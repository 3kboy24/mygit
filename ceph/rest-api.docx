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71978" w14:textId="77777777" w:rsidR="00FE5E1F" w:rsidRPr="00DA3F56" w:rsidRDefault="00D56824" w:rsidP="00FE5E1F">
      <w:pPr>
        <w:jc w:val="right"/>
        <w:rPr>
          <w:rFonts w:asciiTheme="minorHAnsi" w:hAnsiTheme="minorHAnsi" w:cstheme="minorHAnsi"/>
        </w:rPr>
      </w:pPr>
      <w:r w:rsidRPr="00DA3F56">
        <w:rPr>
          <w:rFonts w:asciiTheme="minorHAnsi" w:hAnsiTheme="minorHAnsi" w:cstheme="minorHAnsi"/>
          <w:noProof/>
          <w:lang w:eastAsia="zh-CN"/>
        </w:rPr>
        <w:drawing>
          <wp:inline distT="0" distB="0" distL="0" distR="0" wp14:anchorId="21EBEC46" wp14:editId="72D3F299">
            <wp:extent cx="1612541" cy="1215211"/>
            <wp:effectExtent l="19050" t="0" r="6709" b="0"/>
            <wp:docPr id="1" name="Picture 1" descr="intel_1s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_1s_100"/>
                    <pic:cNvPicPr>
                      <a:picLocks noChangeAspect="1" noChangeArrowheads="1"/>
                    </pic:cNvPicPr>
                  </pic:nvPicPr>
                  <pic:blipFill>
                    <a:blip r:embed="rId9" cstate="print"/>
                    <a:srcRect/>
                    <a:stretch>
                      <a:fillRect/>
                    </a:stretch>
                  </pic:blipFill>
                  <pic:spPr bwMode="auto">
                    <a:xfrm>
                      <a:off x="0" y="0"/>
                      <a:ext cx="1616139" cy="1217923"/>
                    </a:xfrm>
                    <a:prstGeom prst="rect">
                      <a:avLst/>
                    </a:prstGeom>
                    <a:noFill/>
                    <a:ln w="9525">
                      <a:noFill/>
                      <a:miter lim="800000"/>
                      <a:headEnd/>
                      <a:tailEnd/>
                    </a:ln>
                  </pic:spPr>
                </pic:pic>
              </a:graphicData>
            </a:graphic>
          </wp:inline>
        </w:drawing>
      </w:r>
    </w:p>
    <w:p w14:paraId="5178F034" w14:textId="77777777" w:rsidR="0092732A" w:rsidRPr="00DA3F56" w:rsidRDefault="00902857" w:rsidP="00765D81">
      <w:pPr>
        <w:pBdr>
          <w:bottom w:val="single" w:sz="12" w:space="1" w:color="0070C0"/>
        </w:pBdr>
        <w:spacing w:before="1800"/>
        <w:rPr>
          <w:rFonts w:asciiTheme="minorHAnsi" w:hAnsiTheme="minorHAnsi" w:cstheme="minorHAnsi"/>
          <w:b/>
          <w:color w:val="0068A2"/>
          <w:sz w:val="48"/>
          <w:szCs w:val="40"/>
        </w:rPr>
      </w:pPr>
      <w:r w:rsidRPr="00DA3F56">
        <w:rPr>
          <w:rFonts w:asciiTheme="minorHAnsi" w:hAnsiTheme="minorHAnsi" w:cstheme="minorHAnsi"/>
          <w:b/>
          <w:color w:val="0068A2"/>
          <w:sz w:val="48"/>
          <w:szCs w:val="40"/>
        </w:rPr>
        <w:t>VSM REST API Developer</w:t>
      </w:r>
      <w:r w:rsidR="00765D81" w:rsidRPr="00DA3F56">
        <w:rPr>
          <w:rFonts w:asciiTheme="minorHAnsi" w:hAnsiTheme="minorHAnsi" w:cstheme="minorHAnsi"/>
          <w:b/>
          <w:color w:val="0068A2"/>
          <w:sz w:val="48"/>
          <w:szCs w:val="40"/>
        </w:rPr>
        <w:t xml:space="preserve"> Guide</w:t>
      </w:r>
    </w:p>
    <w:p w14:paraId="27A3CC0A" w14:textId="626CEDD1" w:rsidR="0092732A" w:rsidRPr="00DA3F56" w:rsidRDefault="00765D81" w:rsidP="00765D81">
      <w:pPr>
        <w:spacing w:after="360"/>
        <w:rPr>
          <w:rFonts w:asciiTheme="minorHAnsi" w:hAnsiTheme="minorHAnsi" w:cstheme="minorHAnsi"/>
          <w:color w:val="0068A2"/>
          <w:sz w:val="28"/>
          <w:szCs w:val="32"/>
        </w:rPr>
      </w:pPr>
      <w:r w:rsidRPr="00DA3F56">
        <w:rPr>
          <w:rFonts w:asciiTheme="minorHAnsi" w:hAnsiTheme="minorHAnsi" w:cstheme="minorHAnsi"/>
          <w:color w:val="0068A2"/>
          <w:sz w:val="28"/>
          <w:szCs w:val="32"/>
        </w:rPr>
        <w:t xml:space="preserve">Version </w:t>
      </w:r>
      <w:r w:rsidR="0007441C">
        <w:rPr>
          <w:rFonts w:asciiTheme="minorHAnsi" w:hAnsiTheme="minorHAnsi" w:cstheme="minorHAnsi"/>
          <w:color w:val="0068A2"/>
          <w:sz w:val="28"/>
          <w:szCs w:val="32"/>
        </w:rPr>
        <w:t>0.4</w:t>
      </w:r>
    </w:p>
    <w:p w14:paraId="51D76A9B" w14:textId="0AB4C8F3" w:rsidR="00765D81" w:rsidRPr="00DA3F56" w:rsidRDefault="0007441C" w:rsidP="00765D81">
      <w:pPr>
        <w:spacing w:after="0"/>
        <w:rPr>
          <w:rFonts w:asciiTheme="minorHAnsi" w:hAnsiTheme="minorHAnsi" w:cstheme="minorHAnsi"/>
          <w:color w:val="0068A2"/>
          <w:szCs w:val="32"/>
        </w:rPr>
      </w:pPr>
      <w:r>
        <w:rPr>
          <w:rFonts w:asciiTheme="minorHAnsi" w:hAnsiTheme="minorHAnsi" w:cstheme="minorHAnsi"/>
          <w:color w:val="0068A2"/>
          <w:szCs w:val="32"/>
        </w:rPr>
        <w:t>Jan</w:t>
      </w:r>
      <w:r w:rsidR="00E52F2B" w:rsidRPr="00DA3F56">
        <w:rPr>
          <w:rFonts w:asciiTheme="minorHAnsi" w:hAnsiTheme="minorHAnsi" w:cstheme="minorHAnsi"/>
          <w:color w:val="0068A2"/>
          <w:szCs w:val="32"/>
        </w:rPr>
        <w:t>.</w:t>
      </w:r>
      <w:r>
        <w:rPr>
          <w:rFonts w:asciiTheme="minorHAnsi" w:hAnsiTheme="minorHAnsi" w:cstheme="minorHAnsi"/>
          <w:color w:val="0068A2"/>
          <w:szCs w:val="32"/>
        </w:rPr>
        <w:t xml:space="preserve"> 25, 2016</w:t>
      </w:r>
    </w:p>
    <w:p w14:paraId="361F23BC" w14:textId="77777777" w:rsidR="00902857" w:rsidRPr="00DA3F56" w:rsidRDefault="00765D81" w:rsidP="000A1580">
      <w:pPr>
        <w:spacing w:before="5280" w:after="480"/>
        <w:rPr>
          <w:rFonts w:asciiTheme="minorHAnsi" w:hAnsiTheme="minorHAnsi" w:cstheme="minorHAnsi"/>
        </w:rPr>
      </w:pPr>
      <w:r w:rsidRPr="00DA3F56">
        <w:rPr>
          <w:rFonts w:asciiTheme="minorHAnsi" w:hAnsiTheme="minorHAnsi" w:cstheme="minorHAnsi"/>
        </w:rPr>
        <w:t xml:space="preserve">This document describes </w:t>
      </w:r>
      <w:r w:rsidR="00902857" w:rsidRPr="00DA3F56">
        <w:rPr>
          <w:rFonts w:asciiTheme="minorHAnsi" w:hAnsiTheme="minorHAnsi" w:cstheme="minorHAnsi"/>
        </w:rPr>
        <w:t>the REST API exposed by VSM, includes the input/output form, possible scenarios to apply, and current status, etc.</w:t>
      </w:r>
    </w:p>
    <w:p w14:paraId="63AAA18F" w14:textId="77777777" w:rsidR="00765D81" w:rsidRPr="00DA3F56" w:rsidRDefault="00765D81" w:rsidP="00765D81">
      <w:pPr>
        <w:jc w:val="right"/>
        <w:rPr>
          <w:rFonts w:asciiTheme="minorHAnsi" w:hAnsiTheme="minorHAnsi" w:cstheme="minorHAnsi"/>
        </w:rPr>
      </w:pPr>
    </w:p>
    <w:sdt>
      <w:sdtPr>
        <w:rPr>
          <w:rFonts w:asciiTheme="minorHAnsi" w:eastAsia="MS Mincho" w:hAnsiTheme="minorHAnsi" w:cstheme="minorHAnsi"/>
          <w:b w:val="0"/>
          <w:bCs w:val="0"/>
          <w:color w:val="3C3C3C"/>
          <w:sz w:val="22"/>
          <w:szCs w:val="24"/>
          <w:lang w:eastAsia="ja-JP"/>
        </w:rPr>
        <w:id w:val="67820952"/>
        <w:docPartObj>
          <w:docPartGallery w:val="Table of Contents"/>
          <w:docPartUnique/>
        </w:docPartObj>
      </w:sdtPr>
      <w:sdtEndPr/>
      <w:sdtContent>
        <w:p w14:paraId="2404E8FB" w14:textId="77777777" w:rsidR="000A1580" w:rsidRPr="00DA3F56" w:rsidRDefault="000A1580">
          <w:pPr>
            <w:pStyle w:val="afe"/>
            <w:rPr>
              <w:rFonts w:asciiTheme="minorHAnsi" w:hAnsiTheme="minorHAnsi" w:cstheme="minorHAnsi"/>
            </w:rPr>
          </w:pPr>
          <w:r w:rsidRPr="00DA3F56">
            <w:rPr>
              <w:rFonts w:asciiTheme="minorHAnsi" w:hAnsiTheme="minorHAnsi" w:cstheme="minorHAnsi"/>
            </w:rPr>
            <w:t>Contents</w:t>
          </w:r>
        </w:p>
        <w:p w14:paraId="5AC0F3F8" w14:textId="77777777" w:rsidR="00DD3A3D" w:rsidRDefault="00AD1F9A">
          <w:pPr>
            <w:pStyle w:val="11"/>
            <w:rPr>
              <w:noProof/>
            </w:rPr>
          </w:pPr>
          <w:r w:rsidRPr="00DA3F56">
            <w:rPr>
              <w:rFonts w:cstheme="minorHAnsi"/>
            </w:rPr>
            <w:fldChar w:fldCharType="begin"/>
          </w:r>
          <w:r w:rsidR="000A1580" w:rsidRPr="00DA3F56">
            <w:rPr>
              <w:rFonts w:cstheme="minorHAnsi"/>
            </w:rPr>
            <w:instrText xml:space="preserve"> TOC \o "1-3" \h \z \u </w:instrText>
          </w:r>
          <w:r w:rsidRPr="00DA3F56">
            <w:rPr>
              <w:rFonts w:cstheme="minorHAnsi"/>
            </w:rPr>
            <w:fldChar w:fldCharType="separate"/>
          </w:r>
          <w:hyperlink w:anchor="_Toc441503624" w:history="1">
            <w:r w:rsidR="00DD3A3D" w:rsidRPr="00B87058">
              <w:rPr>
                <w:rStyle w:val="af0"/>
                <w:noProof/>
              </w:rPr>
              <w:t>1</w:t>
            </w:r>
            <w:r w:rsidR="00DD3A3D" w:rsidRPr="00B87058">
              <w:rPr>
                <w:rStyle w:val="af0"/>
                <w:rFonts w:cstheme="minorHAnsi"/>
                <w:noProof/>
              </w:rPr>
              <w:t xml:space="preserve"> Introduction</w:t>
            </w:r>
            <w:r w:rsidR="00DD3A3D">
              <w:rPr>
                <w:noProof/>
                <w:webHidden/>
              </w:rPr>
              <w:tab/>
            </w:r>
            <w:r w:rsidR="00DD3A3D">
              <w:rPr>
                <w:noProof/>
                <w:webHidden/>
              </w:rPr>
              <w:fldChar w:fldCharType="begin"/>
            </w:r>
            <w:r w:rsidR="00DD3A3D">
              <w:rPr>
                <w:noProof/>
                <w:webHidden/>
              </w:rPr>
              <w:instrText xml:space="preserve"> PAGEREF _Toc441503624 \h </w:instrText>
            </w:r>
            <w:r w:rsidR="00DD3A3D">
              <w:rPr>
                <w:noProof/>
                <w:webHidden/>
              </w:rPr>
            </w:r>
            <w:r w:rsidR="00DD3A3D">
              <w:rPr>
                <w:noProof/>
                <w:webHidden/>
              </w:rPr>
              <w:fldChar w:fldCharType="separate"/>
            </w:r>
            <w:r w:rsidR="003433E5">
              <w:rPr>
                <w:noProof/>
                <w:webHidden/>
              </w:rPr>
              <w:t>4</w:t>
            </w:r>
            <w:r w:rsidR="00DD3A3D">
              <w:rPr>
                <w:noProof/>
                <w:webHidden/>
              </w:rPr>
              <w:fldChar w:fldCharType="end"/>
            </w:r>
          </w:hyperlink>
        </w:p>
        <w:p w14:paraId="375C6755" w14:textId="77777777" w:rsidR="00DD3A3D" w:rsidRDefault="0054537F">
          <w:pPr>
            <w:pStyle w:val="21"/>
            <w:tabs>
              <w:tab w:val="right" w:leader="dot" w:pos="9350"/>
            </w:tabs>
            <w:rPr>
              <w:noProof/>
            </w:rPr>
          </w:pPr>
          <w:hyperlink w:anchor="_Toc441503625" w:history="1">
            <w:r w:rsidR="00DD3A3D" w:rsidRPr="00B87058">
              <w:rPr>
                <w:rStyle w:val="af0"/>
                <w:noProof/>
              </w:rPr>
              <w:t>1.1</w:t>
            </w:r>
            <w:r w:rsidR="00DD3A3D" w:rsidRPr="00B87058">
              <w:rPr>
                <w:rStyle w:val="af0"/>
                <w:rFonts w:cstheme="minorHAnsi"/>
                <w:noProof/>
              </w:rPr>
              <w:t xml:space="preserve"> System Requirements</w:t>
            </w:r>
            <w:r w:rsidR="00DD3A3D">
              <w:rPr>
                <w:noProof/>
                <w:webHidden/>
              </w:rPr>
              <w:tab/>
            </w:r>
            <w:r w:rsidR="00DD3A3D">
              <w:rPr>
                <w:noProof/>
                <w:webHidden/>
              </w:rPr>
              <w:fldChar w:fldCharType="begin"/>
            </w:r>
            <w:r w:rsidR="00DD3A3D">
              <w:rPr>
                <w:noProof/>
                <w:webHidden/>
              </w:rPr>
              <w:instrText xml:space="preserve"> PAGEREF _Toc441503625 \h </w:instrText>
            </w:r>
            <w:r w:rsidR="00DD3A3D">
              <w:rPr>
                <w:noProof/>
                <w:webHidden/>
              </w:rPr>
            </w:r>
            <w:r w:rsidR="00DD3A3D">
              <w:rPr>
                <w:noProof/>
                <w:webHidden/>
              </w:rPr>
              <w:fldChar w:fldCharType="separate"/>
            </w:r>
            <w:r w:rsidR="003433E5">
              <w:rPr>
                <w:noProof/>
                <w:webHidden/>
              </w:rPr>
              <w:t>5</w:t>
            </w:r>
            <w:r w:rsidR="00DD3A3D">
              <w:rPr>
                <w:noProof/>
                <w:webHidden/>
              </w:rPr>
              <w:fldChar w:fldCharType="end"/>
            </w:r>
          </w:hyperlink>
        </w:p>
        <w:p w14:paraId="6EF4F37B" w14:textId="77777777" w:rsidR="00DD3A3D" w:rsidRDefault="0054537F">
          <w:pPr>
            <w:pStyle w:val="21"/>
            <w:tabs>
              <w:tab w:val="right" w:leader="dot" w:pos="9350"/>
            </w:tabs>
            <w:rPr>
              <w:noProof/>
            </w:rPr>
          </w:pPr>
          <w:hyperlink w:anchor="_Toc441503626" w:history="1">
            <w:r w:rsidR="00DD3A3D" w:rsidRPr="00B87058">
              <w:rPr>
                <w:rStyle w:val="af0"/>
                <w:noProof/>
              </w:rPr>
              <w:t>1.2</w:t>
            </w:r>
            <w:r w:rsidR="00DD3A3D" w:rsidRPr="00B87058">
              <w:rPr>
                <w:rStyle w:val="af0"/>
                <w:rFonts w:cstheme="minorHAnsi"/>
                <w:noProof/>
              </w:rPr>
              <w:t xml:space="preserve"> What’s in the Rest of This Guide</w:t>
            </w:r>
            <w:r w:rsidR="00DD3A3D">
              <w:rPr>
                <w:noProof/>
                <w:webHidden/>
              </w:rPr>
              <w:tab/>
            </w:r>
            <w:r w:rsidR="00DD3A3D">
              <w:rPr>
                <w:noProof/>
                <w:webHidden/>
              </w:rPr>
              <w:fldChar w:fldCharType="begin"/>
            </w:r>
            <w:r w:rsidR="00DD3A3D">
              <w:rPr>
                <w:noProof/>
                <w:webHidden/>
              </w:rPr>
              <w:instrText xml:space="preserve"> PAGEREF _Toc441503626 \h </w:instrText>
            </w:r>
            <w:r w:rsidR="00DD3A3D">
              <w:rPr>
                <w:noProof/>
                <w:webHidden/>
              </w:rPr>
            </w:r>
            <w:r w:rsidR="00DD3A3D">
              <w:rPr>
                <w:noProof/>
                <w:webHidden/>
              </w:rPr>
              <w:fldChar w:fldCharType="separate"/>
            </w:r>
            <w:r w:rsidR="003433E5">
              <w:rPr>
                <w:noProof/>
                <w:webHidden/>
              </w:rPr>
              <w:t>6</w:t>
            </w:r>
            <w:r w:rsidR="00DD3A3D">
              <w:rPr>
                <w:noProof/>
                <w:webHidden/>
              </w:rPr>
              <w:fldChar w:fldCharType="end"/>
            </w:r>
          </w:hyperlink>
        </w:p>
        <w:p w14:paraId="462D9A16" w14:textId="77777777" w:rsidR="00DD3A3D" w:rsidRDefault="0054537F">
          <w:pPr>
            <w:pStyle w:val="11"/>
            <w:rPr>
              <w:noProof/>
            </w:rPr>
          </w:pPr>
          <w:hyperlink w:anchor="_Toc441503627" w:history="1">
            <w:r w:rsidR="00DD3A3D" w:rsidRPr="00B87058">
              <w:rPr>
                <w:rStyle w:val="af0"/>
                <w:noProof/>
              </w:rPr>
              <w:t>2</w:t>
            </w:r>
            <w:r w:rsidR="00DD3A3D" w:rsidRPr="00B87058">
              <w:rPr>
                <w:rStyle w:val="af0"/>
                <w:rFonts w:cstheme="minorHAnsi"/>
                <w:noProof/>
              </w:rPr>
              <w:t xml:space="preserve"> REST API Definition</w:t>
            </w:r>
            <w:r w:rsidR="00DD3A3D">
              <w:rPr>
                <w:noProof/>
                <w:webHidden/>
              </w:rPr>
              <w:tab/>
            </w:r>
            <w:r w:rsidR="00DD3A3D">
              <w:rPr>
                <w:noProof/>
                <w:webHidden/>
              </w:rPr>
              <w:fldChar w:fldCharType="begin"/>
            </w:r>
            <w:r w:rsidR="00DD3A3D">
              <w:rPr>
                <w:noProof/>
                <w:webHidden/>
              </w:rPr>
              <w:instrText xml:space="preserve"> PAGEREF _Toc441503627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5E7D271D" w14:textId="77777777" w:rsidR="00DD3A3D" w:rsidRDefault="0054537F">
          <w:pPr>
            <w:pStyle w:val="21"/>
            <w:tabs>
              <w:tab w:val="right" w:leader="dot" w:pos="9350"/>
            </w:tabs>
            <w:rPr>
              <w:noProof/>
            </w:rPr>
          </w:pPr>
          <w:hyperlink w:anchor="_Toc441503628" w:history="1">
            <w:r w:rsidR="00DD3A3D" w:rsidRPr="00B87058">
              <w:rPr>
                <w:rStyle w:val="af0"/>
                <w:noProof/>
              </w:rPr>
              <w:t>2.1</w:t>
            </w:r>
            <w:r w:rsidR="00DD3A3D" w:rsidRPr="00B87058">
              <w:rPr>
                <w:rStyle w:val="af0"/>
                <w:rFonts w:cstheme="minorHAnsi"/>
                <w:noProof/>
              </w:rPr>
              <w:t xml:space="preserve"> General guidelines</w:t>
            </w:r>
            <w:r w:rsidR="00DD3A3D">
              <w:rPr>
                <w:noProof/>
                <w:webHidden/>
              </w:rPr>
              <w:tab/>
            </w:r>
            <w:r w:rsidR="00DD3A3D">
              <w:rPr>
                <w:noProof/>
                <w:webHidden/>
              </w:rPr>
              <w:fldChar w:fldCharType="begin"/>
            </w:r>
            <w:r w:rsidR="00DD3A3D">
              <w:rPr>
                <w:noProof/>
                <w:webHidden/>
              </w:rPr>
              <w:instrText xml:space="preserve"> PAGEREF _Toc441503628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02527DAC" w14:textId="77777777" w:rsidR="00DD3A3D" w:rsidRDefault="0054537F">
          <w:pPr>
            <w:pStyle w:val="21"/>
            <w:tabs>
              <w:tab w:val="right" w:leader="dot" w:pos="9350"/>
            </w:tabs>
            <w:rPr>
              <w:noProof/>
            </w:rPr>
          </w:pPr>
          <w:hyperlink w:anchor="_Toc441503629" w:history="1">
            <w:r w:rsidR="00DD3A3D" w:rsidRPr="00B87058">
              <w:rPr>
                <w:rStyle w:val="af0"/>
                <w:noProof/>
              </w:rPr>
              <w:t>2.2</w:t>
            </w:r>
            <w:r w:rsidR="00DD3A3D" w:rsidRPr="00B87058">
              <w:rPr>
                <w:rStyle w:val="af0"/>
                <w:rFonts w:cstheme="minorHAnsi"/>
                <w:noProof/>
              </w:rPr>
              <w:t xml:space="preserve"> API Definitions</w:t>
            </w:r>
            <w:r w:rsidR="00DD3A3D">
              <w:rPr>
                <w:noProof/>
                <w:webHidden/>
              </w:rPr>
              <w:tab/>
            </w:r>
            <w:r w:rsidR="00DD3A3D">
              <w:rPr>
                <w:noProof/>
                <w:webHidden/>
              </w:rPr>
              <w:fldChar w:fldCharType="begin"/>
            </w:r>
            <w:r w:rsidR="00DD3A3D">
              <w:rPr>
                <w:noProof/>
                <w:webHidden/>
              </w:rPr>
              <w:instrText xml:space="preserve"> PAGEREF _Toc441503629 \h </w:instrText>
            </w:r>
            <w:r w:rsidR="00DD3A3D">
              <w:rPr>
                <w:noProof/>
                <w:webHidden/>
              </w:rPr>
            </w:r>
            <w:r w:rsidR="00DD3A3D">
              <w:rPr>
                <w:noProof/>
                <w:webHidden/>
              </w:rPr>
              <w:fldChar w:fldCharType="separate"/>
            </w:r>
            <w:r w:rsidR="003433E5">
              <w:rPr>
                <w:noProof/>
                <w:webHidden/>
              </w:rPr>
              <w:t>7</w:t>
            </w:r>
            <w:r w:rsidR="00DD3A3D">
              <w:rPr>
                <w:noProof/>
                <w:webHidden/>
              </w:rPr>
              <w:fldChar w:fldCharType="end"/>
            </w:r>
          </w:hyperlink>
        </w:p>
        <w:p w14:paraId="31ABE5CF" w14:textId="77777777" w:rsidR="00DD3A3D" w:rsidRDefault="0054537F">
          <w:pPr>
            <w:pStyle w:val="31"/>
            <w:tabs>
              <w:tab w:val="right" w:leader="dot" w:pos="9350"/>
            </w:tabs>
            <w:rPr>
              <w:noProof/>
            </w:rPr>
          </w:pPr>
          <w:hyperlink w:anchor="_Toc441503630" w:history="1">
            <w:r w:rsidR="00DD3A3D" w:rsidRPr="00B87058">
              <w:rPr>
                <w:rStyle w:val="af0"/>
                <w:noProof/>
              </w:rPr>
              <w:t>2.2.1</w:t>
            </w:r>
            <w:r w:rsidR="00DD3A3D" w:rsidRPr="00B87058">
              <w:rPr>
                <w:rStyle w:val="af0"/>
                <w:rFonts w:cstheme="minorHAnsi"/>
                <w:noProof/>
              </w:rPr>
              <w:t xml:space="preserve"> Appnode</w:t>
            </w:r>
            <w:r w:rsidR="00DD3A3D">
              <w:rPr>
                <w:noProof/>
                <w:webHidden/>
              </w:rPr>
              <w:tab/>
            </w:r>
            <w:r w:rsidR="00DD3A3D">
              <w:rPr>
                <w:noProof/>
                <w:webHidden/>
              </w:rPr>
              <w:fldChar w:fldCharType="begin"/>
            </w:r>
            <w:r w:rsidR="00DD3A3D">
              <w:rPr>
                <w:noProof/>
                <w:webHidden/>
              </w:rPr>
              <w:instrText xml:space="preserve"> PAGEREF _Toc441503630 \h </w:instrText>
            </w:r>
            <w:r w:rsidR="00DD3A3D">
              <w:rPr>
                <w:noProof/>
                <w:webHidden/>
              </w:rPr>
            </w:r>
            <w:r w:rsidR="00DD3A3D">
              <w:rPr>
                <w:noProof/>
                <w:webHidden/>
              </w:rPr>
              <w:fldChar w:fldCharType="separate"/>
            </w:r>
            <w:r w:rsidR="003433E5">
              <w:rPr>
                <w:noProof/>
                <w:webHidden/>
              </w:rPr>
              <w:t>11</w:t>
            </w:r>
            <w:r w:rsidR="00DD3A3D">
              <w:rPr>
                <w:noProof/>
                <w:webHidden/>
              </w:rPr>
              <w:fldChar w:fldCharType="end"/>
            </w:r>
          </w:hyperlink>
        </w:p>
        <w:p w14:paraId="2A9C0421" w14:textId="77777777" w:rsidR="00DD3A3D" w:rsidRDefault="0054537F">
          <w:pPr>
            <w:pStyle w:val="31"/>
            <w:tabs>
              <w:tab w:val="right" w:leader="dot" w:pos="9350"/>
            </w:tabs>
            <w:rPr>
              <w:noProof/>
            </w:rPr>
          </w:pPr>
          <w:hyperlink w:anchor="_Toc441503631" w:history="1">
            <w:r w:rsidR="00DD3A3D" w:rsidRPr="00B87058">
              <w:rPr>
                <w:rStyle w:val="af0"/>
                <w:noProof/>
              </w:rPr>
              <w:t>2.2.2</w:t>
            </w:r>
            <w:r w:rsidR="00DD3A3D" w:rsidRPr="00B87058">
              <w:rPr>
                <w:rStyle w:val="af0"/>
                <w:rFonts w:cstheme="minorHAnsi"/>
                <w:noProof/>
              </w:rPr>
              <w:t xml:space="preserve"> Cluster</w:t>
            </w:r>
            <w:r w:rsidR="00DD3A3D">
              <w:rPr>
                <w:noProof/>
                <w:webHidden/>
              </w:rPr>
              <w:tab/>
            </w:r>
            <w:r w:rsidR="00DD3A3D">
              <w:rPr>
                <w:noProof/>
                <w:webHidden/>
              </w:rPr>
              <w:fldChar w:fldCharType="begin"/>
            </w:r>
            <w:r w:rsidR="00DD3A3D">
              <w:rPr>
                <w:noProof/>
                <w:webHidden/>
              </w:rPr>
              <w:instrText xml:space="preserve"> PAGEREF _Toc441503631 \h </w:instrText>
            </w:r>
            <w:r w:rsidR="00DD3A3D">
              <w:rPr>
                <w:noProof/>
                <w:webHidden/>
              </w:rPr>
            </w:r>
            <w:r w:rsidR="00DD3A3D">
              <w:rPr>
                <w:noProof/>
                <w:webHidden/>
              </w:rPr>
              <w:fldChar w:fldCharType="separate"/>
            </w:r>
            <w:r w:rsidR="003433E5">
              <w:rPr>
                <w:noProof/>
                <w:webHidden/>
              </w:rPr>
              <w:t>18</w:t>
            </w:r>
            <w:r w:rsidR="00DD3A3D">
              <w:rPr>
                <w:noProof/>
                <w:webHidden/>
              </w:rPr>
              <w:fldChar w:fldCharType="end"/>
            </w:r>
          </w:hyperlink>
        </w:p>
        <w:p w14:paraId="3E572CDF" w14:textId="77777777" w:rsidR="00DD3A3D" w:rsidRDefault="0054537F">
          <w:pPr>
            <w:pStyle w:val="31"/>
            <w:tabs>
              <w:tab w:val="right" w:leader="dot" w:pos="9350"/>
            </w:tabs>
            <w:rPr>
              <w:noProof/>
            </w:rPr>
          </w:pPr>
          <w:hyperlink w:anchor="_Toc441503632" w:history="1">
            <w:r w:rsidR="00DD3A3D" w:rsidRPr="00B87058">
              <w:rPr>
                <w:rStyle w:val="af0"/>
                <w:noProof/>
              </w:rPr>
              <w:t>2.2.3</w:t>
            </w:r>
            <w:r w:rsidR="00DD3A3D" w:rsidRPr="00B87058">
              <w:rPr>
                <w:rStyle w:val="af0"/>
                <w:rFonts w:cstheme="minorHAnsi"/>
                <w:noProof/>
              </w:rPr>
              <w:t xml:space="preserve"> Device</w:t>
            </w:r>
            <w:r w:rsidR="00DD3A3D">
              <w:rPr>
                <w:noProof/>
                <w:webHidden/>
              </w:rPr>
              <w:tab/>
            </w:r>
            <w:r w:rsidR="00DD3A3D">
              <w:rPr>
                <w:noProof/>
                <w:webHidden/>
              </w:rPr>
              <w:fldChar w:fldCharType="begin"/>
            </w:r>
            <w:r w:rsidR="00DD3A3D">
              <w:rPr>
                <w:noProof/>
                <w:webHidden/>
              </w:rPr>
              <w:instrText xml:space="preserve"> PAGEREF _Toc441503632 \h </w:instrText>
            </w:r>
            <w:r w:rsidR="00DD3A3D">
              <w:rPr>
                <w:noProof/>
                <w:webHidden/>
              </w:rPr>
            </w:r>
            <w:r w:rsidR="00DD3A3D">
              <w:rPr>
                <w:noProof/>
                <w:webHidden/>
              </w:rPr>
              <w:fldChar w:fldCharType="separate"/>
            </w:r>
            <w:r w:rsidR="003433E5">
              <w:rPr>
                <w:noProof/>
                <w:webHidden/>
              </w:rPr>
              <w:t>27</w:t>
            </w:r>
            <w:r w:rsidR="00DD3A3D">
              <w:rPr>
                <w:noProof/>
                <w:webHidden/>
              </w:rPr>
              <w:fldChar w:fldCharType="end"/>
            </w:r>
          </w:hyperlink>
        </w:p>
        <w:p w14:paraId="31613A68" w14:textId="77777777" w:rsidR="00DD3A3D" w:rsidRDefault="0054537F">
          <w:pPr>
            <w:pStyle w:val="31"/>
            <w:tabs>
              <w:tab w:val="right" w:leader="dot" w:pos="9350"/>
            </w:tabs>
            <w:rPr>
              <w:noProof/>
            </w:rPr>
          </w:pPr>
          <w:hyperlink w:anchor="_Toc441503633" w:history="1">
            <w:r w:rsidR="00DD3A3D" w:rsidRPr="00B87058">
              <w:rPr>
                <w:rStyle w:val="af0"/>
                <w:noProof/>
              </w:rPr>
              <w:t>2.2.4</w:t>
            </w:r>
            <w:r w:rsidR="00DD3A3D" w:rsidRPr="00B87058">
              <w:rPr>
                <w:rStyle w:val="af0"/>
                <w:rFonts w:cstheme="minorHAnsi"/>
                <w:noProof/>
              </w:rPr>
              <w:t xml:space="preserve"> Mds</w:t>
            </w:r>
            <w:r w:rsidR="00DD3A3D">
              <w:rPr>
                <w:noProof/>
                <w:webHidden/>
              </w:rPr>
              <w:tab/>
            </w:r>
            <w:r w:rsidR="00DD3A3D">
              <w:rPr>
                <w:noProof/>
                <w:webHidden/>
              </w:rPr>
              <w:fldChar w:fldCharType="begin"/>
            </w:r>
            <w:r w:rsidR="00DD3A3D">
              <w:rPr>
                <w:noProof/>
                <w:webHidden/>
              </w:rPr>
              <w:instrText xml:space="preserve"> PAGEREF _Toc441503633 \h </w:instrText>
            </w:r>
            <w:r w:rsidR="00DD3A3D">
              <w:rPr>
                <w:noProof/>
                <w:webHidden/>
              </w:rPr>
            </w:r>
            <w:r w:rsidR="00DD3A3D">
              <w:rPr>
                <w:noProof/>
                <w:webHidden/>
              </w:rPr>
              <w:fldChar w:fldCharType="separate"/>
            </w:r>
            <w:r w:rsidR="003433E5">
              <w:rPr>
                <w:noProof/>
                <w:webHidden/>
              </w:rPr>
              <w:t>32</w:t>
            </w:r>
            <w:r w:rsidR="00DD3A3D">
              <w:rPr>
                <w:noProof/>
                <w:webHidden/>
              </w:rPr>
              <w:fldChar w:fldCharType="end"/>
            </w:r>
          </w:hyperlink>
        </w:p>
        <w:p w14:paraId="7A0A87FC" w14:textId="77777777" w:rsidR="00DD3A3D" w:rsidRDefault="0054537F">
          <w:pPr>
            <w:pStyle w:val="31"/>
            <w:tabs>
              <w:tab w:val="right" w:leader="dot" w:pos="9350"/>
            </w:tabs>
            <w:rPr>
              <w:noProof/>
            </w:rPr>
          </w:pPr>
          <w:hyperlink w:anchor="_Toc441503634" w:history="1">
            <w:r w:rsidR="00DD3A3D" w:rsidRPr="00B87058">
              <w:rPr>
                <w:rStyle w:val="af0"/>
                <w:noProof/>
              </w:rPr>
              <w:t>2.2.5</w:t>
            </w:r>
            <w:r w:rsidR="00DD3A3D" w:rsidRPr="00B87058">
              <w:rPr>
                <w:rStyle w:val="af0"/>
                <w:rFonts w:cstheme="minorHAnsi"/>
                <w:noProof/>
              </w:rPr>
              <w:t xml:space="preserve"> Monitor</w:t>
            </w:r>
            <w:r w:rsidR="00DD3A3D">
              <w:rPr>
                <w:noProof/>
                <w:webHidden/>
              </w:rPr>
              <w:tab/>
            </w:r>
            <w:r w:rsidR="00DD3A3D">
              <w:rPr>
                <w:noProof/>
                <w:webHidden/>
              </w:rPr>
              <w:fldChar w:fldCharType="begin"/>
            </w:r>
            <w:r w:rsidR="00DD3A3D">
              <w:rPr>
                <w:noProof/>
                <w:webHidden/>
              </w:rPr>
              <w:instrText xml:space="preserve"> PAGEREF _Toc441503634 \h </w:instrText>
            </w:r>
            <w:r w:rsidR="00DD3A3D">
              <w:rPr>
                <w:noProof/>
                <w:webHidden/>
              </w:rPr>
            </w:r>
            <w:r w:rsidR="00DD3A3D">
              <w:rPr>
                <w:noProof/>
                <w:webHidden/>
              </w:rPr>
              <w:fldChar w:fldCharType="separate"/>
            </w:r>
            <w:r w:rsidR="003433E5">
              <w:rPr>
                <w:noProof/>
                <w:webHidden/>
              </w:rPr>
              <w:t>35</w:t>
            </w:r>
            <w:r w:rsidR="00DD3A3D">
              <w:rPr>
                <w:noProof/>
                <w:webHidden/>
              </w:rPr>
              <w:fldChar w:fldCharType="end"/>
            </w:r>
          </w:hyperlink>
        </w:p>
        <w:p w14:paraId="010FD772" w14:textId="77777777" w:rsidR="00DD3A3D" w:rsidRDefault="0054537F">
          <w:pPr>
            <w:pStyle w:val="31"/>
            <w:tabs>
              <w:tab w:val="right" w:leader="dot" w:pos="9350"/>
            </w:tabs>
            <w:rPr>
              <w:noProof/>
            </w:rPr>
          </w:pPr>
          <w:hyperlink w:anchor="_Toc441503635" w:history="1">
            <w:r w:rsidR="00DD3A3D" w:rsidRPr="00B87058">
              <w:rPr>
                <w:rStyle w:val="af0"/>
                <w:noProof/>
              </w:rPr>
              <w:t>2.2.6</w:t>
            </w:r>
            <w:r w:rsidR="00DD3A3D" w:rsidRPr="00B87058">
              <w:rPr>
                <w:rStyle w:val="af0"/>
                <w:rFonts w:cstheme="minorHAnsi"/>
                <w:noProof/>
              </w:rPr>
              <w:t xml:space="preserve"> Osd</w:t>
            </w:r>
            <w:r w:rsidR="00DD3A3D">
              <w:rPr>
                <w:noProof/>
                <w:webHidden/>
              </w:rPr>
              <w:tab/>
            </w:r>
            <w:r w:rsidR="00DD3A3D">
              <w:rPr>
                <w:noProof/>
                <w:webHidden/>
              </w:rPr>
              <w:fldChar w:fldCharType="begin"/>
            </w:r>
            <w:r w:rsidR="00DD3A3D">
              <w:rPr>
                <w:noProof/>
                <w:webHidden/>
              </w:rPr>
              <w:instrText xml:space="preserve"> PAGEREF _Toc441503635 \h </w:instrText>
            </w:r>
            <w:r w:rsidR="00DD3A3D">
              <w:rPr>
                <w:noProof/>
                <w:webHidden/>
              </w:rPr>
            </w:r>
            <w:r w:rsidR="00DD3A3D">
              <w:rPr>
                <w:noProof/>
                <w:webHidden/>
              </w:rPr>
              <w:fldChar w:fldCharType="separate"/>
            </w:r>
            <w:r w:rsidR="003433E5">
              <w:rPr>
                <w:noProof/>
                <w:webHidden/>
              </w:rPr>
              <w:t>39</w:t>
            </w:r>
            <w:r w:rsidR="00DD3A3D">
              <w:rPr>
                <w:noProof/>
                <w:webHidden/>
              </w:rPr>
              <w:fldChar w:fldCharType="end"/>
            </w:r>
          </w:hyperlink>
        </w:p>
        <w:p w14:paraId="57C8DE7E" w14:textId="77777777" w:rsidR="00DD3A3D" w:rsidRDefault="0054537F">
          <w:pPr>
            <w:pStyle w:val="31"/>
            <w:tabs>
              <w:tab w:val="right" w:leader="dot" w:pos="9350"/>
            </w:tabs>
            <w:rPr>
              <w:noProof/>
            </w:rPr>
          </w:pPr>
          <w:hyperlink w:anchor="_Toc441503636" w:history="1">
            <w:r w:rsidR="00DD3A3D" w:rsidRPr="00B87058">
              <w:rPr>
                <w:rStyle w:val="af0"/>
                <w:noProof/>
              </w:rPr>
              <w:t>2.2.7</w:t>
            </w:r>
            <w:r w:rsidR="00DD3A3D" w:rsidRPr="00B87058">
              <w:rPr>
                <w:rStyle w:val="af0"/>
                <w:rFonts w:cstheme="minorHAnsi"/>
                <w:noProof/>
              </w:rPr>
              <w:t xml:space="preserve"> Performance_metric</w:t>
            </w:r>
            <w:r w:rsidR="00DD3A3D">
              <w:rPr>
                <w:noProof/>
                <w:webHidden/>
              </w:rPr>
              <w:tab/>
            </w:r>
            <w:r w:rsidR="00DD3A3D">
              <w:rPr>
                <w:noProof/>
                <w:webHidden/>
              </w:rPr>
              <w:fldChar w:fldCharType="begin"/>
            </w:r>
            <w:r w:rsidR="00DD3A3D">
              <w:rPr>
                <w:noProof/>
                <w:webHidden/>
              </w:rPr>
              <w:instrText xml:space="preserve"> PAGEREF _Toc441503636 \h </w:instrText>
            </w:r>
            <w:r w:rsidR="00DD3A3D">
              <w:rPr>
                <w:noProof/>
                <w:webHidden/>
              </w:rPr>
            </w:r>
            <w:r w:rsidR="00DD3A3D">
              <w:rPr>
                <w:noProof/>
                <w:webHidden/>
              </w:rPr>
              <w:fldChar w:fldCharType="separate"/>
            </w:r>
            <w:r w:rsidR="003433E5">
              <w:rPr>
                <w:noProof/>
                <w:webHidden/>
              </w:rPr>
              <w:t>50</w:t>
            </w:r>
            <w:r w:rsidR="00DD3A3D">
              <w:rPr>
                <w:noProof/>
                <w:webHidden/>
              </w:rPr>
              <w:fldChar w:fldCharType="end"/>
            </w:r>
          </w:hyperlink>
        </w:p>
        <w:p w14:paraId="500C7CD0" w14:textId="77777777" w:rsidR="00DD3A3D" w:rsidRDefault="0054537F">
          <w:pPr>
            <w:pStyle w:val="31"/>
            <w:tabs>
              <w:tab w:val="right" w:leader="dot" w:pos="9350"/>
            </w:tabs>
            <w:rPr>
              <w:noProof/>
            </w:rPr>
          </w:pPr>
          <w:hyperlink w:anchor="_Toc441503637" w:history="1">
            <w:r w:rsidR="00DD3A3D" w:rsidRPr="00B87058">
              <w:rPr>
                <w:rStyle w:val="af0"/>
                <w:noProof/>
              </w:rPr>
              <w:t>2.2.8</w:t>
            </w:r>
            <w:r w:rsidR="00DD3A3D" w:rsidRPr="00B87058">
              <w:rPr>
                <w:rStyle w:val="af0"/>
                <w:rFonts w:cstheme="minorHAnsi"/>
                <w:noProof/>
              </w:rPr>
              <w:t xml:space="preserve"> Placement_group</w:t>
            </w:r>
            <w:r w:rsidR="00DD3A3D">
              <w:rPr>
                <w:noProof/>
                <w:webHidden/>
              </w:rPr>
              <w:tab/>
            </w:r>
            <w:r w:rsidR="00DD3A3D">
              <w:rPr>
                <w:noProof/>
                <w:webHidden/>
              </w:rPr>
              <w:fldChar w:fldCharType="begin"/>
            </w:r>
            <w:r w:rsidR="00DD3A3D">
              <w:rPr>
                <w:noProof/>
                <w:webHidden/>
              </w:rPr>
              <w:instrText xml:space="preserve"> PAGEREF _Toc441503637 \h </w:instrText>
            </w:r>
            <w:r w:rsidR="00DD3A3D">
              <w:rPr>
                <w:noProof/>
                <w:webHidden/>
              </w:rPr>
            </w:r>
            <w:r w:rsidR="00DD3A3D">
              <w:rPr>
                <w:noProof/>
                <w:webHidden/>
              </w:rPr>
              <w:fldChar w:fldCharType="separate"/>
            </w:r>
            <w:r w:rsidR="003433E5">
              <w:rPr>
                <w:noProof/>
                <w:webHidden/>
              </w:rPr>
              <w:t>53</w:t>
            </w:r>
            <w:r w:rsidR="00DD3A3D">
              <w:rPr>
                <w:noProof/>
                <w:webHidden/>
              </w:rPr>
              <w:fldChar w:fldCharType="end"/>
            </w:r>
          </w:hyperlink>
        </w:p>
        <w:p w14:paraId="0A1D123B" w14:textId="77777777" w:rsidR="00DD3A3D" w:rsidRDefault="0054537F">
          <w:pPr>
            <w:pStyle w:val="31"/>
            <w:tabs>
              <w:tab w:val="right" w:leader="dot" w:pos="9350"/>
            </w:tabs>
            <w:rPr>
              <w:noProof/>
            </w:rPr>
          </w:pPr>
          <w:hyperlink w:anchor="_Toc441503638" w:history="1">
            <w:r w:rsidR="00DD3A3D" w:rsidRPr="00B87058">
              <w:rPr>
                <w:rStyle w:val="af0"/>
                <w:noProof/>
              </w:rPr>
              <w:t>2.2.9</w:t>
            </w:r>
            <w:r w:rsidR="00DD3A3D" w:rsidRPr="00B87058">
              <w:rPr>
                <w:rStyle w:val="af0"/>
                <w:rFonts w:cstheme="minorHAnsi"/>
                <w:noProof/>
              </w:rPr>
              <w:t xml:space="preserve"> Poolusage</w:t>
            </w:r>
            <w:r w:rsidR="00DD3A3D">
              <w:rPr>
                <w:noProof/>
                <w:webHidden/>
              </w:rPr>
              <w:tab/>
            </w:r>
            <w:r w:rsidR="00DD3A3D">
              <w:rPr>
                <w:noProof/>
                <w:webHidden/>
              </w:rPr>
              <w:fldChar w:fldCharType="begin"/>
            </w:r>
            <w:r w:rsidR="00DD3A3D">
              <w:rPr>
                <w:noProof/>
                <w:webHidden/>
              </w:rPr>
              <w:instrText xml:space="preserve"> PAGEREF _Toc441503638 \h </w:instrText>
            </w:r>
            <w:r w:rsidR="00DD3A3D">
              <w:rPr>
                <w:noProof/>
                <w:webHidden/>
              </w:rPr>
            </w:r>
            <w:r w:rsidR="00DD3A3D">
              <w:rPr>
                <w:noProof/>
                <w:webHidden/>
              </w:rPr>
              <w:fldChar w:fldCharType="separate"/>
            </w:r>
            <w:r w:rsidR="003433E5">
              <w:rPr>
                <w:noProof/>
                <w:webHidden/>
              </w:rPr>
              <w:t>57</w:t>
            </w:r>
            <w:r w:rsidR="00DD3A3D">
              <w:rPr>
                <w:noProof/>
                <w:webHidden/>
              </w:rPr>
              <w:fldChar w:fldCharType="end"/>
            </w:r>
          </w:hyperlink>
        </w:p>
        <w:p w14:paraId="18510CAC" w14:textId="77777777" w:rsidR="00DD3A3D" w:rsidRDefault="0054537F">
          <w:pPr>
            <w:pStyle w:val="31"/>
            <w:tabs>
              <w:tab w:val="right" w:leader="dot" w:pos="9350"/>
            </w:tabs>
            <w:rPr>
              <w:noProof/>
            </w:rPr>
          </w:pPr>
          <w:hyperlink w:anchor="_Toc441503639" w:history="1">
            <w:r w:rsidR="00DD3A3D" w:rsidRPr="00B87058">
              <w:rPr>
                <w:rStyle w:val="af0"/>
                <w:noProof/>
              </w:rPr>
              <w:t>2.2.10</w:t>
            </w:r>
            <w:r w:rsidR="00DD3A3D" w:rsidRPr="00B87058">
              <w:rPr>
                <w:rStyle w:val="af0"/>
                <w:rFonts w:cstheme="minorHAnsi"/>
                <w:noProof/>
              </w:rPr>
              <w:t xml:space="preserve"> Rbd_pool</w:t>
            </w:r>
            <w:r w:rsidR="00DD3A3D">
              <w:rPr>
                <w:noProof/>
                <w:webHidden/>
              </w:rPr>
              <w:tab/>
            </w:r>
            <w:r w:rsidR="00DD3A3D">
              <w:rPr>
                <w:noProof/>
                <w:webHidden/>
              </w:rPr>
              <w:fldChar w:fldCharType="begin"/>
            </w:r>
            <w:r w:rsidR="00DD3A3D">
              <w:rPr>
                <w:noProof/>
                <w:webHidden/>
              </w:rPr>
              <w:instrText xml:space="preserve"> PAGEREF _Toc441503639 \h </w:instrText>
            </w:r>
            <w:r w:rsidR="00DD3A3D">
              <w:rPr>
                <w:noProof/>
                <w:webHidden/>
              </w:rPr>
            </w:r>
            <w:r w:rsidR="00DD3A3D">
              <w:rPr>
                <w:noProof/>
                <w:webHidden/>
              </w:rPr>
              <w:fldChar w:fldCharType="separate"/>
            </w:r>
            <w:r w:rsidR="003433E5">
              <w:rPr>
                <w:noProof/>
                <w:webHidden/>
              </w:rPr>
              <w:t>61</w:t>
            </w:r>
            <w:r w:rsidR="00DD3A3D">
              <w:rPr>
                <w:noProof/>
                <w:webHidden/>
              </w:rPr>
              <w:fldChar w:fldCharType="end"/>
            </w:r>
          </w:hyperlink>
        </w:p>
        <w:p w14:paraId="785FCE8A" w14:textId="77777777" w:rsidR="00DD3A3D" w:rsidRDefault="0054537F">
          <w:pPr>
            <w:pStyle w:val="31"/>
            <w:tabs>
              <w:tab w:val="right" w:leader="dot" w:pos="9350"/>
            </w:tabs>
            <w:rPr>
              <w:noProof/>
            </w:rPr>
          </w:pPr>
          <w:hyperlink w:anchor="_Toc441503640" w:history="1">
            <w:r w:rsidR="00DD3A3D" w:rsidRPr="00B87058">
              <w:rPr>
                <w:rStyle w:val="af0"/>
                <w:noProof/>
              </w:rPr>
              <w:t>2.2.11</w:t>
            </w:r>
            <w:r w:rsidR="00DD3A3D" w:rsidRPr="00B87058">
              <w:rPr>
                <w:rStyle w:val="af0"/>
                <w:rFonts w:cstheme="minorHAnsi"/>
                <w:noProof/>
              </w:rPr>
              <w:t xml:space="preserve"> Server</w:t>
            </w:r>
            <w:r w:rsidR="00DD3A3D">
              <w:rPr>
                <w:noProof/>
                <w:webHidden/>
              </w:rPr>
              <w:tab/>
            </w:r>
            <w:r w:rsidR="00DD3A3D">
              <w:rPr>
                <w:noProof/>
                <w:webHidden/>
              </w:rPr>
              <w:fldChar w:fldCharType="begin"/>
            </w:r>
            <w:r w:rsidR="00DD3A3D">
              <w:rPr>
                <w:noProof/>
                <w:webHidden/>
              </w:rPr>
              <w:instrText xml:space="preserve"> PAGEREF _Toc441503640 \h </w:instrText>
            </w:r>
            <w:r w:rsidR="00DD3A3D">
              <w:rPr>
                <w:noProof/>
                <w:webHidden/>
              </w:rPr>
            </w:r>
            <w:r w:rsidR="00DD3A3D">
              <w:rPr>
                <w:noProof/>
                <w:webHidden/>
              </w:rPr>
              <w:fldChar w:fldCharType="separate"/>
            </w:r>
            <w:r w:rsidR="003433E5">
              <w:rPr>
                <w:noProof/>
                <w:webHidden/>
              </w:rPr>
              <w:t>64</w:t>
            </w:r>
            <w:r w:rsidR="00DD3A3D">
              <w:rPr>
                <w:noProof/>
                <w:webHidden/>
              </w:rPr>
              <w:fldChar w:fldCharType="end"/>
            </w:r>
          </w:hyperlink>
        </w:p>
        <w:p w14:paraId="0E837CD8" w14:textId="77777777" w:rsidR="00DD3A3D" w:rsidRDefault="0054537F">
          <w:pPr>
            <w:pStyle w:val="31"/>
            <w:tabs>
              <w:tab w:val="right" w:leader="dot" w:pos="9350"/>
            </w:tabs>
            <w:rPr>
              <w:noProof/>
            </w:rPr>
          </w:pPr>
          <w:hyperlink w:anchor="_Toc441503641" w:history="1">
            <w:r w:rsidR="00DD3A3D" w:rsidRPr="00B87058">
              <w:rPr>
                <w:rStyle w:val="af0"/>
                <w:noProof/>
              </w:rPr>
              <w:t>2.2.12</w:t>
            </w:r>
            <w:r w:rsidR="00DD3A3D" w:rsidRPr="00B87058">
              <w:rPr>
                <w:rStyle w:val="af0"/>
                <w:rFonts w:cstheme="minorHAnsi"/>
                <w:noProof/>
              </w:rPr>
              <w:t xml:space="preserve"> Storage group</w:t>
            </w:r>
            <w:r w:rsidR="00DD3A3D">
              <w:rPr>
                <w:noProof/>
                <w:webHidden/>
              </w:rPr>
              <w:tab/>
            </w:r>
            <w:r w:rsidR="00DD3A3D">
              <w:rPr>
                <w:noProof/>
                <w:webHidden/>
              </w:rPr>
              <w:fldChar w:fldCharType="begin"/>
            </w:r>
            <w:r w:rsidR="00DD3A3D">
              <w:rPr>
                <w:noProof/>
                <w:webHidden/>
              </w:rPr>
              <w:instrText xml:space="preserve"> PAGEREF _Toc441503641 \h </w:instrText>
            </w:r>
            <w:r w:rsidR="00DD3A3D">
              <w:rPr>
                <w:noProof/>
                <w:webHidden/>
              </w:rPr>
            </w:r>
            <w:r w:rsidR="00DD3A3D">
              <w:rPr>
                <w:noProof/>
                <w:webHidden/>
              </w:rPr>
              <w:fldChar w:fldCharType="separate"/>
            </w:r>
            <w:r w:rsidR="003433E5">
              <w:rPr>
                <w:noProof/>
                <w:webHidden/>
              </w:rPr>
              <w:t>74</w:t>
            </w:r>
            <w:r w:rsidR="00DD3A3D">
              <w:rPr>
                <w:noProof/>
                <w:webHidden/>
              </w:rPr>
              <w:fldChar w:fldCharType="end"/>
            </w:r>
          </w:hyperlink>
        </w:p>
        <w:p w14:paraId="655935EB" w14:textId="77777777" w:rsidR="00DD3A3D" w:rsidRDefault="0054537F">
          <w:pPr>
            <w:pStyle w:val="31"/>
            <w:tabs>
              <w:tab w:val="right" w:leader="dot" w:pos="9350"/>
            </w:tabs>
            <w:rPr>
              <w:noProof/>
            </w:rPr>
          </w:pPr>
          <w:hyperlink w:anchor="_Toc441503642" w:history="1">
            <w:r w:rsidR="00DD3A3D" w:rsidRPr="00B87058">
              <w:rPr>
                <w:rStyle w:val="af0"/>
                <w:noProof/>
              </w:rPr>
              <w:t>2.2.13</w:t>
            </w:r>
            <w:r w:rsidR="00DD3A3D" w:rsidRPr="00B87058">
              <w:rPr>
                <w:rStyle w:val="af0"/>
                <w:rFonts w:cstheme="minorHAnsi"/>
                <w:noProof/>
              </w:rPr>
              <w:t xml:space="preserve"> Storage pool</w:t>
            </w:r>
            <w:r w:rsidR="00DD3A3D">
              <w:rPr>
                <w:noProof/>
                <w:webHidden/>
              </w:rPr>
              <w:tab/>
            </w:r>
            <w:r w:rsidR="00DD3A3D">
              <w:rPr>
                <w:noProof/>
                <w:webHidden/>
              </w:rPr>
              <w:fldChar w:fldCharType="begin"/>
            </w:r>
            <w:r w:rsidR="00DD3A3D">
              <w:rPr>
                <w:noProof/>
                <w:webHidden/>
              </w:rPr>
              <w:instrText xml:space="preserve"> PAGEREF _Toc441503642 \h </w:instrText>
            </w:r>
            <w:r w:rsidR="00DD3A3D">
              <w:rPr>
                <w:noProof/>
                <w:webHidden/>
              </w:rPr>
            </w:r>
            <w:r w:rsidR="00DD3A3D">
              <w:rPr>
                <w:noProof/>
                <w:webHidden/>
              </w:rPr>
              <w:fldChar w:fldCharType="separate"/>
            </w:r>
            <w:r w:rsidR="003433E5">
              <w:rPr>
                <w:noProof/>
                <w:webHidden/>
              </w:rPr>
              <w:t>79</w:t>
            </w:r>
            <w:r w:rsidR="00DD3A3D">
              <w:rPr>
                <w:noProof/>
                <w:webHidden/>
              </w:rPr>
              <w:fldChar w:fldCharType="end"/>
            </w:r>
          </w:hyperlink>
        </w:p>
        <w:p w14:paraId="2A767534" w14:textId="77777777" w:rsidR="00DD3A3D" w:rsidRDefault="0054537F">
          <w:pPr>
            <w:pStyle w:val="31"/>
            <w:tabs>
              <w:tab w:val="right" w:leader="dot" w:pos="9350"/>
            </w:tabs>
            <w:rPr>
              <w:noProof/>
            </w:rPr>
          </w:pPr>
          <w:hyperlink w:anchor="_Toc441503643" w:history="1">
            <w:r w:rsidR="00DD3A3D" w:rsidRPr="00B87058">
              <w:rPr>
                <w:rStyle w:val="af0"/>
                <w:noProof/>
              </w:rPr>
              <w:t>2.2.14</w:t>
            </w:r>
            <w:r w:rsidR="00DD3A3D" w:rsidRPr="00B87058">
              <w:rPr>
                <w:rStyle w:val="af0"/>
                <w:rFonts w:cstheme="minorHAnsi"/>
                <w:noProof/>
              </w:rPr>
              <w:t xml:space="preserve"> Vsm_setting</w:t>
            </w:r>
            <w:r w:rsidR="00DD3A3D">
              <w:rPr>
                <w:noProof/>
                <w:webHidden/>
              </w:rPr>
              <w:tab/>
            </w:r>
            <w:r w:rsidR="00DD3A3D">
              <w:rPr>
                <w:noProof/>
                <w:webHidden/>
              </w:rPr>
              <w:fldChar w:fldCharType="begin"/>
            </w:r>
            <w:r w:rsidR="00DD3A3D">
              <w:rPr>
                <w:noProof/>
                <w:webHidden/>
              </w:rPr>
              <w:instrText xml:space="preserve"> PAGEREF _Toc441503643 \h </w:instrText>
            </w:r>
            <w:r w:rsidR="00DD3A3D">
              <w:rPr>
                <w:noProof/>
                <w:webHidden/>
              </w:rPr>
            </w:r>
            <w:r w:rsidR="00DD3A3D">
              <w:rPr>
                <w:noProof/>
                <w:webHidden/>
              </w:rPr>
              <w:fldChar w:fldCharType="separate"/>
            </w:r>
            <w:r w:rsidR="003433E5">
              <w:rPr>
                <w:noProof/>
                <w:webHidden/>
              </w:rPr>
              <w:t>92</w:t>
            </w:r>
            <w:r w:rsidR="00DD3A3D">
              <w:rPr>
                <w:noProof/>
                <w:webHidden/>
              </w:rPr>
              <w:fldChar w:fldCharType="end"/>
            </w:r>
          </w:hyperlink>
        </w:p>
        <w:p w14:paraId="1D7B16E5" w14:textId="77777777" w:rsidR="00DD3A3D" w:rsidRDefault="0054537F">
          <w:pPr>
            <w:pStyle w:val="31"/>
            <w:tabs>
              <w:tab w:val="right" w:leader="dot" w:pos="9350"/>
            </w:tabs>
            <w:rPr>
              <w:noProof/>
            </w:rPr>
          </w:pPr>
          <w:hyperlink w:anchor="_Toc441503644" w:history="1">
            <w:r w:rsidR="00DD3A3D" w:rsidRPr="00B87058">
              <w:rPr>
                <w:rStyle w:val="af0"/>
                <w:noProof/>
              </w:rPr>
              <w:t>2.2.15</w:t>
            </w:r>
            <w:r w:rsidR="00DD3A3D" w:rsidRPr="00B87058">
              <w:rPr>
                <w:rStyle w:val="af0"/>
                <w:rFonts w:cstheme="minorHAnsi"/>
                <w:noProof/>
              </w:rPr>
              <w:t xml:space="preserve"> Zone</w:t>
            </w:r>
            <w:r w:rsidR="00DD3A3D">
              <w:rPr>
                <w:noProof/>
                <w:webHidden/>
              </w:rPr>
              <w:tab/>
            </w:r>
            <w:r w:rsidR="00DD3A3D">
              <w:rPr>
                <w:noProof/>
                <w:webHidden/>
              </w:rPr>
              <w:fldChar w:fldCharType="begin"/>
            </w:r>
            <w:r w:rsidR="00DD3A3D">
              <w:rPr>
                <w:noProof/>
                <w:webHidden/>
              </w:rPr>
              <w:instrText xml:space="preserve"> PAGEREF _Toc441503644 \h </w:instrText>
            </w:r>
            <w:r w:rsidR="00DD3A3D">
              <w:rPr>
                <w:noProof/>
                <w:webHidden/>
              </w:rPr>
            </w:r>
            <w:r w:rsidR="00DD3A3D">
              <w:rPr>
                <w:noProof/>
                <w:webHidden/>
              </w:rPr>
              <w:fldChar w:fldCharType="separate"/>
            </w:r>
            <w:r w:rsidR="003433E5">
              <w:rPr>
                <w:noProof/>
                <w:webHidden/>
              </w:rPr>
              <w:t>96</w:t>
            </w:r>
            <w:r w:rsidR="00DD3A3D">
              <w:rPr>
                <w:noProof/>
                <w:webHidden/>
              </w:rPr>
              <w:fldChar w:fldCharType="end"/>
            </w:r>
          </w:hyperlink>
        </w:p>
        <w:p w14:paraId="162A2237" w14:textId="77777777" w:rsidR="00DD3A3D" w:rsidRDefault="0054537F">
          <w:pPr>
            <w:pStyle w:val="11"/>
            <w:rPr>
              <w:noProof/>
            </w:rPr>
          </w:pPr>
          <w:hyperlink w:anchor="_Toc441503645" w:history="1">
            <w:r w:rsidR="00DD3A3D" w:rsidRPr="00B87058">
              <w:rPr>
                <w:rStyle w:val="af0"/>
                <w:noProof/>
              </w:rPr>
              <w:t>3 Example</w:t>
            </w:r>
            <w:r w:rsidR="00DD3A3D">
              <w:rPr>
                <w:noProof/>
                <w:webHidden/>
              </w:rPr>
              <w:tab/>
            </w:r>
            <w:r w:rsidR="00DD3A3D">
              <w:rPr>
                <w:noProof/>
                <w:webHidden/>
              </w:rPr>
              <w:fldChar w:fldCharType="begin"/>
            </w:r>
            <w:r w:rsidR="00DD3A3D">
              <w:rPr>
                <w:noProof/>
                <w:webHidden/>
              </w:rPr>
              <w:instrText xml:space="preserve"> PAGEREF _Toc441503645 \h </w:instrText>
            </w:r>
            <w:r w:rsidR="00DD3A3D">
              <w:rPr>
                <w:noProof/>
                <w:webHidden/>
              </w:rPr>
            </w:r>
            <w:r w:rsidR="00DD3A3D">
              <w:rPr>
                <w:noProof/>
                <w:webHidden/>
              </w:rPr>
              <w:fldChar w:fldCharType="separate"/>
            </w:r>
            <w:r w:rsidR="003433E5">
              <w:rPr>
                <w:noProof/>
                <w:webHidden/>
              </w:rPr>
              <w:t>99</w:t>
            </w:r>
            <w:r w:rsidR="00DD3A3D">
              <w:rPr>
                <w:noProof/>
                <w:webHidden/>
              </w:rPr>
              <w:fldChar w:fldCharType="end"/>
            </w:r>
          </w:hyperlink>
        </w:p>
        <w:p w14:paraId="65B94B1C" w14:textId="77777777" w:rsidR="000A1580" w:rsidRPr="00DA3F56" w:rsidRDefault="00AD1F9A">
          <w:pPr>
            <w:rPr>
              <w:rFonts w:asciiTheme="minorHAnsi" w:hAnsiTheme="minorHAnsi" w:cstheme="minorHAnsi"/>
            </w:rPr>
          </w:pPr>
          <w:r w:rsidRPr="00DA3F56">
            <w:rPr>
              <w:rFonts w:asciiTheme="minorHAnsi" w:hAnsiTheme="minorHAnsi" w:cstheme="minorHAnsi"/>
            </w:rPr>
            <w:fldChar w:fldCharType="end"/>
          </w:r>
        </w:p>
      </w:sdtContent>
    </w:sdt>
    <w:p w14:paraId="1083611E" w14:textId="77777777" w:rsidR="00F6240C" w:rsidRPr="00DA3F56" w:rsidRDefault="00F6240C" w:rsidP="00F6240C">
      <w:pPr>
        <w:rPr>
          <w:rFonts w:asciiTheme="minorHAnsi" w:hAnsiTheme="minorHAnsi" w:cstheme="minorHAnsi"/>
        </w:rPr>
      </w:pPr>
    </w:p>
    <w:p w14:paraId="1B317D9D" w14:textId="77777777" w:rsidR="00335B47" w:rsidRPr="00DA3F56" w:rsidRDefault="00F6240C" w:rsidP="00F6240C">
      <w:pPr>
        <w:pageBreakBefore/>
        <w:pBdr>
          <w:bottom w:val="single" w:sz="12" w:space="1" w:color="0070C0"/>
        </w:pBdr>
        <w:spacing w:before="240" w:after="360"/>
        <w:rPr>
          <w:rFonts w:asciiTheme="minorHAnsi" w:hAnsiTheme="minorHAnsi" w:cstheme="minorHAnsi"/>
          <w:b/>
          <w:color w:val="0070C0"/>
          <w:sz w:val="48"/>
          <w:szCs w:val="48"/>
        </w:rPr>
      </w:pPr>
      <w:r w:rsidRPr="00DA3F56">
        <w:rPr>
          <w:rFonts w:asciiTheme="minorHAnsi" w:hAnsiTheme="minorHAnsi" w:cstheme="minorHAnsi"/>
          <w:b/>
          <w:color w:val="0070C0"/>
          <w:sz w:val="48"/>
          <w:szCs w:val="48"/>
        </w:rPr>
        <w:lastRenderedPageBreak/>
        <w:t>Revision History</w:t>
      </w:r>
    </w:p>
    <w:tbl>
      <w:tblPr>
        <w:tblStyle w:val="af1"/>
        <w:tblW w:w="0" w:type="auto"/>
        <w:tblLook w:val="04A0" w:firstRow="1" w:lastRow="0" w:firstColumn="1" w:lastColumn="0" w:noHBand="0" w:noVBand="1"/>
      </w:tblPr>
      <w:tblGrid>
        <w:gridCol w:w="2230"/>
        <w:gridCol w:w="2233"/>
        <w:gridCol w:w="4887"/>
      </w:tblGrid>
      <w:tr w:rsidR="00F6240C" w:rsidRPr="00DA3F56" w14:paraId="3EDFB455" w14:textId="77777777" w:rsidTr="00902857">
        <w:trPr>
          <w:cantSplit/>
          <w:tblHeader/>
        </w:trPr>
        <w:tc>
          <w:tcPr>
            <w:tcW w:w="2230" w:type="dxa"/>
          </w:tcPr>
          <w:p w14:paraId="54ACAEF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Revision</w:t>
            </w:r>
          </w:p>
        </w:tc>
        <w:tc>
          <w:tcPr>
            <w:tcW w:w="2233" w:type="dxa"/>
          </w:tcPr>
          <w:p w14:paraId="7FC1767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Date</w:t>
            </w:r>
          </w:p>
        </w:tc>
        <w:tc>
          <w:tcPr>
            <w:tcW w:w="4887" w:type="dxa"/>
          </w:tcPr>
          <w:p w14:paraId="3BEAEF00"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Description</w:t>
            </w:r>
          </w:p>
        </w:tc>
      </w:tr>
      <w:tr w:rsidR="00F6240C" w:rsidRPr="00DA3F56" w14:paraId="38AF0C20" w14:textId="77777777" w:rsidTr="00902857">
        <w:trPr>
          <w:cantSplit/>
        </w:trPr>
        <w:tc>
          <w:tcPr>
            <w:tcW w:w="2230" w:type="dxa"/>
          </w:tcPr>
          <w:p w14:paraId="2715F8D9" w14:textId="5BCF5B3E"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0.</w:t>
            </w:r>
            <w:r w:rsidR="00812365">
              <w:rPr>
                <w:rFonts w:asciiTheme="minorHAnsi" w:hAnsiTheme="minorHAnsi" w:cstheme="minorHAnsi"/>
                <w:sz w:val="20"/>
              </w:rPr>
              <w:t>1</w:t>
            </w:r>
          </w:p>
        </w:tc>
        <w:tc>
          <w:tcPr>
            <w:tcW w:w="2233" w:type="dxa"/>
          </w:tcPr>
          <w:p w14:paraId="10F859C0" w14:textId="02EDEDAD" w:rsidR="00F6240C" w:rsidRPr="00DA3F56" w:rsidRDefault="00812365" w:rsidP="00902857">
            <w:pPr>
              <w:spacing w:before="60" w:after="60"/>
              <w:rPr>
                <w:rFonts w:asciiTheme="minorHAnsi" w:hAnsiTheme="minorHAnsi" w:cstheme="minorHAnsi"/>
                <w:sz w:val="20"/>
              </w:rPr>
            </w:pPr>
            <w:r>
              <w:rPr>
                <w:rFonts w:asciiTheme="minorHAnsi" w:hAnsiTheme="minorHAnsi" w:cstheme="minorHAnsi"/>
                <w:sz w:val="20"/>
              </w:rPr>
              <w:t>Oct. 15</w:t>
            </w:r>
            <w:r w:rsidR="009D64F1" w:rsidRPr="00DA3F56">
              <w:rPr>
                <w:rFonts w:asciiTheme="minorHAnsi" w:hAnsiTheme="minorHAnsi" w:cstheme="minorHAnsi"/>
                <w:sz w:val="20"/>
              </w:rPr>
              <w:t xml:space="preserve">, </w:t>
            </w:r>
            <w:r w:rsidR="00F6240C" w:rsidRPr="00DA3F56">
              <w:rPr>
                <w:rFonts w:asciiTheme="minorHAnsi" w:hAnsiTheme="minorHAnsi" w:cstheme="minorHAnsi"/>
                <w:sz w:val="20"/>
              </w:rPr>
              <w:t>201</w:t>
            </w:r>
            <w:r w:rsidR="00902857" w:rsidRPr="00DA3F56">
              <w:rPr>
                <w:rFonts w:asciiTheme="minorHAnsi" w:hAnsiTheme="minorHAnsi" w:cstheme="minorHAnsi"/>
                <w:sz w:val="20"/>
              </w:rPr>
              <w:t>5</w:t>
            </w:r>
          </w:p>
        </w:tc>
        <w:tc>
          <w:tcPr>
            <w:tcW w:w="4887" w:type="dxa"/>
            <w:shd w:val="clear" w:color="auto" w:fill="auto"/>
          </w:tcPr>
          <w:p w14:paraId="2297E814" w14:textId="77777777"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Initial version</w:t>
            </w:r>
          </w:p>
        </w:tc>
      </w:tr>
      <w:tr w:rsidR="00812365" w:rsidRPr="00DA3F56" w14:paraId="546ACCA1" w14:textId="77777777" w:rsidTr="00902857">
        <w:trPr>
          <w:cantSplit/>
        </w:trPr>
        <w:tc>
          <w:tcPr>
            <w:tcW w:w="2230" w:type="dxa"/>
          </w:tcPr>
          <w:p w14:paraId="68CDD3E6" w14:textId="2039179A"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0.2</w:t>
            </w:r>
          </w:p>
        </w:tc>
        <w:tc>
          <w:tcPr>
            <w:tcW w:w="2233" w:type="dxa"/>
          </w:tcPr>
          <w:p w14:paraId="3B4719AA" w14:textId="677C20F7" w:rsidR="00812365" w:rsidRDefault="00812365" w:rsidP="00902857">
            <w:pPr>
              <w:spacing w:before="60" w:after="60"/>
              <w:rPr>
                <w:rFonts w:asciiTheme="minorHAnsi" w:hAnsiTheme="minorHAnsi" w:cstheme="minorHAnsi"/>
                <w:sz w:val="20"/>
              </w:rPr>
            </w:pPr>
            <w:r>
              <w:rPr>
                <w:rFonts w:asciiTheme="minorHAnsi" w:hAnsiTheme="minorHAnsi" w:cstheme="minorHAnsi"/>
                <w:sz w:val="20"/>
              </w:rPr>
              <w:t>Nov. 03, 2015</w:t>
            </w:r>
          </w:p>
        </w:tc>
        <w:tc>
          <w:tcPr>
            <w:tcW w:w="4887" w:type="dxa"/>
            <w:shd w:val="clear" w:color="auto" w:fill="auto"/>
          </w:tcPr>
          <w:p w14:paraId="31B052F2" w14:textId="2C19A28D"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Change according to initial review, format changed.</w:t>
            </w:r>
          </w:p>
        </w:tc>
      </w:tr>
      <w:tr w:rsidR="00A92211" w:rsidRPr="00DA3F56" w14:paraId="5FAB0D6D" w14:textId="77777777" w:rsidTr="00902857">
        <w:trPr>
          <w:cantSplit/>
        </w:trPr>
        <w:tc>
          <w:tcPr>
            <w:tcW w:w="2230" w:type="dxa"/>
          </w:tcPr>
          <w:p w14:paraId="25D84347" w14:textId="402EFD7E" w:rsidR="00A92211" w:rsidRDefault="00A92211" w:rsidP="006D7799">
            <w:pPr>
              <w:spacing w:before="60" w:after="60"/>
              <w:rPr>
                <w:rFonts w:asciiTheme="minorHAnsi" w:hAnsiTheme="minorHAnsi" w:cstheme="minorHAnsi"/>
                <w:sz w:val="20"/>
              </w:rPr>
            </w:pPr>
            <w:r>
              <w:rPr>
                <w:rFonts w:asciiTheme="minorHAnsi" w:hAnsiTheme="minorHAnsi" w:cstheme="minorHAnsi"/>
                <w:sz w:val="20"/>
              </w:rPr>
              <w:t>0.3</w:t>
            </w:r>
          </w:p>
        </w:tc>
        <w:tc>
          <w:tcPr>
            <w:tcW w:w="2233" w:type="dxa"/>
          </w:tcPr>
          <w:p w14:paraId="7499BB14" w14:textId="031DF817" w:rsidR="00A92211" w:rsidRDefault="00A92211" w:rsidP="00902857">
            <w:pPr>
              <w:spacing w:before="60" w:after="60"/>
              <w:rPr>
                <w:rFonts w:asciiTheme="minorHAnsi" w:hAnsiTheme="minorHAnsi" w:cstheme="minorHAnsi"/>
                <w:sz w:val="20"/>
              </w:rPr>
            </w:pPr>
            <w:r>
              <w:rPr>
                <w:rFonts w:asciiTheme="minorHAnsi" w:hAnsiTheme="minorHAnsi" w:cstheme="minorHAnsi"/>
                <w:sz w:val="20"/>
              </w:rPr>
              <w:t>Dec. 09, 2015</w:t>
            </w:r>
          </w:p>
        </w:tc>
        <w:tc>
          <w:tcPr>
            <w:tcW w:w="4887" w:type="dxa"/>
            <w:shd w:val="clear" w:color="auto" w:fill="auto"/>
          </w:tcPr>
          <w:p w14:paraId="48AAE8A0" w14:textId="2FC34EC4" w:rsidR="00A92211" w:rsidRDefault="00A92211" w:rsidP="006D7799">
            <w:pPr>
              <w:spacing w:before="60" w:after="60"/>
              <w:rPr>
                <w:rFonts w:asciiTheme="minorHAnsi" w:hAnsiTheme="minorHAnsi" w:cstheme="minorHAnsi"/>
                <w:sz w:val="20"/>
              </w:rPr>
            </w:pPr>
            <w:r>
              <w:rPr>
                <w:rFonts w:asciiTheme="minorHAnsi" w:hAnsiTheme="minorHAnsi" w:cstheme="minorHAnsi"/>
                <w:sz w:val="20"/>
              </w:rPr>
              <w:t>Change the format.</w:t>
            </w:r>
          </w:p>
        </w:tc>
      </w:tr>
      <w:tr w:rsidR="0007441C" w:rsidRPr="00DA3F56" w14:paraId="59203298" w14:textId="77777777" w:rsidTr="00902857">
        <w:trPr>
          <w:cantSplit/>
        </w:trPr>
        <w:tc>
          <w:tcPr>
            <w:tcW w:w="2230" w:type="dxa"/>
          </w:tcPr>
          <w:p w14:paraId="29C92E29" w14:textId="4341E402" w:rsidR="0007441C" w:rsidRDefault="0007441C" w:rsidP="006D7799">
            <w:pPr>
              <w:spacing w:before="60" w:after="60"/>
              <w:rPr>
                <w:rFonts w:asciiTheme="minorHAnsi" w:hAnsiTheme="minorHAnsi" w:cstheme="minorHAnsi"/>
                <w:sz w:val="20"/>
              </w:rPr>
            </w:pPr>
            <w:r>
              <w:rPr>
                <w:rFonts w:asciiTheme="minorHAnsi" w:hAnsiTheme="minorHAnsi" w:cstheme="minorHAnsi"/>
                <w:sz w:val="20"/>
              </w:rPr>
              <w:t>0.4</w:t>
            </w:r>
          </w:p>
        </w:tc>
        <w:tc>
          <w:tcPr>
            <w:tcW w:w="2233" w:type="dxa"/>
          </w:tcPr>
          <w:p w14:paraId="25FC9D5C" w14:textId="742FCC3D" w:rsidR="0007441C" w:rsidRDefault="0007441C" w:rsidP="00902857">
            <w:pPr>
              <w:spacing w:before="60" w:after="60"/>
              <w:rPr>
                <w:rFonts w:asciiTheme="minorHAnsi" w:hAnsiTheme="minorHAnsi" w:cstheme="minorHAnsi"/>
                <w:sz w:val="20"/>
              </w:rPr>
            </w:pPr>
            <w:r>
              <w:rPr>
                <w:rFonts w:asciiTheme="minorHAnsi" w:hAnsiTheme="minorHAnsi" w:cstheme="minorHAnsi"/>
                <w:sz w:val="20"/>
              </w:rPr>
              <w:t>Jan. 25, 2016</w:t>
            </w:r>
          </w:p>
        </w:tc>
        <w:tc>
          <w:tcPr>
            <w:tcW w:w="4887" w:type="dxa"/>
            <w:shd w:val="clear" w:color="auto" w:fill="auto"/>
          </w:tcPr>
          <w:p w14:paraId="672D8A51" w14:textId="5E71C2C6" w:rsidR="0007441C" w:rsidRDefault="0007441C" w:rsidP="006D7799">
            <w:pPr>
              <w:spacing w:before="60" w:after="60"/>
              <w:rPr>
                <w:rFonts w:asciiTheme="minorHAnsi" w:hAnsiTheme="minorHAnsi" w:cstheme="minorHAnsi"/>
                <w:sz w:val="20"/>
              </w:rPr>
            </w:pPr>
            <w:r>
              <w:rPr>
                <w:rFonts w:asciiTheme="minorHAnsi" w:hAnsiTheme="minorHAnsi" w:cstheme="minorHAnsi"/>
                <w:sz w:val="20"/>
              </w:rPr>
              <w:t xml:space="preserve">Update the doc </w:t>
            </w:r>
            <w:r w:rsidRPr="0007441C">
              <w:rPr>
                <w:rFonts w:asciiTheme="minorHAnsi" w:hAnsiTheme="minorHAnsi" w:cstheme="minorHAnsi"/>
                <w:sz w:val="20"/>
              </w:rPr>
              <w:t>according to</w:t>
            </w:r>
            <w:r>
              <w:rPr>
                <w:rFonts w:asciiTheme="minorHAnsi" w:hAnsiTheme="minorHAnsi" w:cstheme="minorHAnsi"/>
                <w:sz w:val="20"/>
              </w:rPr>
              <w:t xml:space="preserve"> vsm2.1</w:t>
            </w:r>
          </w:p>
        </w:tc>
      </w:tr>
    </w:tbl>
    <w:p w14:paraId="2E70FEB1" w14:textId="77777777" w:rsidR="00AA1E57" w:rsidRPr="00DA3F56" w:rsidRDefault="00AA1E57" w:rsidP="00AA1E57">
      <w:pPr>
        <w:pStyle w:val="1"/>
        <w:rPr>
          <w:rFonts w:asciiTheme="minorHAnsi" w:hAnsiTheme="minorHAnsi" w:cstheme="minorHAnsi"/>
        </w:rPr>
      </w:pPr>
      <w:bookmarkStart w:id="0" w:name="_Toc347224282"/>
      <w:bookmarkStart w:id="1" w:name="_Toc441503624"/>
      <w:r w:rsidRPr="00DA3F56">
        <w:rPr>
          <w:rFonts w:asciiTheme="minorHAnsi" w:hAnsiTheme="minorHAnsi" w:cstheme="minorHAnsi"/>
        </w:rPr>
        <w:lastRenderedPageBreak/>
        <w:t>Introduction</w:t>
      </w:r>
      <w:bookmarkEnd w:id="0"/>
      <w:bookmarkEnd w:id="1"/>
    </w:p>
    <w:p w14:paraId="3FE7A8B0" w14:textId="77777777" w:rsidR="008A40D2" w:rsidRPr="00DA3F56" w:rsidRDefault="00902857" w:rsidP="00AA1E57">
      <w:pPr>
        <w:rPr>
          <w:rFonts w:asciiTheme="minorHAnsi" w:hAnsiTheme="minorHAnsi" w:cstheme="minorHAnsi"/>
        </w:rPr>
      </w:pPr>
      <w:r w:rsidRPr="00DA3F56">
        <w:rPr>
          <w:rFonts w:asciiTheme="minorHAnsi" w:hAnsiTheme="minorHAnsi" w:cstheme="minorHAnsi"/>
        </w:rPr>
        <w:t xml:space="preserve">VSM (Virtual Storage Manager) is an open source Ceph management tool, </w:t>
      </w:r>
      <w:r w:rsidR="008A40D2" w:rsidRPr="00DA3F56">
        <w:rPr>
          <w:rFonts w:asciiTheme="minorHAnsi" w:hAnsiTheme="minorHAnsi" w:cstheme="minorHAnsi"/>
        </w:rPr>
        <w:t>it targets to lower the barrier to adopt Ceph in production environment.</w:t>
      </w:r>
    </w:p>
    <w:p w14:paraId="353F405B" w14:textId="77777777" w:rsidR="008A40D2" w:rsidRPr="00DA3F56" w:rsidRDefault="008A40D2" w:rsidP="00AA1E57">
      <w:pPr>
        <w:rPr>
          <w:rFonts w:asciiTheme="minorHAnsi" w:hAnsiTheme="minorHAnsi" w:cstheme="minorHAnsi"/>
        </w:rPr>
      </w:pPr>
    </w:p>
    <w:p w14:paraId="5694A36C"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 xml:space="preserve">VSM includes a few modules inside, there are </w:t>
      </w:r>
    </w:p>
    <w:p w14:paraId="1F4E4133" w14:textId="5B2994D8" w:rsidR="008A40D2" w:rsidRPr="00DA3F56" w:rsidRDefault="0007441C" w:rsidP="005E0460">
      <w:pPr>
        <w:pStyle w:val="af8"/>
        <w:numPr>
          <w:ilvl w:val="0"/>
          <w:numId w:val="8"/>
        </w:numPr>
        <w:rPr>
          <w:rFonts w:asciiTheme="minorHAnsi" w:hAnsiTheme="minorHAnsi" w:cstheme="minorHAnsi"/>
        </w:rPr>
      </w:pPr>
      <w:r>
        <w:rPr>
          <w:rFonts w:asciiTheme="minorHAnsi" w:hAnsiTheme="minorHAnsi" w:cstheme="minorHAnsi"/>
          <w:b/>
          <w:bCs/>
          <w:u w:val="single"/>
        </w:rPr>
        <w:t>p</w:t>
      </w:r>
      <w:r w:rsidR="008A40D2" w:rsidRPr="00DA3F56">
        <w:rPr>
          <w:rFonts w:asciiTheme="minorHAnsi" w:hAnsiTheme="minorHAnsi" w:cstheme="minorHAnsi"/>
          <w:b/>
          <w:bCs/>
          <w:u w:val="single"/>
        </w:rPr>
        <w:t>ython-vsmclient</w:t>
      </w:r>
    </w:p>
    <w:p w14:paraId="182808A3" w14:textId="77777777" w:rsidR="008A40D2" w:rsidRPr="00DA3F56" w:rsidRDefault="008A40D2" w:rsidP="005E0460">
      <w:pPr>
        <w:pStyle w:val="af8"/>
        <w:numPr>
          <w:ilvl w:val="1"/>
          <w:numId w:val="8"/>
        </w:numPr>
        <w:rPr>
          <w:rFonts w:asciiTheme="minorHAnsi" w:hAnsiTheme="minorHAnsi" w:cstheme="minorHAnsi"/>
        </w:rPr>
      </w:pPr>
      <w:r w:rsidRPr="00DA3F56">
        <w:rPr>
          <w:rFonts w:asciiTheme="minorHAnsi" w:hAnsiTheme="minorHAnsi" w:cstheme="minorHAnsi"/>
        </w:rPr>
        <w:t xml:space="preserve">This is a </w:t>
      </w:r>
      <w:bookmarkStart w:id="2" w:name="_GoBack"/>
      <w:r w:rsidRPr="00DA3F56">
        <w:rPr>
          <w:rFonts w:asciiTheme="minorHAnsi" w:hAnsiTheme="minorHAnsi" w:cstheme="minorHAnsi"/>
        </w:rPr>
        <w:t>cli</w:t>
      </w:r>
      <w:bookmarkEnd w:id="2"/>
      <w:r w:rsidRPr="00DA3F56">
        <w:rPr>
          <w:rFonts w:asciiTheme="minorHAnsi" w:hAnsiTheme="minorHAnsi" w:cstheme="minorHAnsi"/>
        </w:rPr>
        <w:t xml:space="preserve">ent for the  vsm API, it consists of </w:t>
      </w:r>
    </w:p>
    <w:p w14:paraId="52E01727" w14:textId="6C760B2F" w:rsidR="008A40D2" w:rsidRPr="00DA3F56" w:rsidRDefault="0007441C" w:rsidP="005E0460">
      <w:pPr>
        <w:pStyle w:val="af8"/>
        <w:numPr>
          <w:ilvl w:val="1"/>
          <w:numId w:val="8"/>
        </w:numPr>
        <w:rPr>
          <w:rFonts w:asciiTheme="minorHAnsi" w:hAnsiTheme="minorHAnsi" w:cstheme="minorHAnsi"/>
        </w:rPr>
      </w:pPr>
      <w:r>
        <w:rPr>
          <w:rFonts w:asciiTheme="minorHAnsi" w:hAnsiTheme="minorHAnsi" w:cstheme="minorHAnsi"/>
        </w:rPr>
        <w:t>A</w:t>
      </w:r>
      <w:r w:rsidR="008A40D2" w:rsidRPr="00DA3F56">
        <w:rPr>
          <w:rFonts w:asciiTheme="minorHAnsi" w:hAnsiTheme="minorHAnsi" w:cstheme="minorHAnsi"/>
        </w:rPr>
        <w:t xml:space="preserve"> Python API (the vsmclient module), </w:t>
      </w:r>
    </w:p>
    <w:p w14:paraId="79E50702" w14:textId="7BCB4046" w:rsidR="008A40D2" w:rsidRPr="00DA3F56" w:rsidRDefault="0007441C" w:rsidP="005E0460">
      <w:pPr>
        <w:pStyle w:val="af8"/>
        <w:numPr>
          <w:ilvl w:val="1"/>
          <w:numId w:val="8"/>
        </w:numPr>
        <w:rPr>
          <w:rFonts w:asciiTheme="minorHAnsi" w:hAnsiTheme="minorHAnsi" w:cstheme="minorHAnsi"/>
        </w:rPr>
      </w:pPr>
      <w:r>
        <w:rPr>
          <w:rFonts w:asciiTheme="minorHAnsi" w:hAnsiTheme="minorHAnsi" w:cstheme="minorHAnsi"/>
        </w:rPr>
        <w:t>A</w:t>
      </w:r>
      <w:r w:rsidR="008A40D2" w:rsidRPr="00DA3F56">
        <w:rPr>
          <w:rFonts w:asciiTheme="minorHAnsi" w:hAnsiTheme="minorHAnsi" w:cstheme="minorHAnsi"/>
        </w:rPr>
        <w:t xml:space="preserve"> command-line script (vsm</w:t>
      </w:r>
      <w:r>
        <w:rPr>
          <w:rFonts w:asciiTheme="minorHAnsi" w:hAnsiTheme="minorHAnsi" w:cstheme="minorHAnsi"/>
        </w:rPr>
        <w:t xml:space="preserve">). Each implements 100% of the </w:t>
      </w:r>
      <w:r w:rsidR="008A40D2" w:rsidRPr="00DA3F56">
        <w:rPr>
          <w:rFonts w:asciiTheme="minorHAnsi" w:hAnsiTheme="minorHAnsi" w:cstheme="minorHAnsi"/>
        </w:rPr>
        <w:t>vsm API.</w:t>
      </w:r>
    </w:p>
    <w:p w14:paraId="624AE1BE" w14:textId="2C72A865" w:rsidR="008A40D2" w:rsidRPr="00DA3F56" w:rsidRDefault="0007441C" w:rsidP="005E0460">
      <w:pPr>
        <w:pStyle w:val="af8"/>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w:t>
      </w:r>
    </w:p>
    <w:p w14:paraId="6DC32657" w14:textId="77777777" w:rsidR="008A40D2" w:rsidRPr="00DA3F56" w:rsidRDefault="008A40D2" w:rsidP="005E0460">
      <w:pPr>
        <w:pStyle w:val="af8"/>
        <w:numPr>
          <w:ilvl w:val="1"/>
          <w:numId w:val="8"/>
        </w:numPr>
        <w:rPr>
          <w:rFonts w:asciiTheme="minorHAnsi" w:hAnsiTheme="minorHAnsi" w:cstheme="minorHAnsi"/>
        </w:rPr>
      </w:pPr>
      <w:r w:rsidRPr="00DA3F56">
        <w:rPr>
          <w:rFonts w:asciiTheme="minorHAnsi" w:hAnsiTheme="minorHAnsi" w:cstheme="minorHAnsi"/>
        </w:rPr>
        <w:t>A major module for  ceph management</w:t>
      </w:r>
    </w:p>
    <w:p w14:paraId="72A2BC28" w14:textId="7AF35E6D" w:rsidR="008A40D2" w:rsidRPr="00DA3F56" w:rsidRDefault="0007441C" w:rsidP="005E0460">
      <w:pPr>
        <w:pStyle w:val="af8"/>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sm-dashboard</w:t>
      </w:r>
    </w:p>
    <w:p w14:paraId="681941BD" w14:textId="57E60503" w:rsidR="008A40D2" w:rsidRPr="00DA3F56" w:rsidRDefault="0007441C" w:rsidP="005E0460">
      <w:pPr>
        <w:pStyle w:val="af8"/>
        <w:numPr>
          <w:ilvl w:val="1"/>
          <w:numId w:val="8"/>
        </w:numPr>
        <w:rPr>
          <w:rFonts w:asciiTheme="minorHAnsi" w:hAnsiTheme="minorHAnsi" w:cstheme="minorHAnsi"/>
        </w:rPr>
      </w:pPr>
      <w:r>
        <w:rPr>
          <w:rFonts w:asciiTheme="minorHAnsi" w:hAnsiTheme="minorHAnsi" w:cstheme="minorHAnsi"/>
        </w:rPr>
        <w:t>W</w:t>
      </w:r>
      <w:r w:rsidR="008A40D2" w:rsidRPr="00DA3F56">
        <w:rPr>
          <w:rFonts w:asciiTheme="minorHAnsi" w:hAnsiTheme="minorHAnsi" w:cstheme="minorHAnsi"/>
        </w:rPr>
        <w:t>eb based management interface for VSM.</w:t>
      </w:r>
    </w:p>
    <w:p w14:paraId="2BFBEF90" w14:textId="26B87B8D" w:rsidR="008A40D2" w:rsidRPr="00DA3F56" w:rsidRDefault="0007441C" w:rsidP="005E0460">
      <w:pPr>
        <w:pStyle w:val="af8"/>
        <w:numPr>
          <w:ilvl w:val="0"/>
          <w:numId w:val="8"/>
        </w:numPr>
        <w:rPr>
          <w:rFonts w:asciiTheme="minorHAnsi" w:hAnsiTheme="minorHAnsi" w:cstheme="minorHAnsi"/>
        </w:rPr>
      </w:pPr>
      <w:r>
        <w:rPr>
          <w:rFonts w:asciiTheme="minorHAnsi" w:hAnsiTheme="minorHAnsi" w:cstheme="minorHAnsi"/>
          <w:b/>
          <w:bCs/>
          <w:u w:val="single"/>
        </w:rPr>
        <w:t>v</w:t>
      </w:r>
      <w:r w:rsidR="008A40D2" w:rsidRPr="00DA3F56">
        <w:rPr>
          <w:rFonts w:asciiTheme="minorHAnsi" w:hAnsiTheme="minorHAnsi" w:cstheme="minorHAnsi"/>
          <w:b/>
          <w:bCs/>
          <w:u w:val="single"/>
        </w:rPr>
        <w:t>sm-deploy</w:t>
      </w:r>
    </w:p>
    <w:p w14:paraId="7B224379" w14:textId="68AB2FC2" w:rsidR="008A40D2" w:rsidRPr="00DA3F56" w:rsidRDefault="0007441C" w:rsidP="005E0460">
      <w:pPr>
        <w:pStyle w:val="af8"/>
        <w:numPr>
          <w:ilvl w:val="1"/>
          <w:numId w:val="8"/>
        </w:numPr>
        <w:rPr>
          <w:rFonts w:asciiTheme="minorHAnsi" w:hAnsiTheme="minorHAnsi" w:cstheme="minorHAnsi"/>
        </w:rPr>
      </w:pPr>
      <w:r>
        <w:rPr>
          <w:rFonts w:asciiTheme="minorHAnsi" w:hAnsiTheme="minorHAnsi" w:cstheme="minorHAnsi"/>
        </w:rPr>
        <w:t xml:space="preserve">The </w:t>
      </w:r>
      <w:r w:rsidR="008A40D2" w:rsidRPr="00DA3F56">
        <w:rPr>
          <w:rFonts w:asciiTheme="minorHAnsi" w:hAnsiTheme="minorHAnsi" w:cstheme="minorHAnsi"/>
        </w:rPr>
        <w:t xml:space="preserve">ceph deployment tool kit provided by </w:t>
      </w:r>
      <w:proofErr w:type="gramStart"/>
      <w:r w:rsidR="008A40D2" w:rsidRPr="00DA3F56">
        <w:rPr>
          <w:rFonts w:asciiTheme="minorHAnsi" w:hAnsiTheme="minorHAnsi" w:cstheme="minorHAnsi"/>
        </w:rPr>
        <w:t>VSM .</w:t>
      </w:r>
      <w:proofErr w:type="gramEnd"/>
    </w:p>
    <w:p w14:paraId="6C8362D4" w14:textId="77777777" w:rsidR="008A40D2" w:rsidRPr="00DA3F56" w:rsidRDefault="008A40D2" w:rsidP="005E0460">
      <w:pPr>
        <w:pStyle w:val="af8"/>
        <w:numPr>
          <w:ilvl w:val="0"/>
          <w:numId w:val="8"/>
        </w:numPr>
        <w:rPr>
          <w:rFonts w:asciiTheme="minorHAnsi" w:hAnsiTheme="minorHAnsi" w:cstheme="minorHAnsi"/>
        </w:rPr>
      </w:pPr>
    </w:p>
    <w:p w14:paraId="0773522F"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VSM opens the possibility for third-party integration</w:t>
      </w:r>
      <w:r w:rsidR="00AA1E57" w:rsidRPr="00DA3F56">
        <w:rPr>
          <w:rFonts w:asciiTheme="minorHAnsi" w:hAnsiTheme="minorHAnsi" w:cstheme="minorHAnsi"/>
        </w:rPr>
        <w:t xml:space="preserve"> </w:t>
      </w:r>
      <w:r w:rsidRPr="00DA3F56">
        <w:rPr>
          <w:rFonts w:asciiTheme="minorHAnsi" w:hAnsiTheme="minorHAnsi" w:cstheme="minorHAnsi"/>
        </w:rPr>
        <w:t>by exposing a set of REST API in python-vsmclient modules. Below diagram depicts the basic architecture of VSM and the relationships between modules.</w:t>
      </w:r>
    </w:p>
    <w:p w14:paraId="6E248F97" w14:textId="77777777" w:rsidR="0083407A" w:rsidRPr="00DA3F56" w:rsidRDefault="008A40D2" w:rsidP="008A40D2">
      <w:pPr>
        <w:pStyle w:val="Figure"/>
        <w:jc w:val="left"/>
        <w:rPr>
          <w:rFonts w:asciiTheme="minorHAnsi" w:hAnsiTheme="minorHAnsi" w:cstheme="minorHAnsi"/>
          <w:noProof/>
          <w:lang w:eastAsia="zh-CN"/>
        </w:rPr>
      </w:pPr>
      <w:r w:rsidRPr="00DA3F56">
        <w:rPr>
          <w:rFonts w:asciiTheme="minorHAnsi" w:hAnsiTheme="minorHAnsi" w:cstheme="minorHAnsi"/>
          <w:noProof/>
          <w:lang w:eastAsia="zh-CN"/>
        </w:rPr>
        <mc:AlternateContent>
          <mc:Choice Requires="wpg">
            <w:drawing>
              <wp:anchor distT="0" distB="0" distL="114300" distR="114300" simplePos="0" relativeHeight="251692032" behindDoc="0" locked="0" layoutInCell="1" allowOverlap="1" wp14:anchorId="480EC820" wp14:editId="7A2046DE">
                <wp:simplePos x="0" y="0"/>
                <wp:positionH relativeFrom="margin">
                  <wp:posOffset>895350</wp:posOffset>
                </wp:positionH>
                <wp:positionV relativeFrom="paragraph">
                  <wp:posOffset>1905</wp:posOffset>
                </wp:positionV>
                <wp:extent cx="4876800" cy="4543952"/>
                <wp:effectExtent l="0" t="0" r="19050" b="47625"/>
                <wp:wrapNone/>
                <wp:docPr id="146" name="Group 3"/>
                <wp:cNvGraphicFramePr/>
                <a:graphic xmlns:a="http://schemas.openxmlformats.org/drawingml/2006/main">
                  <a:graphicData uri="http://schemas.microsoft.com/office/word/2010/wordprocessingGroup">
                    <wpg:wgp>
                      <wpg:cNvGrpSpPr/>
                      <wpg:grpSpPr>
                        <a:xfrm>
                          <a:off x="0" y="0"/>
                          <a:ext cx="4876800" cy="4543952"/>
                          <a:chOff x="0" y="0"/>
                          <a:chExt cx="3952337" cy="4543952"/>
                        </a:xfrm>
                      </wpg:grpSpPr>
                      <wps:wsp>
                        <wps:cNvPr id="147" name="Oval 147"/>
                        <wps:cNvSpPr/>
                        <wps:spPr>
                          <a:xfrm>
                            <a:off x="1007905" y="2156340"/>
                            <a:ext cx="1634794" cy="1285039"/>
                          </a:xfrm>
                          <a:prstGeom prst="ellipse">
                            <a:avLst/>
                          </a:prstGeom>
                          <a:solidFill>
                            <a:srgbClr val="993300"/>
                          </a:solidFill>
                          <a:ln w="3175" cap="flat" cmpd="sng" algn="ctr">
                            <a:noFill/>
                            <a:prstDash val="solid"/>
                            <a:round/>
                            <a:headEnd type="none" w="sm" len="sm"/>
                            <a:tailEnd type="none" w="sm" len="sm"/>
                          </a:ln>
                          <a:effectLst>
                            <a:outerShdw blurRad="50800" dist="38100" dir="2700000" algn="tl" rotWithShape="0">
                              <a:prstClr val="black">
                                <a:alpha val="40000"/>
                              </a:prstClr>
                            </a:outerShdw>
                          </a:effectLst>
                        </wps:spPr>
                        <wps:bodyPr vert="horz" wrap="none" lIns="91440" tIns="45720" rIns="91440" bIns="45720" numCol="1" rtlCol="0" anchor="ctr" anchorCtr="0" compatLnSpc="1">
                          <a:prstTxWarp prst="textNoShape">
                            <a:avLst/>
                          </a:prstTxWarp>
                        </wps:bodyPr>
                      </wps:wsp>
                      <wps:wsp>
                        <wps:cNvPr id="148" name="AutoShape 361"/>
                        <wps:cNvSpPr>
                          <a:spLocks noChangeArrowheads="1"/>
                        </wps:cNvSpPr>
                        <wps:spPr bwMode="auto">
                          <a:xfrm>
                            <a:off x="1295305" y="876740"/>
                            <a:ext cx="1107922" cy="445298"/>
                          </a:xfrm>
                          <a:prstGeom prst="roundRect">
                            <a:avLst>
                              <a:gd name="adj" fmla="val 16667"/>
                            </a:avLst>
                          </a:prstGeom>
                          <a:solidFill>
                            <a:srgbClr val="EA6969"/>
                          </a:solidFill>
                          <a:ln w="12700" cmpd="sng" algn="ctr">
                            <a:solidFill>
                              <a:srgbClr val="FDB813">
                                <a:lumMod val="60000"/>
                                <a:lumOff val="40000"/>
                              </a:srgbClr>
                            </a:solidFill>
                            <a:prstDash val="solid"/>
                            <a:round/>
                            <a:headEnd/>
                            <a:tailEnd/>
                          </a:ln>
                          <a:effectLst>
                            <a:outerShdw dist="28398" dir="3806097" algn="ctr" rotWithShape="0">
                              <a:srgbClr val="FDB813">
                                <a:lumMod val="50000"/>
                                <a:lumOff val="0"/>
                                <a:alpha val="50000"/>
                              </a:srgbClr>
                            </a:outerShdw>
                          </a:effectLst>
                        </wps:spPr>
                        <wps:txbx>
                          <w:txbxContent>
                            <w:p w14:paraId="20D0FD5C" w14:textId="77777777" w:rsidR="00AF5406" w:rsidRPr="008A40D2" w:rsidRDefault="00AF5406" w:rsidP="008A40D2">
                              <w:pPr>
                                <w:pStyle w:val="af9"/>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wps:txbx>
                        <wps:bodyPr rot="0" vert="horz" wrap="square" lIns="91440" tIns="45720" rIns="91440" bIns="45720" anchor="t" anchorCtr="0" upright="1">
                          <a:noAutofit/>
                        </wps:bodyPr>
                      </wps:wsp>
                      <wps:wsp>
                        <wps:cNvPr id="149" name="AutoShape 362"/>
                        <wps:cNvSpPr>
                          <a:spLocks noChangeArrowheads="1"/>
                        </wps:cNvSpPr>
                        <wps:spPr bwMode="auto">
                          <a:xfrm>
                            <a:off x="1295305" y="1711042"/>
                            <a:ext cx="1107922" cy="511969"/>
                          </a:xfrm>
                          <a:prstGeom prst="roundRect">
                            <a:avLst>
                              <a:gd name="adj" fmla="val 16667"/>
                            </a:avLst>
                          </a:prstGeom>
                          <a:solidFill>
                            <a:srgbClr val="00AEEF">
                              <a:lumMod val="100000"/>
                              <a:lumOff val="0"/>
                            </a:srgbClr>
                          </a:solidFill>
                          <a:ln w="38100" cmpd="sng" algn="ctr">
                            <a:noFill/>
                            <a:prstDash val="solid"/>
                            <a:round/>
                            <a:headEnd/>
                            <a:tailEnd/>
                          </a:ln>
                          <a:effectLst>
                            <a:outerShdw dist="28398" dir="3806097" algn="ctr" rotWithShape="0">
                              <a:srgbClr val="00AEEF">
                                <a:lumMod val="50000"/>
                                <a:lumOff val="0"/>
                                <a:alpha val="50000"/>
                              </a:srgbClr>
                            </a:outerShdw>
                          </a:effectLst>
                        </wps:spPr>
                        <wps:txbx>
                          <w:txbxContent>
                            <w:p w14:paraId="360463FC" w14:textId="77777777" w:rsidR="00AF5406" w:rsidRPr="008A40D2" w:rsidRDefault="00AF5406" w:rsidP="008A40D2">
                              <w:pPr>
                                <w:pStyle w:val="af9"/>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wps:txbx>
                        <wps:bodyPr rot="0" vert="horz" wrap="square" lIns="91440" tIns="45720" rIns="91440" bIns="45720" anchor="ctr" anchorCtr="0" upright="1">
                          <a:noAutofit/>
                        </wps:bodyPr>
                      </wps:wsp>
                      <wps:wsp>
                        <wps:cNvPr id="150" name="AutoShape 364"/>
                        <wps:cNvCnPr>
                          <a:cxnSpLocks noChangeShapeType="1"/>
                          <a:stCxn id="148" idx="2"/>
                          <a:endCxn id="149" idx="0"/>
                        </wps:cNvCnPr>
                        <wps:spPr bwMode="auto">
                          <a:xfrm>
                            <a:off x="1849266" y="1322038"/>
                            <a:ext cx="0" cy="389004"/>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1" name="AutoShape 365"/>
                        <wps:cNvSpPr>
                          <a:spLocks noChangeArrowheads="1"/>
                        </wps:cNvSpPr>
                        <wps:spPr bwMode="auto">
                          <a:xfrm>
                            <a:off x="2581438" y="2517923"/>
                            <a:ext cx="1105975" cy="524814"/>
                          </a:xfrm>
                          <a:prstGeom prst="roundRect">
                            <a:avLst>
                              <a:gd name="adj" fmla="val 16667"/>
                            </a:avLst>
                          </a:prstGeom>
                          <a:solidFill>
                            <a:srgbClr val="0071C5">
                              <a:lumMod val="100000"/>
                              <a:lumOff val="0"/>
                            </a:srgbClr>
                          </a:solidFill>
                          <a:ln w="38100" cmpd="sng" algn="ctr">
                            <a:noFill/>
                            <a:prstDash val="solid"/>
                            <a:round/>
                            <a:headEnd/>
                            <a:tailEnd/>
                          </a:ln>
                          <a:effectLst>
                            <a:outerShdw dist="28398" dir="3806097" algn="ctr" rotWithShape="0">
                              <a:srgbClr val="0071C5">
                                <a:lumMod val="50000"/>
                                <a:lumOff val="0"/>
                                <a:alpha val="50000"/>
                              </a:srgbClr>
                            </a:outerShdw>
                          </a:effectLst>
                        </wps:spPr>
                        <wps:txbx>
                          <w:txbxContent>
                            <w:p w14:paraId="0086CBF9" w14:textId="77777777" w:rsidR="00AF5406" w:rsidRPr="008A40D2" w:rsidRDefault="00AF5406" w:rsidP="008A40D2">
                              <w:pPr>
                                <w:pStyle w:val="af9"/>
                                <w:spacing w:before="0" w:beforeAutospacing="0" w:after="0" w:afterAutospacing="0" w:line="314" w:lineRule="exact"/>
                                <w:jc w:val="center"/>
                              </w:pPr>
                              <w:r w:rsidRPr="008A40D2">
                                <w:rPr>
                                  <w:rFonts w:ascii="Intel Clear" w:eastAsia="Intel Clear" w:hAnsi="Intel Clear" w:cs="Intel Clear"/>
                                  <w:color w:val="FFFFFF" w:themeColor="background1"/>
                                  <w:kern w:val="24"/>
                                </w:rPr>
                                <w:t>conductor</w:t>
                              </w:r>
                            </w:p>
                          </w:txbxContent>
                        </wps:txbx>
                        <wps:bodyPr rot="0" vert="horz" wrap="square" lIns="91440" tIns="45720" rIns="91440" bIns="45720" anchor="ctr" anchorCtr="0" upright="1">
                          <a:noAutofit/>
                        </wps:bodyPr>
                      </wps:wsp>
                      <wps:wsp>
                        <wps:cNvPr id="152" name="AutoShape 366"/>
                        <wps:cNvCnPr>
                          <a:cxnSpLocks noChangeShapeType="1"/>
                        </wps:cNvCnPr>
                        <wps:spPr bwMode="auto">
                          <a:xfrm>
                            <a:off x="1126267" y="2818603"/>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3" name="AutoShape 367"/>
                        <wps:cNvSpPr>
                          <a:spLocks noChangeArrowheads="1"/>
                        </wps:cNvSpPr>
                        <wps:spPr bwMode="auto">
                          <a:xfrm>
                            <a:off x="0" y="2517923"/>
                            <a:ext cx="1107922" cy="529465"/>
                          </a:xfrm>
                          <a:prstGeom prst="roundRect">
                            <a:avLst>
                              <a:gd name="adj" fmla="val 16667"/>
                            </a:avLst>
                          </a:prstGeom>
                          <a:solidFill>
                            <a:srgbClr val="004280">
                              <a:lumMod val="100000"/>
                              <a:lumOff val="0"/>
                            </a:srgbClr>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4A9C26D8" w14:textId="77777777" w:rsidR="00AF5406" w:rsidRPr="008A40D2" w:rsidRDefault="00AF5406" w:rsidP="008A40D2">
                              <w:pPr>
                                <w:pStyle w:val="af9"/>
                                <w:spacing w:before="0" w:beforeAutospacing="0" w:after="0" w:afterAutospacing="0" w:line="314" w:lineRule="exact"/>
                                <w:jc w:val="center"/>
                              </w:pPr>
                              <w:r w:rsidRPr="008A40D2">
                                <w:rPr>
                                  <w:rFonts w:ascii="Intel Clear" w:eastAsia="Intel Clear" w:hAnsi="Intel Clear" w:cs="Intel Clear"/>
                                  <w:color w:val="FFFFFF" w:themeColor="background1"/>
                                  <w:kern w:val="24"/>
                                </w:rPr>
                                <w:t>scheduler</w:t>
                              </w:r>
                            </w:p>
                          </w:txbxContent>
                        </wps:txbx>
                        <wps:bodyPr rot="0" vert="horz" wrap="square" lIns="91440" tIns="45720" rIns="91440" bIns="45720" anchor="ctr" anchorCtr="0" upright="1">
                          <a:noAutofit/>
                        </wps:bodyPr>
                      </wps:wsp>
                      <wps:wsp>
                        <wps:cNvPr id="154" name="AutoShape 368"/>
                        <wps:cNvCnPr>
                          <a:cxnSpLocks noChangeShapeType="1"/>
                        </wps:cNvCnPr>
                        <wps:spPr bwMode="auto">
                          <a:xfrm>
                            <a:off x="1850904" y="2133657"/>
                            <a:ext cx="655" cy="384805"/>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5" name="AutoShape 372"/>
                        <wps:cNvCnPr>
                          <a:cxnSpLocks noChangeShapeType="1"/>
                        </wps:cNvCnPr>
                        <wps:spPr bwMode="auto">
                          <a:xfrm>
                            <a:off x="2260396" y="2789841"/>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6" name="Oval 156"/>
                        <wps:cNvSpPr>
                          <a:spLocks noChangeArrowheads="1"/>
                        </wps:cNvSpPr>
                        <wps:spPr bwMode="auto">
                          <a:xfrm>
                            <a:off x="1368365" y="2471236"/>
                            <a:ext cx="912021" cy="637192"/>
                          </a:xfrm>
                          <a:prstGeom prst="ellipse">
                            <a:avLst/>
                          </a:prstGeom>
                          <a:solidFill>
                            <a:srgbClr val="FFFFFF">
                              <a:lumMod val="100000"/>
                              <a:lumOff val="0"/>
                            </a:srgbClr>
                          </a:solidFill>
                          <a:ln w="63500" cmpd="thickThin" algn="ctr">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CE7E42" w14:textId="77777777" w:rsidR="00AF5406" w:rsidRPr="008A40D2" w:rsidRDefault="00AF5406" w:rsidP="008A40D2">
                              <w:pPr>
                                <w:pStyle w:val="af9"/>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wps:txbx>
                        <wps:bodyPr rot="0" vert="horz" wrap="square" lIns="91440" tIns="45720" rIns="91440" bIns="45720" anchor="t" anchorCtr="0" upright="1">
                          <a:noAutofit/>
                        </wps:bodyPr>
                      </wps:wsp>
                      <pic:pic xmlns:pic="http://schemas.openxmlformats.org/drawingml/2006/picture">
                        <pic:nvPicPr>
                          <pic:cNvPr id="157" name="Picture 157" descr="C:\Users\jyou2\Desktop\最近要看的书\源码阅读\images\logo-mysql-110x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477" y="1729528"/>
                            <a:ext cx="725948" cy="4402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158" name="AutoShape 378"/>
                        <wps:cNvCnPr>
                          <a:cxnSpLocks noChangeShapeType="1"/>
                        </wps:cNvCnPr>
                        <wps:spPr bwMode="auto">
                          <a:xfrm>
                            <a:off x="3129175" y="2169785"/>
                            <a:ext cx="655" cy="384805"/>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9" name="AutoShape 380"/>
                        <wps:cNvSpPr>
                          <a:spLocks noChangeArrowheads="1"/>
                        </wps:cNvSpPr>
                        <wps:spPr bwMode="auto">
                          <a:xfrm>
                            <a:off x="1166762" y="0"/>
                            <a:ext cx="1342035" cy="445298"/>
                          </a:xfrm>
                          <a:prstGeom prst="roundRect">
                            <a:avLst>
                              <a:gd name="adj" fmla="val 16667"/>
                            </a:avLst>
                          </a:prstGeom>
                          <a:gradFill rotWithShape="0">
                            <a:gsLst>
                              <a:gs pos="0">
                                <a:srgbClr val="A6CE39">
                                  <a:lumMod val="60000"/>
                                  <a:lumOff val="40000"/>
                                </a:srgbClr>
                              </a:gs>
                              <a:gs pos="50000">
                                <a:srgbClr val="A6CE39">
                                  <a:lumMod val="100000"/>
                                  <a:lumOff val="0"/>
                                </a:srgbClr>
                              </a:gs>
                              <a:gs pos="100000">
                                <a:srgbClr val="A6CE39">
                                  <a:lumMod val="60000"/>
                                  <a:lumOff val="40000"/>
                                </a:srgbClr>
                              </a:gs>
                            </a:gsLst>
                            <a:lin ang="5400000" scaled="1"/>
                          </a:gradFill>
                          <a:ln w="12700" cmpd="sng" algn="ctr">
                            <a:solidFill>
                              <a:srgbClr val="A6CE39">
                                <a:lumMod val="100000"/>
                                <a:lumOff val="0"/>
                              </a:srgbClr>
                            </a:solidFill>
                            <a:prstDash val="solid"/>
                            <a:round/>
                            <a:headEnd/>
                            <a:tailEnd/>
                          </a:ln>
                          <a:effectLst>
                            <a:outerShdw dist="28398" dir="3806097" algn="ctr" rotWithShape="0">
                              <a:srgbClr val="A6CE39">
                                <a:lumMod val="50000"/>
                                <a:lumOff val="0"/>
                              </a:srgbClr>
                            </a:outerShdw>
                          </a:effectLst>
                        </wps:spPr>
                        <wps:txbx>
                          <w:txbxContent>
                            <w:p w14:paraId="02BFF6C7" w14:textId="77777777" w:rsidR="00AF5406" w:rsidRPr="008A40D2" w:rsidRDefault="00AF5406" w:rsidP="008A40D2">
                              <w:pPr>
                                <w:pStyle w:val="af9"/>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wps:txbx>
                        <wps:bodyPr rot="0" vert="horz" wrap="square" lIns="91440" tIns="45720" rIns="91440" bIns="45720" anchor="t" anchorCtr="0" upright="1">
                          <a:noAutofit/>
                        </wps:bodyPr>
                      </wps:wsp>
                      <wps:wsp>
                        <wps:cNvPr id="160" name="AutoShape 381"/>
                        <wps:cNvCnPr>
                          <a:cxnSpLocks noChangeShapeType="1"/>
                          <a:stCxn id="159" idx="2"/>
                          <a:endCxn id="148" idx="0"/>
                        </wps:cNvCnPr>
                        <wps:spPr bwMode="auto">
                          <a:xfrm>
                            <a:off x="1837780" y="445298"/>
                            <a:ext cx="11486" cy="431442"/>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161" name="Group 161"/>
                        <wpg:cNvGrpSpPr/>
                        <wpg:grpSpPr>
                          <a:xfrm>
                            <a:off x="60054" y="3424086"/>
                            <a:ext cx="1219232" cy="1119866"/>
                            <a:chOff x="60054" y="3424086"/>
                            <a:chExt cx="1219232" cy="1119866"/>
                          </a:xfrm>
                        </wpg:grpSpPr>
                        <wps:wsp>
                          <wps:cNvPr id="162" name="AutoShape 375"/>
                          <wps:cNvSpPr>
                            <a:spLocks noChangeArrowheads="1"/>
                          </wps:cNvSpPr>
                          <wps:spPr bwMode="auto">
                            <a:xfrm>
                              <a:off x="60054" y="3588151"/>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606DEDA" w14:textId="77777777" w:rsidR="00AF5406" w:rsidRPr="008A40D2" w:rsidRDefault="00AF5406" w:rsidP="008A40D2">
                                <w:pPr>
                                  <w:pStyle w:val="af9"/>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63" name="AutoShape 367"/>
                          <wps:cNvSpPr>
                            <a:spLocks noChangeArrowheads="1"/>
                          </wps:cNvSpPr>
                          <wps:spPr bwMode="auto">
                            <a:xfrm>
                              <a:off x="654014" y="3424086"/>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5A8056DF" w14:textId="77777777" w:rsidR="00AF5406" w:rsidRPr="008A40D2" w:rsidRDefault="00AF5406" w:rsidP="008A40D2">
                                <w:pPr>
                                  <w:pStyle w:val="af9"/>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64" name="Flowchart: Magnetic Disk 164"/>
                          <wps:cNvSpPr/>
                          <wps:spPr>
                            <a:xfrm>
                              <a:off x="136286" y="39365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5" name="Flowchart: Magnetic Disk 165"/>
                          <wps:cNvSpPr/>
                          <wps:spPr>
                            <a:xfrm>
                              <a:off x="288686" y="40889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6" name="Flowchart: Magnetic Disk 166"/>
                          <wps:cNvSpPr/>
                          <wps:spPr>
                            <a:xfrm>
                              <a:off x="441086" y="42413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7" name="Flowchart: Magnetic Disk 167"/>
                          <wps:cNvSpPr/>
                          <wps:spPr>
                            <a:xfrm>
                              <a:off x="549516" y="39081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8" name="Flowchart: Magnetic Disk 168"/>
                          <wps:cNvSpPr/>
                          <wps:spPr>
                            <a:xfrm>
                              <a:off x="701916" y="40605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9" name="Flowchart: Magnetic Disk 169"/>
                          <wps:cNvSpPr/>
                          <wps:spPr>
                            <a:xfrm>
                              <a:off x="854316" y="42129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0" name="Group 170"/>
                        <wpg:cNvGrpSpPr/>
                        <wpg:grpSpPr>
                          <a:xfrm>
                            <a:off x="1402089" y="3407772"/>
                            <a:ext cx="1219232" cy="1119866"/>
                            <a:chOff x="1402089" y="3407772"/>
                            <a:chExt cx="1219232" cy="1119866"/>
                          </a:xfrm>
                        </wpg:grpSpPr>
                        <wps:wsp>
                          <wps:cNvPr id="171" name="AutoShape 375"/>
                          <wps:cNvSpPr>
                            <a:spLocks noChangeArrowheads="1"/>
                          </wps:cNvSpPr>
                          <wps:spPr bwMode="auto">
                            <a:xfrm>
                              <a:off x="1402089" y="3571837"/>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5588C680" w14:textId="77777777" w:rsidR="00AF5406" w:rsidRPr="008A40D2" w:rsidRDefault="00AF5406" w:rsidP="008A40D2">
                                <w:pPr>
                                  <w:pStyle w:val="af9"/>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72" name="AutoShape 367"/>
                          <wps:cNvSpPr>
                            <a:spLocks noChangeArrowheads="1"/>
                          </wps:cNvSpPr>
                          <wps:spPr bwMode="auto">
                            <a:xfrm>
                              <a:off x="1996049" y="3407772"/>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126A45B2" w14:textId="77777777" w:rsidR="00AF5406" w:rsidRPr="008A40D2" w:rsidRDefault="00AF5406" w:rsidP="008A40D2">
                                <w:pPr>
                                  <w:pStyle w:val="af9"/>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73" name="Flowchart: Magnetic Disk 173"/>
                          <wps:cNvSpPr/>
                          <wps:spPr>
                            <a:xfrm>
                              <a:off x="1478321" y="39202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4" name="Flowchart: Magnetic Disk 174"/>
                          <wps:cNvSpPr/>
                          <wps:spPr>
                            <a:xfrm>
                              <a:off x="1630721" y="40726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5" name="Flowchart: Magnetic Disk 175"/>
                          <wps:cNvSpPr/>
                          <wps:spPr>
                            <a:xfrm>
                              <a:off x="1783121" y="42250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6" name="Flowchart: Magnetic Disk 176"/>
                          <wps:cNvSpPr/>
                          <wps:spPr>
                            <a:xfrm>
                              <a:off x="1891551" y="38918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7" name="Flowchart: Magnetic Disk 177"/>
                          <wps:cNvSpPr/>
                          <wps:spPr>
                            <a:xfrm>
                              <a:off x="2043951" y="40442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8" name="Flowchart: Magnetic Disk 178"/>
                          <wps:cNvSpPr/>
                          <wps:spPr>
                            <a:xfrm>
                              <a:off x="2196351" y="41966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9" name="Group 179"/>
                        <wpg:cNvGrpSpPr/>
                        <wpg:grpSpPr>
                          <a:xfrm>
                            <a:off x="2733105" y="3376641"/>
                            <a:ext cx="1219232" cy="1119866"/>
                            <a:chOff x="2733105" y="3376641"/>
                            <a:chExt cx="1219232" cy="1119866"/>
                          </a:xfrm>
                        </wpg:grpSpPr>
                        <wps:wsp>
                          <wps:cNvPr id="180" name="AutoShape 375"/>
                          <wps:cNvSpPr>
                            <a:spLocks noChangeArrowheads="1"/>
                          </wps:cNvSpPr>
                          <wps:spPr bwMode="auto">
                            <a:xfrm>
                              <a:off x="2733105" y="3540706"/>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7C1AF93" w14:textId="77777777" w:rsidR="00AF5406" w:rsidRPr="008A40D2" w:rsidRDefault="00AF5406" w:rsidP="008A40D2">
                                <w:pPr>
                                  <w:pStyle w:val="af9"/>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81" name="AutoShape 367"/>
                          <wps:cNvSpPr>
                            <a:spLocks noChangeArrowheads="1"/>
                          </wps:cNvSpPr>
                          <wps:spPr bwMode="auto">
                            <a:xfrm>
                              <a:off x="3327065" y="3376641"/>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7BC070EE" w14:textId="77777777" w:rsidR="00AF5406" w:rsidRPr="008A40D2" w:rsidRDefault="00AF5406" w:rsidP="008A40D2">
                                <w:pPr>
                                  <w:pStyle w:val="af9"/>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82" name="Flowchart: Magnetic Disk 182"/>
                          <wps:cNvSpPr/>
                          <wps:spPr>
                            <a:xfrm>
                              <a:off x="2809337" y="38891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3" name="Flowchart: Magnetic Disk 183"/>
                          <wps:cNvSpPr/>
                          <wps:spPr>
                            <a:xfrm>
                              <a:off x="2961737" y="40415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4" name="Flowchart: Magnetic Disk 184"/>
                          <wps:cNvSpPr/>
                          <wps:spPr>
                            <a:xfrm>
                              <a:off x="3114137" y="41939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5" name="Flowchart: Magnetic Disk 185"/>
                          <wps:cNvSpPr/>
                          <wps:spPr>
                            <a:xfrm>
                              <a:off x="3222567" y="38606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6" name="Flowchart: Magnetic Disk 186"/>
                          <wps:cNvSpPr/>
                          <wps:spPr>
                            <a:xfrm>
                              <a:off x="3374967" y="40130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7" name="Flowchart: Magnetic Disk 187"/>
                          <wps:cNvSpPr/>
                          <wps:spPr>
                            <a:xfrm>
                              <a:off x="3527367" y="41654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wgp>
                  </a:graphicData>
                </a:graphic>
                <wp14:sizeRelH relativeFrom="margin">
                  <wp14:pctWidth>0</wp14:pctWidth>
                </wp14:sizeRelH>
              </wp:anchor>
            </w:drawing>
          </mc:Choice>
          <mc:Fallback>
            <w:pict>
              <v:group w14:anchorId="480EC820" id="Group 3" o:spid="_x0000_s1026" style="position:absolute;left:0;text-align:left;margin-left:70.5pt;margin-top:.15pt;width:384pt;height:357.8pt;z-index:251692032;mso-position-horizontal-relative:margin;mso-width-relative:margin" coordsize="39523,45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">
                <v:oval id="Oval 147" o:spid="_x0000_s1027" style="position:absolute;left:10079;top:21563;width:16347;height:12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vVcMA&#10;AADcAAAADwAAAGRycy9kb3ducmV2LnhtbERP22oCMRB9F/yHMIJvNal4YzWKCmr7Urq2HzBuxt2l&#10;m8myibr26xuh4NscznUWq9ZW4kqNLx1reB0oEMSZMyXnGr6/di8zED4gG6wck4Y7eVgtu50FJsbd&#10;OKXrMeQihrBPUEMRQp1I6bOCLPqBq4kjd3aNxRBhk0vT4C2G20oOlZpIiyXHhgJr2haU/RwvVoNL&#10;P4bpp9qd2t/Nafx+2Np7rvZa93vteg4iUBue4n/3m4nzR1N4PB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bvVcMAAADcAAAADwAAAAAAAAAAAAAAAACYAgAAZHJzL2Rv&#10;d25yZXYueG1sUEsFBgAAAAAEAAQA9QAAAIgDAAAAAA==&#10;" fillcolor="#930" stroked="f" strokeweight=".25pt">
                  <v:stroke startarrowwidth="narrow" startarrowlength="short" endarrowwidth="narrow" endarrowlength="short"/>
                  <v:shadow on="t" color="black" opacity="26214f" origin="-.5,-.5" offset=".74836mm,.74836mm"/>
                </v:oval>
                <v:roundrect id="AutoShape 361" o:spid="_x0000_s1028" style="position:absolute;left:12953;top:8767;width:11079;height:44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Fo8UA&#10;AADcAAAADwAAAGRycy9kb3ducmV2LnhtbESPT2/CMAzF70j7DpEn7QbpJjRBR0CMan/EDTbE1Wq8&#10;plrjdEkG3befD0jcbL3n935erAbfqRPF1AY2cD8pQBHXwbbcGPj8eBnPQKWMbLELTAb+KMFqeTNa&#10;YGnDmXd02udGSQinEg24nPtS61Q78pgmoScW7StEj1nW2Ggb8SzhvtMPRfGoPbYsDQ572jiqv/e/&#10;3sDhp3rtc3zD+aZ5ntbVEdeu2hpzdzusn0BlGvLVfLl+t4I/F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WjxQAAANwAAAAPAAAAAAAAAAAAAAAAAJgCAABkcnMv&#10;ZG93bnJldi54bWxQSwUGAAAAAAQABAD1AAAAigMAAAAA&#10;" fillcolor="#ea6969" strokecolor="#fed471" strokeweight="1pt">
                  <v:shadow on="t" color="#875f01" opacity=".5" offset="1pt"/>
                  <v:textbox>
                    <w:txbxContent>
                      <w:p w14:paraId="20D0FD5C" w14:textId="77777777" w:rsidR="00AF5406" w:rsidRPr="008A40D2" w:rsidRDefault="00AF5406"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v:textbox>
                </v:roundrect>
                <v:roundrect id="AutoShape 362" o:spid="_x0000_s1029" style="position:absolute;left:12953;top:17110;width:11079;height:5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WEcIA&#10;AADcAAAADwAAAGRycy9kb3ducmV2LnhtbERPS2vCQBC+F/wPywi91Y0PQkxdRQSlFC81YnscstMk&#10;mJ0N2TVJ/70rFLzNx/ec1WYwteiodZVlBdNJBII4t7riQsE5278lIJxH1lhbJgV/5GCzHr2sMNW2&#10;5y/qTr4QIYRdigpK75tUSpeXZNBNbEMcuF/bGvQBtoXULfYh3NRyFkWxNFhxaCixoV1J+fV0Mwo8&#10;FzS/JEujZ+b4E39ncUWHT6Vex8P2HYSnwT/F/+4PHeYvlvB4Jlw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RYRwgAAANwAAAAPAAAAAAAAAAAAAAAAAJgCAABkcnMvZG93&#10;bnJldi54bWxQSwUGAAAAAAQABAD1AAAAhwMAAAAA&#10;" fillcolor="#00aeef" stroked="f" strokeweight="3pt">
                  <v:shadow on="t" color="#005777" opacity=".5" offset="1pt"/>
                  <v:textbox>
                    <w:txbxContent>
                      <w:p w14:paraId="360463FC" w14:textId="77777777" w:rsidR="00AF5406" w:rsidRPr="008A40D2" w:rsidRDefault="00AF5406"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v:textbox>
                </v:roundrect>
                <v:shapetype id="_x0000_t32" coordsize="21600,21600" o:spt="32" o:oned="t" path="m,l21600,21600e" filled="f">
                  <v:path arrowok="t" fillok="f" o:connecttype="none"/>
                  <o:lock v:ext="edit" shapetype="t"/>
                </v:shapetype>
                <v:shape id="AutoShape 364" o:spid="_x0000_s1030" type="#_x0000_t32" style="position:absolute;left:18492;top:13220;width:0;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9cYAAADcAAAADwAAAGRycy9kb3ducmV2LnhtbESPQWvCQBCF74X+h2UKXkQ3DVg0dZVW&#10;KOihYLX0PGTHJG12NmQ3Jvn3nYPgbYb35r1v1tvB1epKbag8G3ieJ6CIc28rLgx8nz9mS1AhIlus&#10;PZOBkQJsN48Pa8ys7/mLrqdYKAnhkKGBMsYm0zrkJTkMc98Qi3bxrcMoa1to22Iv4a7WaZK8aIcV&#10;S0OJDe1Kyv9OnTNw+Z0e0+kxOa8+d8vuUFD1g++jMZOn4e0VVKQh3s23670V/IXgyz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UKPXGAAAA3AAAAA8AAAAAAAAA&#10;AAAAAAAAoQIAAGRycy9kb3ducmV2LnhtbFBLBQYAAAAABAAEAPkAAACUAwAAAAA=&#10;" strokecolor="#060" strokeweight=".25pt">
                  <v:stroke startarrow="block" endarrow="block"/>
                  <v:shadow offset="6pt,6pt"/>
                </v:shape>
                <v:roundrect id="AutoShape 365" o:spid="_x0000_s1031" style="position:absolute;left:25814;top:25179;width:11060;height:52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jBMQA&#10;AADcAAAADwAAAGRycy9kb3ducmV2LnhtbERPS2vCQBC+F/wPywheSt1E6IPoKj4QSi/FVA/ehuyY&#10;pM3Ohuxo0n/fLRR6m4/vOYvV4Bp1oy7Ung2k0wQUceFtzaWB48f+4QVUEGSLjWcy8E0BVsvR3QIz&#10;63s+0C2XUsUQDhkaqETaTOtQVOQwTH1LHLmL7xxKhF2pbYd9DHeNniXJk3ZYc2yosKVtRcVXfnUG&#10;Pntp3473/ftpk8o5f95tS5rVxkzGw3oOSmiQf/Gf+9XG+Y8p/D4TL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jowTEAAAA3AAAAA8AAAAAAAAAAAAAAAAAmAIAAGRycy9k&#10;b3ducmV2LnhtbFBLBQYAAAAABAAEAPUAAACJAwAAAAA=&#10;" fillcolor="#0071c5" stroked="f" strokeweight="3pt">
                  <v:shadow on="t" color="#003962" opacity=".5" offset="1pt"/>
                  <v:textbox>
                    <w:txbxContent>
                      <w:p w14:paraId="0086CBF9"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conductor</w:t>
                        </w:r>
                        <w:proofErr w:type="gramEnd"/>
                      </w:p>
                    </w:txbxContent>
                  </v:textbox>
                </v:roundrect>
                <v:shape id="AutoShape 366" o:spid="_x0000_s1032" type="#_x0000_t32" style="position:absolute;left:11262;top:28186;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6KMMAAADcAAAADwAAAGRycy9kb3ducmV2LnhtbERPTWvCQBC9F/wPywi91U1tKyW6ighq&#10;wV6MBa9DdppNm52N2TWJ/nq3UPA2j/c5s0VvK9FS40vHCp5HCQji3OmSCwVfh/XTOwgfkDVWjknB&#10;hTws5oOHGabadbynNguFiCHsU1RgQqhTKX1uyKIfuZo4ct+usRgibAqpG+xiuK3kOEkm0mLJscFg&#10;TStD+W92tgped9eNXJ31pM1/OrPd4svpMzsq9Tjsl1MQgfpwF/+7P3Sc/zaG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OijDAAAA3AAAAA8AAAAAAAAAAAAA&#10;AAAAoQIAAGRycy9kb3ducmV2LnhtbFBLBQYAAAAABAAEAPkAAACRAwAAAAA=&#10;" stroked="f" strokeweight=".25pt">
                  <v:stroke startarrow="block" endarrow="block"/>
                  <v:shadow color="#868686"/>
                </v:shape>
                <v:roundrect id="AutoShape 367" o:spid="_x0000_s1033" style="position:absolute;top:25179;width:11079;height:5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rMsAA&#10;AADcAAAADwAAAGRycy9kb3ducmV2LnhtbERPTYvCMBC9C/6HMMLeNFVRtBpFFGFPC2vF89CMabGZ&#10;1Ca23X+/WVjwNo/3Odt9byvRUuNLxwqmkwQEce50yUbBNTuPVyB8QNZYOSYFP+RhvxsOtphq1/E3&#10;tZdgRAxhn6KCIoQ6ldLnBVn0E1cTR+7uGoshwsZI3WAXw20lZ0mylBZLjg0F1nQsKH9cXlaBketH&#10;eWtfWWXN6XlfX8ksui+lPkb9YQMiUB/e4n/3p47zF3P4eyZe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8rMsAAAADcAAAADwAAAAAAAAAAAAAAAACYAgAAZHJzL2Rvd25y&#10;ZXYueG1sUEsFBgAAAAAEAAQA9QAAAIUDAAAAAA==&#10;" fillcolor="#004280" stroked="f" strokeweight="3pt">
                  <v:shadow on="t" color="#002140" opacity=".5" offset="1pt"/>
                  <v:textbox>
                    <w:txbxContent>
                      <w:p w14:paraId="4A9C26D8"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scheduler</w:t>
                        </w:r>
                        <w:proofErr w:type="gramEnd"/>
                      </w:p>
                    </w:txbxContent>
                  </v:textbox>
                </v:roundrect>
                <v:shape id="AutoShape 368" o:spid="_x0000_s1034" type="#_x0000_t32" style="position:absolute;left:18509;top:21336;width:6;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1p/MAAAADcAAAADwAAAGRycy9kb3ducmV2LnhtbERPS0sDMRC+C/6HMII3m1h8sW1alopQ&#10;j26LXofNdBO6mSybsd3+eyMI3ubje85yPcVenWjMIbGF+5kBRdwmF7izsN+93b2AyoLssE9MFi6U&#10;Yb26vlpi5dKZP+jUSKdKCOcKLXiRodI6t54i5lkaiAt3SGNEKXDstBvxXMJjr+fGPOmIgUuDx4E2&#10;ntpj8x0tvPtgDvNNLbXpP18HaUL6eg7W3t5M9QKU0CT/4j/31pX5jw/w+0y5QK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dafzAAAAA3AAAAA8AAAAAAAAAAAAAAAAA&#10;oQIAAGRycy9kb3ducmV2LnhtbFBLBQYAAAAABAAEAPkAAACOAwAAAAA=&#10;" stroked="f" strokeweight=".25pt">
                  <v:stroke startarrow="block" endarrow="block"/>
                  <v:shadow offset="6pt,6pt"/>
                </v:shape>
                <v:shape id="AutoShape 372" o:spid="_x0000_s1035" type="#_x0000_t32" style="position:absolute;left:22603;top:27898;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iiXMMAAADcAAAADwAAAGRycy9kb3ducmV2LnhtbERPTWvCQBC9C/6HZYTedKOtUqKriNBa&#10;sBdjweuQnWZTs7Npdk1Sf323UPA2j/c5q01vK9FS40vHCqaTBARx7nTJhYKP08v4GYQPyBorx6Tg&#10;hzxs1sPBClPtOj5Sm4VCxBD2KSowIdSplD43ZNFPXE0cuU/XWAwRNoXUDXYx3FZyliQLabHk2GCw&#10;pp2h/JJdrYKnw+1V7q560eZfndnv8fH7PTsr9TDqt0sQgfpwF/+733ScP5/D3zPxAr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olzDAAAA3AAAAA8AAAAAAAAAAAAA&#10;AAAAoQIAAGRycy9kb3ducmV2LnhtbFBLBQYAAAAABAAEAPkAAACRAwAAAAA=&#10;" stroked="f" strokeweight=".25pt">
                  <v:stroke startarrow="block" endarrow="block"/>
                  <v:shadow color="#868686"/>
                </v:shape>
                <v:oval id="Oval 156" o:spid="_x0000_s1036" style="position:absolute;left:13683;top:24712;width:9120;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4Hb8A&#10;AADcAAAADwAAAGRycy9kb3ducmV2LnhtbERP22oCMRB9F/oPYQp906xCxW6NIoLgSy1ePmDYjJvF&#10;zSQkWXf790Yo+DaHc53lerCtuFOIjWMF00kBgrhyuuFaweW8Gy9AxISssXVMCv4ownr1NlpiqV3P&#10;R7qfUi1yCMcSFZiUfCllrAxZjBPniTN3dcFiyjDUUgfsc7ht5awo5tJiw7nBoKetoep26qyC4N3B&#10;sO5/u25Y8Neh/rn5qVbq433YfININKSX+N+913n+5xyez+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sjgdvwAAANwAAAAPAAAAAAAAAAAAAAAAAJgCAABkcnMvZG93bnJl&#10;di54bWxQSwUGAAAAAAQABAD1AAAAhAMAAAAA&#10;" stroked="f" strokeweight="5pt">
                  <v:stroke linestyle="thickThin"/>
                  <v:shadow color="#868686"/>
                  <v:textbox>
                    <w:txbxContent>
                      <w:p w14:paraId="66CE7E42" w14:textId="77777777" w:rsidR="00AF5406" w:rsidRPr="008A40D2" w:rsidRDefault="00AF5406" w:rsidP="008A40D2">
                        <w:pPr>
                          <w:pStyle w:val="NormalWeb"/>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7" type="#_x0000_t75" style="position:absolute;left:27694;top:17295;width:7260;height:4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ZuGHCAAAA3AAAAA8AAABkcnMvZG93bnJldi54bWxET82KwjAQvgu+QxjBi6ypK+rSNYosLHhQ&#10;FqMPMDSzbbGZlCbbVp/eCMLe5uP7nfW2t5VoqfGlYwWzaQKCOHOm5FzB5fz99gHCB2SDlWNScCMP&#10;281wsMbUuI5P1OqQixjCPkUFRQh1KqXPCrLop64mjtyvayyGCJtcmga7GG4r+Z4kS2mx5NhQYE1f&#10;BWVX/WcVdKebr653t1ia9jA//mjdTu5aqfGo332CCNSHf/HLvTdx/mIFz2fiBXL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WbhhwgAAANwAAAAPAAAAAAAAAAAAAAAAAJ8C&#10;AABkcnMvZG93bnJldi54bWxQSwUGAAAAAAQABAD3AAAAjgMAAAAA&#10;" stroked="t">
                  <v:imagedata r:id="rId11" o:title="logo-mysql-110x57"/>
                </v:shape>
                <v:shape id="AutoShape 378" o:spid="_x0000_s1038" type="#_x0000_t32" style="position:absolute;left:31291;top:21697;width:7;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Ik88YAAADcAAAADwAAAGRycy9kb3ducmV2LnhtbESPQWvCQBCF74X+h2UKXkQ3DVg0dZVW&#10;KOihYLX0PGTHJG12NmQ3Jvn3nYPgbYb35r1v1tvB1epKbag8G3ieJ6CIc28rLgx8nz9mS1AhIlus&#10;PZOBkQJsN48Pa8ys7/mLrqdYKAnhkKGBMsYm0zrkJTkMc98Qi3bxrcMoa1to22Iv4a7WaZK8aIcV&#10;S0OJDe1Kyv9OnTNw+Z0e0+kxOa8+d8vuUFD1g++jMZOn4e0VVKQh3s23670V/IXQyj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iJPPGAAAA3AAAAA8AAAAAAAAA&#10;AAAAAAAAoQIAAGRycy9kb3ducmV2LnhtbFBLBQYAAAAABAAEAPkAAACUAwAAAAA=&#10;" strokecolor="#060" strokeweight=".25pt">
                  <v:stroke startarrow="block" endarrow="block"/>
                  <v:shadow offset="6pt,6pt"/>
                </v:shape>
                <v:roundrect id="AutoShape 380" o:spid="_x0000_s1039" style="position:absolute;left:11667;width:13420;height:44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GcMA&#10;AADcAAAADwAAAGRycy9kb3ducmV2LnhtbERPS2sCMRC+F/wPYYTeatZCS12NokJhDx7q6+Bt2Iyb&#10;xWSy3aS66683hUJv8/E9Z7bonBVXakPtWcF4lIEgLr2uuVJw2H++fIAIEVmj9UwKegqwmA+eZphr&#10;f+MtXXexEimEQ44KTIxNLmUoDTkMI98QJ+7sW4cxwbaSusVbCndWvmbZu3RYc2ow2NDaUHnZ/TgF&#10;5+L7/mVWhe5PdnLc2Ms6lKdeqedht5yCiNTFf/Gfu9Bp/tsEfp9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iGcMAAADcAAAADwAAAAAAAAAAAAAAAACYAgAAZHJzL2Rv&#10;d25yZXYueG1sUEsFBgAAAAAEAAQA9QAAAIgDAAAAAA==&#10;" fillcolor="#cae288" strokecolor="#a6ce39" strokeweight="1pt">
                  <v:fill color2="#a6ce39" focus="50%" type="gradient"/>
                  <v:shadow on="t" color="#54691a" offset="1pt"/>
                  <v:textbox>
                    <w:txbxContent>
                      <w:p w14:paraId="02BFF6C7" w14:textId="77777777" w:rsidR="00AF5406" w:rsidRPr="008A40D2" w:rsidRDefault="00AF5406"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v:textbox>
                </v:roundrect>
                <v:shape id="AutoShape 381" o:spid="_x0000_s1040" type="#_x0000_t32" style="position:absolute;left:18377;top:4452;width:115;height:4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eDUcYAAADcAAAADwAAAGRycy9kb3ducmV2LnhtbESP3WrCQBCF7wu+wzJC7+qmQqWkrtL6&#10;h9KWovYBhuw0Cc3Oht2NRp/euSj0boZz5pxvpvPeNepEIdaeDTyOMlDEhbc1lwa+j+uHZ1AxIVts&#10;PJOBC0WYzwZ3U8ytP/OeTodUKgnhmKOBKqU21zoWFTmMI98Si/bjg8Mkayi1DXiWcNfocZZNtMOa&#10;paHClhYVFb+Hzhmw132xfEvjr83qo+Pj0+d7t8uCMffD/vUFVKI+/Zv/rrdW8CeCL8/IBH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Xg1HGAAAA3AAAAA8AAAAAAAAA&#10;AAAAAAAAoQIAAGRycy9kb3ducmV2LnhtbFBLBQYAAAAABAAEAPkAAACUAwAAAAA=&#10;" strokecolor="#060" strokeweight=".25pt">
                  <v:stroke startarrow="block" endarrow="block"/>
                  <v:shadow color="#868686"/>
                </v:shape>
                <v:group id="Group 161" o:spid="_x0000_s1041" style="position:absolute;left:600;top:34240;width:12192;height:11199" coordorigin="600,34240"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oundrect id="AutoShape 375" o:spid="_x0000_s1042" style="position:absolute;left:600;top:35881;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EcMA&#10;AADcAAAADwAAAGRycy9kb3ducmV2LnhtbERP32vCMBB+F/wfwgm+yExXUEbXKEMYCIIwtz34djbX&#10;pthcahK1/vfLYLC3+/h+XrkebCdu5EPrWMHzPANBXDndcqPg6/P96QVEiMgaO8ek4EEB1qvxqMRC&#10;uzt/0O0QG5FCOBSowMTYF1KGypDFMHc9ceJq5y3GBH0jtcd7CredzLNsKS22nBoM9rQxVJ0PV6vg&#10;MvN+d1zsH8fFOeT77/rEzpyUmk6Gt1cQkYb4L/5zb3Wav8z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COEcMAAADcAAAADwAAAAAAAAAAAAAAAACYAgAAZHJzL2Rv&#10;d25yZXYueG1sUEsFBgAAAAAEAAQA9QAAAIgDAAAAAA==&#10;" fillcolor="#7f7f7f" stroked="f" strokeweight="3pt">
                    <v:shadow on="t" color="#54691a" opacity=".5" offset="1pt"/>
                    <v:textbox>
                      <w:txbxContent>
                        <w:p w14:paraId="3606DEDA"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43" style="position:absolute;left:6540;top:34240;width:6252;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DEcEA&#10;AADcAAAADwAAAGRycy9kb3ducmV2LnhtbERPTWsCMRC9C/6HMEIvollbEVmNooLQyx6qheJtSMZN&#10;cDNZNqlu/31TKHibx/uc9bb3jbhTF11gBbNpAYJYB+O4VvB5Pk6WIGJCNtgEJgU/FGG7GQ7WWJrw&#10;4A+6n1ItcgjHEhXYlNpSyqgteYzT0BJn7ho6jynDrpamw0cO9418LYqF9Og4N1hs6WBJ307fXsHX&#10;vKkO9jh29rILld4XVe+0Uepl1O9WIBL16Sn+d7+bPH/xBn/P5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hwxHBAAAA3AAAAA8AAAAAAAAAAAAAAAAAmAIAAGRycy9kb3du&#10;cmV2LnhtbFBLBQYAAAAABAAEAPUAAACGAwAAAAA=&#10;" fillcolor="#ffc000" stroked="f" strokeweight="3pt">
                    <v:shadow on="t" color="#002140" opacity=".5" offset="1pt"/>
                    <v:textbox>
                      <w:txbxContent>
                        <w:p w14:paraId="5A8056DF"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4" o:spid="_x0000_s1044" type="#_x0000_t132" style="position:absolute;left:1362;top:39365;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1db8A&#10;AADcAAAADwAAAGRycy9kb3ducmV2LnhtbERPTYvCMBC9C/6HMIIX0VQR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pzV1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5" o:spid="_x0000_s1045" type="#_x0000_t132" style="position:absolute;left:2886;top:40889;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Q7r8A&#10;AADcAAAADwAAAGRycy9kb3ducmV2LnhtbERPTYvCMBC9C/6HMIIX0VRB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65Du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6" o:spid="_x0000_s1046" type="#_x0000_t132" style="position:absolute;left:4410;top:42413;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Omb8A&#10;AADcAAAADwAAAGRycy9kb3ducmV2LnhtbERPTYvCMBC9L/gfwgheFpvqoUg1FVFE97gqnodmbIrN&#10;pDZR6783Cwve5vE+Z7HsbSMe1PnasYJJkoIgLp2uuVJwOm7HMxA+IGtsHJOCF3lYFoOvBebaPfmX&#10;HodQiRjCPkcFJoQ2l9KXhiz6xLXEkbu4zmKIsKuk7vAZw20jp2maSYs1xwaDLa0NldfD3Sqg7705&#10;l+Gn2aHf2Ntkdrqd26tSo2G/moMI1IeP+N+913F+lsHfM/ECW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OQ6Z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7" o:spid="_x0000_s1047" type="#_x0000_t132" style="position:absolute;left:5495;top:3908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WrAsEA&#10;AADcAAAADwAAAGRycy9kb3ducmV2LnhtbERPTWvCQBC9F/wPywheSt3owYbUNYhFjEeteB6y02ww&#10;O5tktyb9911B6G0e73PW+Wgbcafe144VLOYJCOLS6ZorBZev/VsKwgdkjY1jUvBLHvLN5GWNmXYD&#10;n+h+DpWIIewzVGBCaDMpfWnIop+7ljhy3663GCLsK6l7HGK4beQySVbSYs2xwWBLO0Pl7fxjFdBr&#10;Ya5lODYH9J+2W6SX7trelJpNx+0HiEBj+Bc/3YWO81fv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1qwL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8" o:spid="_x0000_s1048" type="#_x0000_t132" style="position:absolute;left:7019;top:4060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cMIA&#10;AADcAAAADwAAAGRycy9kb3ducmV2LnhtbESPQYvCMBCF78L+hzCCF9HUPYhUo4iLrHvULZ6HZmyK&#10;zaQ2Ueu/3zkIe5vhvXnvm9Wm9416UBfrwAZm0wwUcRlszZWB4nc/WYCKCdliE5gMvCjCZv0xWGFu&#10;w5OP9DilSkkIxxwNuJTaXOtYOvIYp6ElFu0SOo9J1q7StsOnhPtGf2bZXHusWRoctrRzVF5Pd2+A&#10;xgd3LtNP843xy99mi+J2bq/GjIb9dgkqUZ/+ze/rgxX8udDKMzKBX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j9wwgAAANwAAAAPAAAAAAAAAAAAAAAAAJgCAABkcnMvZG93&#10;bnJldi54bWxQSwUGAAAAAAQABAD1AAAAhw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9" o:spid="_x0000_s1049" type="#_x0000_t132" style="position:absolute;left:8543;top:4212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674A&#10;AADcAAAADwAAAGRycy9kb3ducmV2LnhtbERPy6rCMBDdC/5DGMGNaKoL0WoUUUTv0geuh2Zsis2k&#10;NlHr398Igrs5nOfMl40txZNqXzhWMBwkIIgzpwvOFZxP2/4EhA/IGkvHpOBNHpaLdmuOqXYvPtDz&#10;GHIRQ9inqMCEUKVS+syQRT9wFXHkrq62GCKsc6lrfMVwW8pRkoylxYJjg8GK1oay2/FhFVBvby5Z&#10;+Ct36Df2Ppyc75fqplS306xmIAI14Sf+uvc6zh9P4fNMvE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mmuu+AAAA3AAAAA8AAAAAAAAAAAAAAAAAmAIAAGRycy9kb3ducmV2&#10;LnhtbFBLBQYAAAAABAAEAPUAAACD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0" o:spid="_x0000_s1050" style="position:absolute;left:14020;top:34077;width:12193;height:11199" coordorigin="14020,34077"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oundrect id="AutoShape 375" o:spid="_x0000_s1051" style="position:absolute;left:14020;top:35718;width:11770;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uGu8MA&#10;AADcAAAADwAAAGRycy9kb3ducmV2LnhtbERPTWsCMRC9C/0PYQq9iGYV1LIapQiCUBCq9uBt3Iyb&#10;xc1km8R1/fdNoeBtHu9zFqvO1qIlHyrHCkbDDARx4XTFpYLjYTN4BxEissbaMSl4UIDV8qW3wFy7&#10;O39Ru4+lSCEcclRgYmxyKUNhyGIYuoY4cRfnLcYEfSm1x3sKt7UcZ9lUWqw4NRhsaG2ouO5vVsFP&#10;3/vP02T3OE2uYbz7vpzZmbNSb6/dxxxEpC4+xf/urU7zZy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uGu8MAAADcAAAADwAAAAAAAAAAAAAAAACYAgAAZHJzL2Rv&#10;d25yZXYueG1sUEsFBgAAAAAEAAQA9QAAAIgDAAAAAA==&#10;" fillcolor="#7f7f7f" stroked="f" strokeweight="3pt">
                    <v:shadow on="t" color="#54691a" opacity=".5" offset="1pt"/>
                    <v:textbox>
                      <w:txbxContent>
                        <w:p w14:paraId="5588C680"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52" style="position:absolute;left:19960;top:34077;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wV8IA&#10;AADcAAAADwAAAGRycy9kb3ducmV2LnhtbERPS2sCMRC+F/ofwgheimYrpcpqFCsIXvbgA0pvQzJu&#10;gpvJskl1/femIPQ2H99zFqveN+JKXXSBFbyPCxDEOhjHtYLTcTuagYgJ2WATmBTcKcJq+fqywNKE&#10;G+/peki1yCEcS1RgU2pLKaO25DGOQ0ucuXPoPKYMu1qaDm853DdyUhSf0qPj3GCxpY0lfTn8egXf&#10;H021sds3Z3/WodJfRdU7bZQaDvr1HESiPv2Ln+6dyfOnE/h7Jl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PBXwgAAANwAAAAPAAAAAAAAAAAAAAAAAJgCAABkcnMvZG93&#10;bnJldi54bWxQSwUGAAAAAAQABAD1AAAAhwMAAAAA&#10;" fillcolor="#ffc000" stroked="f" strokeweight="3pt">
                    <v:shadow on="t" color="#002140" opacity=".5" offset="1pt"/>
                    <v:textbox>
                      <w:txbxContent>
                        <w:p w14:paraId="126A45B2"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 id="Flowchart: Magnetic Disk 173" o:spid="_x0000_s1053" type="#_x0000_t132" style="position:absolute;left:14783;top:39202;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73MAA&#10;AADcAAAADwAAAGRycy9kb3ducmV2LnhtbERPTYvCMBC9L/gfwgh7WWzqC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73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4" o:spid="_x0000_s1054" type="#_x0000_t132" style="position:absolute;left:16307;top:40726;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jqMAA&#10;AADcAAAADwAAAGRycy9kb3ducmV2LnhtbERPTYvCMBC9L/gfwgh7WWzqI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6jq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5" o:spid="_x0000_s1055" type="#_x0000_t132" style="position:absolute;left:17831;top:42250;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M8AA&#10;AADcAAAADwAAAGRycy9kb3ducmV2LnhtbERPTYvCMBC9L/gfwgh7WWzqg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GM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6" o:spid="_x0000_s1056" type="#_x0000_t132" style="position:absolute;left:18915;top:38918;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YRMEA&#10;AADcAAAADwAAAGRycy9kb3ducmV2LnhtbERPTWvCQBC9F/wPywheSt3owYbUNYhFjEeteB6y02ww&#10;O5tktyb9911B6G0e73PW+Wgbcafe144VLOYJCOLS6ZorBZev/VsKwgdkjY1jUvBLHvLN5GWNmXYD&#10;n+h+DpWIIewzVGBCaDMpfWnIop+7ljhy3663GCLsK6l7HGK4beQySVbSYs2xwWBLO0Pl7fxjFdBr&#10;Ya5lODYH9J+2W6SX7trelJpNx+0HiEBj+Bc/3YWO899X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gmET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7" o:spid="_x0000_s1057" type="#_x0000_t132" style="position:absolute;left:20439;top:40442;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9378A&#10;AADcAAAADwAAAGRycy9kb3ducmV2LnhtbERPTYvCMBC9C/6HMIIX0VQPKtVUxEXU46p4HpqxKW0m&#10;tclq999vBGFv83ifs950thZPan3pWMF0koAgzp0uuVBwvezHSxA+IGusHZOCX/Kwyfq9Nabavfib&#10;nudQiBjCPkUFJoQmldLnhiz6iWuII3d3rcUQYVtI3eIrhttazpJkLi2WHBsMNrQzlFfnH6uARkdz&#10;y8OpPqD/so/p8vq4NZVSw0G3XYEI1IV/8cd91HH+YgHvZ+IFM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rD3f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8" o:spid="_x0000_s1058" type="#_x0000_t132" style="position:absolute;left:21963;top:41966;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prcQA&#10;AADcAAAADwAAAGRycy9kb3ducmV2LnhtbESPQW/CMAyF75P4D5GRdplGyg4bKqQVYkJ0x3WIs9WY&#10;pqJxSpNB9+/nw6TdbL3n9z5vysn36kZj7AIbWC4yUMRNsB23Bo5f++cVqJiQLfaBycAPRSiL2cMG&#10;cxvu/Em3OrVKQjjmaMClNORax8aRx7gIA7Fo5zB6TLKOrbYj3iXc9/oly161x46lweFAO0fNpf72&#10;BuipcqcmffQHjO/+ulwdr6fhYszjfNquQSWa0r/577qygv8mtPKMTK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qa3EAAAA3AAAAA8AAAAAAAAAAAAAAAAAmAIAAGRycy9k&#10;b3ducmV2LnhtbFBLBQYAAAAABAAEAPUAAACJ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9" o:spid="_x0000_s1059" style="position:absolute;left:27331;top:33766;width:12192;height:11199" coordorigin="27331,33766"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oundrect id="AutoShape 375" o:spid="_x0000_s1060" style="position:absolute;left:27331;top:35407;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B8YA&#10;AADcAAAADwAAAGRycy9kb3ducmV2LnhtbESPT2sCMRDF70K/Q5hCL1KzCopsjVIKQqEg+KcHb+Nm&#10;3CxuJtsk1fXbO4dCbzO8N+/9ZrHqfauuFFMT2MB4VIAiroJtuDZw2K9f56BSRrbYBiYDd0qwWj4N&#10;FljacOMtXXe5VhLCqUQDLueu1DpVjjymUeiIRTuH6DHLGmttI94k3Ld6UhQz7bFhaXDY0Yej6rL7&#10;9QZ+hjF+Haeb+3F6SZPN9/nEwZ2MeXnu399AZerzv/nv+tMK/lzw5RmZQC8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JTB8YAAADcAAAADwAAAAAAAAAAAAAAAACYAgAAZHJz&#10;L2Rvd25yZXYueG1sUEsFBgAAAAAEAAQA9QAAAIsDAAAAAA==&#10;" fillcolor="#7f7f7f" stroked="f" strokeweight="3pt">
                    <v:shadow on="t" color="#54691a" opacity=".5" offset="1pt"/>
                    <v:textbox>
                      <w:txbxContent>
                        <w:p w14:paraId="37C1AF93" w14:textId="77777777" w:rsidR="00AF5406" w:rsidRPr="008A40D2" w:rsidRDefault="00AF5406" w:rsidP="008A40D2">
                          <w:pPr>
                            <w:pStyle w:val="NormalWeb"/>
                            <w:spacing w:before="0" w:beforeAutospacing="0" w:after="0" w:afterAutospacing="0" w:line="314" w:lineRule="exact"/>
                          </w:pPr>
                          <w:proofErr w:type="gramStart"/>
                          <w:r w:rsidRPr="008A40D2">
                            <w:rPr>
                              <w:rFonts w:ascii="Intel Clear" w:eastAsia="Intel Clear" w:hAnsi="Intel Clear" w:cs="Intel Clear"/>
                              <w:b/>
                              <w:bCs/>
                              <w:color w:val="FFFFFF" w:themeColor="background1"/>
                              <w:kern w:val="24"/>
                            </w:rPr>
                            <w:t>storage</w:t>
                          </w:r>
                          <w:proofErr w:type="gramEnd"/>
                        </w:p>
                      </w:txbxContent>
                    </v:textbox>
                  </v:roundrect>
                  <v:roundrect id="AutoShape 367" o:spid="_x0000_s1061" style="position:absolute;left:33270;top:33766;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eB8EA&#10;AADcAAAADwAAAGRycy9kb3ducmV2LnhtbERPTWsCMRC9C/0PYQpepGYtUpatUawg9LIHrSDehmTc&#10;BDeTZZPq+u+NUOhtHu9zFqvBt+JKfXSBFcymBQhiHYzjRsHhZ/tWgogJ2WAbmBTcKcJq+TJaYGXC&#10;jXd03adG5BCOFSqwKXWVlFFb8hinoSPO3Dn0HlOGfSNNj7cc7lv5XhQf0qPj3GCxo40lfdn/egXH&#10;eVtv7Hbi7Gkdav1V1IPTRqnx67D+BJFoSP/iP/e3yfPLGTyfy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zHgfBAAAA3AAAAA8AAAAAAAAAAAAAAAAAmAIAAGRycy9kb3du&#10;cmV2LnhtbFBLBQYAAAAABAAEAPUAAACGAwAAAAA=&#10;" fillcolor="#ffc000" stroked="f" strokeweight="3pt">
                    <v:shadow on="t" color="#002140" opacity=".5" offset="1pt"/>
                    <v:textbox>
                      <w:txbxContent>
                        <w:p w14:paraId="7BC070EE" w14:textId="77777777" w:rsidR="00AF5406" w:rsidRPr="008A40D2" w:rsidRDefault="00AF5406" w:rsidP="008A40D2">
                          <w:pPr>
                            <w:pStyle w:val="NormalWeb"/>
                            <w:spacing w:before="0" w:beforeAutospacing="0" w:after="0" w:afterAutospacing="0" w:line="314" w:lineRule="exact"/>
                            <w:jc w:val="center"/>
                          </w:pPr>
                          <w:proofErr w:type="gramStart"/>
                          <w:r w:rsidRPr="008A40D2">
                            <w:rPr>
                              <w:rFonts w:ascii="Intel Clear" w:eastAsia="Intel Clear" w:hAnsi="Intel Clear" w:cs="Intel Clear"/>
                              <w:color w:val="FFFFFF" w:themeColor="background1"/>
                              <w:kern w:val="24"/>
                            </w:rPr>
                            <w:t>agent</w:t>
                          </w:r>
                          <w:proofErr w:type="gramEnd"/>
                        </w:p>
                      </w:txbxContent>
                    </v:textbox>
                  </v:roundrect>
                  <v:shape id="Flowchart: Magnetic Disk 182" o:spid="_x0000_s1062" type="#_x0000_t132" style="position:absolute;left:28093;top:3889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uYL8A&#10;AADcAAAADwAAAGRycy9kb3ducmV2LnhtbERPTYvCMBC9L/gfwgheFk31IKWaiiiiHtcVz0MzNqXN&#10;pDZR6783C8Le5vE+Z7nqbSMe1PnKsYLpJAFBXDhdcang/LsbpyB8QNbYOCYFL/KwygdfS8y0e/IP&#10;PU6hFDGEfYYKTAhtJqUvDFn0E9cSR+7qOoshwq6UusNnDLeNnCXJXFqsODYYbGljqKhPd6uAvg/m&#10;UoRjs0e/tbdper5d2lqp0bBfL0AE6sO/+OM+6Dg/ncHfM/ECmb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Du5g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3" o:spid="_x0000_s1063" type="#_x0000_t132" style="position:absolute;left:29617;top:4041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L+8AA&#10;AADcAAAADwAAAGRycy9kb3ducmV2LnhtbERPS4vCMBC+C/sfwizsRTRVQU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L+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4" o:spid="_x0000_s1064" type="#_x0000_t132" style="position:absolute;left:31141;top:4193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vTj8AA&#10;AADcAAAADwAAAGRycy9kb3ducmV2LnhtbERPS4vCMBC+C/sfwizsRTRVR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vTj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5" o:spid="_x0000_s1065" type="#_x0000_t132" style="position:absolute;left:32225;top:38606;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2FMAA&#10;AADcAAAADwAAAGRycy9kb3ducmV2LnhtbERPS4vCMBC+C/sfwizsRTRVU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d2F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6" o:spid="_x0000_s1066" type="#_x0000_t132" style="position:absolute;left:33749;top:40130;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Y8AA&#10;AADcAAAADwAAAGRycy9kb3ducmV2LnhtbERPTYvCMBC9L/gfwgheFk31UEo1yrIido/riuehGZti&#10;M6lNbOu/NwsLe5vH+5zNbrSN6KnztWMFy0UCgrh0uuZKwfnnMM9A+ICssXFMCp7kYbedvG0w127g&#10;b+pPoRIxhH2OCkwIbS6lLw1Z9AvXEkfu6jqLIcKukrrDIYbbRq6SJJUWa44NBlv6NFTeTg+rgN4L&#10;cynDV3NEv7f3ZXa+X9qbUrPp+LEGEWgM/+I/d6Hj/CyF32fi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XoY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7" o:spid="_x0000_s1067" type="#_x0000_t132" style="position:absolute;left:35273;top:41654;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N+MAA&#10;AADcAAAADwAAAGRycy9kb3ducmV2LnhtbERPS4vCMBC+C/sfwizsRTTVg5ZqKouyqEcfeB6a2aa0&#10;mdQmq91/bwTB23x8z1muetuIG3W+cqxgMk5AEBdOV1wqOJ9+RikIH5A1No5JwT95WOUfgyVm2t35&#10;QLdjKEUMYZ+hAhNCm0npC0MW/di1xJH7dZ3FEGFXSt3hPYbbRk6TZCYtVhwbDLa0NlTUxz+rgIY7&#10;cynCvtmi39jrJD1fL22t1Ndn/70AEagPb/HLvdNxfjqH5zPxA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lN+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w10:wrap anchorx="margin"/>
              </v:group>
            </w:pict>
          </mc:Fallback>
        </mc:AlternateContent>
      </w:r>
    </w:p>
    <w:p w14:paraId="0BA58EBE" w14:textId="77777777" w:rsidR="008A40D2" w:rsidRPr="00DA3F56" w:rsidRDefault="008A40D2" w:rsidP="008A40D2">
      <w:pPr>
        <w:pStyle w:val="Figure"/>
        <w:jc w:val="left"/>
        <w:rPr>
          <w:rFonts w:asciiTheme="minorHAnsi" w:hAnsiTheme="minorHAnsi" w:cstheme="minorHAnsi"/>
          <w:noProof/>
          <w:lang w:eastAsia="zh-CN"/>
        </w:rPr>
      </w:pPr>
    </w:p>
    <w:p w14:paraId="6961BE4D" w14:textId="77777777" w:rsidR="008A40D2" w:rsidRPr="00DA3F56" w:rsidRDefault="008A40D2" w:rsidP="008A40D2">
      <w:pPr>
        <w:pStyle w:val="Figure"/>
        <w:jc w:val="left"/>
        <w:rPr>
          <w:rFonts w:asciiTheme="minorHAnsi" w:hAnsiTheme="minorHAnsi" w:cstheme="minorHAnsi"/>
          <w:noProof/>
          <w:lang w:eastAsia="zh-CN"/>
        </w:rPr>
      </w:pPr>
    </w:p>
    <w:p w14:paraId="65CE8169" w14:textId="77777777" w:rsidR="008A40D2" w:rsidRPr="00DA3F56" w:rsidRDefault="008A40D2" w:rsidP="008A40D2">
      <w:pPr>
        <w:pStyle w:val="Figure"/>
        <w:jc w:val="left"/>
        <w:rPr>
          <w:rFonts w:asciiTheme="minorHAnsi" w:hAnsiTheme="minorHAnsi" w:cstheme="minorHAnsi"/>
          <w:noProof/>
          <w:lang w:eastAsia="zh-CN"/>
        </w:rPr>
      </w:pPr>
    </w:p>
    <w:p w14:paraId="3E47997F" w14:textId="77777777" w:rsidR="008A40D2" w:rsidRPr="00DA3F56" w:rsidRDefault="008A40D2" w:rsidP="008A40D2">
      <w:pPr>
        <w:pStyle w:val="Figure"/>
        <w:jc w:val="left"/>
        <w:rPr>
          <w:rFonts w:asciiTheme="minorHAnsi" w:hAnsiTheme="minorHAnsi" w:cstheme="minorHAnsi"/>
          <w:noProof/>
          <w:lang w:eastAsia="zh-CN"/>
        </w:rPr>
      </w:pPr>
    </w:p>
    <w:p w14:paraId="5BD87CBE" w14:textId="77777777" w:rsidR="008A40D2" w:rsidRPr="00DA3F56" w:rsidRDefault="008A40D2" w:rsidP="008A40D2">
      <w:pPr>
        <w:pStyle w:val="Figure"/>
        <w:jc w:val="left"/>
        <w:rPr>
          <w:rFonts w:asciiTheme="minorHAnsi" w:hAnsiTheme="minorHAnsi" w:cstheme="minorHAnsi"/>
          <w:noProof/>
          <w:lang w:eastAsia="zh-CN"/>
        </w:rPr>
      </w:pPr>
    </w:p>
    <w:p w14:paraId="1B367C89" w14:textId="77777777" w:rsidR="008A40D2" w:rsidRPr="00DA3F56" w:rsidRDefault="008A40D2" w:rsidP="008A40D2">
      <w:pPr>
        <w:pStyle w:val="Figure"/>
        <w:jc w:val="left"/>
        <w:rPr>
          <w:rFonts w:asciiTheme="minorHAnsi" w:hAnsiTheme="minorHAnsi" w:cstheme="minorHAnsi"/>
          <w:noProof/>
          <w:lang w:eastAsia="zh-CN"/>
        </w:rPr>
      </w:pPr>
    </w:p>
    <w:p w14:paraId="145462BF" w14:textId="77777777" w:rsidR="008A40D2" w:rsidRPr="00DA3F56" w:rsidRDefault="008A40D2" w:rsidP="008A40D2">
      <w:pPr>
        <w:pStyle w:val="Figure"/>
        <w:jc w:val="left"/>
        <w:rPr>
          <w:rFonts w:asciiTheme="minorHAnsi" w:hAnsiTheme="minorHAnsi" w:cstheme="minorHAnsi"/>
          <w:noProof/>
          <w:lang w:eastAsia="zh-CN"/>
        </w:rPr>
      </w:pPr>
    </w:p>
    <w:p w14:paraId="045CFE1A" w14:textId="77777777" w:rsidR="008A40D2" w:rsidRPr="00DA3F56" w:rsidRDefault="008A40D2" w:rsidP="008A40D2">
      <w:pPr>
        <w:pStyle w:val="Figure"/>
        <w:jc w:val="left"/>
        <w:rPr>
          <w:rFonts w:asciiTheme="minorHAnsi" w:hAnsiTheme="minorHAnsi" w:cstheme="minorHAnsi"/>
          <w:noProof/>
          <w:lang w:eastAsia="zh-CN"/>
        </w:rPr>
      </w:pPr>
    </w:p>
    <w:p w14:paraId="7E8CCE35" w14:textId="77777777" w:rsidR="008A40D2" w:rsidRPr="00DA3F56" w:rsidRDefault="008A40D2" w:rsidP="0083407A">
      <w:pPr>
        <w:pStyle w:val="Figure"/>
        <w:rPr>
          <w:rFonts w:asciiTheme="minorHAnsi" w:hAnsiTheme="minorHAnsi" w:cstheme="minorHAnsi"/>
          <w:noProof/>
          <w:lang w:eastAsia="zh-CN"/>
        </w:rPr>
      </w:pPr>
    </w:p>
    <w:p w14:paraId="7ACFD23E" w14:textId="77777777" w:rsidR="008A40D2" w:rsidRPr="00DA3F56" w:rsidRDefault="008A40D2" w:rsidP="0083407A">
      <w:pPr>
        <w:pStyle w:val="Figure"/>
        <w:rPr>
          <w:rFonts w:asciiTheme="minorHAnsi" w:hAnsiTheme="minorHAnsi" w:cstheme="minorHAnsi"/>
        </w:rPr>
      </w:pPr>
    </w:p>
    <w:p w14:paraId="11C192A2" w14:textId="77777777" w:rsidR="008A40D2" w:rsidRPr="00DA3F56" w:rsidRDefault="008A40D2" w:rsidP="00AA1E57">
      <w:pPr>
        <w:rPr>
          <w:rFonts w:asciiTheme="minorHAnsi" w:hAnsiTheme="minorHAnsi" w:cstheme="minorHAnsi"/>
        </w:rPr>
      </w:pPr>
    </w:p>
    <w:p w14:paraId="4A22F8F0" w14:textId="77777777" w:rsidR="008A40D2" w:rsidRPr="00DA3F56" w:rsidRDefault="008A40D2" w:rsidP="00AA1E57">
      <w:pPr>
        <w:rPr>
          <w:rFonts w:asciiTheme="minorHAnsi" w:hAnsiTheme="minorHAnsi" w:cstheme="minorHAnsi"/>
        </w:rPr>
      </w:pPr>
    </w:p>
    <w:p w14:paraId="3AB4EFD8" w14:textId="77777777" w:rsidR="008A40D2" w:rsidRPr="00DA3F56" w:rsidRDefault="008A40D2" w:rsidP="00AA1E57">
      <w:pPr>
        <w:rPr>
          <w:rFonts w:asciiTheme="minorHAnsi" w:hAnsiTheme="minorHAnsi" w:cstheme="minorHAnsi"/>
        </w:rPr>
      </w:pPr>
    </w:p>
    <w:p w14:paraId="4A621772" w14:textId="77777777" w:rsidR="008A40D2" w:rsidRPr="00DA3F56" w:rsidRDefault="008A40D2" w:rsidP="00AA1E57">
      <w:pPr>
        <w:rPr>
          <w:rFonts w:asciiTheme="minorHAnsi" w:hAnsiTheme="minorHAnsi" w:cstheme="minorHAnsi"/>
        </w:rPr>
      </w:pPr>
    </w:p>
    <w:p w14:paraId="302A526C" w14:textId="77777777" w:rsidR="008A40D2" w:rsidRPr="00DA3F56" w:rsidRDefault="008A40D2" w:rsidP="00AA1E57">
      <w:pPr>
        <w:rPr>
          <w:rFonts w:asciiTheme="minorHAnsi" w:hAnsiTheme="minorHAnsi" w:cstheme="minorHAnsi"/>
        </w:rPr>
      </w:pPr>
    </w:p>
    <w:p w14:paraId="62A8C330" w14:textId="77777777" w:rsidR="00AA1E57" w:rsidRPr="00DA3F56" w:rsidRDefault="008A40D2" w:rsidP="00AA1E57">
      <w:pPr>
        <w:rPr>
          <w:rFonts w:asciiTheme="minorHAnsi" w:hAnsiTheme="minorHAnsi" w:cstheme="minorHAnsi"/>
        </w:rPr>
      </w:pPr>
      <w:r w:rsidRPr="00DA3F56">
        <w:rPr>
          <w:rFonts w:asciiTheme="minorHAnsi" w:hAnsiTheme="minorHAnsi" w:cstheme="minorHAnsi"/>
        </w:rPr>
        <w:t>VSM</w:t>
      </w:r>
      <w:r w:rsidR="00AA1E57" w:rsidRPr="00DA3F56">
        <w:rPr>
          <w:rFonts w:asciiTheme="minorHAnsi" w:hAnsiTheme="minorHAnsi" w:cstheme="minorHAnsi"/>
        </w:rPr>
        <w:t xml:space="preserve"> consists of two key </w:t>
      </w:r>
      <w:r w:rsidRPr="00DA3F56">
        <w:rPr>
          <w:rFonts w:asciiTheme="minorHAnsi" w:hAnsiTheme="minorHAnsi" w:cstheme="minorHAnsi"/>
        </w:rPr>
        <w:t>Roles</w:t>
      </w:r>
      <w:r w:rsidR="00AA1E57" w:rsidRPr="00DA3F56">
        <w:rPr>
          <w:rFonts w:asciiTheme="minorHAnsi" w:hAnsiTheme="minorHAnsi" w:cstheme="minorHAnsi"/>
        </w:rPr>
        <w:t xml:space="preserve">: </w:t>
      </w:r>
    </w:p>
    <w:p w14:paraId="7F54ECFD" w14:textId="77777777" w:rsidR="008A40D2" w:rsidRPr="00DA3F56" w:rsidRDefault="008A40D2" w:rsidP="00672F57">
      <w:pPr>
        <w:pStyle w:val="af8"/>
        <w:numPr>
          <w:ilvl w:val="0"/>
          <w:numId w:val="2"/>
        </w:numPr>
        <w:contextualSpacing w:val="0"/>
        <w:rPr>
          <w:rFonts w:asciiTheme="minorHAnsi" w:hAnsiTheme="minorHAnsi" w:cstheme="minorHAnsi"/>
        </w:rPr>
      </w:pPr>
      <w:r w:rsidRPr="00DA3F56">
        <w:rPr>
          <w:rFonts w:asciiTheme="minorHAnsi" w:hAnsiTheme="minorHAnsi" w:cstheme="minorHAnsi"/>
        </w:rPr>
        <w:t>Controller (also referred to as VSM Controller):</w:t>
      </w:r>
    </w:p>
    <w:p w14:paraId="78149CF8"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Runs on dedicated server (or server instance)</w:t>
      </w:r>
    </w:p>
    <w:p w14:paraId="49D6C80F"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 xml:space="preserve">Connects to Ceph cluster through VSM agent </w:t>
      </w:r>
    </w:p>
    <w:p w14:paraId="4FC5CBED"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Connects to OpenStack Nova controller (optional) via SSH</w:t>
      </w:r>
    </w:p>
    <w:p w14:paraId="722D3330" w14:textId="77777777" w:rsidR="00AA1E57" w:rsidRPr="00DA3F56" w:rsidRDefault="008A40D2" w:rsidP="00672F57">
      <w:pPr>
        <w:pStyle w:val="af8"/>
        <w:numPr>
          <w:ilvl w:val="0"/>
          <w:numId w:val="2"/>
        </w:numPr>
        <w:contextualSpacing w:val="0"/>
        <w:rPr>
          <w:rFonts w:asciiTheme="minorHAnsi" w:hAnsiTheme="minorHAnsi" w:cstheme="minorHAnsi"/>
        </w:rPr>
      </w:pPr>
      <w:r w:rsidRPr="00DA3F56">
        <w:rPr>
          <w:rFonts w:asciiTheme="minorHAnsi" w:hAnsiTheme="minorHAnsi" w:cstheme="minorHAnsi"/>
        </w:rPr>
        <w:t>Agent</w:t>
      </w:r>
      <w:r w:rsidR="00AA1E57" w:rsidRPr="00DA3F56">
        <w:rPr>
          <w:rFonts w:asciiTheme="minorHAnsi" w:hAnsiTheme="minorHAnsi" w:cstheme="minorHAnsi"/>
        </w:rPr>
        <w:t xml:space="preserve"> (</w:t>
      </w:r>
      <w:r w:rsidR="0056748E" w:rsidRPr="00DA3F56">
        <w:rPr>
          <w:rFonts w:asciiTheme="minorHAnsi" w:hAnsiTheme="minorHAnsi" w:cstheme="minorHAnsi"/>
        </w:rPr>
        <w:t xml:space="preserve">also referred to as </w:t>
      </w:r>
      <w:r w:rsidRPr="00DA3F56">
        <w:rPr>
          <w:rFonts w:asciiTheme="minorHAnsi" w:hAnsiTheme="minorHAnsi" w:cstheme="minorHAnsi"/>
        </w:rPr>
        <w:t>VSM node</w:t>
      </w:r>
      <w:r w:rsidR="00AA1E57" w:rsidRPr="00DA3F56">
        <w:rPr>
          <w:rFonts w:asciiTheme="minorHAnsi" w:hAnsiTheme="minorHAnsi" w:cstheme="minorHAnsi"/>
        </w:rPr>
        <w:t>):</w:t>
      </w:r>
    </w:p>
    <w:p w14:paraId="4B11AE73" w14:textId="77777777" w:rsidR="008A40D2" w:rsidRPr="00DA3F56" w:rsidRDefault="008A40D2" w:rsidP="005E0460">
      <w:pPr>
        <w:pStyle w:val="af8"/>
        <w:numPr>
          <w:ilvl w:val="0"/>
          <w:numId w:val="4"/>
        </w:numPr>
        <w:contextualSpacing w:val="0"/>
        <w:rPr>
          <w:rFonts w:asciiTheme="minorHAnsi" w:hAnsiTheme="minorHAnsi" w:cstheme="minorHAnsi"/>
        </w:rPr>
      </w:pPr>
      <w:r w:rsidRPr="00DA3F56">
        <w:rPr>
          <w:rFonts w:asciiTheme="minorHAnsi" w:hAnsiTheme="minorHAnsi" w:cstheme="minorHAnsi"/>
        </w:rPr>
        <w:t>Runs on every server in the Ceph cluster</w:t>
      </w:r>
    </w:p>
    <w:p w14:paraId="005E4EEB" w14:textId="77777777" w:rsidR="008A40D2" w:rsidRPr="00DA3F56" w:rsidRDefault="008A40D2" w:rsidP="005E0460">
      <w:pPr>
        <w:pStyle w:val="af8"/>
        <w:numPr>
          <w:ilvl w:val="0"/>
          <w:numId w:val="4"/>
        </w:numPr>
        <w:contextualSpacing w:val="0"/>
        <w:rPr>
          <w:rFonts w:asciiTheme="minorHAnsi" w:hAnsiTheme="minorHAnsi" w:cstheme="minorHAnsi"/>
        </w:rPr>
      </w:pPr>
      <w:r w:rsidRPr="00DA3F56">
        <w:rPr>
          <w:rFonts w:asciiTheme="minorHAnsi" w:hAnsiTheme="minorHAnsi" w:cstheme="minorHAnsi"/>
        </w:rPr>
        <w:t>Accepts VSM controller’s commands and execute locally</w:t>
      </w:r>
    </w:p>
    <w:p w14:paraId="3D063861" w14:textId="77777777" w:rsidR="008A40D2" w:rsidRPr="00DA3F56" w:rsidRDefault="008A40D2" w:rsidP="005E0460">
      <w:pPr>
        <w:pStyle w:val="af8"/>
        <w:numPr>
          <w:ilvl w:val="0"/>
          <w:numId w:val="4"/>
        </w:numPr>
        <w:contextualSpacing w:val="0"/>
        <w:rPr>
          <w:rFonts w:asciiTheme="minorHAnsi" w:hAnsiTheme="minorHAnsi" w:cstheme="minorHAnsi"/>
        </w:rPr>
      </w:pPr>
      <w:r w:rsidRPr="00DA3F56">
        <w:rPr>
          <w:rFonts w:asciiTheme="minorHAnsi" w:hAnsiTheme="minorHAnsi" w:cstheme="minorHAnsi"/>
        </w:rPr>
        <w:t>Relays server configuration &amp; status information to VSM controller</w:t>
      </w:r>
    </w:p>
    <w:p w14:paraId="32ADC51F" w14:textId="77777777" w:rsidR="00AA1E57" w:rsidRPr="00DA3F56" w:rsidRDefault="00AA1E57" w:rsidP="0083407A">
      <w:pPr>
        <w:rPr>
          <w:rFonts w:asciiTheme="minorHAnsi" w:hAnsiTheme="minorHAnsi" w:cstheme="minorHAnsi"/>
        </w:rPr>
      </w:pPr>
      <w:r w:rsidRPr="00DA3F56">
        <w:rPr>
          <w:rFonts w:asciiTheme="minorHAnsi" w:hAnsiTheme="minorHAnsi" w:cstheme="minorHAnsi"/>
        </w:rPr>
        <w:t xml:space="preserve">The controller </w:t>
      </w:r>
      <w:r w:rsidR="008A40D2" w:rsidRPr="00DA3F56">
        <w:rPr>
          <w:rFonts w:asciiTheme="minorHAnsi" w:hAnsiTheme="minorHAnsi" w:cstheme="minorHAnsi"/>
        </w:rPr>
        <w:t xml:space="preserve">and agents could be running on </w:t>
      </w:r>
      <w:r w:rsidR="0083407A" w:rsidRPr="00DA3F56">
        <w:rPr>
          <w:rFonts w:asciiTheme="minorHAnsi" w:hAnsiTheme="minorHAnsi" w:cstheme="minorHAnsi"/>
        </w:rPr>
        <w:t>physical machine</w:t>
      </w:r>
      <w:r w:rsidR="008A40D2" w:rsidRPr="00DA3F56">
        <w:rPr>
          <w:rFonts w:asciiTheme="minorHAnsi" w:hAnsiTheme="minorHAnsi" w:cstheme="minorHAnsi"/>
        </w:rPr>
        <w:t>s</w:t>
      </w:r>
      <w:r w:rsidR="0083407A" w:rsidRPr="00DA3F56">
        <w:rPr>
          <w:rFonts w:asciiTheme="minorHAnsi" w:hAnsiTheme="minorHAnsi" w:cstheme="minorHAnsi"/>
        </w:rPr>
        <w:t xml:space="preserve"> or virtual machine (VM)</w:t>
      </w:r>
      <w:r w:rsidRPr="00DA3F56">
        <w:rPr>
          <w:rFonts w:asciiTheme="minorHAnsi" w:hAnsiTheme="minorHAnsi" w:cstheme="minorHAnsi"/>
        </w:rPr>
        <w:t xml:space="preserve"> instance</w:t>
      </w:r>
      <w:r w:rsidR="008A40D2" w:rsidRPr="00DA3F56">
        <w:rPr>
          <w:rFonts w:asciiTheme="minorHAnsi" w:hAnsiTheme="minorHAnsi" w:cstheme="minorHAnsi"/>
        </w:rPr>
        <w:t>s</w:t>
      </w:r>
      <w:r w:rsidRPr="00DA3F56">
        <w:rPr>
          <w:rFonts w:asciiTheme="minorHAnsi" w:hAnsiTheme="minorHAnsi" w:cstheme="minorHAnsi"/>
        </w:rPr>
        <w:t>.</w:t>
      </w:r>
    </w:p>
    <w:p w14:paraId="4F6FFCFE" w14:textId="77777777" w:rsidR="008A40D2" w:rsidRPr="00DA3F56" w:rsidRDefault="008A40D2" w:rsidP="0083407A">
      <w:pPr>
        <w:rPr>
          <w:rFonts w:asciiTheme="minorHAnsi" w:hAnsiTheme="minorHAnsi" w:cstheme="minorHAnsi"/>
        </w:rPr>
      </w:pPr>
    </w:p>
    <w:p w14:paraId="16498819" w14:textId="77777777" w:rsidR="008A40D2" w:rsidRPr="00DA3F56" w:rsidRDefault="008A40D2" w:rsidP="0083407A">
      <w:pPr>
        <w:rPr>
          <w:rFonts w:asciiTheme="minorHAnsi" w:hAnsiTheme="minorHAnsi" w:cstheme="minorHAnsi"/>
        </w:rPr>
      </w:pPr>
      <w:r w:rsidRPr="00DA3F56">
        <w:rPr>
          <w:rFonts w:asciiTheme="minorHAnsi" w:hAnsiTheme="minorHAnsi" w:cstheme="minorHAnsi"/>
        </w:rPr>
        <w:t xml:space="preserve">VSM </w:t>
      </w:r>
      <w:r w:rsidR="00191F87" w:rsidRPr="00DA3F56">
        <w:rPr>
          <w:rFonts w:asciiTheme="minorHAnsi" w:hAnsiTheme="minorHAnsi" w:cstheme="minorHAnsi"/>
        </w:rPr>
        <w:t>is being released under the Apache 2.0 license</w:t>
      </w:r>
      <w:r w:rsidR="00A702BB" w:rsidRPr="00DA3F56">
        <w:rPr>
          <w:rFonts w:asciiTheme="minorHAnsi" w:hAnsiTheme="minorHAnsi" w:cstheme="minorHAnsi"/>
        </w:rPr>
        <w:t xml:space="preserve">, and hosted at </w:t>
      </w:r>
      <w:hyperlink r:id="rId12" w:history="1">
        <w:r w:rsidRPr="00DA3F56">
          <w:rPr>
            <w:rStyle w:val="af0"/>
            <w:rFonts w:asciiTheme="minorHAnsi" w:hAnsiTheme="minorHAnsi" w:cstheme="minorHAnsi"/>
          </w:rPr>
          <w:t>http://github.com/01org/virtual-storage-manager/</w:t>
        </w:r>
      </w:hyperlink>
      <w:r w:rsidR="00A702BB" w:rsidRPr="00DA3F56">
        <w:rPr>
          <w:rFonts w:asciiTheme="minorHAnsi" w:hAnsiTheme="minorHAnsi" w:cstheme="minorHAnsi"/>
        </w:rPr>
        <w:t>.</w:t>
      </w:r>
      <w:r w:rsidRPr="00DA3F56">
        <w:rPr>
          <w:rFonts w:asciiTheme="minorHAnsi" w:hAnsiTheme="minorHAnsi" w:cstheme="minorHAnsi"/>
        </w:rPr>
        <w:t xml:space="preserve"> </w:t>
      </w:r>
    </w:p>
    <w:p w14:paraId="1DF6E92C" w14:textId="77777777" w:rsidR="00F32BB7" w:rsidRPr="00DA3F56" w:rsidRDefault="002E75D1" w:rsidP="0083407A">
      <w:pPr>
        <w:rPr>
          <w:rFonts w:asciiTheme="minorHAnsi" w:hAnsiTheme="minorHAnsi" w:cstheme="minorHAnsi"/>
        </w:rPr>
      </w:pPr>
      <w:r w:rsidRPr="00DA3F56">
        <w:rPr>
          <w:rFonts w:asciiTheme="minorHAnsi" w:hAnsiTheme="minorHAnsi" w:cstheme="minorHAnsi"/>
        </w:rPr>
        <w:t xml:space="preserve">A </w:t>
      </w:r>
      <w:r w:rsidR="00F32BB7" w:rsidRPr="00DA3F56">
        <w:rPr>
          <w:rFonts w:asciiTheme="minorHAnsi" w:hAnsiTheme="minorHAnsi" w:cstheme="minorHAnsi"/>
        </w:rPr>
        <w:t xml:space="preserve">mailing list has been established for </w:t>
      </w:r>
      <w:r w:rsidR="008A40D2" w:rsidRPr="00DA3F56">
        <w:rPr>
          <w:rFonts w:asciiTheme="minorHAnsi" w:hAnsiTheme="minorHAnsi" w:cstheme="minorHAnsi"/>
        </w:rPr>
        <w:t>VSM</w:t>
      </w:r>
      <w:r w:rsidR="00F32BB7" w:rsidRPr="00DA3F56">
        <w:rPr>
          <w:rFonts w:asciiTheme="minorHAnsi" w:hAnsiTheme="minorHAnsi" w:cstheme="minorHAnsi"/>
        </w:rPr>
        <w:t xml:space="preserve"> at the following location: </w:t>
      </w:r>
      <w:hyperlink r:id="rId13" w:history="1">
        <w:r w:rsidR="008A40D2" w:rsidRPr="00DA3F56">
          <w:rPr>
            <w:rStyle w:val="af0"/>
            <w:rFonts w:asciiTheme="minorHAnsi" w:hAnsiTheme="minorHAnsi" w:cstheme="minorHAnsi"/>
          </w:rPr>
          <w:t>http://vsm-discuss.33411.n7.nabble.com/</w:t>
        </w:r>
      </w:hyperlink>
      <w:r w:rsidR="008A40D2" w:rsidRPr="00DA3F56">
        <w:rPr>
          <w:rFonts w:asciiTheme="minorHAnsi" w:hAnsiTheme="minorHAnsi" w:cstheme="minorHAnsi"/>
        </w:rPr>
        <w:t xml:space="preserve">. </w:t>
      </w:r>
    </w:p>
    <w:p w14:paraId="245BF868" w14:textId="77777777" w:rsidR="00D20042" w:rsidRPr="00DA3F56" w:rsidRDefault="00D20042" w:rsidP="00D20042">
      <w:pPr>
        <w:rPr>
          <w:rFonts w:asciiTheme="minorHAnsi" w:hAnsiTheme="minorHAnsi" w:cstheme="minorHAnsi"/>
        </w:rPr>
      </w:pPr>
      <w:bookmarkStart w:id="3" w:name="_Toc347224284"/>
    </w:p>
    <w:p w14:paraId="5657FCF7" w14:textId="77777777" w:rsidR="00AA1E57" w:rsidRPr="00DA3F56" w:rsidRDefault="00FD6307" w:rsidP="0083407A">
      <w:pPr>
        <w:pStyle w:val="2"/>
        <w:rPr>
          <w:rFonts w:asciiTheme="minorHAnsi" w:hAnsiTheme="minorHAnsi" w:cstheme="minorHAnsi"/>
        </w:rPr>
      </w:pPr>
      <w:bookmarkStart w:id="4" w:name="_Toc347224285"/>
      <w:bookmarkStart w:id="5" w:name="_Toc441503625"/>
      <w:bookmarkEnd w:id="3"/>
      <w:r w:rsidRPr="00DA3F56">
        <w:rPr>
          <w:rFonts w:asciiTheme="minorHAnsi" w:hAnsiTheme="minorHAnsi" w:cstheme="minorHAnsi"/>
        </w:rPr>
        <w:t>System Requirements</w:t>
      </w:r>
      <w:bookmarkEnd w:id="4"/>
      <w:bookmarkEnd w:id="5"/>
    </w:p>
    <w:p w14:paraId="08906E5E" w14:textId="77777777" w:rsidR="008A40D2" w:rsidRPr="00DA3F56" w:rsidRDefault="008A40D2" w:rsidP="00FD6307">
      <w:pPr>
        <w:rPr>
          <w:rFonts w:asciiTheme="minorHAnsi" w:hAnsiTheme="minorHAnsi" w:cstheme="minorHAnsi"/>
        </w:rPr>
      </w:pPr>
      <w:r w:rsidRPr="00DA3F56">
        <w:rPr>
          <w:rFonts w:asciiTheme="minorHAnsi" w:hAnsiTheme="minorHAnsi" w:cstheme="minorHAnsi"/>
        </w:rPr>
        <w:t>VSM development team takes diversity into account, so far the supporting matrix is as following:</w:t>
      </w:r>
    </w:p>
    <w:p w14:paraId="27E6CF70" w14:textId="77777777" w:rsidR="008A40D2" w:rsidRPr="00DA3F56" w:rsidRDefault="008A40D2" w:rsidP="005E0460">
      <w:pPr>
        <w:pStyle w:val="af8"/>
        <w:numPr>
          <w:ilvl w:val="0"/>
          <w:numId w:val="5"/>
        </w:numPr>
        <w:contextualSpacing w:val="0"/>
        <w:rPr>
          <w:rFonts w:asciiTheme="minorHAnsi" w:hAnsiTheme="minorHAnsi" w:cstheme="minorHAnsi"/>
        </w:rPr>
      </w:pPr>
      <w:r w:rsidRPr="00DA3F56">
        <w:rPr>
          <w:rFonts w:asciiTheme="minorHAnsi" w:hAnsiTheme="minorHAnsi" w:cstheme="minorHAnsi"/>
        </w:rPr>
        <w:t>OS:</w:t>
      </w:r>
    </w:p>
    <w:p w14:paraId="5CB0B382" w14:textId="6ADE05B2"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CentOS 6.5</w:t>
      </w:r>
      <w:r w:rsidR="00516BFA">
        <w:rPr>
          <w:rFonts w:asciiTheme="minorHAnsi" w:hAnsiTheme="minorHAnsi" w:cstheme="minorHAnsi"/>
        </w:rPr>
        <w:t xml:space="preserve"> (1.x only)</w:t>
      </w:r>
      <w:r w:rsidRPr="00DA3F56">
        <w:rPr>
          <w:rFonts w:asciiTheme="minorHAnsi" w:hAnsiTheme="minorHAnsi" w:cstheme="minorHAnsi"/>
        </w:rPr>
        <w:t>/7 (Basic Web Server)</w:t>
      </w:r>
    </w:p>
    <w:p w14:paraId="01E3686F"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Ubuntu 14.04.2 LTS Server</w:t>
      </w:r>
    </w:p>
    <w:p w14:paraId="0C2A1483" w14:textId="77777777" w:rsidR="008A40D2" w:rsidRPr="00DA3F56" w:rsidRDefault="008A40D2" w:rsidP="005E0460">
      <w:pPr>
        <w:pStyle w:val="af8"/>
        <w:numPr>
          <w:ilvl w:val="0"/>
          <w:numId w:val="5"/>
        </w:numPr>
        <w:contextualSpacing w:val="0"/>
        <w:rPr>
          <w:rFonts w:asciiTheme="minorHAnsi" w:hAnsiTheme="minorHAnsi" w:cstheme="minorHAnsi"/>
        </w:rPr>
      </w:pPr>
      <w:r w:rsidRPr="00DA3F56">
        <w:rPr>
          <w:rFonts w:asciiTheme="minorHAnsi" w:hAnsiTheme="minorHAnsi" w:cstheme="minorHAnsi"/>
        </w:rPr>
        <w:t>Ceph</w:t>
      </w:r>
    </w:p>
    <w:p w14:paraId="4561A32F"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 xml:space="preserve">Firefly, </w:t>
      </w:r>
    </w:p>
    <w:p w14:paraId="4DBE1862"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Giant,</w:t>
      </w:r>
    </w:p>
    <w:p w14:paraId="10BA3BC0"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Hammer</w:t>
      </w:r>
    </w:p>
    <w:p w14:paraId="5392E78D" w14:textId="77777777" w:rsidR="008A40D2" w:rsidRPr="00DA3F56" w:rsidRDefault="008A40D2" w:rsidP="005E0460">
      <w:pPr>
        <w:pStyle w:val="af8"/>
        <w:numPr>
          <w:ilvl w:val="0"/>
          <w:numId w:val="5"/>
        </w:numPr>
        <w:contextualSpacing w:val="0"/>
        <w:rPr>
          <w:rFonts w:asciiTheme="minorHAnsi" w:hAnsiTheme="minorHAnsi" w:cstheme="minorHAnsi"/>
        </w:rPr>
      </w:pPr>
      <w:r w:rsidRPr="00DA3F56">
        <w:rPr>
          <w:rFonts w:asciiTheme="minorHAnsi" w:hAnsiTheme="minorHAnsi" w:cstheme="minorHAnsi"/>
        </w:rPr>
        <w:t>Openstack</w:t>
      </w:r>
    </w:p>
    <w:p w14:paraId="45C9EBE8"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Havana</w:t>
      </w:r>
    </w:p>
    <w:p w14:paraId="6E6BFB65"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Icehouse</w:t>
      </w:r>
    </w:p>
    <w:p w14:paraId="3F9842E9"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lastRenderedPageBreak/>
        <w:t>Juno</w:t>
      </w:r>
    </w:p>
    <w:p w14:paraId="4F4BA9CE"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Kilo</w:t>
      </w:r>
    </w:p>
    <w:p w14:paraId="24BE106A" w14:textId="77777777" w:rsidR="008A40D2" w:rsidRPr="00DA3F56" w:rsidRDefault="008A40D2" w:rsidP="005E0460">
      <w:pPr>
        <w:pStyle w:val="af8"/>
        <w:numPr>
          <w:ilvl w:val="1"/>
          <w:numId w:val="5"/>
        </w:numPr>
        <w:contextualSpacing w:val="0"/>
        <w:rPr>
          <w:rFonts w:asciiTheme="minorHAnsi" w:hAnsiTheme="minorHAnsi" w:cstheme="minorHAnsi"/>
        </w:rPr>
      </w:pPr>
      <w:r w:rsidRPr="00DA3F56">
        <w:rPr>
          <w:rFonts w:asciiTheme="minorHAnsi" w:hAnsiTheme="minorHAnsi" w:cstheme="minorHAnsi"/>
        </w:rPr>
        <w:t>Liberty</w:t>
      </w:r>
    </w:p>
    <w:p w14:paraId="2A887E69" w14:textId="77777777" w:rsidR="008A40D2" w:rsidRPr="00DA3F56" w:rsidRDefault="00AA1E57" w:rsidP="0083407A">
      <w:pPr>
        <w:rPr>
          <w:rFonts w:asciiTheme="minorHAnsi" w:hAnsiTheme="minorHAnsi" w:cstheme="minorHAnsi"/>
        </w:rPr>
      </w:pPr>
      <w:r w:rsidRPr="00DA3F56">
        <w:rPr>
          <w:rFonts w:asciiTheme="minorHAnsi" w:hAnsiTheme="minorHAnsi" w:cstheme="minorHAnsi"/>
          <w:b/>
          <w:i/>
        </w:rPr>
        <w:t>NOTE:</w:t>
      </w:r>
      <w:r w:rsidRPr="00DA3F56">
        <w:rPr>
          <w:rFonts w:asciiTheme="minorHAnsi" w:hAnsiTheme="minorHAnsi" w:cstheme="minorHAnsi"/>
        </w:rPr>
        <w:t xml:space="preserve"> </w:t>
      </w:r>
    </w:p>
    <w:p w14:paraId="51665C0F" w14:textId="77777777" w:rsidR="008A40D2" w:rsidRPr="00DA3F56" w:rsidRDefault="008A40D2" w:rsidP="005E0460">
      <w:pPr>
        <w:pStyle w:val="af8"/>
        <w:numPr>
          <w:ilvl w:val="0"/>
          <w:numId w:val="5"/>
        </w:numPr>
        <w:rPr>
          <w:rFonts w:asciiTheme="minorHAnsi" w:hAnsiTheme="minorHAnsi" w:cstheme="minorHAnsi"/>
        </w:rPr>
      </w:pPr>
      <w:r w:rsidRPr="00DA3F56">
        <w:rPr>
          <w:rFonts w:asciiTheme="minorHAnsi" w:hAnsiTheme="minorHAnsi" w:cstheme="minorHAnsi"/>
        </w:rPr>
        <w:t>Other combos might also be working, but the development team didn't try yet. If you are sure some unlisted combos could work, it’s appreciated to make the development team and community aware of.</w:t>
      </w:r>
    </w:p>
    <w:p w14:paraId="5EE68416" w14:textId="77777777" w:rsidR="00AA1E57" w:rsidRPr="00DA3F56" w:rsidRDefault="006019A0" w:rsidP="005E0460">
      <w:pPr>
        <w:pStyle w:val="af8"/>
        <w:numPr>
          <w:ilvl w:val="0"/>
          <w:numId w:val="5"/>
        </w:numPr>
        <w:rPr>
          <w:rFonts w:asciiTheme="minorHAnsi" w:hAnsiTheme="minorHAnsi" w:cstheme="minorHAnsi"/>
        </w:rPr>
      </w:pPr>
      <w:r w:rsidRPr="00DA3F56">
        <w:rPr>
          <w:rFonts w:asciiTheme="minorHAnsi" w:hAnsiTheme="minorHAnsi" w:cstheme="minorHAnsi"/>
        </w:rPr>
        <w:t>Throughout this document</w:t>
      </w:r>
      <w:r w:rsidR="0089473A" w:rsidRPr="00DA3F56">
        <w:rPr>
          <w:rFonts w:asciiTheme="minorHAnsi" w:hAnsiTheme="minorHAnsi" w:cstheme="minorHAnsi"/>
        </w:rPr>
        <w:t xml:space="preserve">, command line is </w:t>
      </w:r>
      <w:r w:rsidR="0089473A" w:rsidRPr="00DA3F56">
        <w:rPr>
          <w:rFonts w:asciiTheme="minorHAnsi" w:hAnsiTheme="minorHAnsi" w:cstheme="minorHAnsi"/>
          <w:b/>
        </w:rPr>
        <w:t>bolded</w:t>
      </w:r>
      <w:r w:rsidR="0089473A" w:rsidRPr="00DA3F56">
        <w:rPr>
          <w:rFonts w:asciiTheme="minorHAnsi" w:hAnsiTheme="minorHAnsi" w:cstheme="minorHAnsi"/>
        </w:rPr>
        <w:t xml:space="preserve"> and </w:t>
      </w:r>
      <w:r w:rsidR="0089473A" w:rsidRPr="00DA3F56">
        <w:rPr>
          <w:rFonts w:asciiTheme="minorHAnsi" w:hAnsiTheme="minorHAnsi" w:cstheme="minorHAnsi"/>
          <w:i/>
        </w:rPr>
        <w:t>italicized;</w:t>
      </w:r>
      <w:r w:rsidRPr="00DA3F56">
        <w:rPr>
          <w:rFonts w:asciiTheme="minorHAnsi" w:hAnsiTheme="minorHAnsi" w:cstheme="minorHAnsi"/>
        </w:rPr>
        <w:t xml:space="preserve"> </w:t>
      </w:r>
      <w:r w:rsidRPr="00DA3F56">
        <w:rPr>
          <w:rFonts w:asciiTheme="minorHAnsi" w:hAnsiTheme="minorHAnsi" w:cstheme="minorHAnsi"/>
          <w:color w:val="FFC000"/>
        </w:rPr>
        <w:t>yellow text</w:t>
      </w:r>
      <w:r w:rsidRPr="00DA3F56">
        <w:rPr>
          <w:rFonts w:asciiTheme="minorHAnsi" w:hAnsiTheme="minorHAnsi" w:cstheme="minorHAnsi"/>
        </w:rPr>
        <w:t xml:space="preserve"> is used for emphasis, to draw attention to specific information</w:t>
      </w:r>
      <w:r w:rsidR="00AA1E57" w:rsidRPr="00DA3F56">
        <w:rPr>
          <w:rFonts w:asciiTheme="minorHAnsi" w:hAnsiTheme="minorHAnsi" w:cstheme="minorHAnsi"/>
          <w:i/>
        </w:rPr>
        <w:t>.</w:t>
      </w:r>
    </w:p>
    <w:p w14:paraId="4C663BA0" w14:textId="77777777" w:rsidR="008B686A" w:rsidRPr="00DA3F56" w:rsidRDefault="008B686A" w:rsidP="008B686A">
      <w:pPr>
        <w:pStyle w:val="2"/>
        <w:rPr>
          <w:rFonts w:asciiTheme="minorHAnsi" w:hAnsiTheme="minorHAnsi" w:cstheme="minorHAnsi"/>
        </w:rPr>
      </w:pPr>
      <w:bookmarkStart w:id="6" w:name="_Toc441503626"/>
      <w:bookmarkStart w:id="7" w:name="_Toc347224286"/>
      <w:r w:rsidRPr="00DA3F56">
        <w:rPr>
          <w:rFonts w:asciiTheme="minorHAnsi" w:hAnsiTheme="minorHAnsi" w:cstheme="minorHAnsi"/>
        </w:rPr>
        <w:t>What’s in the Rest of This Guide</w:t>
      </w:r>
      <w:bookmarkEnd w:id="6"/>
    </w:p>
    <w:p w14:paraId="090A37BA" w14:textId="572C9AF9" w:rsidR="008B686A" w:rsidRPr="00DA3F56" w:rsidRDefault="008B686A" w:rsidP="008B686A">
      <w:pPr>
        <w:rPr>
          <w:rFonts w:asciiTheme="minorHAnsi" w:hAnsiTheme="minorHAnsi" w:cstheme="minorHAnsi"/>
        </w:rPr>
      </w:pPr>
      <w:r w:rsidRPr="00DA3F56">
        <w:rPr>
          <w:rFonts w:asciiTheme="minorHAnsi" w:hAnsiTheme="minorHAnsi" w:cstheme="minorHAnsi"/>
        </w:rPr>
        <w:t xml:space="preserve">This document describes </w:t>
      </w:r>
      <w:r w:rsidR="00516BFA">
        <w:rPr>
          <w:rFonts w:asciiTheme="minorHAnsi" w:hAnsiTheme="minorHAnsi" w:cstheme="minorHAnsi"/>
        </w:rPr>
        <w:t>how</w:t>
      </w:r>
      <w:r w:rsidRPr="00DA3F56">
        <w:rPr>
          <w:rFonts w:asciiTheme="minorHAnsi" w:hAnsiTheme="minorHAnsi" w:cstheme="minorHAnsi"/>
        </w:rPr>
        <w:t xml:space="preserve"> to install, configure, and use COSBench, a cloud storage benchmarking tool</w:t>
      </w:r>
      <w:r w:rsidR="00DA33D9" w:rsidRPr="00DA3F56">
        <w:rPr>
          <w:rFonts w:asciiTheme="minorHAnsi" w:hAnsiTheme="minorHAnsi" w:cstheme="minorHAnsi"/>
        </w:rPr>
        <w:t>.</w:t>
      </w:r>
    </w:p>
    <w:p w14:paraId="43E0D841" w14:textId="77777777" w:rsidR="00C638B2" w:rsidRDefault="008B686A" w:rsidP="005E0460">
      <w:pPr>
        <w:pStyle w:val="af8"/>
        <w:numPr>
          <w:ilvl w:val="0"/>
          <w:numId w:val="3"/>
        </w:numPr>
        <w:rPr>
          <w:rFonts w:asciiTheme="minorHAnsi" w:hAnsiTheme="minorHAnsi" w:cstheme="minorHAnsi"/>
        </w:rPr>
      </w:pPr>
      <w:r w:rsidRPr="00DA3F56">
        <w:rPr>
          <w:rFonts w:asciiTheme="minorHAnsi" w:hAnsiTheme="minorHAnsi" w:cstheme="minorHAnsi"/>
        </w:rPr>
        <w:t xml:space="preserve">Section 2 covers the </w:t>
      </w:r>
      <w:r w:rsidR="00C638B2">
        <w:rPr>
          <w:rFonts w:asciiTheme="minorHAnsi" w:hAnsiTheme="minorHAnsi" w:cstheme="minorHAnsi"/>
        </w:rPr>
        <w:t>REST API definitions</w:t>
      </w:r>
    </w:p>
    <w:p w14:paraId="3F90A8E2" w14:textId="77777777" w:rsidR="00C638B2" w:rsidRDefault="00C638B2" w:rsidP="005E0460">
      <w:pPr>
        <w:pStyle w:val="af8"/>
        <w:numPr>
          <w:ilvl w:val="0"/>
          <w:numId w:val="3"/>
        </w:numPr>
        <w:rPr>
          <w:rFonts w:asciiTheme="minorHAnsi" w:hAnsiTheme="minorHAnsi" w:cstheme="minorHAnsi"/>
        </w:rPr>
      </w:pPr>
      <w:r>
        <w:rPr>
          <w:rFonts w:asciiTheme="minorHAnsi" w:hAnsiTheme="minorHAnsi" w:cstheme="minorHAnsi"/>
        </w:rPr>
        <w:t>Section 3 instructs how to test API through tools</w:t>
      </w:r>
    </w:p>
    <w:p w14:paraId="51C29234" w14:textId="77777777" w:rsidR="00280D1A" w:rsidRPr="00DA3F56" w:rsidRDefault="00280D1A">
      <w:pPr>
        <w:spacing w:before="0" w:after="0" w:line="240" w:lineRule="auto"/>
        <w:rPr>
          <w:rFonts w:asciiTheme="minorHAnsi" w:hAnsiTheme="minorHAnsi" w:cstheme="minorHAnsi"/>
        </w:rPr>
      </w:pPr>
      <w:r w:rsidRPr="00DA3F56">
        <w:rPr>
          <w:rFonts w:asciiTheme="minorHAnsi" w:hAnsiTheme="minorHAnsi" w:cstheme="minorHAnsi"/>
        </w:rPr>
        <w:br w:type="page"/>
      </w:r>
    </w:p>
    <w:p w14:paraId="306FA417" w14:textId="77777777" w:rsidR="00AA1E57" w:rsidRPr="00DA3F56" w:rsidRDefault="00280D1A" w:rsidP="00280D1A">
      <w:pPr>
        <w:pStyle w:val="1"/>
        <w:rPr>
          <w:rFonts w:asciiTheme="minorHAnsi" w:hAnsiTheme="minorHAnsi" w:cstheme="minorHAnsi"/>
        </w:rPr>
      </w:pPr>
      <w:bookmarkStart w:id="8" w:name="_Toc347224293"/>
      <w:bookmarkStart w:id="9" w:name="_Toc441503627"/>
      <w:bookmarkEnd w:id="7"/>
      <w:r w:rsidRPr="00DA3F56">
        <w:rPr>
          <w:rFonts w:asciiTheme="minorHAnsi" w:hAnsiTheme="minorHAnsi" w:cstheme="minorHAnsi"/>
        </w:rPr>
        <w:lastRenderedPageBreak/>
        <w:t>REST API Definition</w:t>
      </w:r>
      <w:bookmarkEnd w:id="8"/>
      <w:bookmarkEnd w:id="9"/>
    </w:p>
    <w:p w14:paraId="45F6DFF8" w14:textId="77777777" w:rsidR="00AA1E57" w:rsidRPr="00DA3F56" w:rsidRDefault="00AA1E57" w:rsidP="00132452">
      <w:pPr>
        <w:pStyle w:val="Figure"/>
        <w:rPr>
          <w:rFonts w:asciiTheme="minorHAnsi" w:hAnsiTheme="minorHAnsi" w:cstheme="minorHAnsi"/>
        </w:rPr>
      </w:pPr>
    </w:p>
    <w:p w14:paraId="2AFB103A" w14:textId="77777777" w:rsidR="00AA1E57" w:rsidRPr="00C162D9" w:rsidRDefault="00280D1A" w:rsidP="00280D1A">
      <w:pPr>
        <w:pStyle w:val="2"/>
        <w:rPr>
          <w:rFonts w:asciiTheme="minorHAnsi" w:hAnsiTheme="minorHAnsi" w:cstheme="minorHAnsi"/>
          <w:sz w:val="40"/>
          <w:szCs w:val="40"/>
        </w:rPr>
      </w:pPr>
      <w:bookmarkStart w:id="10" w:name="_Toc441503628"/>
      <w:r w:rsidRPr="00C162D9">
        <w:rPr>
          <w:rFonts w:asciiTheme="minorHAnsi" w:hAnsiTheme="minorHAnsi" w:cstheme="minorHAnsi"/>
          <w:sz w:val="40"/>
          <w:szCs w:val="40"/>
        </w:rPr>
        <w:t>General guidelines</w:t>
      </w:r>
      <w:bookmarkEnd w:id="10"/>
    </w:p>
    <w:p w14:paraId="535A0190" w14:textId="3304D1E8" w:rsidR="00C358A9" w:rsidRPr="00DA3F56" w:rsidRDefault="00062D26" w:rsidP="00062D26">
      <w:pPr>
        <w:rPr>
          <w:rFonts w:asciiTheme="minorHAnsi" w:hAnsiTheme="minorHAnsi" w:cstheme="minorHAnsi"/>
        </w:rPr>
      </w:pPr>
      <w:bookmarkStart w:id="11" w:name="_3.4_Sanity_check"/>
      <w:bookmarkStart w:id="12" w:name="_Toc347224297"/>
      <w:bookmarkEnd w:id="11"/>
      <w:r w:rsidRPr="00DA3F56">
        <w:rPr>
          <w:rFonts w:asciiTheme="minorHAnsi" w:hAnsiTheme="minorHAnsi" w:cstheme="minorHAnsi"/>
        </w:rPr>
        <w:t>The REST API is still rapid evolving, the development team is cleaning up it and formulating it, it’s expected to see changes without prior notice.</w:t>
      </w:r>
    </w:p>
    <w:p w14:paraId="2A77BBF8" w14:textId="72D2A4B2" w:rsidR="00AA1E57" w:rsidRPr="00C162D9" w:rsidRDefault="00C638B2" w:rsidP="00C162D9">
      <w:pPr>
        <w:pStyle w:val="2"/>
        <w:ind w:left="576"/>
        <w:rPr>
          <w:rFonts w:asciiTheme="minorHAnsi" w:hAnsiTheme="minorHAnsi" w:cstheme="minorHAnsi"/>
          <w:sz w:val="40"/>
          <w:szCs w:val="40"/>
        </w:rPr>
      </w:pPr>
      <w:bookmarkStart w:id="13" w:name="_Toc441503629"/>
      <w:r w:rsidRPr="00C162D9">
        <w:rPr>
          <w:rFonts w:asciiTheme="minorHAnsi" w:hAnsiTheme="minorHAnsi" w:cstheme="minorHAnsi"/>
          <w:sz w:val="40"/>
          <w:szCs w:val="40"/>
        </w:rPr>
        <w:t>API Definitions</w:t>
      </w:r>
      <w:bookmarkEnd w:id="12"/>
      <w:bookmarkEnd w:id="13"/>
    </w:p>
    <w:p w14:paraId="157D1D40" w14:textId="3B5DE540" w:rsidR="009E5FFB" w:rsidRDefault="009E5FFB" w:rsidP="009E5FFB">
      <w:pPr>
        <w:rPr>
          <w:rFonts w:asciiTheme="minorHAnsi" w:hAnsiTheme="minorHAnsi" w:cstheme="minorHAnsi"/>
        </w:rPr>
      </w:pPr>
      <w:r>
        <w:rPr>
          <w:rFonts w:asciiTheme="minorHAnsi" w:hAnsiTheme="minorHAnsi" w:cstheme="minorHAnsi"/>
        </w:rPr>
        <w:t>This document supports the</w:t>
      </w:r>
      <w:r w:rsidR="006C0AB9">
        <w:rPr>
          <w:rFonts w:asciiTheme="minorHAnsi" w:hAnsiTheme="minorHAnsi" w:cstheme="minorHAnsi"/>
        </w:rPr>
        <w:t xml:space="preserve"> vsm</w:t>
      </w:r>
      <w:r>
        <w:rPr>
          <w:rFonts w:asciiTheme="minorHAnsi" w:hAnsiTheme="minorHAnsi" w:cstheme="minorHAnsi"/>
        </w:rPr>
        <w:t xml:space="preserve"> API v1 base version.</w:t>
      </w:r>
    </w:p>
    <w:tbl>
      <w:tblPr>
        <w:tblStyle w:val="af1"/>
        <w:tblW w:w="9350" w:type="dxa"/>
        <w:tblLook w:val="04A0" w:firstRow="1" w:lastRow="0" w:firstColumn="1" w:lastColumn="0" w:noHBand="0" w:noVBand="1"/>
      </w:tblPr>
      <w:tblGrid>
        <w:gridCol w:w="994"/>
        <w:gridCol w:w="5522"/>
        <w:gridCol w:w="21"/>
        <w:gridCol w:w="2792"/>
        <w:gridCol w:w="21"/>
      </w:tblGrid>
      <w:tr w:rsidR="009E5FFB" w14:paraId="597B1125" w14:textId="77777777" w:rsidTr="008F7F41">
        <w:trPr>
          <w:gridAfter w:val="1"/>
          <w:wAfter w:w="21" w:type="dxa"/>
        </w:trPr>
        <w:tc>
          <w:tcPr>
            <w:tcW w:w="994" w:type="dxa"/>
          </w:tcPr>
          <w:p w14:paraId="7BD7EC73" w14:textId="77777777" w:rsidR="009E5FFB" w:rsidRDefault="009E5FFB" w:rsidP="00CC200D">
            <w:pPr>
              <w:jc w:val="center"/>
              <w:rPr>
                <w:rFonts w:asciiTheme="minorHAnsi" w:hAnsiTheme="minorHAnsi" w:cstheme="minorHAnsi"/>
              </w:rPr>
            </w:pPr>
            <w:r>
              <w:rPr>
                <w:rFonts w:asciiTheme="minorHAnsi" w:hAnsiTheme="minorHAnsi" w:cstheme="minorHAnsi"/>
              </w:rPr>
              <w:t>Method</w:t>
            </w:r>
          </w:p>
        </w:tc>
        <w:tc>
          <w:tcPr>
            <w:tcW w:w="5522" w:type="dxa"/>
          </w:tcPr>
          <w:p w14:paraId="2596ED91"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813" w:type="dxa"/>
            <w:gridSpan w:val="2"/>
          </w:tcPr>
          <w:p w14:paraId="2A249BD5"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79E5CF52" w14:textId="77777777" w:rsidTr="008F7F41">
        <w:tc>
          <w:tcPr>
            <w:tcW w:w="9350" w:type="dxa"/>
            <w:gridSpan w:val="5"/>
            <w:shd w:val="clear" w:color="auto" w:fill="D9D9D9" w:themeFill="background1" w:themeFillShade="D9"/>
          </w:tcPr>
          <w:p w14:paraId="614D9F51" w14:textId="4C8FB5B4" w:rsidR="009E5FFB" w:rsidRDefault="000D6AE9" w:rsidP="00CC200D">
            <w:pPr>
              <w:jc w:val="center"/>
              <w:rPr>
                <w:rFonts w:asciiTheme="minorHAnsi" w:hAnsiTheme="minorHAnsi" w:cstheme="minorHAnsi"/>
              </w:rPr>
            </w:pPr>
            <w:r>
              <w:rPr>
                <w:rFonts w:asciiTheme="minorHAnsi" w:hAnsiTheme="minorHAnsi" w:cstheme="minorHAnsi"/>
              </w:rPr>
              <w:t>VSM(Appnode</w:t>
            </w:r>
            <w:r w:rsidR="009E5FFB">
              <w:rPr>
                <w:rFonts w:asciiTheme="minorHAnsi" w:hAnsiTheme="minorHAnsi" w:cstheme="minorHAnsi"/>
              </w:rPr>
              <w:t>)</w:t>
            </w:r>
          </w:p>
        </w:tc>
      </w:tr>
      <w:tr w:rsidR="00321B1B" w14:paraId="47970BD8" w14:textId="77777777" w:rsidTr="008F7F41">
        <w:tc>
          <w:tcPr>
            <w:tcW w:w="994" w:type="dxa"/>
          </w:tcPr>
          <w:p w14:paraId="6CE6D0C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6DE3428B" w14:textId="77777777" w:rsidR="00321B1B" w:rsidRDefault="0054537F" w:rsidP="0007441C">
            <w:pPr>
              <w:rPr>
                <w:rFonts w:asciiTheme="minorHAnsi" w:hAnsiTheme="minorHAnsi" w:cstheme="minorHAnsi"/>
              </w:rPr>
            </w:pPr>
            <w:hyperlink w:anchor="_Create_appnode" w:history="1">
              <w:r w:rsidR="00321B1B" w:rsidRPr="00224F65">
                <w:rPr>
                  <w:rStyle w:val="af0"/>
                  <w:rFonts w:asciiTheme="minorHAnsi" w:hAnsiTheme="minorHAnsi" w:cstheme="minorHAnsi"/>
                </w:rPr>
                <w:t>/v1/{tenant_id}/appnodes</w:t>
              </w:r>
            </w:hyperlink>
          </w:p>
        </w:tc>
        <w:tc>
          <w:tcPr>
            <w:tcW w:w="2813" w:type="dxa"/>
            <w:gridSpan w:val="2"/>
          </w:tcPr>
          <w:p w14:paraId="427CC4CF" w14:textId="77777777" w:rsidR="00321B1B" w:rsidRDefault="00321B1B" w:rsidP="0007441C">
            <w:pPr>
              <w:rPr>
                <w:rFonts w:asciiTheme="minorHAnsi" w:hAnsiTheme="minorHAnsi" w:cstheme="minorHAnsi"/>
              </w:rPr>
            </w:pPr>
            <w:r>
              <w:rPr>
                <w:rFonts w:asciiTheme="minorHAnsi" w:hAnsiTheme="minorHAnsi" w:cstheme="minorHAnsi"/>
              </w:rPr>
              <w:t>Creates an appnode that connects to openstack</w:t>
            </w:r>
          </w:p>
        </w:tc>
      </w:tr>
      <w:tr w:rsidR="00321B1B" w14:paraId="35431C70" w14:textId="77777777" w:rsidTr="008F7F41">
        <w:tc>
          <w:tcPr>
            <w:tcW w:w="994" w:type="dxa"/>
          </w:tcPr>
          <w:p w14:paraId="08AE44B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8F2C39" w14:textId="77777777" w:rsidR="00321B1B" w:rsidRDefault="0054537F" w:rsidP="0007441C">
            <w:pPr>
              <w:rPr>
                <w:rFonts w:asciiTheme="minorHAnsi" w:hAnsiTheme="minorHAnsi" w:cstheme="minorHAnsi"/>
              </w:rPr>
            </w:pPr>
            <w:hyperlink w:anchor="_List_appnodes" w:history="1">
              <w:r w:rsidR="00321B1B" w:rsidRPr="00224F65">
                <w:rPr>
                  <w:rStyle w:val="af0"/>
                  <w:rFonts w:asciiTheme="minorHAnsi" w:hAnsiTheme="minorHAnsi" w:cstheme="minorHAnsi"/>
                </w:rPr>
                <w:t>/v1/{tenant_id}/appnodes</w:t>
              </w:r>
            </w:hyperlink>
          </w:p>
        </w:tc>
        <w:tc>
          <w:tcPr>
            <w:tcW w:w="2813" w:type="dxa"/>
            <w:gridSpan w:val="2"/>
          </w:tcPr>
          <w:p w14:paraId="2FA05755" w14:textId="77777777" w:rsidR="00321B1B" w:rsidRDefault="00321B1B" w:rsidP="0007441C">
            <w:pPr>
              <w:rPr>
                <w:rFonts w:asciiTheme="minorHAnsi" w:hAnsiTheme="minorHAnsi" w:cstheme="minorHAnsi"/>
              </w:rPr>
            </w:pPr>
            <w:r>
              <w:rPr>
                <w:rFonts w:asciiTheme="minorHAnsi" w:hAnsiTheme="minorHAnsi" w:cstheme="minorHAnsi"/>
              </w:rPr>
              <w:t>Lists details for all appnodes</w:t>
            </w:r>
          </w:p>
        </w:tc>
      </w:tr>
      <w:tr w:rsidR="00321B1B" w14:paraId="1DC20120" w14:textId="77777777" w:rsidTr="008F7F41">
        <w:tc>
          <w:tcPr>
            <w:tcW w:w="994" w:type="dxa"/>
          </w:tcPr>
          <w:p w14:paraId="6AA6D63E" w14:textId="77777777" w:rsidR="00321B1B" w:rsidRDefault="00321B1B" w:rsidP="0007441C">
            <w:pPr>
              <w:rPr>
                <w:rFonts w:asciiTheme="minorHAnsi" w:hAnsiTheme="minorHAnsi" w:cstheme="minorHAnsi"/>
              </w:rPr>
            </w:pPr>
            <w:r>
              <w:rPr>
                <w:rFonts w:asciiTheme="minorHAnsi" w:hAnsiTheme="minorHAnsi" w:cstheme="minorHAnsi"/>
              </w:rPr>
              <w:t>DELETE</w:t>
            </w:r>
          </w:p>
        </w:tc>
        <w:tc>
          <w:tcPr>
            <w:tcW w:w="5543" w:type="dxa"/>
            <w:gridSpan w:val="2"/>
          </w:tcPr>
          <w:p w14:paraId="1D75F566" w14:textId="77777777" w:rsidR="00321B1B" w:rsidRDefault="0054537F" w:rsidP="0007441C">
            <w:pPr>
              <w:rPr>
                <w:rFonts w:asciiTheme="minorHAnsi" w:hAnsiTheme="minorHAnsi" w:cstheme="minorHAnsi"/>
              </w:rPr>
            </w:pPr>
            <w:hyperlink w:anchor="_Delete_appnode" w:history="1">
              <w:r w:rsidR="00321B1B" w:rsidRPr="00224F65">
                <w:rPr>
                  <w:rStyle w:val="af0"/>
                  <w:rFonts w:asciiTheme="minorHAnsi" w:hAnsiTheme="minorHAnsi" w:cstheme="minorHAnsi"/>
                </w:rPr>
                <w:t>/v1/{tenant_id}/appnodes/{appnode_id}</w:t>
              </w:r>
            </w:hyperlink>
          </w:p>
        </w:tc>
        <w:tc>
          <w:tcPr>
            <w:tcW w:w="2813" w:type="dxa"/>
            <w:gridSpan w:val="2"/>
          </w:tcPr>
          <w:p w14:paraId="5153FA9C" w14:textId="77777777" w:rsidR="00321B1B" w:rsidRDefault="00321B1B" w:rsidP="0007441C">
            <w:pPr>
              <w:rPr>
                <w:rFonts w:asciiTheme="minorHAnsi" w:hAnsiTheme="minorHAnsi" w:cstheme="minorHAnsi"/>
              </w:rPr>
            </w:pPr>
            <w:r>
              <w:rPr>
                <w:rFonts w:asciiTheme="minorHAnsi" w:hAnsiTheme="minorHAnsi" w:cstheme="minorHAnsi"/>
              </w:rPr>
              <w:t>Deletes an appnode</w:t>
            </w:r>
          </w:p>
        </w:tc>
      </w:tr>
      <w:tr w:rsidR="00321B1B" w14:paraId="29295A90" w14:textId="77777777" w:rsidTr="008F7F41">
        <w:tc>
          <w:tcPr>
            <w:tcW w:w="994" w:type="dxa"/>
          </w:tcPr>
          <w:p w14:paraId="36B1E2EC" w14:textId="77777777" w:rsidR="00321B1B" w:rsidRDefault="00321B1B" w:rsidP="0007441C">
            <w:pPr>
              <w:rPr>
                <w:rFonts w:asciiTheme="minorHAnsi" w:hAnsiTheme="minorHAnsi" w:cstheme="minorHAnsi"/>
              </w:rPr>
            </w:pPr>
            <w:r>
              <w:rPr>
                <w:rFonts w:asciiTheme="minorHAnsi" w:hAnsiTheme="minorHAnsi" w:cstheme="minorHAnsi"/>
              </w:rPr>
              <w:t>PUT</w:t>
            </w:r>
          </w:p>
        </w:tc>
        <w:tc>
          <w:tcPr>
            <w:tcW w:w="5543" w:type="dxa"/>
            <w:gridSpan w:val="2"/>
          </w:tcPr>
          <w:p w14:paraId="615B3759" w14:textId="77777777" w:rsidR="00321B1B" w:rsidRDefault="0054537F" w:rsidP="0007441C">
            <w:pPr>
              <w:rPr>
                <w:rFonts w:asciiTheme="minorHAnsi" w:hAnsiTheme="minorHAnsi" w:cstheme="minorHAnsi"/>
              </w:rPr>
            </w:pPr>
            <w:hyperlink w:anchor="_Update_appnode" w:history="1">
              <w:r w:rsidR="00321B1B" w:rsidRPr="00224F65">
                <w:rPr>
                  <w:rStyle w:val="af0"/>
                  <w:rFonts w:asciiTheme="minorHAnsi" w:hAnsiTheme="minorHAnsi" w:cstheme="minorHAnsi"/>
                </w:rPr>
                <w:t>/v1/{tenant_id}/appnodes/{appnode_id}</w:t>
              </w:r>
            </w:hyperlink>
          </w:p>
        </w:tc>
        <w:tc>
          <w:tcPr>
            <w:tcW w:w="2813" w:type="dxa"/>
            <w:gridSpan w:val="2"/>
          </w:tcPr>
          <w:p w14:paraId="03673358" w14:textId="77777777" w:rsidR="00321B1B" w:rsidRDefault="00321B1B" w:rsidP="0007441C">
            <w:pPr>
              <w:rPr>
                <w:rFonts w:asciiTheme="minorHAnsi" w:hAnsiTheme="minorHAnsi" w:cstheme="minorHAnsi"/>
              </w:rPr>
            </w:pPr>
            <w:r>
              <w:rPr>
                <w:rFonts w:asciiTheme="minorHAnsi" w:hAnsiTheme="minorHAnsi" w:cstheme="minorHAnsi"/>
              </w:rPr>
              <w:t>Updates an appnode</w:t>
            </w:r>
          </w:p>
        </w:tc>
      </w:tr>
      <w:tr w:rsidR="009E5FFB" w:rsidRPr="003611A6" w14:paraId="513FC5EF" w14:textId="77777777" w:rsidTr="008F7F41">
        <w:tc>
          <w:tcPr>
            <w:tcW w:w="9350" w:type="dxa"/>
            <w:gridSpan w:val="5"/>
            <w:shd w:val="clear" w:color="auto" w:fill="D9D9D9" w:themeFill="background1" w:themeFillShade="D9"/>
          </w:tcPr>
          <w:p w14:paraId="02E2C8D8" w14:textId="44DA6A88" w:rsidR="009E5FFB" w:rsidRDefault="000D6AE9" w:rsidP="000D6AE9">
            <w:pPr>
              <w:jc w:val="center"/>
              <w:rPr>
                <w:rFonts w:asciiTheme="minorHAnsi" w:hAnsiTheme="minorHAnsi" w:cstheme="minorHAnsi"/>
              </w:rPr>
            </w:pPr>
            <w:r>
              <w:rPr>
                <w:rFonts w:asciiTheme="minorHAnsi" w:hAnsiTheme="minorHAnsi" w:cstheme="minorHAnsi"/>
              </w:rPr>
              <w:t>VSM(C</w:t>
            </w:r>
            <w:r w:rsidR="009E5FFB">
              <w:rPr>
                <w:rFonts w:asciiTheme="minorHAnsi" w:hAnsiTheme="minorHAnsi" w:cstheme="minorHAnsi"/>
              </w:rPr>
              <w:t>luster)</w:t>
            </w:r>
          </w:p>
        </w:tc>
      </w:tr>
      <w:tr w:rsidR="00321B1B" w14:paraId="4D17056B" w14:textId="77777777" w:rsidTr="008F7F41">
        <w:tc>
          <w:tcPr>
            <w:tcW w:w="994" w:type="dxa"/>
          </w:tcPr>
          <w:p w14:paraId="24186F3D"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58702AEF" w14:textId="77777777" w:rsidR="00321B1B" w:rsidRDefault="0054537F" w:rsidP="0007441C">
            <w:pPr>
              <w:rPr>
                <w:rFonts w:asciiTheme="minorHAnsi" w:hAnsiTheme="minorHAnsi" w:cstheme="minorHAnsi"/>
              </w:rPr>
            </w:pPr>
            <w:hyperlink w:anchor="_Create_cluster" w:history="1">
              <w:r w:rsidR="00321B1B" w:rsidRPr="000D6AE9">
                <w:rPr>
                  <w:rStyle w:val="af0"/>
                  <w:rFonts w:asciiTheme="minorHAnsi" w:hAnsiTheme="minorHAnsi" w:cstheme="minorHAnsi"/>
                </w:rPr>
                <w:t>/v1/{tenant_id}/clusters</w:t>
              </w:r>
            </w:hyperlink>
          </w:p>
        </w:tc>
        <w:tc>
          <w:tcPr>
            <w:tcW w:w="2813" w:type="dxa"/>
            <w:gridSpan w:val="2"/>
          </w:tcPr>
          <w:p w14:paraId="622C005E" w14:textId="77777777" w:rsidR="00321B1B" w:rsidRDefault="00321B1B" w:rsidP="0007441C">
            <w:pPr>
              <w:rPr>
                <w:rFonts w:asciiTheme="minorHAnsi" w:hAnsiTheme="minorHAnsi" w:cstheme="minorHAnsi"/>
              </w:rPr>
            </w:pPr>
            <w:r>
              <w:rPr>
                <w:rFonts w:asciiTheme="minorHAnsi" w:hAnsiTheme="minorHAnsi" w:cstheme="minorHAnsi"/>
              </w:rPr>
              <w:t>Creates a ceph cluster</w:t>
            </w:r>
          </w:p>
        </w:tc>
      </w:tr>
      <w:tr w:rsidR="00321B1B" w14:paraId="686DA2EE" w14:textId="77777777" w:rsidTr="008F7F41">
        <w:tc>
          <w:tcPr>
            <w:tcW w:w="994" w:type="dxa"/>
          </w:tcPr>
          <w:p w14:paraId="0737A99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D72103F" w14:textId="77777777" w:rsidR="00321B1B" w:rsidRDefault="0054537F" w:rsidP="0007441C">
            <w:pPr>
              <w:rPr>
                <w:rFonts w:asciiTheme="minorHAnsi" w:hAnsiTheme="minorHAnsi" w:cstheme="minorHAnsi"/>
              </w:rPr>
            </w:pPr>
            <w:hyperlink w:anchor="_List_clusters" w:history="1">
              <w:r w:rsidR="00321B1B" w:rsidRPr="000D6AE9">
                <w:rPr>
                  <w:rStyle w:val="af0"/>
                  <w:rFonts w:asciiTheme="minorHAnsi" w:hAnsiTheme="minorHAnsi" w:cstheme="minorHAnsi"/>
                </w:rPr>
                <w:t>/v1/{tenant_id}/clusters</w:t>
              </w:r>
            </w:hyperlink>
          </w:p>
        </w:tc>
        <w:tc>
          <w:tcPr>
            <w:tcW w:w="2813" w:type="dxa"/>
            <w:gridSpan w:val="2"/>
          </w:tcPr>
          <w:p w14:paraId="1BE62D89" w14:textId="77777777" w:rsidR="00321B1B" w:rsidRDefault="00321B1B" w:rsidP="0007441C">
            <w:pPr>
              <w:rPr>
                <w:rFonts w:asciiTheme="minorHAnsi" w:hAnsiTheme="minorHAnsi" w:cstheme="minorHAnsi"/>
              </w:rPr>
            </w:pPr>
            <w:r>
              <w:rPr>
                <w:rFonts w:asciiTheme="minorHAnsi" w:hAnsiTheme="minorHAnsi" w:cstheme="minorHAnsi"/>
              </w:rPr>
              <w:t>Lists details for all ceph clusters</w:t>
            </w:r>
          </w:p>
        </w:tc>
      </w:tr>
      <w:tr w:rsidR="00321B1B" w14:paraId="1AF49375" w14:textId="77777777" w:rsidTr="008F7F41">
        <w:tc>
          <w:tcPr>
            <w:tcW w:w="994" w:type="dxa"/>
          </w:tcPr>
          <w:p w14:paraId="51106D36"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E3A87E8" w14:textId="77777777" w:rsidR="00321B1B" w:rsidRDefault="0054537F" w:rsidP="0007441C">
            <w:pPr>
              <w:rPr>
                <w:rFonts w:asciiTheme="minorHAnsi" w:hAnsiTheme="minorHAnsi" w:cstheme="minorHAnsi"/>
              </w:rPr>
            </w:pPr>
            <w:hyperlink w:anchor="_Summary_cluster" w:history="1">
              <w:r w:rsidR="00321B1B" w:rsidRPr="000D6AE9">
                <w:rPr>
                  <w:rStyle w:val="af0"/>
                  <w:rFonts w:asciiTheme="minorHAnsi" w:hAnsiTheme="minorHAnsi" w:cstheme="minorHAnsi"/>
                </w:rPr>
                <w:t>/v1/{tenant_id}/clusters/summary</w:t>
              </w:r>
            </w:hyperlink>
          </w:p>
        </w:tc>
        <w:tc>
          <w:tcPr>
            <w:tcW w:w="2813" w:type="dxa"/>
            <w:gridSpan w:val="2"/>
          </w:tcPr>
          <w:p w14:paraId="267CC093" w14:textId="77777777" w:rsidR="00321B1B" w:rsidRDefault="00321B1B" w:rsidP="0007441C">
            <w:pPr>
              <w:rPr>
                <w:rFonts w:asciiTheme="minorHAnsi" w:hAnsiTheme="minorHAnsi" w:cstheme="minorHAnsi"/>
              </w:rPr>
            </w:pPr>
            <w:r>
              <w:rPr>
                <w:rFonts w:asciiTheme="minorHAnsi" w:hAnsiTheme="minorHAnsi" w:cstheme="minorHAnsi"/>
              </w:rPr>
              <w:t>The summary info of ceph cluster</w:t>
            </w:r>
          </w:p>
        </w:tc>
      </w:tr>
      <w:tr w:rsidR="00321B1B" w14:paraId="6211186B" w14:textId="77777777" w:rsidTr="008F7F41">
        <w:tc>
          <w:tcPr>
            <w:tcW w:w="994" w:type="dxa"/>
          </w:tcPr>
          <w:p w14:paraId="33C9B0FE"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5B97D0AC" w14:textId="77777777" w:rsidR="00321B1B" w:rsidRDefault="0054537F" w:rsidP="0007441C">
            <w:pPr>
              <w:rPr>
                <w:rFonts w:asciiTheme="minorHAnsi" w:hAnsiTheme="minorHAnsi" w:cstheme="minorHAnsi"/>
              </w:rPr>
            </w:pPr>
            <w:hyperlink w:anchor="_Refresh_cluster" w:history="1">
              <w:r w:rsidR="00321B1B" w:rsidRPr="000D6AE9">
                <w:rPr>
                  <w:rStyle w:val="af0"/>
                  <w:rFonts w:asciiTheme="minorHAnsi" w:hAnsiTheme="minorHAnsi" w:cstheme="minorHAnsi"/>
                </w:rPr>
                <w:t>/v1/{tenant_id}/clusters/refresh</w:t>
              </w:r>
            </w:hyperlink>
          </w:p>
        </w:tc>
        <w:tc>
          <w:tcPr>
            <w:tcW w:w="2813" w:type="dxa"/>
            <w:gridSpan w:val="2"/>
          </w:tcPr>
          <w:p w14:paraId="6A2D2C80" w14:textId="19157E66" w:rsidR="00321B1B" w:rsidRDefault="00321B1B" w:rsidP="0007441C">
            <w:pPr>
              <w:rPr>
                <w:rFonts w:asciiTheme="minorHAnsi" w:hAnsiTheme="minorHAnsi" w:cstheme="minorHAnsi"/>
              </w:rPr>
            </w:pPr>
            <w:r w:rsidRPr="00DA3F56">
              <w:rPr>
                <w:rFonts w:asciiTheme="minorHAnsi" w:hAnsiTheme="minorHAnsi" w:cstheme="minorHAnsi"/>
              </w:rPr>
              <w:t>Refresh</w:t>
            </w:r>
            <w:r w:rsidR="008F7F41">
              <w:rPr>
                <w:rFonts w:asciiTheme="minorHAnsi" w:hAnsiTheme="minorHAnsi" w:cstheme="minorHAnsi"/>
              </w:rPr>
              <w:t>es</w:t>
            </w:r>
            <w:r w:rsidRPr="00DA3F56">
              <w:rPr>
                <w:rFonts w:asciiTheme="minorHAnsi" w:hAnsiTheme="minorHAnsi" w:cstheme="minorHAnsi"/>
              </w:rPr>
              <w:t xml:space="preserve"> the ceph cluster status</w:t>
            </w:r>
          </w:p>
        </w:tc>
      </w:tr>
      <w:tr w:rsidR="00321B1B" w14:paraId="57B9519D" w14:textId="77777777" w:rsidTr="008F7F41">
        <w:tc>
          <w:tcPr>
            <w:tcW w:w="994" w:type="dxa"/>
          </w:tcPr>
          <w:p w14:paraId="44E2AC9E"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47050AE1" w14:textId="77777777" w:rsidR="00321B1B" w:rsidRDefault="0054537F" w:rsidP="0007441C">
            <w:pPr>
              <w:rPr>
                <w:rFonts w:asciiTheme="minorHAnsi" w:hAnsiTheme="minorHAnsi" w:cstheme="minorHAnsi"/>
              </w:rPr>
            </w:pPr>
            <w:hyperlink w:anchor="_Import_ceph_conf" w:history="1">
              <w:r w:rsidR="00321B1B" w:rsidRPr="000D6AE9">
                <w:rPr>
                  <w:rStyle w:val="af0"/>
                  <w:rFonts w:asciiTheme="minorHAnsi" w:hAnsiTheme="minorHAnsi" w:cstheme="minorHAnsi"/>
                </w:rPr>
                <w:t>/v1/{tenant_id}/clusters/import_ceph_conf</w:t>
              </w:r>
            </w:hyperlink>
          </w:p>
        </w:tc>
        <w:tc>
          <w:tcPr>
            <w:tcW w:w="2813" w:type="dxa"/>
            <w:gridSpan w:val="2"/>
          </w:tcPr>
          <w:p w14:paraId="277F3FA5" w14:textId="0C544CDD" w:rsidR="00321B1B" w:rsidRPr="00DA3F56" w:rsidRDefault="00321B1B" w:rsidP="0007441C">
            <w:pPr>
              <w:rPr>
                <w:rFonts w:asciiTheme="minorHAnsi" w:hAnsiTheme="minorHAnsi" w:cstheme="minorHAnsi"/>
              </w:rPr>
            </w:pPr>
            <w:r w:rsidRPr="00DA3F56">
              <w:rPr>
                <w:rFonts w:asciiTheme="minorHAnsi" w:hAnsiTheme="minorHAnsi" w:cstheme="minorHAnsi"/>
              </w:rPr>
              <w:t>Import</w:t>
            </w:r>
            <w:r w:rsidR="008F7F41">
              <w:rPr>
                <w:rFonts w:asciiTheme="minorHAnsi" w:hAnsiTheme="minorHAnsi" w:cstheme="minorHAnsi"/>
              </w:rPr>
              <w:t>s</w:t>
            </w:r>
            <w:r w:rsidRPr="00DA3F56">
              <w:rPr>
                <w:rFonts w:asciiTheme="minorHAnsi" w:hAnsiTheme="minorHAnsi" w:cstheme="minorHAnsi"/>
              </w:rPr>
              <w:t xml:space="preserve"> ceph config</w:t>
            </w:r>
          </w:p>
        </w:tc>
      </w:tr>
      <w:tr w:rsidR="00321B1B" w14:paraId="02EA58D6" w14:textId="77777777" w:rsidTr="008F7F41">
        <w:tc>
          <w:tcPr>
            <w:tcW w:w="994" w:type="dxa"/>
          </w:tcPr>
          <w:p w14:paraId="7B7CE878"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01EF4E24" w14:textId="77777777" w:rsidR="00321B1B" w:rsidRDefault="0054537F" w:rsidP="0007441C">
            <w:pPr>
              <w:rPr>
                <w:rFonts w:asciiTheme="minorHAnsi" w:hAnsiTheme="minorHAnsi" w:cstheme="minorHAnsi"/>
              </w:rPr>
            </w:pPr>
            <w:hyperlink w:anchor="_Stop_cluster" w:history="1">
              <w:r w:rsidR="00321B1B" w:rsidRPr="000D6AE9">
                <w:rPr>
                  <w:rStyle w:val="af0"/>
                  <w:rFonts w:asciiTheme="minorHAnsi" w:hAnsiTheme="minorHAnsi" w:cstheme="minorHAnsi"/>
                </w:rPr>
                <w:t>/v1/{tenant_id}/clusters/stop_cluster</w:t>
              </w:r>
            </w:hyperlink>
          </w:p>
        </w:tc>
        <w:tc>
          <w:tcPr>
            <w:tcW w:w="2813" w:type="dxa"/>
            <w:gridSpan w:val="2"/>
          </w:tcPr>
          <w:p w14:paraId="54956902" w14:textId="454BE9C7" w:rsidR="00321B1B" w:rsidRPr="00DA3F56" w:rsidRDefault="00321B1B" w:rsidP="0007441C">
            <w:pPr>
              <w:rPr>
                <w:rFonts w:asciiTheme="minorHAnsi" w:hAnsiTheme="minorHAnsi" w:cstheme="minorHAnsi"/>
              </w:rPr>
            </w:pPr>
            <w:r w:rsidRPr="00DA3F56">
              <w:rPr>
                <w:rFonts w:asciiTheme="minorHAnsi" w:hAnsiTheme="minorHAnsi" w:cstheme="minorHAnsi"/>
              </w:rPr>
              <w:t>Stop</w:t>
            </w:r>
            <w:r w:rsidR="008F7F41">
              <w:rPr>
                <w:rFonts w:asciiTheme="minorHAnsi" w:hAnsiTheme="minorHAnsi" w:cstheme="minorHAnsi"/>
              </w:rPr>
              <w:t>s</w:t>
            </w:r>
            <w:r w:rsidRPr="00DA3F56">
              <w:rPr>
                <w:rFonts w:asciiTheme="minorHAnsi" w:hAnsiTheme="minorHAnsi" w:cstheme="minorHAnsi"/>
              </w:rPr>
              <w:t xml:space="preserve"> the ceph cluster</w:t>
            </w:r>
          </w:p>
        </w:tc>
      </w:tr>
      <w:tr w:rsidR="00321B1B" w14:paraId="25CEE5F0" w14:textId="77777777" w:rsidTr="008F7F41">
        <w:tc>
          <w:tcPr>
            <w:tcW w:w="994" w:type="dxa"/>
          </w:tcPr>
          <w:p w14:paraId="735EAB75"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11E49DAC" w14:textId="77777777" w:rsidR="00321B1B" w:rsidRDefault="0054537F" w:rsidP="0007441C">
            <w:pPr>
              <w:rPr>
                <w:rFonts w:asciiTheme="minorHAnsi" w:hAnsiTheme="minorHAnsi" w:cstheme="minorHAnsi"/>
              </w:rPr>
            </w:pPr>
            <w:hyperlink w:anchor="_Start_cluster" w:history="1">
              <w:r w:rsidR="00321B1B" w:rsidRPr="000D6AE9">
                <w:rPr>
                  <w:rStyle w:val="af0"/>
                  <w:rFonts w:asciiTheme="minorHAnsi" w:hAnsiTheme="minorHAnsi" w:cstheme="minorHAnsi"/>
                </w:rPr>
                <w:t>/v1/{tenant_id}/clusters/start_cluster</w:t>
              </w:r>
            </w:hyperlink>
          </w:p>
        </w:tc>
        <w:tc>
          <w:tcPr>
            <w:tcW w:w="2813" w:type="dxa"/>
            <w:gridSpan w:val="2"/>
          </w:tcPr>
          <w:p w14:paraId="0A8184C3" w14:textId="5591613B" w:rsidR="00321B1B" w:rsidRPr="00DA3F56" w:rsidRDefault="00321B1B" w:rsidP="0007441C">
            <w:pPr>
              <w:rPr>
                <w:rFonts w:asciiTheme="minorHAnsi" w:hAnsiTheme="minorHAnsi" w:cstheme="minorHAnsi"/>
              </w:rPr>
            </w:pPr>
            <w:r w:rsidRPr="00DA3F56">
              <w:rPr>
                <w:rFonts w:asciiTheme="minorHAnsi" w:hAnsiTheme="minorHAnsi" w:cstheme="minorHAnsi"/>
              </w:rPr>
              <w:t>Start</w:t>
            </w:r>
            <w:r w:rsidR="008F7F41">
              <w:rPr>
                <w:rFonts w:asciiTheme="minorHAnsi" w:hAnsiTheme="minorHAnsi" w:cstheme="minorHAnsi"/>
              </w:rPr>
              <w:t>s</w:t>
            </w:r>
            <w:r w:rsidRPr="00DA3F56">
              <w:rPr>
                <w:rFonts w:asciiTheme="minorHAnsi" w:hAnsiTheme="minorHAnsi" w:cstheme="minorHAnsi"/>
              </w:rPr>
              <w:t xml:space="preserve"> the ceph cluster</w:t>
            </w:r>
          </w:p>
        </w:tc>
      </w:tr>
      <w:tr w:rsidR="000D6AE9" w:rsidRPr="003611A6" w14:paraId="636312BD" w14:textId="77777777" w:rsidTr="008F7F41">
        <w:tc>
          <w:tcPr>
            <w:tcW w:w="9350" w:type="dxa"/>
            <w:gridSpan w:val="5"/>
            <w:shd w:val="clear" w:color="auto" w:fill="D9D9D9" w:themeFill="background1" w:themeFillShade="D9"/>
          </w:tcPr>
          <w:p w14:paraId="634B8611" w14:textId="35C0E9E9" w:rsidR="000D6AE9" w:rsidRDefault="000D6AE9" w:rsidP="000D6AE9">
            <w:pPr>
              <w:jc w:val="center"/>
              <w:rPr>
                <w:rFonts w:asciiTheme="minorHAnsi" w:hAnsiTheme="minorHAnsi" w:cstheme="minorHAnsi"/>
              </w:rPr>
            </w:pPr>
            <w:r>
              <w:rPr>
                <w:rFonts w:asciiTheme="minorHAnsi" w:hAnsiTheme="minorHAnsi" w:cstheme="minorHAnsi" w:hint="eastAsia"/>
              </w:rPr>
              <w:lastRenderedPageBreak/>
              <w:t>VSM(</w:t>
            </w:r>
            <w:r>
              <w:rPr>
                <w:rFonts w:asciiTheme="minorHAnsi" w:hAnsiTheme="minorHAnsi" w:cstheme="minorHAnsi"/>
              </w:rPr>
              <w:t>Device</w:t>
            </w:r>
            <w:r>
              <w:rPr>
                <w:rFonts w:asciiTheme="minorHAnsi" w:hAnsiTheme="minorHAnsi" w:cstheme="minorHAnsi" w:hint="eastAsia"/>
              </w:rPr>
              <w:t>)</w:t>
            </w:r>
          </w:p>
        </w:tc>
      </w:tr>
      <w:tr w:rsidR="00321B1B" w14:paraId="4865D6A0" w14:textId="77777777" w:rsidTr="008F7F41">
        <w:tc>
          <w:tcPr>
            <w:tcW w:w="994" w:type="dxa"/>
          </w:tcPr>
          <w:p w14:paraId="0990072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5702C1A" w14:textId="77777777" w:rsidR="00321B1B" w:rsidRDefault="0054537F" w:rsidP="0007441C">
            <w:pPr>
              <w:rPr>
                <w:rFonts w:asciiTheme="minorHAnsi" w:hAnsiTheme="minorHAnsi" w:cstheme="minorHAnsi"/>
              </w:rPr>
            </w:pPr>
            <w:hyperlink w:anchor="_List_devices" w:history="1">
              <w:r w:rsidR="00321B1B" w:rsidRPr="00C938F7">
                <w:rPr>
                  <w:rStyle w:val="af0"/>
                  <w:rFonts w:asciiTheme="minorHAnsi" w:hAnsiTheme="minorHAnsi" w:cstheme="minorHAnsi"/>
                </w:rPr>
                <w:t>/v1/{tenant_id}/devices</w:t>
              </w:r>
            </w:hyperlink>
          </w:p>
        </w:tc>
        <w:tc>
          <w:tcPr>
            <w:tcW w:w="2813" w:type="dxa"/>
            <w:gridSpan w:val="2"/>
          </w:tcPr>
          <w:p w14:paraId="6B58CAB8" w14:textId="77777777" w:rsidR="00321B1B" w:rsidRDefault="00321B1B" w:rsidP="0007441C">
            <w:pPr>
              <w:rPr>
                <w:rFonts w:asciiTheme="minorHAnsi" w:hAnsiTheme="minorHAnsi" w:cstheme="minorHAnsi"/>
              </w:rPr>
            </w:pPr>
            <w:r>
              <w:rPr>
                <w:rFonts w:asciiTheme="minorHAnsi" w:hAnsiTheme="minorHAnsi" w:cstheme="minorHAnsi"/>
              </w:rPr>
              <w:t>Lists detail for all devices</w:t>
            </w:r>
          </w:p>
        </w:tc>
      </w:tr>
      <w:tr w:rsidR="00321B1B" w14:paraId="08DFF1E4" w14:textId="77777777" w:rsidTr="008F7F41">
        <w:tc>
          <w:tcPr>
            <w:tcW w:w="994" w:type="dxa"/>
          </w:tcPr>
          <w:p w14:paraId="05E7939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16BF8F" w14:textId="77777777" w:rsidR="00321B1B" w:rsidRDefault="0054537F" w:rsidP="0007441C">
            <w:pPr>
              <w:rPr>
                <w:rFonts w:asciiTheme="minorHAnsi" w:hAnsiTheme="minorHAnsi" w:cstheme="minorHAnsi"/>
              </w:rPr>
            </w:pPr>
            <w:hyperlink w:anchor="_Get_available_disks" w:history="1">
              <w:r w:rsidR="00321B1B" w:rsidRPr="00C938F7">
                <w:rPr>
                  <w:rStyle w:val="af0"/>
                  <w:rFonts w:asciiTheme="minorHAnsi" w:hAnsiTheme="minorHAnsi" w:cstheme="minorHAnsi"/>
                </w:rPr>
                <w:t>/v1/{tenant_id}/devices/</w:t>
              </w:r>
              <w:r w:rsidR="00321B1B" w:rsidRPr="00C938F7">
                <w:rPr>
                  <w:rStyle w:val="af0"/>
                </w:rPr>
                <w:t xml:space="preserve"> </w:t>
              </w:r>
              <w:r w:rsidR="00321B1B" w:rsidRPr="00C938F7">
                <w:rPr>
                  <w:rStyle w:val="af0"/>
                  <w:rFonts w:asciiTheme="minorHAnsi" w:hAnsiTheme="minorHAnsi" w:cstheme="minorHAnsi"/>
                </w:rPr>
                <w:t>get_available_disks?server_id={server_id}</w:t>
              </w:r>
            </w:hyperlink>
          </w:p>
        </w:tc>
        <w:tc>
          <w:tcPr>
            <w:tcW w:w="2813" w:type="dxa"/>
            <w:gridSpan w:val="2"/>
          </w:tcPr>
          <w:p w14:paraId="23BF9C67" w14:textId="689EC6CD" w:rsidR="00321B1B" w:rsidRDefault="00321B1B" w:rsidP="0007441C">
            <w:pPr>
              <w:rPr>
                <w:rFonts w:asciiTheme="minorHAnsi" w:hAnsiTheme="minorHAnsi" w:cstheme="minorHAnsi"/>
              </w:rPr>
            </w:pPr>
            <w:r w:rsidRPr="00DA3F56">
              <w:rPr>
                <w:rFonts w:asciiTheme="minorHAnsi" w:hAnsiTheme="minorHAnsi" w:cstheme="minorHAnsi"/>
              </w:rPr>
              <w:t>Get</w:t>
            </w:r>
            <w:r w:rsidR="008F7F41">
              <w:rPr>
                <w:rFonts w:asciiTheme="minorHAnsi" w:hAnsiTheme="minorHAnsi" w:cstheme="minorHAnsi"/>
              </w:rPr>
              <w:t>s</w:t>
            </w:r>
            <w:r w:rsidRPr="00DA3F56">
              <w:rPr>
                <w:rFonts w:asciiTheme="minorHAnsi" w:hAnsiTheme="minorHAnsi" w:cstheme="minorHAnsi"/>
              </w:rPr>
              <w:t xml:space="preserve"> available disks</w:t>
            </w:r>
          </w:p>
        </w:tc>
      </w:tr>
      <w:tr w:rsidR="00321B1B" w14:paraId="47B0B851" w14:textId="77777777" w:rsidTr="008F7F41">
        <w:tc>
          <w:tcPr>
            <w:tcW w:w="994" w:type="dxa"/>
          </w:tcPr>
          <w:p w14:paraId="124F5C7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099B3A9E" w14:textId="77777777" w:rsidR="00321B1B" w:rsidRPr="00C938F7" w:rsidRDefault="00321B1B" w:rsidP="0007441C">
            <w:pPr>
              <w:rPr>
                <w:rStyle w:val="af0"/>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"_Get_smart_info" </w:instrText>
            </w:r>
            <w:r>
              <w:rPr>
                <w:rFonts w:asciiTheme="minorHAnsi" w:hAnsiTheme="minorHAnsi" w:cstheme="minorHAnsi"/>
              </w:rPr>
              <w:fldChar w:fldCharType="separate"/>
            </w:r>
            <w:r w:rsidRPr="00C938F7">
              <w:rPr>
                <w:rStyle w:val="af0"/>
                <w:rFonts w:asciiTheme="minorHAnsi" w:hAnsiTheme="minorHAnsi" w:cstheme="minorHAnsi"/>
              </w:rPr>
              <w:t>/v1/{tenant_id}/devices/get_smart_info</w:t>
            </w:r>
          </w:p>
          <w:p w14:paraId="23247CC4" w14:textId="77777777" w:rsidR="00321B1B" w:rsidRDefault="00321B1B" w:rsidP="0007441C">
            <w:pPr>
              <w:rPr>
                <w:rFonts w:asciiTheme="minorHAnsi" w:hAnsiTheme="minorHAnsi" w:cstheme="minorHAnsi"/>
              </w:rPr>
            </w:pPr>
            <w:proofErr w:type="gramStart"/>
            <w:r w:rsidRPr="00C938F7">
              <w:rPr>
                <w:rStyle w:val="af0"/>
                <w:rFonts w:asciiTheme="minorHAnsi" w:hAnsiTheme="minorHAnsi" w:cstheme="minorHAnsi"/>
              </w:rPr>
              <w:t>?devic</w:t>
            </w:r>
            <w:proofErr w:type="gramEnd"/>
            <w:r w:rsidRPr="00C938F7">
              <w:rPr>
                <w:rStyle w:val="af0"/>
                <w:rFonts w:asciiTheme="minorHAnsi" w:hAnsiTheme="minorHAnsi" w:cstheme="minorHAnsi"/>
              </w:rPr>
              <w:t>e_path={path}&amp;device_id={device_id}</w:t>
            </w:r>
            <w:r>
              <w:rPr>
                <w:rFonts w:asciiTheme="minorHAnsi" w:hAnsiTheme="minorHAnsi" w:cstheme="minorHAnsi"/>
              </w:rPr>
              <w:fldChar w:fldCharType="end"/>
            </w:r>
          </w:p>
        </w:tc>
        <w:tc>
          <w:tcPr>
            <w:tcW w:w="2813" w:type="dxa"/>
            <w:gridSpan w:val="2"/>
          </w:tcPr>
          <w:p w14:paraId="49D33BFA" w14:textId="2E3D85B5" w:rsidR="00321B1B" w:rsidRDefault="00321B1B" w:rsidP="0007441C">
            <w:pPr>
              <w:rPr>
                <w:rFonts w:asciiTheme="minorHAnsi" w:hAnsiTheme="minorHAnsi" w:cstheme="minorHAnsi"/>
              </w:rPr>
            </w:pPr>
            <w:r w:rsidRPr="00DA3F56">
              <w:rPr>
                <w:rFonts w:asciiTheme="minorHAnsi" w:hAnsiTheme="minorHAnsi" w:cstheme="minorHAnsi"/>
              </w:rPr>
              <w:t>Get</w:t>
            </w:r>
            <w:r w:rsidR="008F7F41">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r w:rsidR="00321B1B" w:rsidRPr="003611A6" w14:paraId="5B767860" w14:textId="77777777" w:rsidTr="008F7F41">
        <w:tc>
          <w:tcPr>
            <w:tcW w:w="9350" w:type="dxa"/>
            <w:gridSpan w:val="5"/>
            <w:shd w:val="clear" w:color="auto" w:fill="D9D9D9" w:themeFill="background1" w:themeFillShade="D9"/>
          </w:tcPr>
          <w:p w14:paraId="3E33920B" w14:textId="1BC6CC79" w:rsidR="00321B1B" w:rsidRDefault="00321B1B" w:rsidP="00321B1B">
            <w:pPr>
              <w:jc w:val="center"/>
              <w:rPr>
                <w:rFonts w:asciiTheme="minorHAnsi" w:hAnsiTheme="minorHAnsi" w:cstheme="minorHAnsi"/>
              </w:rPr>
            </w:pPr>
            <w:r>
              <w:rPr>
                <w:rFonts w:asciiTheme="minorHAnsi" w:hAnsiTheme="minorHAnsi" w:cstheme="minorHAnsi"/>
              </w:rPr>
              <w:t>VSM(Mds)</w:t>
            </w:r>
          </w:p>
        </w:tc>
      </w:tr>
      <w:tr w:rsidR="00321B1B" w14:paraId="7F0F8FC5" w14:textId="77777777" w:rsidTr="008F7F41">
        <w:tc>
          <w:tcPr>
            <w:tcW w:w="994" w:type="dxa"/>
          </w:tcPr>
          <w:p w14:paraId="09B7D2F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6C258288" w14:textId="77777777" w:rsidR="00321B1B" w:rsidRDefault="0054537F" w:rsidP="0007441C">
            <w:pPr>
              <w:rPr>
                <w:rFonts w:asciiTheme="minorHAnsi" w:hAnsiTheme="minorHAnsi" w:cstheme="minorHAnsi"/>
              </w:rPr>
            </w:pPr>
            <w:hyperlink w:anchor="_List_mdses" w:history="1">
              <w:r w:rsidR="00321B1B" w:rsidRPr="00A20348">
                <w:rPr>
                  <w:rStyle w:val="af0"/>
                  <w:rFonts w:asciiTheme="minorHAnsi" w:hAnsiTheme="minorHAnsi" w:cstheme="minorHAnsi"/>
                </w:rPr>
                <w:t>/v1/{tenant_id}/mdses</w:t>
              </w:r>
            </w:hyperlink>
          </w:p>
        </w:tc>
        <w:tc>
          <w:tcPr>
            <w:tcW w:w="2813" w:type="dxa"/>
            <w:gridSpan w:val="2"/>
          </w:tcPr>
          <w:p w14:paraId="760D80B5" w14:textId="77777777" w:rsidR="00321B1B" w:rsidRDefault="00321B1B" w:rsidP="0007441C">
            <w:pPr>
              <w:rPr>
                <w:rFonts w:asciiTheme="minorHAnsi" w:hAnsiTheme="minorHAnsi" w:cstheme="minorHAnsi"/>
              </w:rPr>
            </w:pPr>
            <w:r>
              <w:rPr>
                <w:rFonts w:asciiTheme="minorHAnsi" w:hAnsiTheme="minorHAnsi" w:cstheme="minorHAnsi"/>
              </w:rPr>
              <w:t>Lists detail for all mdses</w:t>
            </w:r>
          </w:p>
        </w:tc>
      </w:tr>
      <w:tr w:rsidR="00321B1B" w14:paraId="706E7B1B" w14:textId="77777777" w:rsidTr="008F7F41">
        <w:tc>
          <w:tcPr>
            <w:tcW w:w="994" w:type="dxa"/>
          </w:tcPr>
          <w:p w14:paraId="130B67B0"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7958CCD" w14:textId="77777777" w:rsidR="00321B1B" w:rsidRDefault="0054537F" w:rsidP="0007441C">
            <w:pPr>
              <w:rPr>
                <w:rFonts w:asciiTheme="minorHAnsi" w:hAnsiTheme="minorHAnsi" w:cstheme="minorHAnsi"/>
              </w:rPr>
            </w:pPr>
            <w:hyperlink w:anchor="_Summary_mds" w:history="1">
              <w:r w:rsidR="00321B1B" w:rsidRPr="00A20348">
                <w:rPr>
                  <w:rStyle w:val="af0"/>
                  <w:rFonts w:asciiTheme="minorHAnsi" w:hAnsiTheme="minorHAnsi" w:cstheme="minorHAnsi"/>
                </w:rPr>
                <w:t>/v1/{tenant_id}/mdses/summary</w:t>
              </w:r>
            </w:hyperlink>
          </w:p>
        </w:tc>
        <w:tc>
          <w:tcPr>
            <w:tcW w:w="2813" w:type="dxa"/>
            <w:gridSpan w:val="2"/>
          </w:tcPr>
          <w:p w14:paraId="7F476158" w14:textId="77777777" w:rsidR="00321B1B" w:rsidRDefault="00321B1B" w:rsidP="0007441C">
            <w:pPr>
              <w:rPr>
                <w:rFonts w:asciiTheme="minorHAnsi" w:hAnsiTheme="minorHAnsi" w:cstheme="minorHAnsi"/>
              </w:rPr>
            </w:pPr>
            <w:r w:rsidRPr="00DA3F56">
              <w:rPr>
                <w:rFonts w:asciiTheme="minorHAnsi" w:hAnsiTheme="minorHAnsi" w:cstheme="minorHAnsi"/>
              </w:rPr>
              <w:t>Summary info of mds</w:t>
            </w:r>
          </w:p>
        </w:tc>
      </w:tr>
      <w:tr w:rsidR="00321B1B" w:rsidRPr="003611A6" w14:paraId="4D7920FE" w14:textId="77777777" w:rsidTr="008F7F41">
        <w:tc>
          <w:tcPr>
            <w:tcW w:w="9350" w:type="dxa"/>
            <w:gridSpan w:val="5"/>
            <w:shd w:val="clear" w:color="auto" w:fill="D9D9D9" w:themeFill="background1" w:themeFillShade="D9"/>
          </w:tcPr>
          <w:p w14:paraId="0998FEF1" w14:textId="4D3A3BA8" w:rsidR="00321B1B" w:rsidRDefault="00321B1B" w:rsidP="00321B1B">
            <w:pPr>
              <w:jc w:val="center"/>
              <w:rPr>
                <w:rFonts w:asciiTheme="minorHAnsi" w:hAnsiTheme="minorHAnsi" w:cstheme="minorHAnsi"/>
              </w:rPr>
            </w:pPr>
            <w:r>
              <w:rPr>
                <w:rFonts w:asciiTheme="minorHAnsi" w:hAnsiTheme="minorHAnsi" w:cstheme="minorHAnsi"/>
              </w:rPr>
              <w:t>VSM(Monitor)</w:t>
            </w:r>
          </w:p>
        </w:tc>
      </w:tr>
      <w:tr w:rsidR="00321B1B" w14:paraId="5345A179" w14:textId="77777777" w:rsidTr="008F7F41">
        <w:tc>
          <w:tcPr>
            <w:tcW w:w="994" w:type="dxa"/>
          </w:tcPr>
          <w:p w14:paraId="3E85099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10CECDD0" w14:textId="77777777" w:rsidR="00321B1B" w:rsidRDefault="0054537F" w:rsidP="0007441C">
            <w:pPr>
              <w:rPr>
                <w:rFonts w:asciiTheme="minorHAnsi" w:hAnsiTheme="minorHAnsi" w:cstheme="minorHAnsi"/>
              </w:rPr>
            </w:pPr>
            <w:hyperlink w:anchor="_List_monitors" w:history="1">
              <w:r w:rsidR="00321B1B" w:rsidRPr="00510F98">
                <w:rPr>
                  <w:rStyle w:val="af0"/>
                  <w:rFonts w:asciiTheme="minorHAnsi" w:hAnsiTheme="minorHAnsi" w:cstheme="minorHAnsi"/>
                </w:rPr>
                <w:t>/v1/{tenant_id}/monitors</w:t>
              </w:r>
            </w:hyperlink>
          </w:p>
        </w:tc>
        <w:tc>
          <w:tcPr>
            <w:tcW w:w="2813" w:type="dxa"/>
            <w:gridSpan w:val="2"/>
          </w:tcPr>
          <w:p w14:paraId="68BA6F1D" w14:textId="77777777" w:rsidR="00321B1B" w:rsidRDefault="00321B1B" w:rsidP="0007441C">
            <w:pPr>
              <w:rPr>
                <w:rFonts w:asciiTheme="minorHAnsi" w:hAnsiTheme="minorHAnsi" w:cstheme="minorHAnsi"/>
              </w:rPr>
            </w:pPr>
            <w:r>
              <w:rPr>
                <w:rFonts w:asciiTheme="minorHAnsi" w:hAnsiTheme="minorHAnsi" w:cstheme="minorHAnsi"/>
              </w:rPr>
              <w:t>Lists detail for all monitors</w:t>
            </w:r>
          </w:p>
        </w:tc>
      </w:tr>
      <w:tr w:rsidR="00321B1B" w14:paraId="265B4D86" w14:textId="77777777" w:rsidTr="008F7F41">
        <w:tc>
          <w:tcPr>
            <w:tcW w:w="994" w:type="dxa"/>
          </w:tcPr>
          <w:p w14:paraId="3150750D"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6A7423F" w14:textId="77777777" w:rsidR="00321B1B" w:rsidRDefault="0054537F" w:rsidP="0007441C">
            <w:pPr>
              <w:rPr>
                <w:rFonts w:asciiTheme="minorHAnsi" w:hAnsiTheme="minorHAnsi" w:cstheme="minorHAnsi"/>
              </w:rPr>
            </w:pPr>
            <w:hyperlink w:anchor="_Summary_monitor" w:history="1">
              <w:r w:rsidR="00321B1B" w:rsidRPr="00510F98">
                <w:rPr>
                  <w:rStyle w:val="af0"/>
                  <w:rFonts w:asciiTheme="minorHAnsi" w:hAnsiTheme="minorHAnsi" w:cstheme="minorHAnsi"/>
                </w:rPr>
                <w:t>/v1/{tenant_id}/monitors/summary</w:t>
              </w:r>
            </w:hyperlink>
          </w:p>
        </w:tc>
        <w:tc>
          <w:tcPr>
            <w:tcW w:w="2813" w:type="dxa"/>
            <w:gridSpan w:val="2"/>
          </w:tcPr>
          <w:p w14:paraId="09A55284" w14:textId="77777777" w:rsidR="00321B1B" w:rsidRDefault="00321B1B" w:rsidP="0007441C">
            <w:pPr>
              <w:rPr>
                <w:rFonts w:asciiTheme="minorHAnsi" w:hAnsiTheme="minorHAnsi" w:cstheme="minorHAnsi"/>
              </w:rPr>
            </w:pPr>
            <w:r w:rsidRPr="00DA3F56">
              <w:rPr>
                <w:rFonts w:asciiTheme="minorHAnsi" w:hAnsiTheme="minorHAnsi" w:cstheme="minorHAnsi"/>
              </w:rPr>
              <w:t xml:space="preserve">Summary info of </w:t>
            </w:r>
            <w:r>
              <w:rPr>
                <w:rFonts w:asciiTheme="minorHAnsi" w:hAnsiTheme="minorHAnsi" w:cstheme="minorHAnsi"/>
              </w:rPr>
              <w:t>monitor</w:t>
            </w:r>
          </w:p>
        </w:tc>
      </w:tr>
      <w:tr w:rsidR="00321B1B" w14:paraId="2A621B5B" w14:textId="77777777" w:rsidTr="008F7F41">
        <w:tc>
          <w:tcPr>
            <w:tcW w:w="994" w:type="dxa"/>
          </w:tcPr>
          <w:p w14:paraId="17B9D0AB"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4E86F26F" w14:textId="77777777" w:rsidR="00321B1B" w:rsidRPr="003E13E4" w:rsidRDefault="0054537F" w:rsidP="0007441C">
            <w:pPr>
              <w:rPr>
                <w:rFonts w:asciiTheme="minorHAnsi" w:hAnsiTheme="minorHAnsi" w:cstheme="minorHAnsi"/>
              </w:rPr>
            </w:pPr>
            <w:hyperlink w:anchor="_Restart_monitor" w:history="1">
              <w:r w:rsidR="00321B1B" w:rsidRPr="00510F98">
                <w:rPr>
                  <w:rStyle w:val="af0"/>
                  <w:rFonts w:asciiTheme="minorHAnsi" w:hAnsiTheme="minorHAnsi" w:cstheme="minorHAnsi"/>
                </w:rPr>
                <w:t>/v1/{tenant_id}/monitors/{monitor_id}/action</w:t>
              </w:r>
            </w:hyperlink>
          </w:p>
        </w:tc>
        <w:tc>
          <w:tcPr>
            <w:tcW w:w="2813" w:type="dxa"/>
            <w:gridSpan w:val="2"/>
          </w:tcPr>
          <w:p w14:paraId="2A0F5CA6" w14:textId="77777777" w:rsidR="00321B1B" w:rsidRPr="00DA3F56" w:rsidRDefault="00321B1B" w:rsidP="0007441C">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r w:rsidR="00321B1B" w:rsidRPr="003611A6" w14:paraId="54A5D118" w14:textId="77777777" w:rsidTr="008F7F41">
        <w:tc>
          <w:tcPr>
            <w:tcW w:w="9350" w:type="dxa"/>
            <w:gridSpan w:val="5"/>
            <w:shd w:val="clear" w:color="auto" w:fill="D9D9D9" w:themeFill="background1" w:themeFillShade="D9"/>
          </w:tcPr>
          <w:p w14:paraId="44F06029" w14:textId="323D4C17" w:rsidR="00321B1B" w:rsidRDefault="00321B1B" w:rsidP="00321B1B">
            <w:pPr>
              <w:jc w:val="center"/>
              <w:rPr>
                <w:rFonts w:asciiTheme="minorHAnsi" w:hAnsiTheme="minorHAnsi" w:cstheme="minorHAnsi"/>
              </w:rPr>
            </w:pPr>
            <w:r>
              <w:rPr>
                <w:rFonts w:asciiTheme="minorHAnsi" w:hAnsiTheme="minorHAnsi" w:cstheme="minorHAnsi"/>
              </w:rPr>
              <w:t>VSM(Osd)</w:t>
            </w:r>
          </w:p>
        </w:tc>
      </w:tr>
      <w:tr w:rsidR="00321B1B" w14:paraId="3AE6ED8E" w14:textId="77777777" w:rsidTr="008F7F41">
        <w:tc>
          <w:tcPr>
            <w:tcW w:w="994" w:type="dxa"/>
          </w:tcPr>
          <w:p w14:paraId="6083257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2424C7F" w14:textId="77777777" w:rsidR="00321B1B" w:rsidRDefault="0054537F" w:rsidP="0007441C">
            <w:pPr>
              <w:rPr>
                <w:rFonts w:asciiTheme="minorHAnsi" w:hAnsiTheme="minorHAnsi" w:cstheme="minorHAnsi"/>
              </w:rPr>
            </w:pPr>
            <w:hyperlink w:anchor="_Get_osd" w:history="1">
              <w:r w:rsidR="00321B1B" w:rsidRPr="004263BA">
                <w:rPr>
                  <w:rStyle w:val="af0"/>
                  <w:rFonts w:asciiTheme="minorHAnsi" w:hAnsiTheme="minorHAnsi" w:cstheme="minorHAnsi"/>
                </w:rPr>
                <w:t>/v1/{tenant_id}/osds/{osd_id}</w:t>
              </w:r>
            </w:hyperlink>
          </w:p>
        </w:tc>
        <w:tc>
          <w:tcPr>
            <w:tcW w:w="2813" w:type="dxa"/>
            <w:gridSpan w:val="2"/>
          </w:tcPr>
          <w:p w14:paraId="647D6DB7" w14:textId="77777777" w:rsidR="00321B1B" w:rsidRDefault="00321B1B" w:rsidP="0007441C">
            <w:pPr>
              <w:rPr>
                <w:rFonts w:asciiTheme="minorHAnsi" w:hAnsiTheme="minorHAnsi" w:cstheme="minorHAnsi"/>
              </w:rPr>
            </w:pPr>
            <w:r>
              <w:rPr>
                <w:rFonts w:asciiTheme="minorHAnsi" w:hAnsiTheme="minorHAnsi" w:cstheme="minorHAnsi"/>
              </w:rPr>
              <w:t>Gets an osd by osd id</w:t>
            </w:r>
          </w:p>
        </w:tc>
      </w:tr>
      <w:tr w:rsidR="00321B1B" w14:paraId="494A76C1" w14:textId="77777777" w:rsidTr="008F7F41">
        <w:tc>
          <w:tcPr>
            <w:tcW w:w="994" w:type="dxa"/>
          </w:tcPr>
          <w:p w14:paraId="483445E4"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186A057C" w14:textId="77777777" w:rsidR="00321B1B" w:rsidRDefault="0054537F" w:rsidP="0007441C">
            <w:pPr>
              <w:rPr>
                <w:rFonts w:asciiTheme="minorHAnsi" w:hAnsiTheme="minorHAnsi" w:cstheme="minorHAnsi"/>
              </w:rPr>
            </w:pPr>
            <w:hyperlink w:anchor="_List_osds" w:history="1">
              <w:r w:rsidR="00321B1B" w:rsidRPr="004263BA">
                <w:rPr>
                  <w:rStyle w:val="af0"/>
                  <w:rFonts w:asciiTheme="minorHAnsi" w:hAnsiTheme="minorHAnsi" w:cstheme="minorHAnsi"/>
                </w:rPr>
                <w:t>/v1/{tenant_id}/osds</w:t>
              </w:r>
            </w:hyperlink>
          </w:p>
        </w:tc>
        <w:tc>
          <w:tcPr>
            <w:tcW w:w="2813" w:type="dxa"/>
            <w:gridSpan w:val="2"/>
          </w:tcPr>
          <w:p w14:paraId="36612EBA" w14:textId="77777777" w:rsidR="00321B1B" w:rsidRDefault="00321B1B" w:rsidP="0007441C">
            <w:pPr>
              <w:rPr>
                <w:rFonts w:asciiTheme="minorHAnsi" w:hAnsiTheme="minorHAnsi" w:cstheme="minorHAnsi"/>
              </w:rPr>
            </w:pPr>
            <w:r>
              <w:rPr>
                <w:rFonts w:asciiTheme="minorHAnsi" w:hAnsiTheme="minorHAnsi" w:cstheme="minorHAnsi"/>
              </w:rPr>
              <w:t>Lists detail for all osds</w:t>
            </w:r>
          </w:p>
        </w:tc>
      </w:tr>
      <w:tr w:rsidR="00321B1B" w14:paraId="6C1EF494" w14:textId="77777777" w:rsidTr="008F7F41">
        <w:tc>
          <w:tcPr>
            <w:tcW w:w="994" w:type="dxa"/>
          </w:tcPr>
          <w:p w14:paraId="48BA9424"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38D2149A" w14:textId="77777777" w:rsidR="00321B1B" w:rsidRPr="003E13E4" w:rsidRDefault="0054537F" w:rsidP="0007441C">
            <w:pPr>
              <w:rPr>
                <w:rFonts w:asciiTheme="minorHAnsi" w:hAnsiTheme="minorHAnsi" w:cstheme="minorHAnsi"/>
              </w:rPr>
            </w:pPr>
            <w:hyperlink w:anchor="_Restart_osd" w:history="1">
              <w:r w:rsidR="00321B1B" w:rsidRPr="004263BA">
                <w:rPr>
                  <w:rStyle w:val="af0"/>
                  <w:rFonts w:asciiTheme="minorHAnsi" w:hAnsiTheme="minorHAnsi" w:cstheme="minorHAnsi"/>
                </w:rPr>
                <w:t>/v1/{tenant_id}/osds/{osd_id}/action</w:t>
              </w:r>
            </w:hyperlink>
          </w:p>
        </w:tc>
        <w:tc>
          <w:tcPr>
            <w:tcW w:w="2813" w:type="dxa"/>
            <w:gridSpan w:val="2"/>
          </w:tcPr>
          <w:p w14:paraId="6E6D2485" w14:textId="77777777" w:rsidR="00321B1B" w:rsidRPr="00DA3F56" w:rsidRDefault="00321B1B" w:rsidP="0007441C">
            <w:pPr>
              <w:rPr>
                <w:rFonts w:asciiTheme="minorHAnsi" w:hAnsiTheme="minorHAnsi" w:cstheme="minorHAnsi"/>
              </w:rPr>
            </w:pPr>
            <w:r>
              <w:rPr>
                <w:rFonts w:asciiTheme="minorHAnsi" w:hAnsiTheme="minorHAnsi" w:cstheme="minorHAnsi" w:hint="eastAsia"/>
              </w:rPr>
              <w:t>Restart</w:t>
            </w:r>
            <w:r>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an osd by osd id</w:t>
            </w:r>
          </w:p>
        </w:tc>
      </w:tr>
      <w:tr w:rsidR="00321B1B" w14:paraId="0B81FFB0" w14:textId="77777777" w:rsidTr="008F7F41">
        <w:tc>
          <w:tcPr>
            <w:tcW w:w="994" w:type="dxa"/>
          </w:tcPr>
          <w:p w14:paraId="7A99D21D"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7A1EA894" w14:textId="77777777" w:rsidR="00321B1B" w:rsidRPr="0089560D" w:rsidRDefault="0054537F" w:rsidP="0007441C">
            <w:pPr>
              <w:rPr>
                <w:rFonts w:asciiTheme="minorHAnsi" w:hAnsiTheme="minorHAnsi" w:cstheme="minorHAnsi"/>
              </w:rPr>
            </w:pPr>
            <w:hyperlink w:anchor="_Remove_osd" w:history="1">
              <w:r w:rsidR="00321B1B" w:rsidRPr="004263BA">
                <w:rPr>
                  <w:rStyle w:val="af0"/>
                  <w:rFonts w:asciiTheme="minorHAnsi" w:hAnsiTheme="minorHAnsi" w:cstheme="minorHAnsi"/>
                </w:rPr>
                <w:t>/v1/{tenant_id}/osds/{osd_id}/action</w:t>
              </w:r>
            </w:hyperlink>
          </w:p>
        </w:tc>
        <w:tc>
          <w:tcPr>
            <w:tcW w:w="2813" w:type="dxa"/>
            <w:gridSpan w:val="2"/>
          </w:tcPr>
          <w:p w14:paraId="05363453" w14:textId="77777777" w:rsidR="00321B1B" w:rsidRDefault="00321B1B" w:rsidP="0007441C">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r w:rsidR="00321B1B" w14:paraId="74952306" w14:textId="77777777" w:rsidTr="008F7F41">
        <w:tc>
          <w:tcPr>
            <w:tcW w:w="994" w:type="dxa"/>
          </w:tcPr>
          <w:p w14:paraId="153ACADF"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0B858EE1" w14:textId="77777777" w:rsidR="00321B1B" w:rsidRPr="0089560D" w:rsidRDefault="0054537F" w:rsidP="0007441C">
            <w:pPr>
              <w:rPr>
                <w:rFonts w:asciiTheme="minorHAnsi" w:hAnsiTheme="minorHAnsi" w:cstheme="minorHAnsi"/>
              </w:rPr>
            </w:pPr>
            <w:hyperlink w:anchor="_Add_new_disks_to_cluster" w:history="1">
              <w:r w:rsidR="00321B1B" w:rsidRPr="004263BA">
                <w:rPr>
                  <w:rStyle w:val="af0"/>
                  <w:rFonts w:asciiTheme="minorHAnsi" w:hAnsiTheme="minorHAnsi" w:cstheme="minorHAnsi"/>
                </w:rPr>
                <w:t>/v1/{tenant_id}/osds/add_new_disks_to_cluster</w:t>
              </w:r>
            </w:hyperlink>
          </w:p>
        </w:tc>
        <w:tc>
          <w:tcPr>
            <w:tcW w:w="2813" w:type="dxa"/>
            <w:gridSpan w:val="2"/>
          </w:tcPr>
          <w:p w14:paraId="1DC6F441" w14:textId="77777777" w:rsidR="00321B1B" w:rsidRDefault="00321B1B" w:rsidP="0007441C">
            <w:pPr>
              <w:rPr>
                <w:rFonts w:asciiTheme="minorHAnsi" w:hAnsiTheme="minorHAnsi" w:cstheme="minorHAnsi"/>
              </w:rPr>
            </w:pPr>
            <w:r>
              <w:rPr>
                <w:rFonts w:asciiTheme="minorHAnsi" w:hAnsiTheme="minorHAnsi" w:cstheme="minorHAnsi"/>
              </w:rPr>
              <w:t>Adds new disks to ceph cluster</w:t>
            </w:r>
          </w:p>
        </w:tc>
      </w:tr>
      <w:tr w:rsidR="00321B1B" w14:paraId="70C3421B" w14:textId="77777777" w:rsidTr="008F7F41">
        <w:tc>
          <w:tcPr>
            <w:tcW w:w="994" w:type="dxa"/>
          </w:tcPr>
          <w:p w14:paraId="186D8CFA"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3DC60699" w14:textId="77777777" w:rsidR="00321B1B" w:rsidRPr="0089560D" w:rsidRDefault="0054537F" w:rsidP="0007441C">
            <w:pPr>
              <w:rPr>
                <w:rFonts w:asciiTheme="minorHAnsi" w:hAnsiTheme="minorHAnsi" w:cstheme="minorHAnsi"/>
              </w:rPr>
            </w:pPr>
            <w:hyperlink w:anchor="_Restore_osd" w:history="1">
              <w:r w:rsidR="00321B1B" w:rsidRPr="004263BA">
                <w:rPr>
                  <w:rStyle w:val="af0"/>
                  <w:rFonts w:asciiTheme="minorHAnsi" w:hAnsiTheme="minorHAnsi" w:cstheme="minorHAnsi"/>
                </w:rPr>
                <w:t>/v1/{tenant_id}/osds/{osd_id}/action</w:t>
              </w:r>
            </w:hyperlink>
          </w:p>
        </w:tc>
        <w:tc>
          <w:tcPr>
            <w:tcW w:w="2813" w:type="dxa"/>
            <w:gridSpan w:val="2"/>
          </w:tcPr>
          <w:p w14:paraId="70F7E2C3" w14:textId="77777777" w:rsidR="00321B1B" w:rsidRDefault="00321B1B" w:rsidP="0007441C">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r w:rsidR="00321B1B" w14:paraId="4CA92061" w14:textId="77777777" w:rsidTr="008F7F41">
        <w:tc>
          <w:tcPr>
            <w:tcW w:w="994" w:type="dxa"/>
          </w:tcPr>
          <w:p w14:paraId="0DCBFBF9"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658E442A" w14:textId="77777777" w:rsidR="00321B1B" w:rsidRPr="0089560D" w:rsidRDefault="0054537F" w:rsidP="0007441C">
            <w:pPr>
              <w:rPr>
                <w:rFonts w:asciiTheme="minorHAnsi" w:hAnsiTheme="minorHAnsi" w:cstheme="minorHAnsi"/>
              </w:rPr>
            </w:pPr>
            <w:hyperlink w:anchor="_Refresh_osd" w:history="1">
              <w:r w:rsidR="00321B1B" w:rsidRPr="004263BA">
                <w:rPr>
                  <w:rStyle w:val="af0"/>
                  <w:rFonts w:asciiTheme="minorHAnsi" w:hAnsiTheme="minorHAnsi" w:cstheme="minorHAnsi"/>
                </w:rPr>
                <w:t>/v1/{tenant_id}/osds/{osd_id}/action</w:t>
              </w:r>
            </w:hyperlink>
          </w:p>
        </w:tc>
        <w:tc>
          <w:tcPr>
            <w:tcW w:w="2813" w:type="dxa"/>
            <w:gridSpan w:val="2"/>
          </w:tcPr>
          <w:p w14:paraId="1DD9EEC1" w14:textId="77777777" w:rsidR="00321B1B" w:rsidRDefault="00321B1B" w:rsidP="0007441C">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r w:rsidR="00321B1B" w14:paraId="1EE7D51D" w14:textId="77777777" w:rsidTr="008F7F41">
        <w:tc>
          <w:tcPr>
            <w:tcW w:w="994" w:type="dxa"/>
          </w:tcPr>
          <w:p w14:paraId="0F4C00E8"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1CB8BAF" w14:textId="77777777" w:rsidR="00321B1B" w:rsidRDefault="0054537F" w:rsidP="0007441C">
            <w:pPr>
              <w:rPr>
                <w:rFonts w:asciiTheme="minorHAnsi" w:hAnsiTheme="minorHAnsi" w:cstheme="minorHAnsi"/>
              </w:rPr>
            </w:pPr>
            <w:hyperlink w:anchor="_Summary_osd" w:history="1">
              <w:r w:rsidR="00321B1B" w:rsidRPr="004263BA">
                <w:rPr>
                  <w:rStyle w:val="af0"/>
                  <w:rFonts w:asciiTheme="minorHAnsi" w:hAnsiTheme="minorHAnsi" w:cstheme="minorHAnsi"/>
                </w:rPr>
                <w:t>/v1/{tenant_id}/osds/summary</w:t>
              </w:r>
            </w:hyperlink>
          </w:p>
        </w:tc>
        <w:tc>
          <w:tcPr>
            <w:tcW w:w="2813" w:type="dxa"/>
            <w:gridSpan w:val="2"/>
          </w:tcPr>
          <w:p w14:paraId="28BABCC0" w14:textId="77777777" w:rsidR="00321B1B" w:rsidRDefault="00321B1B" w:rsidP="0007441C">
            <w:pPr>
              <w:rPr>
                <w:rFonts w:asciiTheme="minorHAnsi" w:hAnsiTheme="minorHAnsi" w:cstheme="minorHAnsi"/>
              </w:rPr>
            </w:pPr>
            <w:r>
              <w:rPr>
                <w:rFonts w:asciiTheme="minorHAnsi" w:hAnsiTheme="minorHAnsi" w:cstheme="minorHAnsi"/>
              </w:rPr>
              <w:t>Gets summary info of osd</w:t>
            </w:r>
          </w:p>
        </w:tc>
      </w:tr>
      <w:tr w:rsidR="00321B1B" w14:paraId="0CB996C1" w14:textId="77777777" w:rsidTr="008F7F41">
        <w:tc>
          <w:tcPr>
            <w:tcW w:w="9350" w:type="dxa"/>
            <w:gridSpan w:val="5"/>
            <w:shd w:val="clear" w:color="auto" w:fill="D9D9D9" w:themeFill="background1" w:themeFillShade="D9"/>
          </w:tcPr>
          <w:p w14:paraId="029AEE6E" w14:textId="0AA41A64" w:rsidR="00321B1B" w:rsidRDefault="00321B1B" w:rsidP="00321B1B">
            <w:pPr>
              <w:jc w:val="center"/>
              <w:rPr>
                <w:rFonts w:asciiTheme="minorHAnsi" w:hAnsiTheme="minorHAnsi" w:cstheme="minorHAnsi"/>
              </w:rPr>
            </w:pPr>
            <w:r>
              <w:rPr>
                <w:rFonts w:asciiTheme="minorHAnsi" w:hAnsiTheme="minorHAnsi" w:cstheme="minorHAnsi"/>
              </w:rPr>
              <w:t>VSM(Performance_metric)</w:t>
            </w:r>
          </w:p>
        </w:tc>
      </w:tr>
      <w:tr w:rsidR="00321B1B" w14:paraId="142B4322" w14:textId="77777777" w:rsidTr="008F7F41">
        <w:tc>
          <w:tcPr>
            <w:tcW w:w="994" w:type="dxa"/>
          </w:tcPr>
          <w:p w14:paraId="1D058BA8" w14:textId="77777777" w:rsidR="00321B1B" w:rsidRDefault="00321B1B" w:rsidP="0007441C">
            <w:pPr>
              <w:rPr>
                <w:rFonts w:asciiTheme="minorHAnsi" w:hAnsiTheme="minorHAnsi" w:cstheme="minorHAnsi"/>
              </w:rPr>
            </w:pPr>
            <w:r>
              <w:rPr>
                <w:rFonts w:asciiTheme="minorHAnsi" w:hAnsiTheme="minorHAnsi" w:cstheme="minorHAnsi"/>
              </w:rPr>
              <w:lastRenderedPageBreak/>
              <w:t>GET</w:t>
            </w:r>
          </w:p>
        </w:tc>
        <w:tc>
          <w:tcPr>
            <w:tcW w:w="5543" w:type="dxa"/>
            <w:gridSpan w:val="2"/>
          </w:tcPr>
          <w:p w14:paraId="78CB74EF" w14:textId="77777777" w:rsidR="00321B1B" w:rsidRPr="00111D69" w:rsidRDefault="00321B1B" w:rsidP="0007441C">
            <w:pPr>
              <w:rPr>
                <w:rStyle w:val="af0"/>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"_Get_metrics" </w:instrText>
            </w:r>
            <w:r>
              <w:rPr>
                <w:rFonts w:asciiTheme="minorHAnsi" w:hAnsiTheme="minorHAnsi" w:cstheme="minorHAnsi"/>
              </w:rPr>
              <w:fldChar w:fldCharType="separate"/>
            </w:r>
            <w:r w:rsidRPr="00111D69">
              <w:rPr>
                <w:rStyle w:val="af0"/>
                <w:rFonts w:asciiTheme="minorHAnsi" w:hAnsiTheme="minorHAnsi" w:cstheme="minorHAnsi"/>
              </w:rPr>
              <w:t>/v1/{tenant_id}/performance_metrics/</w:t>
            </w:r>
          </w:p>
          <w:p w14:paraId="3051EAEA" w14:textId="77777777" w:rsidR="00321B1B" w:rsidRDefault="00321B1B" w:rsidP="0007441C">
            <w:pPr>
              <w:rPr>
                <w:rFonts w:asciiTheme="minorHAnsi" w:hAnsiTheme="minorHAnsi" w:cstheme="minorHAnsi"/>
              </w:rPr>
            </w:pPr>
            <w:r w:rsidRPr="00111D69">
              <w:rPr>
                <w:rStyle w:val="af0"/>
                <w:rFonts w:asciiTheme="minorHAnsi" w:hAnsiTheme="minorHAnsi" w:cstheme="minorHAnsi"/>
              </w:rPr>
              <w:t>get_metics</w:t>
            </w:r>
            <w:proofErr w:type="gramStart"/>
            <w:r w:rsidRPr="00111D69">
              <w:rPr>
                <w:rStyle w:val="af0"/>
                <w:rFonts w:asciiTheme="minorHAnsi" w:hAnsiTheme="minorHAnsi" w:cstheme="minorHAnsi"/>
              </w:rPr>
              <w:t>{?quer</w:t>
            </w:r>
            <w:proofErr w:type="gramEnd"/>
            <w:r w:rsidRPr="00111D69">
              <w:rPr>
                <w:rStyle w:val="af0"/>
                <w:rFonts w:asciiTheme="minorHAnsi" w:hAnsiTheme="minorHAnsi" w:cstheme="minorHAnsi"/>
              </w:rPr>
              <w:t>y_string}</w:t>
            </w:r>
            <w:r>
              <w:rPr>
                <w:rFonts w:asciiTheme="minorHAnsi" w:hAnsiTheme="minorHAnsi" w:cstheme="minorHAnsi"/>
              </w:rPr>
              <w:fldChar w:fldCharType="end"/>
            </w:r>
          </w:p>
        </w:tc>
        <w:tc>
          <w:tcPr>
            <w:tcW w:w="2813" w:type="dxa"/>
            <w:gridSpan w:val="2"/>
          </w:tcPr>
          <w:p w14:paraId="51ADD0AC" w14:textId="77777777" w:rsidR="00321B1B" w:rsidRDefault="00321B1B" w:rsidP="0007441C">
            <w:pPr>
              <w:rPr>
                <w:rFonts w:asciiTheme="minorHAnsi" w:hAnsiTheme="minorHAnsi" w:cstheme="minorHAnsi"/>
              </w:rPr>
            </w:pPr>
            <w:r>
              <w:rPr>
                <w:rFonts w:asciiTheme="minorHAnsi" w:hAnsiTheme="minorHAnsi" w:cstheme="minorHAnsi"/>
              </w:rPr>
              <w:t>Gets a list of metric by metric name and timestamp</w:t>
            </w:r>
          </w:p>
        </w:tc>
      </w:tr>
      <w:tr w:rsidR="00321B1B" w14:paraId="5A63B636" w14:textId="77777777" w:rsidTr="008F7F41">
        <w:tc>
          <w:tcPr>
            <w:tcW w:w="9350" w:type="dxa"/>
            <w:gridSpan w:val="5"/>
            <w:shd w:val="clear" w:color="auto" w:fill="D9D9D9" w:themeFill="background1" w:themeFillShade="D9"/>
          </w:tcPr>
          <w:p w14:paraId="387E2524" w14:textId="37404973" w:rsidR="00321B1B" w:rsidRDefault="00321B1B" w:rsidP="00321B1B">
            <w:pPr>
              <w:jc w:val="center"/>
              <w:rPr>
                <w:rFonts w:asciiTheme="minorHAnsi" w:hAnsiTheme="minorHAnsi" w:cstheme="minorHAnsi"/>
              </w:rPr>
            </w:pPr>
            <w:r>
              <w:rPr>
                <w:rFonts w:asciiTheme="minorHAnsi" w:hAnsiTheme="minorHAnsi" w:cstheme="minorHAnsi"/>
              </w:rPr>
              <w:t>VSM(Placement_group)</w:t>
            </w:r>
          </w:p>
        </w:tc>
      </w:tr>
      <w:tr w:rsidR="00321B1B" w14:paraId="6E73918A" w14:textId="77777777" w:rsidTr="008F7F41">
        <w:tc>
          <w:tcPr>
            <w:tcW w:w="994" w:type="dxa"/>
          </w:tcPr>
          <w:p w14:paraId="31C6AF79"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E46879B" w14:textId="77777777" w:rsidR="00321B1B" w:rsidRDefault="0054537F" w:rsidP="0007441C">
            <w:pPr>
              <w:rPr>
                <w:rFonts w:asciiTheme="minorHAnsi" w:hAnsiTheme="minorHAnsi" w:cstheme="minorHAnsi"/>
              </w:rPr>
            </w:pPr>
            <w:hyperlink w:anchor="_List_placement_groups" w:history="1">
              <w:r w:rsidR="00321B1B" w:rsidRPr="003F5E36">
                <w:rPr>
                  <w:rStyle w:val="af0"/>
                  <w:rFonts w:asciiTheme="minorHAnsi" w:hAnsiTheme="minorHAnsi" w:cstheme="minorHAnsi"/>
                </w:rPr>
                <w:t>/v1/{tenant_id}/placement_groups</w:t>
              </w:r>
            </w:hyperlink>
          </w:p>
        </w:tc>
        <w:tc>
          <w:tcPr>
            <w:tcW w:w="2813" w:type="dxa"/>
            <w:gridSpan w:val="2"/>
          </w:tcPr>
          <w:p w14:paraId="62CD0632" w14:textId="77777777" w:rsidR="00321B1B" w:rsidRDefault="00321B1B" w:rsidP="0007441C">
            <w:pPr>
              <w:rPr>
                <w:rFonts w:asciiTheme="minorHAnsi" w:hAnsiTheme="minorHAnsi" w:cstheme="minorHAnsi"/>
              </w:rPr>
            </w:pPr>
            <w:r>
              <w:rPr>
                <w:rFonts w:asciiTheme="minorHAnsi" w:hAnsiTheme="minorHAnsi" w:cstheme="minorHAnsi"/>
              </w:rPr>
              <w:t>Lists detail for all placement groups</w:t>
            </w:r>
          </w:p>
        </w:tc>
      </w:tr>
      <w:tr w:rsidR="00321B1B" w14:paraId="1CF0AB58" w14:textId="77777777" w:rsidTr="008F7F41">
        <w:tc>
          <w:tcPr>
            <w:tcW w:w="994" w:type="dxa"/>
          </w:tcPr>
          <w:p w14:paraId="62A3521E"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E9233D3" w14:textId="77777777" w:rsidR="00321B1B" w:rsidRDefault="0054537F" w:rsidP="0007441C">
            <w:pPr>
              <w:rPr>
                <w:rFonts w:asciiTheme="minorHAnsi" w:hAnsiTheme="minorHAnsi" w:cstheme="minorHAnsi"/>
              </w:rPr>
            </w:pPr>
            <w:hyperlink w:anchor="_Summary_placement_group" w:history="1">
              <w:r w:rsidR="00321B1B" w:rsidRPr="003F5E36">
                <w:rPr>
                  <w:rStyle w:val="af0"/>
                  <w:rFonts w:asciiTheme="minorHAnsi" w:hAnsiTheme="minorHAnsi" w:cstheme="minorHAnsi"/>
                </w:rPr>
                <w:t>/v1/{tenant_id}/placement_groups/summary</w:t>
              </w:r>
            </w:hyperlink>
          </w:p>
        </w:tc>
        <w:tc>
          <w:tcPr>
            <w:tcW w:w="2813" w:type="dxa"/>
            <w:gridSpan w:val="2"/>
          </w:tcPr>
          <w:p w14:paraId="39DAE0D9" w14:textId="77777777" w:rsidR="00321B1B" w:rsidRDefault="00321B1B" w:rsidP="0007441C">
            <w:pPr>
              <w:rPr>
                <w:rFonts w:asciiTheme="minorHAnsi" w:hAnsiTheme="minorHAnsi" w:cstheme="minorHAnsi"/>
              </w:rPr>
            </w:pPr>
            <w:r>
              <w:rPr>
                <w:rFonts w:asciiTheme="minorHAnsi" w:hAnsiTheme="minorHAnsi" w:cstheme="minorHAnsi"/>
              </w:rPr>
              <w:t>Gets summary info of placement groups</w:t>
            </w:r>
          </w:p>
        </w:tc>
      </w:tr>
      <w:tr w:rsidR="00321B1B" w14:paraId="6F8B67C1" w14:textId="77777777" w:rsidTr="008F7F41">
        <w:tc>
          <w:tcPr>
            <w:tcW w:w="9350" w:type="dxa"/>
            <w:gridSpan w:val="5"/>
            <w:shd w:val="clear" w:color="auto" w:fill="D9D9D9" w:themeFill="background1" w:themeFillShade="D9"/>
          </w:tcPr>
          <w:p w14:paraId="1B142991" w14:textId="6A3CFB51" w:rsidR="00321B1B" w:rsidRDefault="00321B1B" w:rsidP="00321B1B">
            <w:pPr>
              <w:jc w:val="center"/>
              <w:rPr>
                <w:rFonts w:asciiTheme="minorHAnsi" w:hAnsiTheme="minorHAnsi" w:cstheme="minorHAnsi"/>
              </w:rPr>
            </w:pPr>
            <w:r>
              <w:rPr>
                <w:rFonts w:asciiTheme="minorHAnsi" w:hAnsiTheme="minorHAnsi" w:cstheme="minorHAnsi"/>
              </w:rPr>
              <w:t>VSM(Poolusage)</w:t>
            </w:r>
          </w:p>
        </w:tc>
      </w:tr>
      <w:tr w:rsidR="00321B1B" w14:paraId="78898C0B" w14:textId="77777777" w:rsidTr="008F7F41">
        <w:tc>
          <w:tcPr>
            <w:tcW w:w="994" w:type="dxa"/>
          </w:tcPr>
          <w:p w14:paraId="18879268"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24086218" w14:textId="77777777" w:rsidR="00321B1B" w:rsidRPr="003E13E4" w:rsidRDefault="0054537F" w:rsidP="0007441C">
            <w:pPr>
              <w:rPr>
                <w:rFonts w:asciiTheme="minorHAnsi" w:hAnsiTheme="minorHAnsi" w:cstheme="minorHAnsi"/>
              </w:rPr>
            </w:pPr>
            <w:hyperlink w:anchor="_Create_poolusage" w:history="1">
              <w:r w:rsidR="00321B1B" w:rsidRPr="00593125">
                <w:rPr>
                  <w:rStyle w:val="af0"/>
                  <w:rFonts w:asciiTheme="minorHAnsi" w:hAnsiTheme="minorHAnsi" w:cstheme="minorHAnsi"/>
                </w:rPr>
                <w:t>/v1/{tenant_id}/poolusages</w:t>
              </w:r>
            </w:hyperlink>
          </w:p>
        </w:tc>
        <w:tc>
          <w:tcPr>
            <w:tcW w:w="2813" w:type="dxa"/>
            <w:gridSpan w:val="2"/>
          </w:tcPr>
          <w:p w14:paraId="70A8030A" w14:textId="77777777" w:rsidR="00321B1B" w:rsidRPr="00DA3F56" w:rsidRDefault="00321B1B" w:rsidP="0007441C">
            <w:pPr>
              <w:rPr>
                <w:rFonts w:asciiTheme="minorHAnsi" w:hAnsiTheme="minorHAnsi" w:cstheme="minorHAnsi"/>
              </w:rPr>
            </w:pPr>
            <w:r>
              <w:rPr>
                <w:rFonts w:asciiTheme="minorHAnsi" w:hAnsiTheme="minorHAnsi" w:cstheme="minorHAnsi"/>
              </w:rPr>
              <w:t xml:space="preserve">Presents pools to openstack </w:t>
            </w:r>
          </w:p>
        </w:tc>
      </w:tr>
      <w:tr w:rsidR="00321B1B" w14:paraId="7132225D" w14:textId="77777777" w:rsidTr="008F7F41">
        <w:tc>
          <w:tcPr>
            <w:tcW w:w="994" w:type="dxa"/>
          </w:tcPr>
          <w:p w14:paraId="4FCE741C"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E494896" w14:textId="77777777" w:rsidR="00321B1B" w:rsidRDefault="0054537F" w:rsidP="0007441C">
            <w:pPr>
              <w:rPr>
                <w:rFonts w:asciiTheme="minorHAnsi" w:hAnsiTheme="minorHAnsi" w:cstheme="minorHAnsi"/>
              </w:rPr>
            </w:pPr>
            <w:hyperlink w:anchor="_List_poolusages" w:history="1">
              <w:r w:rsidR="00321B1B" w:rsidRPr="00593125">
                <w:rPr>
                  <w:rStyle w:val="af0"/>
                  <w:rFonts w:asciiTheme="minorHAnsi" w:hAnsiTheme="minorHAnsi" w:cstheme="minorHAnsi"/>
                </w:rPr>
                <w:t>/v1/{tenant_id}/poolusages</w:t>
              </w:r>
            </w:hyperlink>
          </w:p>
        </w:tc>
        <w:tc>
          <w:tcPr>
            <w:tcW w:w="2813" w:type="dxa"/>
            <w:gridSpan w:val="2"/>
          </w:tcPr>
          <w:p w14:paraId="1C728A58" w14:textId="77777777" w:rsidR="00321B1B" w:rsidRDefault="00321B1B" w:rsidP="0007441C">
            <w:pPr>
              <w:rPr>
                <w:rFonts w:asciiTheme="minorHAnsi" w:hAnsiTheme="minorHAnsi" w:cstheme="minorHAnsi"/>
              </w:rPr>
            </w:pPr>
            <w:r>
              <w:rPr>
                <w:rFonts w:asciiTheme="minorHAnsi" w:hAnsiTheme="minorHAnsi" w:cstheme="minorHAnsi"/>
              </w:rPr>
              <w:t>Lists detail for all pool usages</w:t>
            </w:r>
          </w:p>
        </w:tc>
      </w:tr>
      <w:tr w:rsidR="008F7F41" w14:paraId="31B500BC" w14:textId="77777777" w:rsidTr="008F7F41">
        <w:tc>
          <w:tcPr>
            <w:tcW w:w="994" w:type="dxa"/>
          </w:tcPr>
          <w:p w14:paraId="33E3EFE3" w14:textId="77777777" w:rsidR="008F7F41" w:rsidRDefault="008F7F41" w:rsidP="0049337B">
            <w:pPr>
              <w:rPr>
                <w:rFonts w:asciiTheme="minorHAnsi" w:hAnsiTheme="minorHAnsi" w:cstheme="minorHAnsi"/>
              </w:rPr>
            </w:pPr>
            <w:r>
              <w:rPr>
                <w:rFonts w:asciiTheme="minorHAnsi" w:hAnsiTheme="minorHAnsi" w:cstheme="minorHAnsi"/>
              </w:rPr>
              <w:t>POST</w:t>
            </w:r>
          </w:p>
        </w:tc>
        <w:tc>
          <w:tcPr>
            <w:tcW w:w="5543" w:type="dxa"/>
            <w:gridSpan w:val="2"/>
          </w:tcPr>
          <w:p w14:paraId="4A76A11E" w14:textId="77777777" w:rsidR="008F7F41" w:rsidRDefault="0054537F" w:rsidP="0049337B">
            <w:hyperlink w:anchor="_Revoke_pool" w:history="1">
              <w:r w:rsidR="008F7F41" w:rsidRPr="008F7F41">
                <w:rPr>
                  <w:rStyle w:val="af0"/>
                </w:rPr>
                <w:t>/v1/{tenant_id}/poolusages/revoke_pool</w:t>
              </w:r>
            </w:hyperlink>
          </w:p>
        </w:tc>
        <w:tc>
          <w:tcPr>
            <w:tcW w:w="2813" w:type="dxa"/>
            <w:gridSpan w:val="2"/>
          </w:tcPr>
          <w:p w14:paraId="440FEAF1" w14:textId="77777777" w:rsidR="008F7F41" w:rsidRDefault="008F7F41" w:rsidP="0049337B">
            <w:pPr>
              <w:rPr>
                <w:rFonts w:asciiTheme="minorHAnsi" w:hAnsiTheme="minorHAnsi" w:cstheme="minorHAnsi"/>
              </w:rPr>
            </w:pPr>
            <w:r>
              <w:rPr>
                <w:rFonts w:asciiTheme="minorHAnsi" w:hAnsiTheme="minorHAnsi" w:cstheme="minorHAnsi"/>
              </w:rPr>
              <w:t>Revokes pool from openstack</w:t>
            </w:r>
          </w:p>
        </w:tc>
      </w:tr>
      <w:tr w:rsidR="00321B1B" w14:paraId="16541B4C" w14:textId="77777777" w:rsidTr="008F7F41">
        <w:tc>
          <w:tcPr>
            <w:tcW w:w="9350" w:type="dxa"/>
            <w:gridSpan w:val="5"/>
            <w:shd w:val="clear" w:color="auto" w:fill="D9D9D9" w:themeFill="background1" w:themeFillShade="D9"/>
          </w:tcPr>
          <w:p w14:paraId="75CEB71F" w14:textId="3E621C01" w:rsidR="00321B1B" w:rsidRDefault="00321B1B" w:rsidP="00321B1B">
            <w:pPr>
              <w:jc w:val="center"/>
              <w:rPr>
                <w:rFonts w:asciiTheme="minorHAnsi" w:hAnsiTheme="minorHAnsi" w:cstheme="minorHAnsi"/>
              </w:rPr>
            </w:pPr>
            <w:r>
              <w:rPr>
                <w:rFonts w:asciiTheme="minorHAnsi" w:hAnsiTheme="minorHAnsi" w:cstheme="minorHAnsi"/>
              </w:rPr>
              <w:t>VSM(Rbd_pool)</w:t>
            </w:r>
          </w:p>
        </w:tc>
      </w:tr>
      <w:tr w:rsidR="00321B1B" w14:paraId="00277C50" w14:textId="77777777" w:rsidTr="008F7F41">
        <w:tc>
          <w:tcPr>
            <w:tcW w:w="994" w:type="dxa"/>
          </w:tcPr>
          <w:p w14:paraId="62ABF7D1"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A4F027C" w14:textId="77777777" w:rsidR="00321B1B" w:rsidRDefault="0054537F" w:rsidP="0007441C">
            <w:pPr>
              <w:rPr>
                <w:rFonts w:asciiTheme="minorHAnsi" w:hAnsiTheme="minorHAnsi" w:cstheme="minorHAnsi"/>
              </w:rPr>
            </w:pPr>
            <w:hyperlink w:anchor="_List_rbd_pools" w:history="1">
              <w:r w:rsidR="00321B1B" w:rsidRPr="00537894">
                <w:rPr>
                  <w:rStyle w:val="af0"/>
                  <w:rFonts w:asciiTheme="minorHAnsi" w:hAnsiTheme="minorHAnsi" w:cstheme="minorHAnsi"/>
                </w:rPr>
                <w:t>/v1/{tenant_id}/rbd_pools</w:t>
              </w:r>
            </w:hyperlink>
          </w:p>
        </w:tc>
        <w:tc>
          <w:tcPr>
            <w:tcW w:w="2813" w:type="dxa"/>
            <w:gridSpan w:val="2"/>
          </w:tcPr>
          <w:p w14:paraId="441F4F06" w14:textId="77777777" w:rsidR="00321B1B" w:rsidRDefault="00321B1B" w:rsidP="0007441C">
            <w:pPr>
              <w:rPr>
                <w:rFonts w:asciiTheme="minorHAnsi" w:hAnsiTheme="minorHAnsi" w:cstheme="minorHAnsi"/>
              </w:rPr>
            </w:pPr>
            <w:r>
              <w:rPr>
                <w:rFonts w:asciiTheme="minorHAnsi" w:hAnsiTheme="minorHAnsi" w:cstheme="minorHAnsi"/>
              </w:rPr>
              <w:t>Lists detail for all rbd pools</w:t>
            </w:r>
          </w:p>
        </w:tc>
      </w:tr>
      <w:tr w:rsidR="00321B1B" w14:paraId="32FFE7C3" w14:textId="77777777" w:rsidTr="008F7F41">
        <w:tc>
          <w:tcPr>
            <w:tcW w:w="994" w:type="dxa"/>
          </w:tcPr>
          <w:p w14:paraId="05D8C875"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688ED73E" w14:textId="77777777" w:rsidR="00321B1B" w:rsidRDefault="0054537F" w:rsidP="0007441C">
            <w:pPr>
              <w:rPr>
                <w:rFonts w:asciiTheme="minorHAnsi" w:hAnsiTheme="minorHAnsi" w:cstheme="minorHAnsi"/>
              </w:rPr>
            </w:pPr>
            <w:hyperlink w:anchor="_Summary_rbd_pools" w:history="1">
              <w:r w:rsidR="00321B1B" w:rsidRPr="00537894">
                <w:rPr>
                  <w:rStyle w:val="af0"/>
                  <w:rFonts w:asciiTheme="minorHAnsi" w:hAnsiTheme="minorHAnsi" w:cstheme="minorHAnsi"/>
                </w:rPr>
                <w:t>/v1/{tenant_id}/rbd_pools/summary</w:t>
              </w:r>
            </w:hyperlink>
          </w:p>
        </w:tc>
        <w:tc>
          <w:tcPr>
            <w:tcW w:w="2813" w:type="dxa"/>
            <w:gridSpan w:val="2"/>
          </w:tcPr>
          <w:p w14:paraId="4AE44A36" w14:textId="77777777" w:rsidR="00321B1B" w:rsidRDefault="00321B1B" w:rsidP="0007441C">
            <w:pPr>
              <w:rPr>
                <w:rFonts w:asciiTheme="minorHAnsi" w:hAnsiTheme="minorHAnsi" w:cstheme="minorHAnsi"/>
              </w:rPr>
            </w:pPr>
            <w:r>
              <w:rPr>
                <w:rFonts w:asciiTheme="minorHAnsi" w:hAnsiTheme="minorHAnsi" w:cstheme="minorHAnsi"/>
              </w:rPr>
              <w:t>Gets summary info of rbd pool</w:t>
            </w:r>
          </w:p>
        </w:tc>
      </w:tr>
      <w:tr w:rsidR="00321B1B" w14:paraId="2AF2A871" w14:textId="77777777" w:rsidTr="008F7F41">
        <w:tc>
          <w:tcPr>
            <w:tcW w:w="9350" w:type="dxa"/>
            <w:gridSpan w:val="5"/>
            <w:shd w:val="clear" w:color="auto" w:fill="D9D9D9" w:themeFill="background1" w:themeFillShade="D9"/>
          </w:tcPr>
          <w:p w14:paraId="4AEE16EF" w14:textId="4A634026" w:rsidR="00321B1B" w:rsidRDefault="00321B1B" w:rsidP="00321B1B">
            <w:pPr>
              <w:jc w:val="center"/>
              <w:rPr>
                <w:rFonts w:asciiTheme="minorHAnsi" w:hAnsiTheme="minorHAnsi" w:cstheme="minorHAnsi"/>
              </w:rPr>
            </w:pPr>
            <w:r>
              <w:rPr>
                <w:rFonts w:asciiTheme="minorHAnsi" w:hAnsiTheme="minorHAnsi" w:cstheme="minorHAnsi"/>
              </w:rPr>
              <w:t>VSM(Server)</w:t>
            </w:r>
          </w:p>
        </w:tc>
      </w:tr>
      <w:tr w:rsidR="00321B1B" w14:paraId="3035BFC7" w14:textId="77777777" w:rsidTr="008F7F41">
        <w:tc>
          <w:tcPr>
            <w:tcW w:w="994" w:type="dxa"/>
          </w:tcPr>
          <w:p w14:paraId="620CD1A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20D44E76" w14:textId="77777777" w:rsidR="00321B1B" w:rsidRDefault="0054537F" w:rsidP="0007441C">
            <w:pPr>
              <w:rPr>
                <w:rFonts w:asciiTheme="minorHAnsi" w:hAnsiTheme="minorHAnsi" w:cstheme="minorHAnsi"/>
              </w:rPr>
            </w:pPr>
            <w:hyperlink w:anchor="_Get_server" w:history="1">
              <w:r w:rsidR="00321B1B" w:rsidRPr="00295F21">
                <w:rPr>
                  <w:rStyle w:val="af0"/>
                  <w:rFonts w:asciiTheme="minorHAnsi" w:hAnsiTheme="minorHAnsi" w:cstheme="minorHAnsi"/>
                </w:rPr>
                <w:t>/v1/{tenant_id}/servers/{server_id}</w:t>
              </w:r>
            </w:hyperlink>
          </w:p>
        </w:tc>
        <w:tc>
          <w:tcPr>
            <w:tcW w:w="2813" w:type="dxa"/>
            <w:gridSpan w:val="2"/>
          </w:tcPr>
          <w:p w14:paraId="0BD2C755" w14:textId="77777777" w:rsidR="00321B1B" w:rsidRDefault="00321B1B" w:rsidP="0007441C">
            <w:pPr>
              <w:rPr>
                <w:rFonts w:asciiTheme="minorHAnsi" w:hAnsiTheme="minorHAnsi" w:cstheme="minorHAnsi"/>
              </w:rPr>
            </w:pPr>
            <w:r>
              <w:rPr>
                <w:rFonts w:asciiTheme="minorHAnsi" w:hAnsiTheme="minorHAnsi" w:cstheme="minorHAnsi"/>
              </w:rPr>
              <w:t>Gets a server by server id</w:t>
            </w:r>
          </w:p>
        </w:tc>
      </w:tr>
      <w:tr w:rsidR="00321B1B" w14:paraId="428583C3" w14:textId="77777777" w:rsidTr="008F7F41">
        <w:tc>
          <w:tcPr>
            <w:tcW w:w="994" w:type="dxa"/>
          </w:tcPr>
          <w:p w14:paraId="190AFC1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55763DDF" w14:textId="77777777" w:rsidR="00321B1B" w:rsidRDefault="0054537F" w:rsidP="0007441C">
            <w:pPr>
              <w:rPr>
                <w:rFonts w:asciiTheme="minorHAnsi" w:hAnsiTheme="minorHAnsi" w:cstheme="minorHAnsi"/>
              </w:rPr>
            </w:pPr>
            <w:hyperlink w:anchor="_List_servers" w:history="1">
              <w:r w:rsidR="00321B1B" w:rsidRPr="00295F21">
                <w:rPr>
                  <w:rStyle w:val="af0"/>
                  <w:rFonts w:asciiTheme="minorHAnsi" w:hAnsiTheme="minorHAnsi" w:cstheme="minorHAnsi"/>
                </w:rPr>
                <w:t>/v1/{tenant_id}/servers</w:t>
              </w:r>
            </w:hyperlink>
          </w:p>
        </w:tc>
        <w:tc>
          <w:tcPr>
            <w:tcW w:w="2813" w:type="dxa"/>
            <w:gridSpan w:val="2"/>
          </w:tcPr>
          <w:p w14:paraId="34307857" w14:textId="77777777" w:rsidR="00321B1B" w:rsidRDefault="00321B1B" w:rsidP="0007441C">
            <w:pPr>
              <w:rPr>
                <w:rFonts w:asciiTheme="minorHAnsi" w:hAnsiTheme="minorHAnsi" w:cstheme="minorHAnsi"/>
              </w:rPr>
            </w:pPr>
            <w:r>
              <w:rPr>
                <w:rFonts w:asciiTheme="minorHAnsi" w:hAnsiTheme="minorHAnsi" w:cstheme="minorHAnsi"/>
              </w:rPr>
              <w:t>Lists detail for all osds</w:t>
            </w:r>
          </w:p>
        </w:tc>
      </w:tr>
      <w:tr w:rsidR="00321B1B" w14:paraId="5AF656BA" w14:textId="77777777" w:rsidTr="008F7F41">
        <w:tc>
          <w:tcPr>
            <w:tcW w:w="994" w:type="dxa"/>
          </w:tcPr>
          <w:p w14:paraId="171CA7BC"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415B8D3F" w14:textId="77777777" w:rsidR="00321B1B" w:rsidRPr="0089560D" w:rsidRDefault="0054537F" w:rsidP="0007441C">
            <w:pPr>
              <w:rPr>
                <w:rFonts w:asciiTheme="minorHAnsi" w:hAnsiTheme="minorHAnsi" w:cstheme="minorHAnsi"/>
              </w:rPr>
            </w:pPr>
            <w:hyperlink w:anchor="_Add_server" w:history="1">
              <w:r w:rsidR="00321B1B" w:rsidRPr="00295F21">
                <w:rPr>
                  <w:rStyle w:val="af0"/>
                  <w:rFonts w:asciiTheme="minorHAnsi" w:hAnsiTheme="minorHAnsi" w:cstheme="minorHAnsi"/>
                </w:rPr>
                <w:t>/v1/{tenant_id}/servers/add</w:t>
              </w:r>
            </w:hyperlink>
          </w:p>
        </w:tc>
        <w:tc>
          <w:tcPr>
            <w:tcW w:w="2813" w:type="dxa"/>
            <w:gridSpan w:val="2"/>
          </w:tcPr>
          <w:p w14:paraId="70467B55" w14:textId="77777777" w:rsidR="00321B1B" w:rsidRDefault="00321B1B" w:rsidP="0007441C">
            <w:pPr>
              <w:rPr>
                <w:rFonts w:asciiTheme="minorHAnsi" w:hAnsiTheme="minorHAnsi" w:cstheme="minorHAnsi"/>
              </w:rPr>
            </w:pPr>
            <w:r>
              <w:rPr>
                <w:rFonts w:asciiTheme="minorHAnsi" w:hAnsiTheme="minorHAnsi" w:cstheme="minorHAnsi"/>
              </w:rPr>
              <w:t>Adds a server</w:t>
            </w:r>
          </w:p>
        </w:tc>
      </w:tr>
      <w:tr w:rsidR="00321B1B" w14:paraId="33A7DB29" w14:textId="77777777" w:rsidTr="008F7F41">
        <w:tc>
          <w:tcPr>
            <w:tcW w:w="994" w:type="dxa"/>
          </w:tcPr>
          <w:p w14:paraId="3769F84F"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767C743" w14:textId="77777777" w:rsidR="00321B1B" w:rsidRDefault="0054537F" w:rsidP="0007441C">
            <w:pPr>
              <w:rPr>
                <w:rFonts w:asciiTheme="minorHAnsi" w:hAnsiTheme="minorHAnsi" w:cstheme="minorHAnsi"/>
              </w:rPr>
            </w:pPr>
            <w:hyperlink w:anchor="_Remove_server" w:history="1">
              <w:r w:rsidR="00321B1B" w:rsidRPr="00295F21">
                <w:rPr>
                  <w:rStyle w:val="af0"/>
                  <w:rFonts w:asciiTheme="minorHAnsi" w:hAnsiTheme="minorHAnsi" w:cstheme="minorHAnsi"/>
                </w:rPr>
                <w:t>/v1/{tenant_id }/servers/remove</w:t>
              </w:r>
            </w:hyperlink>
          </w:p>
        </w:tc>
        <w:tc>
          <w:tcPr>
            <w:tcW w:w="2813" w:type="dxa"/>
            <w:gridSpan w:val="2"/>
          </w:tcPr>
          <w:p w14:paraId="63544A00" w14:textId="77777777" w:rsidR="00321B1B" w:rsidRDefault="00321B1B" w:rsidP="0007441C">
            <w:pPr>
              <w:rPr>
                <w:rFonts w:asciiTheme="minorHAnsi" w:hAnsiTheme="minorHAnsi" w:cstheme="minorHAnsi"/>
              </w:rPr>
            </w:pPr>
            <w:r>
              <w:rPr>
                <w:rFonts w:asciiTheme="minorHAnsi" w:hAnsiTheme="minorHAnsi" w:cstheme="minorHAnsi"/>
              </w:rPr>
              <w:t>Removes a server</w:t>
            </w:r>
          </w:p>
        </w:tc>
      </w:tr>
      <w:tr w:rsidR="00321B1B" w14:paraId="29D7D278" w14:textId="77777777" w:rsidTr="008F7F41">
        <w:tc>
          <w:tcPr>
            <w:tcW w:w="994" w:type="dxa"/>
          </w:tcPr>
          <w:p w14:paraId="498F82B8"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2196A9FB" w14:textId="77777777" w:rsidR="00321B1B" w:rsidRDefault="0054537F" w:rsidP="0007441C">
            <w:pPr>
              <w:rPr>
                <w:rFonts w:asciiTheme="minorHAnsi" w:hAnsiTheme="minorHAnsi" w:cstheme="minorHAnsi"/>
              </w:rPr>
            </w:pPr>
            <w:hyperlink w:anchor="_Reset_status" w:history="1">
              <w:r w:rsidR="00321B1B" w:rsidRPr="00295F21">
                <w:rPr>
                  <w:rStyle w:val="af0"/>
                  <w:rFonts w:asciiTheme="minorHAnsi" w:hAnsiTheme="minorHAnsi" w:cstheme="minorHAnsi"/>
                </w:rPr>
                <w:t>/v1/{tenant_id }/servers/reset_status</w:t>
              </w:r>
            </w:hyperlink>
          </w:p>
        </w:tc>
        <w:tc>
          <w:tcPr>
            <w:tcW w:w="2813" w:type="dxa"/>
            <w:gridSpan w:val="2"/>
          </w:tcPr>
          <w:p w14:paraId="2C03D38F" w14:textId="093F456D" w:rsidR="00321B1B" w:rsidRDefault="00321B1B" w:rsidP="0007441C">
            <w:pPr>
              <w:rPr>
                <w:rFonts w:asciiTheme="minorHAnsi" w:hAnsiTheme="minorHAnsi" w:cstheme="minorHAnsi"/>
              </w:rPr>
            </w:pPr>
            <w:r>
              <w:rPr>
                <w:rFonts w:asciiTheme="minorHAnsi" w:hAnsiTheme="minorHAnsi" w:cstheme="minorHAnsi"/>
              </w:rPr>
              <w:t>Reset</w:t>
            </w:r>
            <w:r w:rsidR="008F7F41">
              <w:rPr>
                <w:rFonts w:asciiTheme="minorHAnsi" w:hAnsiTheme="minorHAnsi" w:cstheme="minorHAnsi"/>
              </w:rPr>
              <w:t>s</w:t>
            </w:r>
            <w:r>
              <w:rPr>
                <w:rFonts w:asciiTheme="minorHAnsi" w:hAnsiTheme="minorHAnsi" w:cstheme="minorHAnsi"/>
              </w:rPr>
              <w:t xml:space="preserve"> a server’s status</w:t>
            </w:r>
          </w:p>
        </w:tc>
      </w:tr>
      <w:tr w:rsidR="00321B1B" w14:paraId="0F738623" w14:textId="77777777" w:rsidTr="008F7F41">
        <w:tc>
          <w:tcPr>
            <w:tcW w:w="994" w:type="dxa"/>
          </w:tcPr>
          <w:p w14:paraId="57B1FDF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6267D0CE" w14:textId="77777777" w:rsidR="00321B1B" w:rsidRDefault="0054537F" w:rsidP="0007441C">
            <w:pPr>
              <w:rPr>
                <w:rFonts w:asciiTheme="minorHAnsi" w:hAnsiTheme="minorHAnsi" w:cstheme="minorHAnsi"/>
              </w:rPr>
            </w:pPr>
            <w:hyperlink w:anchor="_Start_server" w:history="1">
              <w:r w:rsidR="00321B1B" w:rsidRPr="00295F21">
                <w:rPr>
                  <w:rStyle w:val="af0"/>
                  <w:rFonts w:asciiTheme="minorHAnsi" w:hAnsiTheme="minorHAnsi" w:cstheme="minorHAnsi"/>
                </w:rPr>
                <w:t>/v1/{tenant_id }/servers/start</w:t>
              </w:r>
            </w:hyperlink>
          </w:p>
        </w:tc>
        <w:tc>
          <w:tcPr>
            <w:tcW w:w="2813" w:type="dxa"/>
            <w:gridSpan w:val="2"/>
          </w:tcPr>
          <w:p w14:paraId="43C248E6" w14:textId="77777777" w:rsidR="00321B1B" w:rsidRDefault="00321B1B" w:rsidP="0007441C">
            <w:pPr>
              <w:rPr>
                <w:rFonts w:asciiTheme="minorHAnsi" w:hAnsiTheme="minorHAnsi" w:cstheme="minorHAnsi"/>
              </w:rPr>
            </w:pPr>
            <w:r>
              <w:rPr>
                <w:rFonts w:asciiTheme="minorHAnsi" w:hAnsiTheme="minorHAnsi" w:cstheme="minorHAnsi"/>
              </w:rPr>
              <w:t>Starts a server</w:t>
            </w:r>
          </w:p>
        </w:tc>
      </w:tr>
      <w:tr w:rsidR="00321B1B" w14:paraId="71611208" w14:textId="77777777" w:rsidTr="008F7F41">
        <w:tc>
          <w:tcPr>
            <w:tcW w:w="994" w:type="dxa"/>
          </w:tcPr>
          <w:p w14:paraId="5DED9360"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E3BBF95" w14:textId="77777777" w:rsidR="00321B1B" w:rsidRDefault="0054537F" w:rsidP="0007441C">
            <w:pPr>
              <w:rPr>
                <w:rFonts w:asciiTheme="minorHAnsi" w:hAnsiTheme="minorHAnsi" w:cstheme="minorHAnsi"/>
              </w:rPr>
            </w:pPr>
            <w:hyperlink w:anchor="_Stop_server" w:history="1">
              <w:r w:rsidR="00321B1B" w:rsidRPr="00295F21">
                <w:rPr>
                  <w:rStyle w:val="af0"/>
                  <w:rFonts w:asciiTheme="minorHAnsi" w:hAnsiTheme="minorHAnsi" w:cstheme="minorHAnsi"/>
                </w:rPr>
                <w:t>/v1/{tenant_id }/servers/stop</w:t>
              </w:r>
            </w:hyperlink>
          </w:p>
        </w:tc>
        <w:tc>
          <w:tcPr>
            <w:tcW w:w="2813" w:type="dxa"/>
            <w:gridSpan w:val="2"/>
          </w:tcPr>
          <w:p w14:paraId="5531C50B" w14:textId="77777777" w:rsidR="00321B1B" w:rsidRDefault="00321B1B" w:rsidP="0007441C">
            <w:pPr>
              <w:rPr>
                <w:rFonts w:asciiTheme="minorHAnsi" w:hAnsiTheme="minorHAnsi" w:cstheme="minorHAnsi"/>
              </w:rPr>
            </w:pPr>
            <w:r>
              <w:rPr>
                <w:rFonts w:asciiTheme="minorHAnsi" w:hAnsiTheme="minorHAnsi" w:cstheme="minorHAnsi"/>
              </w:rPr>
              <w:t>Stops a server</w:t>
            </w:r>
          </w:p>
        </w:tc>
      </w:tr>
      <w:tr w:rsidR="00321B1B" w14:paraId="1AB37119" w14:textId="77777777" w:rsidTr="008F7F41">
        <w:tc>
          <w:tcPr>
            <w:tcW w:w="994" w:type="dxa"/>
          </w:tcPr>
          <w:p w14:paraId="33FDB159"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2689614D" w14:textId="77777777" w:rsidR="00321B1B" w:rsidRDefault="0054537F" w:rsidP="0007441C">
            <w:pPr>
              <w:rPr>
                <w:rFonts w:asciiTheme="minorHAnsi" w:hAnsiTheme="minorHAnsi" w:cstheme="minorHAnsi"/>
              </w:rPr>
            </w:pPr>
            <w:hyperlink w:anchor="_Ceph_upgrade" w:history="1">
              <w:r w:rsidR="00321B1B" w:rsidRPr="00295F21">
                <w:rPr>
                  <w:rStyle w:val="af0"/>
                  <w:rFonts w:asciiTheme="minorHAnsi" w:hAnsiTheme="minorHAnsi" w:cstheme="minorHAnsi"/>
                </w:rPr>
                <w:t>/v1/{tenant_id }/servers/ceph_upgrade</w:t>
              </w:r>
            </w:hyperlink>
          </w:p>
        </w:tc>
        <w:tc>
          <w:tcPr>
            <w:tcW w:w="2813" w:type="dxa"/>
            <w:gridSpan w:val="2"/>
          </w:tcPr>
          <w:p w14:paraId="7F6682C3" w14:textId="77777777" w:rsidR="00321B1B" w:rsidRDefault="00321B1B" w:rsidP="0007441C">
            <w:pPr>
              <w:rPr>
                <w:rFonts w:asciiTheme="minorHAnsi" w:hAnsiTheme="minorHAnsi" w:cstheme="minorHAnsi"/>
              </w:rPr>
            </w:pPr>
            <w:r>
              <w:rPr>
                <w:rFonts w:asciiTheme="minorHAnsi" w:hAnsiTheme="minorHAnsi" w:cstheme="minorHAnsi"/>
              </w:rPr>
              <w:t>Ceph upgrade</w:t>
            </w:r>
          </w:p>
        </w:tc>
      </w:tr>
      <w:tr w:rsidR="00321B1B" w14:paraId="40ED4DB5" w14:textId="77777777" w:rsidTr="008F7F41">
        <w:tc>
          <w:tcPr>
            <w:tcW w:w="9350" w:type="dxa"/>
            <w:gridSpan w:val="5"/>
            <w:shd w:val="clear" w:color="auto" w:fill="D9D9D9" w:themeFill="background1" w:themeFillShade="D9"/>
          </w:tcPr>
          <w:p w14:paraId="56922DA1" w14:textId="66FAE91F" w:rsidR="00321B1B" w:rsidRDefault="00321B1B" w:rsidP="00321B1B">
            <w:pPr>
              <w:jc w:val="center"/>
              <w:rPr>
                <w:rFonts w:asciiTheme="minorHAnsi" w:hAnsiTheme="minorHAnsi" w:cstheme="minorHAnsi"/>
              </w:rPr>
            </w:pPr>
            <w:r>
              <w:rPr>
                <w:rFonts w:asciiTheme="minorHAnsi" w:hAnsiTheme="minorHAnsi" w:cstheme="minorHAnsi"/>
              </w:rPr>
              <w:lastRenderedPageBreak/>
              <w:t>VSM(Storage_group)</w:t>
            </w:r>
          </w:p>
        </w:tc>
      </w:tr>
      <w:tr w:rsidR="00321B1B" w14:paraId="4FC78463" w14:textId="77777777" w:rsidTr="008F7F41">
        <w:tc>
          <w:tcPr>
            <w:tcW w:w="994" w:type="dxa"/>
          </w:tcPr>
          <w:p w14:paraId="3926AB02"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1B7B3C34" w14:textId="77777777" w:rsidR="00321B1B" w:rsidRDefault="0054537F" w:rsidP="0007441C">
            <w:pPr>
              <w:rPr>
                <w:rFonts w:asciiTheme="minorHAnsi" w:hAnsiTheme="minorHAnsi" w:cstheme="minorHAnsi"/>
              </w:rPr>
            </w:pPr>
            <w:hyperlink w:anchor="_Create_storage_group" w:history="1">
              <w:r w:rsidR="00321B1B" w:rsidRPr="00D929EE">
                <w:rPr>
                  <w:rStyle w:val="af0"/>
                  <w:rFonts w:asciiTheme="minorHAnsi" w:hAnsiTheme="minorHAnsi" w:cstheme="minorHAnsi"/>
                </w:rPr>
                <w:t>/v1/{tenant_id}/storage_groups</w:t>
              </w:r>
            </w:hyperlink>
          </w:p>
        </w:tc>
        <w:tc>
          <w:tcPr>
            <w:tcW w:w="2813" w:type="dxa"/>
            <w:gridSpan w:val="2"/>
          </w:tcPr>
          <w:p w14:paraId="61C14D83" w14:textId="77777777" w:rsidR="00321B1B" w:rsidRDefault="00321B1B" w:rsidP="0007441C">
            <w:pPr>
              <w:rPr>
                <w:rFonts w:asciiTheme="minorHAnsi" w:hAnsiTheme="minorHAnsi" w:cstheme="minorHAnsi"/>
              </w:rPr>
            </w:pPr>
            <w:r>
              <w:rPr>
                <w:rFonts w:asciiTheme="minorHAnsi" w:hAnsiTheme="minorHAnsi" w:cstheme="minorHAnsi"/>
              </w:rPr>
              <w:t>Creates a storage group</w:t>
            </w:r>
          </w:p>
        </w:tc>
      </w:tr>
      <w:tr w:rsidR="00321B1B" w14:paraId="1A95D02D" w14:textId="77777777" w:rsidTr="008F7F41">
        <w:tc>
          <w:tcPr>
            <w:tcW w:w="994" w:type="dxa"/>
          </w:tcPr>
          <w:p w14:paraId="342EB616"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7F0C47F3" w14:textId="77777777" w:rsidR="00321B1B" w:rsidRDefault="0054537F" w:rsidP="0007441C">
            <w:pPr>
              <w:rPr>
                <w:rFonts w:asciiTheme="minorHAnsi" w:hAnsiTheme="minorHAnsi" w:cstheme="minorHAnsi"/>
              </w:rPr>
            </w:pPr>
            <w:hyperlink w:anchor="_List_storage_groups" w:history="1">
              <w:r w:rsidR="00321B1B" w:rsidRPr="00D929EE">
                <w:rPr>
                  <w:rStyle w:val="af0"/>
                  <w:rFonts w:asciiTheme="minorHAnsi" w:hAnsiTheme="minorHAnsi" w:cstheme="minorHAnsi"/>
                </w:rPr>
                <w:t>/v1/{tenant_id}/storage_groups{/detail}{?query_string}</w:t>
              </w:r>
            </w:hyperlink>
          </w:p>
        </w:tc>
        <w:tc>
          <w:tcPr>
            <w:tcW w:w="2813" w:type="dxa"/>
            <w:gridSpan w:val="2"/>
          </w:tcPr>
          <w:p w14:paraId="15312CF1" w14:textId="77777777" w:rsidR="00321B1B" w:rsidRDefault="00321B1B" w:rsidP="0007441C">
            <w:pPr>
              <w:rPr>
                <w:rFonts w:asciiTheme="minorHAnsi" w:hAnsiTheme="minorHAnsi" w:cstheme="minorHAnsi"/>
              </w:rPr>
            </w:pPr>
            <w:r>
              <w:rPr>
                <w:rFonts w:asciiTheme="minorHAnsi" w:hAnsiTheme="minorHAnsi" w:cstheme="minorHAnsi"/>
              </w:rPr>
              <w:t>Lists detail for all storage groups</w:t>
            </w:r>
          </w:p>
        </w:tc>
      </w:tr>
      <w:tr w:rsidR="00321B1B" w14:paraId="7CE1E648" w14:textId="77777777" w:rsidTr="008F7F41">
        <w:tc>
          <w:tcPr>
            <w:tcW w:w="994" w:type="dxa"/>
          </w:tcPr>
          <w:p w14:paraId="006011CA"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009711C8" w14:textId="77777777" w:rsidR="00321B1B" w:rsidRDefault="0054537F" w:rsidP="0007441C">
            <w:pPr>
              <w:rPr>
                <w:rFonts w:asciiTheme="minorHAnsi" w:hAnsiTheme="minorHAnsi" w:cstheme="minorHAnsi"/>
              </w:rPr>
            </w:pPr>
            <w:hyperlink w:anchor="_Summary_storage_group" w:history="1">
              <w:r w:rsidR="00321B1B" w:rsidRPr="00D929EE">
                <w:rPr>
                  <w:rStyle w:val="af0"/>
                  <w:rFonts w:asciiTheme="minorHAnsi" w:hAnsiTheme="minorHAnsi" w:cstheme="minorHAnsi"/>
                </w:rPr>
                <w:t>/v1/{tenant_id}/storage_groups/summary</w:t>
              </w:r>
            </w:hyperlink>
          </w:p>
        </w:tc>
        <w:tc>
          <w:tcPr>
            <w:tcW w:w="2813" w:type="dxa"/>
            <w:gridSpan w:val="2"/>
          </w:tcPr>
          <w:p w14:paraId="3E91DD41" w14:textId="5B5723D0" w:rsidR="00321B1B" w:rsidRDefault="00321B1B" w:rsidP="0007441C">
            <w:pPr>
              <w:rPr>
                <w:rFonts w:asciiTheme="minorHAnsi" w:hAnsiTheme="minorHAnsi" w:cstheme="minorHAnsi"/>
              </w:rPr>
            </w:pPr>
            <w:r>
              <w:rPr>
                <w:rFonts w:asciiTheme="minorHAnsi" w:hAnsiTheme="minorHAnsi" w:cstheme="minorHAnsi"/>
              </w:rPr>
              <w:t>Get</w:t>
            </w:r>
            <w:r w:rsidR="008F7F41">
              <w:rPr>
                <w:rFonts w:asciiTheme="minorHAnsi" w:hAnsiTheme="minorHAnsi" w:cstheme="minorHAnsi"/>
              </w:rPr>
              <w:t>s</w:t>
            </w:r>
            <w:r>
              <w:rPr>
                <w:rFonts w:asciiTheme="minorHAnsi" w:hAnsiTheme="minorHAnsi" w:cstheme="minorHAnsi"/>
              </w:rPr>
              <w:t xml:space="preserve"> summary info of storage group</w:t>
            </w:r>
          </w:p>
        </w:tc>
      </w:tr>
      <w:tr w:rsidR="00321B1B" w14:paraId="5B69AC8E" w14:textId="77777777" w:rsidTr="008F7F41">
        <w:tc>
          <w:tcPr>
            <w:tcW w:w="9350" w:type="dxa"/>
            <w:gridSpan w:val="5"/>
            <w:shd w:val="clear" w:color="auto" w:fill="D9D9D9" w:themeFill="background1" w:themeFillShade="D9"/>
          </w:tcPr>
          <w:p w14:paraId="0F982900" w14:textId="0C42543D" w:rsidR="00321B1B" w:rsidRDefault="00321B1B" w:rsidP="00321B1B">
            <w:pPr>
              <w:jc w:val="center"/>
              <w:rPr>
                <w:rFonts w:asciiTheme="minorHAnsi" w:hAnsiTheme="minorHAnsi" w:cstheme="minorHAnsi"/>
              </w:rPr>
            </w:pPr>
            <w:r>
              <w:rPr>
                <w:rFonts w:asciiTheme="minorHAnsi" w:hAnsiTheme="minorHAnsi" w:cstheme="minorHAnsi"/>
              </w:rPr>
              <w:t>VSM(Storage_pool)</w:t>
            </w:r>
          </w:p>
        </w:tc>
      </w:tr>
      <w:tr w:rsidR="00321B1B" w14:paraId="019450D9" w14:textId="77777777" w:rsidTr="008F7F41">
        <w:tc>
          <w:tcPr>
            <w:tcW w:w="994" w:type="dxa"/>
          </w:tcPr>
          <w:p w14:paraId="17A9849D"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5D513806" w14:textId="77777777" w:rsidR="00321B1B" w:rsidRDefault="0054537F" w:rsidP="0007441C">
            <w:pPr>
              <w:rPr>
                <w:rFonts w:asciiTheme="minorHAnsi" w:hAnsiTheme="minorHAnsi" w:cstheme="minorHAnsi"/>
              </w:rPr>
            </w:pPr>
            <w:hyperlink w:anchor="_List_storage_pool" w:history="1">
              <w:r w:rsidR="00321B1B" w:rsidRPr="005713CC">
                <w:rPr>
                  <w:rStyle w:val="af0"/>
                  <w:rFonts w:asciiTheme="minorHAnsi" w:hAnsiTheme="minorHAnsi" w:cstheme="minorHAnsi"/>
                </w:rPr>
                <w:t>/v1/{tenant_id}/storage_pools{/detail}{?query_string}</w:t>
              </w:r>
            </w:hyperlink>
          </w:p>
        </w:tc>
        <w:tc>
          <w:tcPr>
            <w:tcW w:w="2813" w:type="dxa"/>
            <w:gridSpan w:val="2"/>
          </w:tcPr>
          <w:p w14:paraId="0FDF38D7" w14:textId="77777777" w:rsidR="00321B1B" w:rsidRDefault="00321B1B" w:rsidP="0007441C">
            <w:pPr>
              <w:rPr>
                <w:rFonts w:asciiTheme="minorHAnsi" w:hAnsiTheme="minorHAnsi" w:cstheme="minorHAnsi"/>
              </w:rPr>
            </w:pPr>
            <w:r>
              <w:rPr>
                <w:rFonts w:asciiTheme="minorHAnsi" w:hAnsiTheme="minorHAnsi" w:cstheme="minorHAnsi"/>
              </w:rPr>
              <w:t>Lists detail for all storage pools</w:t>
            </w:r>
          </w:p>
        </w:tc>
      </w:tr>
      <w:tr w:rsidR="00321B1B" w14:paraId="5D9E92CD" w14:textId="77777777" w:rsidTr="008F7F41">
        <w:tc>
          <w:tcPr>
            <w:tcW w:w="994" w:type="dxa"/>
          </w:tcPr>
          <w:p w14:paraId="31EE45E9" w14:textId="77777777" w:rsidR="00321B1B" w:rsidRDefault="00321B1B" w:rsidP="0007441C">
            <w:pPr>
              <w:rPr>
                <w:rFonts w:asciiTheme="minorHAnsi" w:hAnsiTheme="minorHAnsi" w:cstheme="minorHAnsi"/>
              </w:rPr>
            </w:pPr>
            <w:r>
              <w:rPr>
                <w:rFonts w:asciiTheme="minorHAnsi" w:hAnsiTheme="minorHAnsi" w:cstheme="minorHAnsi" w:hint="eastAsia"/>
              </w:rPr>
              <w:t>POST</w:t>
            </w:r>
          </w:p>
        </w:tc>
        <w:tc>
          <w:tcPr>
            <w:tcW w:w="5543" w:type="dxa"/>
            <w:gridSpan w:val="2"/>
          </w:tcPr>
          <w:p w14:paraId="1CFCD483" w14:textId="77777777" w:rsidR="00321B1B" w:rsidRPr="0089560D" w:rsidRDefault="0054537F" w:rsidP="0007441C">
            <w:pPr>
              <w:rPr>
                <w:rFonts w:asciiTheme="minorHAnsi" w:hAnsiTheme="minorHAnsi" w:cstheme="minorHAnsi"/>
              </w:rPr>
            </w:pPr>
            <w:hyperlink w:anchor="_Add_cache_tier" w:history="1">
              <w:r w:rsidR="00321B1B" w:rsidRPr="005713CC">
                <w:rPr>
                  <w:rStyle w:val="af0"/>
                  <w:rFonts w:asciiTheme="minorHAnsi" w:hAnsiTheme="minorHAnsi" w:cstheme="minorHAnsi"/>
                </w:rPr>
                <w:t>/v1/{tenant_id}/storage_pools/add_cache_tier</w:t>
              </w:r>
            </w:hyperlink>
          </w:p>
        </w:tc>
        <w:tc>
          <w:tcPr>
            <w:tcW w:w="2813" w:type="dxa"/>
            <w:gridSpan w:val="2"/>
          </w:tcPr>
          <w:p w14:paraId="2A7174E7" w14:textId="77777777" w:rsidR="00321B1B" w:rsidRDefault="00321B1B" w:rsidP="0007441C">
            <w:pPr>
              <w:rPr>
                <w:rFonts w:asciiTheme="minorHAnsi" w:hAnsiTheme="minorHAnsi" w:cstheme="minorHAnsi"/>
              </w:rPr>
            </w:pPr>
            <w:r>
              <w:rPr>
                <w:rFonts w:asciiTheme="minorHAnsi" w:hAnsiTheme="minorHAnsi" w:cstheme="minorHAnsi"/>
              </w:rPr>
              <w:t>Adds cache tier</w:t>
            </w:r>
          </w:p>
        </w:tc>
      </w:tr>
      <w:tr w:rsidR="00321B1B" w14:paraId="07CB3282" w14:textId="77777777" w:rsidTr="008F7F41">
        <w:tc>
          <w:tcPr>
            <w:tcW w:w="994" w:type="dxa"/>
          </w:tcPr>
          <w:p w14:paraId="2772B29B"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763AA44B" w14:textId="77777777" w:rsidR="00321B1B" w:rsidRDefault="0054537F" w:rsidP="0007441C">
            <w:pPr>
              <w:rPr>
                <w:rFonts w:asciiTheme="minorHAnsi" w:hAnsiTheme="minorHAnsi" w:cstheme="minorHAnsi"/>
              </w:rPr>
            </w:pPr>
            <w:hyperlink w:anchor="_Remove_cache_tier" w:history="1">
              <w:r w:rsidR="00321B1B" w:rsidRPr="005713CC">
                <w:rPr>
                  <w:rStyle w:val="af0"/>
                  <w:rFonts w:asciiTheme="minorHAnsi" w:hAnsiTheme="minorHAnsi" w:cstheme="minorHAnsi"/>
                </w:rPr>
                <w:t>/v1/{tenant_id }/storage_pools/remove_cache_tier</w:t>
              </w:r>
            </w:hyperlink>
          </w:p>
        </w:tc>
        <w:tc>
          <w:tcPr>
            <w:tcW w:w="2813" w:type="dxa"/>
            <w:gridSpan w:val="2"/>
          </w:tcPr>
          <w:p w14:paraId="42BDD618" w14:textId="77777777" w:rsidR="00321B1B" w:rsidRDefault="00321B1B" w:rsidP="0007441C">
            <w:pPr>
              <w:rPr>
                <w:rFonts w:asciiTheme="minorHAnsi" w:hAnsiTheme="minorHAnsi" w:cstheme="minorHAnsi"/>
              </w:rPr>
            </w:pPr>
            <w:r>
              <w:rPr>
                <w:rFonts w:asciiTheme="minorHAnsi" w:hAnsiTheme="minorHAnsi" w:cstheme="minorHAnsi"/>
              </w:rPr>
              <w:t>Removes cache tier</w:t>
            </w:r>
          </w:p>
        </w:tc>
      </w:tr>
      <w:tr w:rsidR="00321B1B" w14:paraId="2B765C0A" w14:textId="77777777" w:rsidTr="008F7F41">
        <w:tc>
          <w:tcPr>
            <w:tcW w:w="994" w:type="dxa"/>
          </w:tcPr>
          <w:p w14:paraId="195D6C43" w14:textId="77777777" w:rsidR="00321B1B" w:rsidRDefault="00321B1B" w:rsidP="0007441C">
            <w:pPr>
              <w:rPr>
                <w:rFonts w:asciiTheme="minorHAnsi" w:hAnsiTheme="minorHAnsi" w:cstheme="minorHAnsi"/>
              </w:rPr>
            </w:pPr>
            <w:r>
              <w:rPr>
                <w:rFonts w:asciiTheme="minorHAnsi" w:hAnsiTheme="minorHAnsi" w:cstheme="minorHAnsi"/>
              </w:rPr>
              <w:t>GET</w:t>
            </w:r>
          </w:p>
        </w:tc>
        <w:tc>
          <w:tcPr>
            <w:tcW w:w="5543" w:type="dxa"/>
            <w:gridSpan w:val="2"/>
          </w:tcPr>
          <w:p w14:paraId="300F014F" w14:textId="77777777" w:rsidR="00321B1B" w:rsidRDefault="0054537F" w:rsidP="0007441C">
            <w:pPr>
              <w:rPr>
                <w:rFonts w:asciiTheme="minorHAnsi" w:hAnsiTheme="minorHAnsi" w:cstheme="minorHAnsi"/>
              </w:rPr>
            </w:pPr>
            <w:hyperlink w:anchor="_Ec_profiles" w:history="1">
              <w:r w:rsidR="00321B1B" w:rsidRPr="005713CC">
                <w:rPr>
                  <w:rStyle w:val="af0"/>
                  <w:rFonts w:asciiTheme="minorHAnsi" w:hAnsiTheme="minorHAnsi" w:cstheme="minorHAnsi"/>
                </w:rPr>
                <w:t>/v1/{tenant_id }/storage_pools/ec_profiles</w:t>
              </w:r>
            </w:hyperlink>
          </w:p>
        </w:tc>
        <w:tc>
          <w:tcPr>
            <w:tcW w:w="2813" w:type="dxa"/>
            <w:gridSpan w:val="2"/>
          </w:tcPr>
          <w:p w14:paraId="4AB20BAA" w14:textId="77777777" w:rsidR="00321B1B" w:rsidRDefault="00321B1B" w:rsidP="0007441C">
            <w:pPr>
              <w:rPr>
                <w:rFonts w:asciiTheme="minorHAnsi" w:hAnsiTheme="minorHAnsi" w:cstheme="minorHAnsi"/>
              </w:rPr>
            </w:pPr>
            <w:r>
              <w:rPr>
                <w:rFonts w:asciiTheme="minorHAnsi" w:hAnsiTheme="minorHAnsi" w:cstheme="minorHAnsi"/>
              </w:rPr>
              <w:t>Lists all ec profiles</w:t>
            </w:r>
          </w:p>
        </w:tc>
      </w:tr>
      <w:tr w:rsidR="00321B1B" w14:paraId="71F62CF8" w14:textId="77777777" w:rsidTr="008F7F41">
        <w:tc>
          <w:tcPr>
            <w:tcW w:w="994" w:type="dxa"/>
          </w:tcPr>
          <w:p w14:paraId="76B5B8F5" w14:textId="77777777" w:rsidR="00321B1B" w:rsidRDefault="00321B1B" w:rsidP="0007441C">
            <w:pPr>
              <w:rPr>
                <w:rFonts w:asciiTheme="minorHAnsi" w:hAnsiTheme="minorHAnsi" w:cstheme="minorHAnsi"/>
              </w:rPr>
            </w:pPr>
            <w:r>
              <w:rPr>
                <w:rFonts w:asciiTheme="minorHAnsi" w:hAnsiTheme="minorHAnsi" w:cstheme="minorHAnsi"/>
              </w:rPr>
              <w:t>POST</w:t>
            </w:r>
          </w:p>
        </w:tc>
        <w:tc>
          <w:tcPr>
            <w:tcW w:w="5543" w:type="dxa"/>
            <w:gridSpan w:val="2"/>
          </w:tcPr>
          <w:p w14:paraId="34857A3A" w14:textId="77777777" w:rsidR="00321B1B" w:rsidRDefault="0054537F" w:rsidP="0007441C">
            <w:pPr>
              <w:rPr>
                <w:rFonts w:asciiTheme="minorHAnsi" w:hAnsiTheme="minorHAnsi" w:cstheme="minorHAnsi"/>
              </w:rPr>
            </w:pPr>
            <w:hyperlink w:anchor="_Create_storage_pool" w:history="1">
              <w:r w:rsidR="00321B1B" w:rsidRPr="005713CC">
                <w:rPr>
                  <w:rStyle w:val="af0"/>
                  <w:rFonts w:asciiTheme="minorHAnsi" w:hAnsiTheme="minorHAnsi" w:cstheme="minorHAnsi"/>
                </w:rPr>
                <w:t>/v1/{tenant_id }/storage_pools/create</w:t>
              </w:r>
            </w:hyperlink>
          </w:p>
        </w:tc>
        <w:tc>
          <w:tcPr>
            <w:tcW w:w="2813" w:type="dxa"/>
            <w:gridSpan w:val="2"/>
          </w:tcPr>
          <w:p w14:paraId="7FAEDA35" w14:textId="77777777" w:rsidR="00321B1B" w:rsidRDefault="00321B1B" w:rsidP="0007441C">
            <w:pPr>
              <w:rPr>
                <w:rFonts w:asciiTheme="minorHAnsi" w:hAnsiTheme="minorHAnsi" w:cstheme="minorHAnsi"/>
              </w:rPr>
            </w:pPr>
            <w:r>
              <w:rPr>
                <w:rFonts w:asciiTheme="minorHAnsi" w:hAnsiTheme="minorHAnsi" w:cstheme="minorHAnsi"/>
              </w:rPr>
              <w:t>Creates storage pool</w:t>
            </w:r>
          </w:p>
        </w:tc>
      </w:tr>
      <w:tr w:rsidR="003026CD" w14:paraId="0FFA4D60" w14:textId="77777777" w:rsidTr="008F7F41">
        <w:tc>
          <w:tcPr>
            <w:tcW w:w="994" w:type="dxa"/>
          </w:tcPr>
          <w:p w14:paraId="4840D47F" w14:textId="483F15A5"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7A24D8DC" w14:textId="372E4318" w:rsidR="003026CD" w:rsidRDefault="0054537F" w:rsidP="003026CD">
            <w:hyperlink w:anchor="_Get_storage_pool" w:history="1">
              <w:r w:rsidR="003026CD" w:rsidRPr="003026CD">
                <w:rPr>
                  <w:rStyle w:val="af0"/>
                  <w:rFonts w:asciiTheme="minorHAnsi" w:hAnsiTheme="minorHAnsi" w:cstheme="minorHAnsi"/>
                </w:rPr>
                <w:t>/v1/{tenant_id }/storage_pools/{pool_id}</w:t>
              </w:r>
            </w:hyperlink>
          </w:p>
        </w:tc>
        <w:tc>
          <w:tcPr>
            <w:tcW w:w="2813" w:type="dxa"/>
            <w:gridSpan w:val="2"/>
          </w:tcPr>
          <w:p w14:paraId="72A0701F" w14:textId="04D0B5A1" w:rsidR="003026CD" w:rsidRDefault="003026CD" w:rsidP="003026CD">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r w:rsidR="003026CD" w14:paraId="6EA5BFA4" w14:textId="77777777" w:rsidTr="008F7F41">
        <w:tc>
          <w:tcPr>
            <w:tcW w:w="9350" w:type="dxa"/>
            <w:gridSpan w:val="5"/>
            <w:shd w:val="clear" w:color="auto" w:fill="D9D9D9" w:themeFill="background1" w:themeFillShade="D9"/>
          </w:tcPr>
          <w:p w14:paraId="31B101FB" w14:textId="59612629" w:rsidR="003026CD" w:rsidRDefault="003026CD" w:rsidP="003026CD">
            <w:pPr>
              <w:jc w:val="center"/>
              <w:rPr>
                <w:rFonts w:asciiTheme="minorHAnsi" w:hAnsiTheme="minorHAnsi" w:cstheme="minorHAnsi"/>
              </w:rPr>
            </w:pPr>
            <w:r>
              <w:rPr>
                <w:rFonts w:asciiTheme="minorHAnsi" w:hAnsiTheme="minorHAnsi" w:cstheme="minorHAnsi"/>
              </w:rPr>
              <w:t>VSM(Vsm_setting)</w:t>
            </w:r>
          </w:p>
        </w:tc>
      </w:tr>
      <w:tr w:rsidR="003026CD" w:rsidRPr="001A2D9A" w14:paraId="5078C2DB" w14:textId="77777777" w:rsidTr="008F7F41">
        <w:tc>
          <w:tcPr>
            <w:tcW w:w="994" w:type="dxa"/>
          </w:tcPr>
          <w:p w14:paraId="1C1F4442"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768A53D7" w14:textId="77777777" w:rsidR="003026CD" w:rsidRDefault="0054537F" w:rsidP="003026CD">
            <w:pPr>
              <w:rPr>
                <w:rFonts w:asciiTheme="minorHAnsi" w:hAnsiTheme="minorHAnsi" w:cstheme="minorHAnsi"/>
              </w:rPr>
            </w:pPr>
            <w:hyperlink w:anchor="_Get_vsm_setting" w:history="1">
              <w:r w:rsidR="003026CD" w:rsidRPr="001A2D9A">
                <w:rPr>
                  <w:rStyle w:val="af0"/>
                  <w:rFonts w:asciiTheme="minorHAnsi" w:hAnsiTheme="minorHAnsi" w:cstheme="minorHAnsi"/>
                </w:rPr>
                <w:t>/v1/{tenant_id}/vsm_settings/get_by_name{?query_string}</w:t>
              </w:r>
            </w:hyperlink>
          </w:p>
        </w:tc>
        <w:tc>
          <w:tcPr>
            <w:tcW w:w="2813" w:type="dxa"/>
            <w:gridSpan w:val="2"/>
          </w:tcPr>
          <w:p w14:paraId="33BF6454" w14:textId="77777777" w:rsidR="003026CD" w:rsidRDefault="003026CD" w:rsidP="003026CD">
            <w:pPr>
              <w:rPr>
                <w:rFonts w:asciiTheme="minorHAnsi" w:hAnsiTheme="minorHAnsi" w:cstheme="minorHAnsi"/>
              </w:rPr>
            </w:pPr>
            <w:r>
              <w:rPr>
                <w:rFonts w:asciiTheme="minorHAnsi" w:hAnsiTheme="minorHAnsi" w:cstheme="minorHAnsi"/>
              </w:rPr>
              <w:t>Gets vsm setting by name</w:t>
            </w:r>
          </w:p>
        </w:tc>
      </w:tr>
      <w:tr w:rsidR="003026CD" w14:paraId="263C669D" w14:textId="77777777" w:rsidTr="008F7F41">
        <w:tc>
          <w:tcPr>
            <w:tcW w:w="994" w:type="dxa"/>
          </w:tcPr>
          <w:p w14:paraId="43D82B51"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5702A182" w14:textId="77777777" w:rsidR="003026CD" w:rsidRDefault="0054537F" w:rsidP="003026CD">
            <w:pPr>
              <w:rPr>
                <w:rFonts w:asciiTheme="minorHAnsi" w:hAnsiTheme="minorHAnsi" w:cstheme="minorHAnsi"/>
              </w:rPr>
            </w:pPr>
            <w:hyperlink w:anchor="_List_vsm_settings" w:history="1">
              <w:r w:rsidR="003026CD" w:rsidRPr="001A2D9A">
                <w:rPr>
                  <w:rStyle w:val="af0"/>
                  <w:rFonts w:asciiTheme="minorHAnsi" w:hAnsiTheme="minorHAnsi" w:cstheme="minorHAnsi"/>
                </w:rPr>
                <w:t>/v1/{tenant_id}/vsm_settings</w:t>
              </w:r>
            </w:hyperlink>
          </w:p>
        </w:tc>
        <w:tc>
          <w:tcPr>
            <w:tcW w:w="2813" w:type="dxa"/>
            <w:gridSpan w:val="2"/>
          </w:tcPr>
          <w:p w14:paraId="1AFAE553" w14:textId="77777777" w:rsidR="003026CD" w:rsidRDefault="003026CD" w:rsidP="003026CD">
            <w:pPr>
              <w:rPr>
                <w:rFonts w:asciiTheme="minorHAnsi" w:hAnsiTheme="minorHAnsi" w:cstheme="minorHAnsi"/>
              </w:rPr>
            </w:pPr>
            <w:r>
              <w:rPr>
                <w:rFonts w:asciiTheme="minorHAnsi" w:hAnsiTheme="minorHAnsi" w:cstheme="minorHAnsi"/>
              </w:rPr>
              <w:t>Lists detail for all settings</w:t>
            </w:r>
          </w:p>
        </w:tc>
      </w:tr>
      <w:tr w:rsidR="003026CD" w14:paraId="510EF591" w14:textId="77777777" w:rsidTr="008F7F41">
        <w:tc>
          <w:tcPr>
            <w:tcW w:w="994" w:type="dxa"/>
          </w:tcPr>
          <w:p w14:paraId="7639571E" w14:textId="77777777" w:rsidR="003026CD" w:rsidRDefault="003026CD" w:rsidP="003026CD">
            <w:pPr>
              <w:rPr>
                <w:rFonts w:asciiTheme="minorHAnsi" w:hAnsiTheme="minorHAnsi" w:cstheme="minorHAnsi"/>
              </w:rPr>
            </w:pPr>
            <w:r>
              <w:rPr>
                <w:rFonts w:asciiTheme="minorHAnsi" w:hAnsiTheme="minorHAnsi" w:cstheme="minorHAnsi"/>
              </w:rPr>
              <w:t>POST</w:t>
            </w:r>
          </w:p>
        </w:tc>
        <w:tc>
          <w:tcPr>
            <w:tcW w:w="5543" w:type="dxa"/>
            <w:gridSpan w:val="2"/>
          </w:tcPr>
          <w:p w14:paraId="10D0220C" w14:textId="77777777" w:rsidR="003026CD" w:rsidRDefault="0054537F" w:rsidP="003026CD">
            <w:pPr>
              <w:rPr>
                <w:rFonts w:asciiTheme="minorHAnsi" w:hAnsiTheme="minorHAnsi" w:cstheme="minorHAnsi"/>
              </w:rPr>
            </w:pPr>
            <w:hyperlink w:anchor="_Create_vsm_setting" w:history="1">
              <w:r w:rsidR="003026CD" w:rsidRPr="001A2D9A">
                <w:rPr>
                  <w:rStyle w:val="af0"/>
                  <w:rFonts w:asciiTheme="minorHAnsi" w:hAnsiTheme="minorHAnsi" w:cstheme="minorHAnsi"/>
                </w:rPr>
                <w:t>/v1/{tenant_id }/vsm_settings</w:t>
              </w:r>
            </w:hyperlink>
          </w:p>
        </w:tc>
        <w:tc>
          <w:tcPr>
            <w:tcW w:w="2813" w:type="dxa"/>
            <w:gridSpan w:val="2"/>
          </w:tcPr>
          <w:p w14:paraId="1BB6DB7C" w14:textId="77777777" w:rsidR="003026CD" w:rsidRDefault="003026CD" w:rsidP="003026CD">
            <w:pPr>
              <w:rPr>
                <w:rFonts w:asciiTheme="minorHAnsi" w:hAnsiTheme="minorHAnsi" w:cstheme="minorHAnsi"/>
              </w:rPr>
            </w:pPr>
            <w:r>
              <w:rPr>
                <w:rFonts w:asciiTheme="minorHAnsi" w:hAnsiTheme="minorHAnsi" w:cstheme="minorHAnsi"/>
              </w:rPr>
              <w:t>Creates vsm setting[Now used for update]</w:t>
            </w:r>
          </w:p>
        </w:tc>
      </w:tr>
      <w:tr w:rsidR="003026CD" w14:paraId="6D27D01F" w14:textId="77777777" w:rsidTr="008F7F41">
        <w:tc>
          <w:tcPr>
            <w:tcW w:w="9350" w:type="dxa"/>
            <w:gridSpan w:val="5"/>
            <w:shd w:val="clear" w:color="auto" w:fill="D9D9D9" w:themeFill="background1" w:themeFillShade="D9"/>
          </w:tcPr>
          <w:p w14:paraId="3996E6FA" w14:textId="16A83A9F" w:rsidR="003026CD" w:rsidRDefault="003026CD" w:rsidP="003026CD">
            <w:pPr>
              <w:jc w:val="center"/>
              <w:rPr>
                <w:rFonts w:asciiTheme="minorHAnsi" w:hAnsiTheme="minorHAnsi" w:cstheme="minorHAnsi"/>
              </w:rPr>
            </w:pPr>
            <w:r>
              <w:rPr>
                <w:rFonts w:asciiTheme="minorHAnsi" w:hAnsiTheme="minorHAnsi" w:cstheme="minorHAnsi"/>
              </w:rPr>
              <w:t>VSM(Zone)</w:t>
            </w:r>
          </w:p>
        </w:tc>
      </w:tr>
      <w:tr w:rsidR="003026CD" w14:paraId="26D74BF7" w14:textId="77777777" w:rsidTr="008F7F41">
        <w:tc>
          <w:tcPr>
            <w:tcW w:w="994" w:type="dxa"/>
          </w:tcPr>
          <w:p w14:paraId="0910AA73" w14:textId="77777777" w:rsidR="003026CD" w:rsidRDefault="003026CD" w:rsidP="003026CD">
            <w:pPr>
              <w:rPr>
                <w:rFonts w:asciiTheme="minorHAnsi" w:hAnsiTheme="minorHAnsi" w:cstheme="minorHAnsi"/>
              </w:rPr>
            </w:pPr>
            <w:r>
              <w:rPr>
                <w:rFonts w:asciiTheme="minorHAnsi" w:hAnsiTheme="minorHAnsi" w:cstheme="minorHAnsi"/>
              </w:rPr>
              <w:t>POST</w:t>
            </w:r>
          </w:p>
        </w:tc>
        <w:tc>
          <w:tcPr>
            <w:tcW w:w="5543" w:type="dxa"/>
            <w:gridSpan w:val="2"/>
          </w:tcPr>
          <w:p w14:paraId="5F67C1A9" w14:textId="77777777" w:rsidR="003026CD" w:rsidRDefault="0054537F" w:rsidP="003026CD">
            <w:pPr>
              <w:rPr>
                <w:rFonts w:asciiTheme="minorHAnsi" w:hAnsiTheme="minorHAnsi" w:cstheme="minorHAnsi"/>
              </w:rPr>
            </w:pPr>
            <w:hyperlink w:anchor="_Create" w:history="1">
              <w:r w:rsidR="003026CD" w:rsidRPr="00321B1B">
                <w:rPr>
                  <w:rStyle w:val="af0"/>
                  <w:rFonts w:asciiTheme="minorHAnsi" w:hAnsiTheme="minorHAnsi" w:cstheme="minorHAnsi"/>
                </w:rPr>
                <w:t>/v1/{tenant_id }/zones</w:t>
              </w:r>
            </w:hyperlink>
          </w:p>
        </w:tc>
        <w:tc>
          <w:tcPr>
            <w:tcW w:w="2813" w:type="dxa"/>
            <w:gridSpan w:val="2"/>
          </w:tcPr>
          <w:p w14:paraId="2A7D5FF7" w14:textId="77777777" w:rsidR="003026CD" w:rsidRDefault="003026CD" w:rsidP="003026CD">
            <w:pPr>
              <w:rPr>
                <w:rFonts w:asciiTheme="minorHAnsi" w:hAnsiTheme="minorHAnsi" w:cstheme="minorHAnsi"/>
              </w:rPr>
            </w:pPr>
            <w:r>
              <w:rPr>
                <w:rFonts w:asciiTheme="minorHAnsi" w:hAnsiTheme="minorHAnsi" w:cstheme="minorHAnsi"/>
              </w:rPr>
              <w:t>Creates zone</w:t>
            </w:r>
          </w:p>
        </w:tc>
      </w:tr>
      <w:tr w:rsidR="003026CD" w14:paraId="6A7D896B" w14:textId="77777777" w:rsidTr="008F7F41">
        <w:tc>
          <w:tcPr>
            <w:tcW w:w="994" w:type="dxa"/>
          </w:tcPr>
          <w:p w14:paraId="2C8A1647" w14:textId="77777777" w:rsidR="003026CD" w:rsidRDefault="003026CD" w:rsidP="003026CD">
            <w:pPr>
              <w:rPr>
                <w:rFonts w:asciiTheme="minorHAnsi" w:hAnsiTheme="minorHAnsi" w:cstheme="minorHAnsi"/>
              </w:rPr>
            </w:pPr>
            <w:r>
              <w:rPr>
                <w:rFonts w:asciiTheme="minorHAnsi" w:hAnsiTheme="minorHAnsi" w:cstheme="minorHAnsi"/>
              </w:rPr>
              <w:t>GET</w:t>
            </w:r>
          </w:p>
        </w:tc>
        <w:tc>
          <w:tcPr>
            <w:tcW w:w="5543" w:type="dxa"/>
            <w:gridSpan w:val="2"/>
          </w:tcPr>
          <w:p w14:paraId="48856993" w14:textId="77777777" w:rsidR="003026CD" w:rsidRDefault="0054537F" w:rsidP="003026CD">
            <w:pPr>
              <w:rPr>
                <w:rFonts w:asciiTheme="minorHAnsi" w:hAnsiTheme="minorHAnsi" w:cstheme="minorHAnsi"/>
              </w:rPr>
            </w:pPr>
            <w:hyperlink w:anchor="_List_zones" w:history="1">
              <w:r w:rsidR="003026CD" w:rsidRPr="00321B1B">
                <w:rPr>
                  <w:rStyle w:val="af0"/>
                  <w:rFonts w:asciiTheme="minorHAnsi" w:hAnsiTheme="minorHAnsi" w:cstheme="minorHAnsi"/>
                </w:rPr>
                <w:t>/v1/{tenant_id}/zones</w:t>
              </w:r>
            </w:hyperlink>
          </w:p>
        </w:tc>
        <w:tc>
          <w:tcPr>
            <w:tcW w:w="2813" w:type="dxa"/>
            <w:gridSpan w:val="2"/>
          </w:tcPr>
          <w:p w14:paraId="413006B1" w14:textId="77777777" w:rsidR="003026CD" w:rsidRDefault="003026CD" w:rsidP="003026CD">
            <w:pPr>
              <w:rPr>
                <w:rFonts w:asciiTheme="minorHAnsi" w:hAnsiTheme="minorHAnsi" w:cstheme="minorHAnsi"/>
              </w:rPr>
            </w:pPr>
            <w:r>
              <w:rPr>
                <w:rFonts w:asciiTheme="minorHAnsi" w:hAnsiTheme="minorHAnsi" w:cstheme="minorHAnsi"/>
              </w:rPr>
              <w:t>Lists detail for all zones</w:t>
            </w:r>
          </w:p>
        </w:tc>
      </w:tr>
    </w:tbl>
    <w:p w14:paraId="37B3D2EC" w14:textId="20BCDD1E" w:rsidR="009E5FFB" w:rsidRDefault="009E5FFB">
      <w:pPr>
        <w:spacing w:before="0" w:after="0" w:line="240" w:lineRule="auto"/>
      </w:pPr>
      <w:r>
        <w:br w:type="page"/>
      </w:r>
    </w:p>
    <w:p w14:paraId="758756B6" w14:textId="7674FEE5" w:rsidR="00C07781" w:rsidRPr="00C162D9" w:rsidRDefault="00062D26" w:rsidP="00C07781">
      <w:pPr>
        <w:pStyle w:val="3"/>
        <w:rPr>
          <w:rFonts w:asciiTheme="minorHAnsi" w:hAnsiTheme="minorHAnsi" w:cstheme="minorHAnsi"/>
          <w:sz w:val="36"/>
          <w:szCs w:val="36"/>
        </w:rPr>
      </w:pPr>
      <w:bookmarkStart w:id="14" w:name="_Toc441503630"/>
      <w:r w:rsidRPr="00C162D9">
        <w:rPr>
          <w:rFonts w:asciiTheme="minorHAnsi" w:hAnsiTheme="minorHAnsi" w:cstheme="minorHAnsi"/>
          <w:sz w:val="36"/>
          <w:szCs w:val="36"/>
        </w:rPr>
        <w:lastRenderedPageBreak/>
        <w:t>Appnode</w:t>
      </w:r>
      <w:bookmarkEnd w:id="14"/>
    </w:p>
    <w:p w14:paraId="5C06A2AF" w14:textId="1C13BD13" w:rsidR="00C07781" w:rsidRDefault="00C07781" w:rsidP="00C07781">
      <w:pPr>
        <w:rPr>
          <w:rFonts w:asciiTheme="minorHAnsi" w:hAnsiTheme="minorHAnsi" w:cstheme="minorHAnsi"/>
        </w:rPr>
      </w:pPr>
      <w:r>
        <w:rPr>
          <w:rFonts w:asciiTheme="minorHAnsi" w:hAnsiTheme="minorHAnsi" w:cstheme="minorHAnsi"/>
        </w:rPr>
        <w:t>The appnode of vsm is the module which integrates with openstack.</w:t>
      </w:r>
    </w:p>
    <w:tbl>
      <w:tblPr>
        <w:tblStyle w:val="af1"/>
        <w:tblW w:w="9350" w:type="dxa"/>
        <w:tblLook w:val="04A0" w:firstRow="1" w:lastRow="0" w:firstColumn="1" w:lastColumn="0" w:noHBand="0" w:noVBand="1"/>
      </w:tblPr>
      <w:tblGrid>
        <w:gridCol w:w="985"/>
        <w:gridCol w:w="5552"/>
        <w:gridCol w:w="2813"/>
      </w:tblGrid>
      <w:tr w:rsidR="009E5FFB" w14:paraId="30F7CEBC" w14:textId="77777777" w:rsidTr="008F7F41">
        <w:tc>
          <w:tcPr>
            <w:tcW w:w="985" w:type="dxa"/>
          </w:tcPr>
          <w:p w14:paraId="13EA9AF3" w14:textId="77777777" w:rsidR="009E5FFB" w:rsidRDefault="009E5FFB" w:rsidP="00CC200D">
            <w:pPr>
              <w:jc w:val="center"/>
              <w:rPr>
                <w:rFonts w:asciiTheme="minorHAnsi" w:hAnsiTheme="minorHAnsi" w:cstheme="minorHAnsi"/>
              </w:rPr>
            </w:pPr>
            <w:bookmarkStart w:id="15" w:name="OLE_LINK7"/>
            <w:bookmarkStart w:id="16" w:name="OLE_LINK18"/>
            <w:r>
              <w:rPr>
                <w:rFonts w:asciiTheme="minorHAnsi" w:hAnsiTheme="minorHAnsi" w:cstheme="minorHAnsi"/>
              </w:rPr>
              <w:t>Method</w:t>
            </w:r>
          </w:p>
        </w:tc>
        <w:tc>
          <w:tcPr>
            <w:tcW w:w="5552" w:type="dxa"/>
          </w:tcPr>
          <w:p w14:paraId="2A4726D5"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813" w:type="dxa"/>
          </w:tcPr>
          <w:p w14:paraId="06A988F5"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22E4158A" w14:textId="77777777" w:rsidTr="008F7F41">
        <w:tc>
          <w:tcPr>
            <w:tcW w:w="985" w:type="dxa"/>
          </w:tcPr>
          <w:p w14:paraId="01EDC5DE" w14:textId="77777777" w:rsidR="009E5FFB" w:rsidRDefault="009E5FFB" w:rsidP="00CC200D">
            <w:pPr>
              <w:rPr>
                <w:rFonts w:asciiTheme="minorHAnsi" w:hAnsiTheme="minorHAnsi" w:cstheme="minorHAnsi"/>
              </w:rPr>
            </w:pPr>
            <w:r>
              <w:rPr>
                <w:rFonts w:asciiTheme="minorHAnsi" w:hAnsiTheme="minorHAnsi" w:cstheme="minorHAnsi"/>
              </w:rPr>
              <w:t>POST</w:t>
            </w:r>
          </w:p>
        </w:tc>
        <w:tc>
          <w:tcPr>
            <w:tcW w:w="5552" w:type="dxa"/>
          </w:tcPr>
          <w:p w14:paraId="19CC91AB" w14:textId="17A115C3" w:rsidR="009E5FFB" w:rsidRDefault="0054537F" w:rsidP="00CC200D">
            <w:pPr>
              <w:rPr>
                <w:rFonts w:asciiTheme="minorHAnsi" w:hAnsiTheme="minorHAnsi" w:cstheme="minorHAnsi"/>
              </w:rPr>
            </w:pPr>
            <w:hyperlink w:anchor="_Create_appnode" w:history="1">
              <w:r w:rsidR="009E5FFB" w:rsidRPr="00224F65">
                <w:rPr>
                  <w:rStyle w:val="af0"/>
                  <w:rFonts w:asciiTheme="minorHAnsi" w:hAnsiTheme="minorHAnsi" w:cstheme="minorHAnsi"/>
                </w:rPr>
                <w:t>/v1/{tenant_id}/appnodes</w:t>
              </w:r>
            </w:hyperlink>
          </w:p>
        </w:tc>
        <w:tc>
          <w:tcPr>
            <w:tcW w:w="2813" w:type="dxa"/>
          </w:tcPr>
          <w:p w14:paraId="57FD138E" w14:textId="77777777" w:rsidR="009E5FFB" w:rsidRDefault="009E5FFB" w:rsidP="00CC200D">
            <w:pPr>
              <w:rPr>
                <w:rFonts w:asciiTheme="minorHAnsi" w:hAnsiTheme="minorHAnsi" w:cstheme="minorHAnsi"/>
              </w:rPr>
            </w:pPr>
            <w:r>
              <w:rPr>
                <w:rFonts w:asciiTheme="minorHAnsi" w:hAnsiTheme="minorHAnsi" w:cstheme="minorHAnsi"/>
              </w:rPr>
              <w:t>Creates an appnode that connects to openstack</w:t>
            </w:r>
          </w:p>
        </w:tc>
      </w:tr>
      <w:tr w:rsidR="009E5FFB" w14:paraId="5FF64442" w14:textId="77777777" w:rsidTr="008F7F41">
        <w:tc>
          <w:tcPr>
            <w:tcW w:w="985" w:type="dxa"/>
          </w:tcPr>
          <w:p w14:paraId="231B18A4" w14:textId="77777777" w:rsidR="009E5FFB" w:rsidRDefault="009E5FFB" w:rsidP="00CC200D">
            <w:pPr>
              <w:rPr>
                <w:rFonts w:asciiTheme="minorHAnsi" w:hAnsiTheme="minorHAnsi" w:cstheme="minorHAnsi"/>
              </w:rPr>
            </w:pPr>
            <w:r>
              <w:rPr>
                <w:rFonts w:asciiTheme="minorHAnsi" w:hAnsiTheme="minorHAnsi" w:cstheme="minorHAnsi"/>
              </w:rPr>
              <w:t>GET</w:t>
            </w:r>
          </w:p>
        </w:tc>
        <w:tc>
          <w:tcPr>
            <w:tcW w:w="5552" w:type="dxa"/>
          </w:tcPr>
          <w:p w14:paraId="618D0652" w14:textId="697C3569" w:rsidR="009E5FFB" w:rsidRDefault="0054537F" w:rsidP="00CC200D">
            <w:pPr>
              <w:rPr>
                <w:rFonts w:asciiTheme="minorHAnsi" w:hAnsiTheme="minorHAnsi" w:cstheme="minorHAnsi"/>
              </w:rPr>
            </w:pPr>
            <w:hyperlink w:anchor="_List_appnodes" w:history="1">
              <w:r w:rsidR="009E5FFB" w:rsidRPr="00224F65">
                <w:rPr>
                  <w:rStyle w:val="af0"/>
                  <w:rFonts w:asciiTheme="minorHAnsi" w:hAnsiTheme="minorHAnsi" w:cstheme="minorHAnsi"/>
                </w:rPr>
                <w:t>/v1/{tenant_id}/appnodes</w:t>
              </w:r>
            </w:hyperlink>
          </w:p>
        </w:tc>
        <w:tc>
          <w:tcPr>
            <w:tcW w:w="2813" w:type="dxa"/>
          </w:tcPr>
          <w:p w14:paraId="7A386136" w14:textId="77777777" w:rsidR="009E5FFB" w:rsidRDefault="009E5FFB" w:rsidP="00CC200D">
            <w:pPr>
              <w:rPr>
                <w:rFonts w:asciiTheme="minorHAnsi" w:hAnsiTheme="minorHAnsi" w:cstheme="minorHAnsi"/>
              </w:rPr>
            </w:pPr>
            <w:r>
              <w:rPr>
                <w:rFonts w:asciiTheme="minorHAnsi" w:hAnsiTheme="minorHAnsi" w:cstheme="minorHAnsi"/>
              </w:rPr>
              <w:t>Lists details for all appnodes</w:t>
            </w:r>
          </w:p>
        </w:tc>
      </w:tr>
      <w:bookmarkEnd w:id="15"/>
      <w:bookmarkEnd w:id="16"/>
      <w:tr w:rsidR="009E5FFB" w14:paraId="158EC001" w14:textId="77777777" w:rsidTr="008F7F41">
        <w:tc>
          <w:tcPr>
            <w:tcW w:w="985" w:type="dxa"/>
          </w:tcPr>
          <w:p w14:paraId="05A58AB2" w14:textId="77777777" w:rsidR="009E5FFB" w:rsidRDefault="009E5FFB" w:rsidP="00CC200D">
            <w:pPr>
              <w:rPr>
                <w:rFonts w:asciiTheme="minorHAnsi" w:hAnsiTheme="minorHAnsi" w:cstheme="minorHAnsi"/>
              </w:rPr>
            </w:pPr>
            <w:r>
              <w:rPr>
                <w:rFonts w:asciiTheme="minorHAnsi" w:hAnsiTheme="minorHAnsi" w:cstheme="minorHAnsi"/>
              </w:rPr>
              <w:t>DELETE</w:t>
            </w:r>
          </w:p>
        </w:tc>
        <w:tc>
          <w:tcPr>
            <w:tcW w:w="5552" w:type="dxa"/>
          </w:tcPr>
          <w:p w14:paraId="3AC685A9" w14:textId="0540CD53" w:rsidR="009E5FFB" w:rsidRDefault="0054537F" w:rsidP="00CC200D">
            <w:pPr>
              <w:rPr>
                <w:rFonts w:asciiTheme="minorHAnsi" w:hAnsiTheme="minorHAnsi" w:cstheme="minorHAnsi"/>
              </w:rPr>
            </w:pPr>
            <w:hyperlink w:anchor="_Delete_appnode" w:history="1">
              <w:r w:rsidR="009E5FFB" w:rsidRPr="00224F65">
                <w:rPr>
                  <w:rStyle w:val="af0"/>
                  <w:rFonts w:asciiTheme="minorHAnsi" w:hAnsiTheme="minorHAnsi" w:cstheme="minorHAnsi"/>
                </w:rPr>
                <w:t>/v1/{tenant_id}/appnodes/{app</w:t>
              </w:r>
              <w:r w:rsidR="00370BE7" w:rsidRPr="00224F65">
                <w:rPr>
                  <w:rStyle w:val="af0"/>
                  <w:rFonts w:asciiTheme="minorHAnsi" w:hAnsiTheme="minorHAnsi" w:cstheme="minorHAnsi"/>
                </w:rPr>
                <w:t>n</w:t>
              </w:r>
              <w:r w:rsidR="009E5FFB" w:rsidRPr="00224F65">
                <w:rPr>
                  <w:rStyle w:val="af0"/>
                  <w:rFonts w:asciiTheme="minorHAnsi" w:hAnsiTheme="minorHAnsi" w:cstheme="minorHAnsi"/>
                </w:rPr>
                <w:t>ode_id}</w:t>
              </w:r>
            </w:hyperlink>
          </w:p>
        </w:tc>
        <w:tc>
          <w:tcPr>
            <w:tcW w:w="2813" w:type="dxa"/>
          </w:tcPr>
          <w:p w14:paraId="6D028AAB" w14:textId="77777777" w:rsidR="009E5FFB" w:rsidRDefault="009E5FFB" w:rsidP="00CC200D">
            <w:pPr>
              <w:rPr>
                <w:rFonts w:asciiTheme="minorHAnsi" w:hAnsiTheme="minorHAnsi" w:cstheme="minorHAnsi"/>
              </w:rPr>
            </w:pPr>
            <w:r>
              <w:rPr>
                <w:rFonts w:asciiTheme="minorHAnsi" w:hAnsiTheme="minorHAnsi" w:cstheme="minorHAnsi"/>
              </w:rPr>
              <w:t>Deletes an appnode</w:t>
            </w:r>
          </w:p>
        </w:tc>
      </w:tr>
      <w:tr w:rsidR="009E5FFB" w14:paraId="18764506" w14:textId="77777777" w:rsidTr="008F7F41">
        <w:tc>
          <w:tcPr>
            <w:tcW w:w="985" w:type="dxa"/>
          </w:tcPr>
          <w:p w14:paraId="20689FD6" w14:textId="77777777" w:rsidR="009E5FFB" w:rsidRDefault="009E5FFB" w:rsidP="00CC200D">
            <w:pPr>
              <w:rPr>
                <w:rFonts w:asciiTheme="minorHAnsi" w:hAnsiTheme="minorHAnsi" w:cstheme="minorHAnsi"/>
              </w:rPr>
            </w:pPr>
            <w:r>
              <w:rPr>
                <w:rFonts w:asciiTheme="minorHAnsi" w:hAnsiTheme="minorHAnsi" w:cstheme="minorHAnsi"/>
              </w:rPr>
              <w:t>PUT</w:t>
            </w:r>
          </w:p>
        </w:tc>
        <w:tc>
          <w:tcPr>
            <w:tcW w:w="5552" w:type="dxa"/>
          </w:tcPr>
          <w:p w14:paraId="68C8946E" w14:textId="75BBCADD" w:rsidR="009E5FFB" w:rsidRDefault="0054537F" w:rsidP="00CC200D">
            <w:pPr>
              <w:rPr>
                <w:rFonts w:asciiTheme="minorHAnsi" w:hAnsiTheme="minorHAnsi" w:cstheme="minorHAnsi"/>
              </w:rPr>
            </w:pPr>
            <w:hyperlink w:anchor="_Update_appnode" w:history="1">
              <w:r w:rsidR="009E5FFB" w:rsidRPr="00224F65">
                <w:rPr>
                  <w:rStyle w:val="af0"/>
                  <w:rFonts w:asciiTheme="minorHAnsi" w:hAnsiTheme="minorHAnsi" w:cstheme="minorHAnsi"/>
                </w:rPr>
                <w:t>/v1/{tenant_id}/appnodes/{app</w:t>
              </w:r>
              <w:r w:rsidR="00370BE7" w:rsidRPr="00224F65">
                <w:rPr>
                  <w:rStyle w:val="af0"/>
                  <w:rFonts w:asciiTheme="minorHAnsi" w:hAnsiTheme="minorHAnsi" w:cstheme="minorHAnsi"/>
                </w:rPr>
                <w:t>n</w:t>
              </w:r>
              <w:r w:rsidR="009E5FFB" w:rsidRPr="00224F65">
                <w:rPr>
                  <w:rStyle w:val="af0"/>
                  <w:rFonts w:asciiTheme="minorHAnsi" w:hAnsiTheme="minorHAnsi" w:cstheme="minorHAnsi"/>
                </w:rPr>
                <w:t>ode_id}</w:t>
              </w:r>
            </w:hyperlink>
          </w:p>
        </w:tc>
        <w:tc>
          <w:tcPr>
            <w:tcW w:w="2813" w:type="dxa"/>
          </w:tcPr>
          <w:p w14:paraId="71F328EF" w14:textId="77777777" w:rsidR="009E5FFB" w:rsidRDefault="009E5FFB" w:rsidP="00CC200D">
            <w:pPr>
              <w:rPr>
                <w:rFonts w:asciiTheme="minorHAnsi" w:hAnsiTheme="minorHAnsi" w:cstheme="minorHAnsi"/>
              </w:rPr>
            </w:pPr>
            <w:r>
              <w:rPr>
                <w:rFonts w:asciiTheme="minorHAnsi" w:hAnsiTheme="minorHAnsi" w:cstheme="minorHAnsi"/>
              </w:rPr>
              <w:t>Updates an appnode</w:t>
            </w:r>
          </w:p>
        </w:tc>
      </w:tr>
    </w:tbl>
    <w:p w14:paraId="51C9FA50" w14:textId="4E50F769" w:rsidR="009E5FFB" w:rsidRDefault="009E5FFB">
      <w:pPr>
        <w:spacing w:before="0" w:after="0" w:line="240" w:lineRule="auto"/>
        <w:rPr>
          <w:rFonts w:asciiTheme="minorHAnsi" w:hAnsiTheme="minorHAnsi" w:cstheme="minorHAnsi"/>
        </w:rPr>
      </w:pPr>
      <w:r>
        <w:rPr>
          <w:rFonts w:asciiTheme="minorHAnsi" w:hAnsiTheme="minorHAnsi" w:cstheme="minorHAnsi"/>
        </w:rPr>
        <w:br w:type="page"/>
      </w:r>
    </w:p>
    <w:p w14:paraId="6619B68E" w14:textId="2D95B514" w:rsidR="00062D26" w:rsidRPr="00C162D9" w:rsidRDefault="00062D26" w:rsidP="009E5FFB">
      <w:pPr>
        <w:pStyle w:val="4"/>
        <w:rPr>
          <w:color w:val="0070C0"/>
          <w:sz w:val="32"/>
          <w:szCs w:val="32"/>
        </w:rPr>
      </w:pPr>
      <w:bookmarkStart w:id="17" w:name="_Create_appnode"/>
      <w:bookmarkEnd w:id="17"/>
      <w:r w:rsidRPr="00C162D9">
        <w:rPr>
          <w:color w:val="0070C0"/>
          <w:sz w:val="32"/>
          <w:szCs w:val="32"/>
        </w:rPr>
        <w:lastRenderedPageBreak/>
        <w:t>Create</w:t>
      </w:r>
      <w:r w:rsidR="009E5FFB" w:rsidRPr="00C162D9">
        <w:rPr>
          <w:color w:val="0070C0"/>
          <w:sz w:val="32"/>
          <w:szCs w:val="32"/>
        </w:rPr>
        <w:t xml:space="preserve"> appnode</w:t>
      </w:r>
    </w:p>
    <w:tbl>
      <w:tblPr>
        <w:tblStyle w:val="af1"/>
        <w:tblW w:w="0" w:type="auto"/>
        <w:tblLook w:val="04A0" w:firstRow="1" w:lastRow="0" w:firstColumn="1" w:lastColumn="0" w:noHBand="0" w:noVBand="1"/>
      </w:tblPr>
      <w:tblGrid>
        <w:gridCol w:w="985"/>
        <w:gridCol w:w="5580"/>
        <w:gridCol w:w="2755"/>
      </w:tblGrid>
      <w:tr w:rsidR="009E5FFB" w14:paraId="27BFD5FB" w14:textId="77777777" w:rsidTr="008F7F41">
        <w:tc>
          <w:tcPr>
            <w:tcW w:w="985" w:type="dxa"/>
          </w:tcPr>
          <w:p w14:paraId="1013B788" w14:textId="77777777" w:rsidR="009E5FFB" w:rsidRDefault="009E5FFB" w:rsidP="00CC200D">
            <w:pPr>
              <w:jc w:val="center"/>
              <w:rPr>
                <w:rFonts w:asciiTheme="minorHAnsi" w:hAnsiTheme="minorHAnsi" w:cstheme="minorHAnsi"/>
              </w:rPr>
            </w:pPr>
            <w:r>
              <w:rPr>
                <w:rFonts w:asciiTheme="minorHAnsi" w:hAnsiTheme="minorHAnsi" w:cstheme="minorHAnsi"/>
              </w:rPr>
              <w:t>Method</w:t>
            </w:r>
          </w:p>
        </w:tc>
        <w:tc>
          <w:tcPr>
            <w:tcW w:w="5580" w:type="dxa"/>
          </w:tcPr>
          <w:p w14:paraId="5F749906" w14:textId="77777777" w:rsidR="009E5FFB" w:rsidRDefault="009E5FFB" w:rsidP="00CC200D">
            <w:pPr>
              <w:jc w:val="center"/>
              <w:rPr>
                <w:rFonts w:asciiTheme="minorHAnsi" w:hAnsiTheme="minorHAnsi" w:cstheme="minorHAnsi"/>
              </w:rPr>
            </w:pPr>
            <w:r>
              <w:rPr>
                <w:rFonts w:asciiTheme="minorHAnsi" w:hAnsiTheme="minorHAnsi" w:cstheme="minorHAnsi"/>
              </w:rPr>
              <w:t>URI</w:t>
            </w:r>
          </w:p>
        </w:tc>
        <w:tc>
          <w:tcPr>
            <w:tcW w:w="2755" w:type="dxa"/>
          </w:tcPr>
          <w:p w14:paraId="171F5300" w14:textId="77777777" w:rsidR="009E5FFB" w:rsidRDefault="009E5FFB" w:rsidP="00CC200D">
            <w:pPr>
              <w:jc w:val="center"/>
              <w:rPr>
                <w:rFonts w:asciiTheme="minorHAnsi" w:hAnsiTheme="minorHAnsi" w:cstheme="minorHAnsi"/>
              </w:rPr>
            </w:pPr>
            <w:r>
              <w:rPr>
                <w:rFonts w:asciiTheme="minorHAnsi" w:hAnsiTheme="minorHAnsi" w:cstheme="minorHAnsi"/>
              </w:rPr>
              <w:t>Description</w:t>
            </w:r>
          </w:p>
        </w:tc>
      </w:tr>
      <w:tr w:rsidR="009E5FFB" w14:paraId="336A4829" w14:textId="77777777" w:rsidTr="008F7F41">
        <w:tc>
          <w:tcPr>
            <w:tcW w:w="985" w:type="dxa"/>
          </w:tcPr>
          <w:p w14:paraId="0580D3C1" w14:textId="77777777" w:rsidR="009E5FFB" w:rsidRDefault="009E5FFB" w:rsidP="00CC200D">
            <w:pPr>
              <w:rPr>
                <w:rFonts w:asciiTheme="minorHAnsi" w:hAnsiTheme="minorHAnsi" w:cstheme="minorHAnsi"/>
              </w:rPr>
            </w:pPr>
            <w:r>
              <w:rPr>
                <w:rFonts w:asciiTheme="minorHAnsi" w:hAnsiTheme="minorHAnsi" w:cstheme="minorHAnsi"/>
              </w:rPr>
              <w:t>POST</w:t>
            </w:r>
          </w:p>
        </w:tc>
        <w:tc>
          <w:tcPr>
            <w:tcW w:w="5580" w:type="dxa"/>
          </w:tcPr>
          <w:p w14:paraId="3A485739" w14:textId="77777777" w:rsidR="009E5FFB" w:rsidRDefault="009E5FFB" w:rsidP="00CC200D">
            <w:pPr>
              <w:rPr>
                <w:rFonts w:asciiTheme="minorHAnsi" w:hAnsiTheme="minorHAnsi" w:cstheme="minorHAnsi"/>
              </w:rPr>
            </w:pPr>
            <w:r>
              <w:rPr>
                <w:rFonts w:asciiTheme="minorHAnsi" w:hAnsiTheme="minorHAnsi" w:cstheme="minorHAnsi"/>
              </w:rPr>
              <w:t>/v1/{tenant_id}/appnodes</w:t>
            </w:r>
          </w:p>
        </w:tc>
        <w:tc>
          <w:tcPr>
            <w:tcW w:w="2755" w:type="dxa"/>
          </w:tcPr>
          <w:p w14:paraId="044703D2" w14:textId="77777777" w:rsidR="009E5FFB" w:rsidRDefault="009E5FFB" w:rsidP="00CC200D">
            <w:pPr>
              <w:rPr>
                <w:rFonts w:asciiTheme="minorHAnsi" w:hAnsiTheme="minorHAnsi" w:cstheme="minorHAnsi"/>
              </w:rPr>
            </w:pPr>
            <w:r>
              <w:rPr>
                <w:rFonts w:asciiTheme="minorHAnsi" w:hAnsiTheme="minorHAnsi" w:cstheme="minorHAnsi"/>
              </w:rPr>
              <w:t>Creates an appnode that connects to openstack</w:t>
            </w:r>
          </w:p>
        </w:tc>
      </w:tr>
    </w:tbl>
    <w:p w14:paraId="1831CAB6" w14:textId="01BE85BA" w:rsidR="00C07781" w:rsidRDefault="009E5FFB" w:rsidP="007E23C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2AE3F48" w14:textId="3E31945F" w:rsidR="009E5FFB" w:rsidRDefault="009E5FFB" w:rsidP="007E23C1">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234EA04D" w14:textId="77777777" w:rsidR="00062D26" w:rsidRPr="00C162D9" w:rsidRDefault="00062D26" w:rsidP="00E74A34">
      <w:pPr>
        <w:pStyle w:val="5"/>
        <w:rPr>
          <w:sz w:val="28"/>
          <w:szCs w:val="28"/>
        </w:rPr>
      </w:pPr>
      <w:r w:rsidRPr="00C162D9">
        <w:rPr>
          <w:sz w:val="28"/>
          <w:szCs w:val="28"/>
        </w:rPr>
        <w:t xml:space="preserve">Request </w:t>
      </w:r>
    </w:p>
    <w:p w14:paraId="76067FD6" w14:textId="50F589F3" w:rsidR="00AC1588" w:rsidRDefault="00AC1588" w:rsidP="00AC1588">
      <w:bookmarkStart w:id="18" w:name="OLE_LINK23"/>
      <w:r>
        <w:t>This table shows the URI parameters for the create appnode request:</w:t>
      </w:r>
    </w:p>
    <w:tbl>
      <w:tblPr>
        <w:tblStyle w:val="af1"/>
        <w:tblW w:w="0" w:type="auto"/>
        <w:tblLook w:val="04A0" w:firstRow="1" w:lastRow="0" w:firstColumn="1" w:lastColumn="0" w:noHBand="0" w:noVBand="1"/>
      </w:tblPr>
      <w:tblGrid>
        <w:gridCol w:w="2605"/>
        <w:gridCol w:w="1710"/>
        <w:gridCol w:w="5035"/>
      </w:tblGrid>
      <w:tr w:rsidR="00AC1588" w14:paraId="58FD7FC9" w14:textId="77777777" w:rsidTr="00AC1588">
        <w:tc>
          <w:tcPr>
            <w:tcW w:w="2605" w:type="dxa"/>
          </w:tcPr>
          <w:p w14:paraId="6A536269" w14:textId="4DA77749" w:rsidR="00AC1588" w:rsidRDefault="00AC1588" w:rsidP="00AC1588">
            <w:pPr>
              <w:jc w:val="center"/>
            </w:pPr>
            <w:r>
              <w:t>Name</w:t>
            </w:r>
          </w:p>
        </w:tc>
        <w:tc>
          <w:tcPr>
            <w:tcW w:w="1710" w:type="dxa"/>
          </w:tcPr>
          <w:p w14:paraId="1BF357B3" w14:textId="2C9805F6" w:rsidR="00AC1588" w:rsidRDefault="00AC1588" w:rsidP="00AC1588">
            <w:pPr>
              <w:jc w:val="center"/>
            </w:pPr>
            <w:r>
              <w:t>Type</w:t>
            </w:r>
          </w:p>
        </w:tc>
        <w:tc>
          <w:tcPr>
            <w:tcW w:w="5035" w:type="dxa"/>
          </w:tcPr>
          <w:p w14:paraId="617823AD" w14:textId="5F296B0F" w:rsidR="00AC1588" w:rsidRDefault="00AC1588" w:rsidP="00AC1588">
            <w:pPr>
              <w:jc w:val="center"/>
            </w:pPr>
            <w:r>
              <w:t>Description</w:t>
            </w:r>
          </w:p>
        </w:tc>
      </w:tr>
      <w:tr w:rsidR="00AC1588" w14:paraId="0C7149B8" w14:textId="77777777" w:rsidTr="00AC1588">
        <w:tc>
          <w:tcPr>
            <w:tcW w:w="2605" w:type="dxa"/>
          </w:tcPr>
          <w:p w14:paraId="101C16FE" w14:textId="4E8BB805" w:rsidR="00AC1588" w:rsidRDefault="00AC1588" w:rsidP="00AC1588">
            <w:r>
              <w:t>{tenant_id}</w:t>
            </w:r>
          </w:p>
        </w:tc>
        <w:tc>
          <w:tcPr>
            <w:tcW w:w="1710" w:type="dxa"/>
          </w:tcPr>
          <w:p w14:paraId="20AAC101" w14:textId="611F6DC2" w:rsidR="00AC1588" w:rsidRDefault="00AC1588" w:rsidP="00AC1588">
            <w:r>
              <w:t>UUID</w:t>
            </w:r>
          </w:p>
        </w:tc>
        <w:tc>
          <w:tcPr>
            <w:tcW w:w="5035" w:type="dxa"/>
          </w:tcPr>
          <w:p w14:paraId="51BAF5B7" w14:textId="7C784F76" w:rsidR="00AC1588" w:rsidRDefault="00AC1588" w:rsidP="00AC1588">
            <w:r w:rsidRPr="00AC1588">
              <w:t>The UUID of the tenant in a multi-tenancy cloud.</w:t>
            </w:r>
          </w:p>
        </w:tc>
      </w:tr>
    </w:tbl>
    <w:bookmarkEnd w:id="18"/>
    <w:p w14:paraId="44822C98" w14:textId="289F4C4B" w:rsidR="00AC1588" w:rsidRDefault="006E5691" w:rsidP="00AC1588">
      <w:r>
        <w:t>This list shows the body parameters for the request:</w:t>
      </w:r>
    </w:p>
    <w:p w14:paraId="6FB9091B" w14:textId="1C36121C" w:rsidR="006E5691" w:rsidRDefault="006E5691" w:rsidP="0008171D">
      <w:pPr>
        <w:pStyle w:val="af8"/>
        <w:numPr>
          <w:ilvl w:val="0"/>
          <w:numId w:val="10"/>
        </w:numPr>
      </w:pPr>
      <w:r w:rsidRPr="006E5691">
        <w:rPr>
          <w:b/>
        </w:rPr>
        <w:t>parameters</w:t>
      </w:r>
      <w:r>
        <w:t>:</w:t>
      </w:r>
    </w:p>
    <w:p w14:paraId="7292D2BC" w14:textId="6E21ECD3" w:rsidR="006E5691" w:rsidRDefault="006E5691" w:rsidP="0008171D">
      <w:pPr>
        <w:pStyle w:val="af8"/>
        <w:numPr>
          <w:ilvl w:val="1"/>
          <w:numId w:val="10"/>
        </w:numPr>
      </w:pPr>
      <w:r w:rsidRPr="006E5691">
        <w:rPr>
          <w:b/>
        </w:rPr>
        <w:t>os_tenant_name</w:t>
      </w:r>
      <w:r>
        <w:t>: string. Required.</w:t>
      </w:r>
    </w:p>
    <w:p w14:paraId="542DBDE2" w14:textId="2D0ACB85" w:rsidR="006E5691" w:rsidRDefault="006E5691" w:rsidP="006E5691">
      <w:pPr>
        <w:ind w:left="1440"/>
      </w:pPr>
      <w:r>
        <w:t>The tenant name of openstack, like admin.</w:t>
      </w:r>
    </w:p>
    <w:p w14:paraId="768B70DB" w14:textId="25C7695D" w:rsidR="006E5691" w:rsidRDefault="006E5691" w:rsidP="0008171D">
      <w:pPr>
        <w:pStyle w:val="af8"/>
        <w:numPr>
          <w:ilvl w:val="1"/>
          <w:numId w:val="10"/>
        </w:numPr>
      </w:pPr>
      <w:r w:rsidRPr="006E5691">
        <w:rPr>
          <w:b/>
        </w:rPr>
        <w:t>os_username</w:t>
      </w:r>
      <w:r>
        <w:t>: string. Required.</w:t>
      </w:r>
    </w:p>
    <w:p w14:paraId="6063797E" w14:textId="1A6924B8" w:rsidR="006E5691" w:rsidRDefault="006E5691" w:rsidP="006E5691">
      <w:pPr>
        <w:ind w:left="1440"/>
      </w:pPr>
      <w:r>
        <w:t>The username of openstack, like admin.</w:t>
      </w:r>
    </w:p>
    <w:p w14:paraId="5B425B8E" w14:textId="72FB17A7" w:rsidR="006E5691" w:rsidRDefault="006E5691" w:rsidP="0008171D">
      <w:pPr>
        <w:pStyle w:val="af8"/>
        <w:numPr>
          <w:ilvl w:val="1"/>
          <w:numId w:val="10"/>
        </w:numPr>
      </w:pPr>
      <w:r w:rsidRPr="006E5691">
        <w:rPr>
          <w:b/>
        </w:rPr>
        <w:t>os_password</w:t>
      </w:r>
      <w:r>
        <w:t>: string. Required.</w:t>
      </w:r>
    </w:p>
    <w:p w14:paraId="268744E7" w14:textId="2DF48E4B" w:rsidR="006E5691" w:rsidRDefault="006E5691" w:rsidP="006E5691">
      <w:pPr>
        <w:ind w:left="1440"/>
      </w:pPr>
      <w:r>
        <w:t>The password of openstack, like admin.</w:t>
      </w:r>
    </w:p>
    <w:p w14:paraId="145D8CFC" w14:textId="277294CC" w:rsidR="006E5691" w:rsidRDefault="006E5691" w:rsidP="0008171D">
      <w:pPr>
        <w:pStyle w:val="af8"/>
        <w:numPr>
          <w:ilvl w:val="1"/>
          <w:numId w:val="10"/>
        </w:numPr>
      </w:pPr>
      <w:r w:rsidRPr="006E5691">
        <w:rPr>
          <w:b/>
        </w:rPr>
        <w:t>os_auth_url</w:t>
      </w:r>
      <w:r>
        <w:t>: string. Required.</w:t>
      </w:r>
    </w:p>
    <w:p w14:paraId="14F8CA38" w14:textId="1A03B0E9" w:rsidR="006E5691" w:rsidRDefault="006E5691" w:rsidP="006E5691">
      <w:pPr>
        <w:ind w:left="1440"/>
      </w:pPr>
      <w:r>
        <w:t>The auth url of openstack, like http://192.168.100.100:5000/v2.0</w:t>
      </w:r>
    </w:p>
    <w:p w14:paraId="7B0FC808" w14:textId="10CEC760" w:rsidR="006E5691" w:rsidRDefault="006E5691" w:rsidP="0008171D">
      <w:pPr>
        <w:pStyle w:val="af8"/>
        <w:numPr>
          <w:ilvl w:val="1"/>
          <w:numId w:val="10"/>
        </w:numPr>
      </w:pPr>
      <w:r w:rsidRPr="006E5691">
        <w:rPr>
          <w:b/>
        </w:rPr>
        <w:t>os_region_name</w:t>
      </w:r>
      <w:r>
        <w:t>: string. Not required.</w:t>
      </w:r>
    </w:p>
    <w:p w14:paraId="02F1C993" w14:textId="6B12DC78" w:rsidR="006E5691" w:rsidRDefault="006E5691" w:rsidP="006E5691">
      <w:pPr>
        <w:ind w:left="1440"/>
      </w:pPr>
      <w:r>
        <w:t>The region name of openstack, like RegionOne. If not one region, it can be blank.</w:t>
      </w:r>
    </w:p>
    <w:p w14:paraId="06A14C79" w14:textId="31312B8D" w:rsidR="006E5691" w:rsidRDefault="006E5691" w:rsidP="0008171D">
      <w:pPr>
        <w:pStyle w:val="af8"/>
        <w:numPr>
          <w:ilvl w:val="1"/>
          <w:numId w:val="10"/>
        </w:numPr>
      </w:pPr>
      <w:r w:rsidRPr="006E5691">
        <w:rPr>
          <w:b/>
        </w:rPr>
        <w:t>ssh_user</w:t>
      </w:r>
      <w:r>
        <w:t>: string. Required.</w:t>
      </w:r>
    </w:p>
    <w:p w14:paraId="1804FE07" w14:textId="17FAC46B" w:rsidR="002D068F" w:rsidRDefault="006E5691" w:rsidP="00AA609C">
      <w:pPr>
        <w:ind w:left="1440"/>
      </w:pPr>
      <w:r>
        <w:t>The user can login openstack keystone node without password. At the same time, the user can login from openstack keystone node to other nodes of openstack, includes itself.</w:t>
      </w:r>
    </w:p>
    <w:p w14:paraId="6013DFFB" w14:textId="668A06DB" w:rsidR="00BC60A6" w:rsidRPr="006775F7" w:rsidRDefault="00BC60A6" w:rsidP="002D068F">
      <w:pPr>
        <w:rPr>
          <w:b/>
          <w:sz w:val="24"/>
        </w:rPr>
      </w:pPr>
      <w:r w:rsidRPr="006775F7">
        <w:rPr>
          <w:b/>
          <w:sz w:val="24"/>
        </w:rPr>
        <w:t>Example 2.1. Create appnode: JSON request</w:t>
      </w:r>
    </w:p>
    <w:p w14:paraId="12085C67"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w:t>
      </w:r>
    </w:p>
    <w:p w14:paraId="65CD8753"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t>"appnodes": {</w:t>
      </w:r>
    </w:p>
    <w:p w14:paraId="18CD65EE"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ACC08B8"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20774998"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1B4F2264"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lastRenderedPageBreak/>
        <w:tab/>
      </w:r>
      <w:r w:rsidRPr="00DA3F56">
        <w:rPr>
          <w:rFonts w:asciiTheme="minorHAnsi" w:hAnsiTheme="minorHAnsi" w:cstheme="minorHAnsi"/>
        </w:rPr>
        <w:tab/>
        <w:t>"os_auth_url": "http://192.168.100.100:5000/v2.0",</w:t>
      </w:r>
    </w:p>
    <w:p w14:paraId="45E70575"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4AC93D02"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"ssh_user": "intel"</w:t>
      </w:r>
    </w:p>
    <w:p w14:paraId="253657F6" w14:textId="77777777"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ab/>
        <w:t>}</w:t>
      </w:r>
    </w:p>
    <w:p w14:paraId="14ACD468" w14:textId="41BFAEC2" w:rsidR="00062D26" w:rsidRPr="00DA3F56" w:rsidRDefault="00062D26" w:rsidP="002D068F">
      <w:pPr>
        <w:pStyle w:val="CodeBlock"/>
        <w:ind w:left="0"/>
        <w:rPr>
          <w:rFonts w:asciiTheme="minorHAnsi" w:hAnsiTheme="minorHAnsi" w:cstheme="minorHAnsi"/>
        </w:rPr>
      </w:pPr>
      <w:r w:rsidRPr="00DA3F56">
        <w:rPr>
          <w:rFonts w:asciiTheme="minorHAnsi" w:hAnsiTheme="minorHAnsi" w:cstheme="minorHAnsi"/>
        </w:rPr>
        <w:t>}</w:t>
      </w:r>
    </w:p>
    <w:p w14:paraId="455D5FC4" w14:textId="4F210B6A" w:rsidR="00062D26" w:rsidRPr="00C162D9" w:rsidRDefault="00C23CC4" w:rsidP="00C23CC4">
      <w:pPr>
        <w:pStyle w:val="5"/>
        <w:rPr>
          <w:sz w:val="28"/>
          <w:szCs w:val="28"/>
        </w:rPr>
      </w:pPr>
      <w:r w:rsidRPr="00C162D9">
        <w:rPr>
          <w:sz w:val="28"/>
          <w:szCs w:val="28"/>
        </w:rPr>
        <w:t>Response</w:t>
      </w:r>
    </w:p>
    <w:p w14:paraId="1A507E3A" w14:textId="77777777" w:rsidR="006C0AB9" w:rsidRPr="00DA3F56" w:rsidRDefault="006C0AB9" w:rsidP="006C0AB9">
      <w:pPr>
        <w:rPr>
          <w:rFonts w:asciiTheme="minorHAnsi" w:hAnsiTheme="minorHAnsi" w:cstheme="minorHAnsi"/>
        </w:rPr>
      </w:pPr>
      <w:r>
        <w:rPr>
          <w:rFonts w:asciiTheme="minorHAnsi" w:hAnsiTheme="minorHAnsi" w:cstheme="minorHAnsi"/>
        </w:rPr>
        <w:t>This operation does not return a response body.</w:t>
      </w:r>
    </w:p>
    <w:p w14:paraId="01C0A98D" w14:textId="65341683" w:rsidR="00AC1588" w:rsidRPr="006C0AB9" w:rsidRDefault="00AC1588" w:rsidP="006C0AB9">
      <w:pPr>
        <w:rPr>
          <w:b/>
          <w:sz w:val="24"/>
        </w:rPr>
      </w:pPr>
      <w:r>
        <w:rPr>
          <w:rFonts w:asciiTheme="minorHAnsi" w:hAnsiTheme="minorHAnsi" w:cstheme="minorHAnsi"/>
        </w:rPr>
        <w:br w:type="page"/>
      </w:r>
    </w:p>
    <w:p w14:paraId="573548AF" w14:textId="739CDB8B" w:rsidR="00062D26" w:rsidRPr="00C162D9" w:rsidRDefault="00062D26" w:rsidP="00AC1588">
      <w:pPr>
        <w:pStyle w:val="4"/>
        <w:rPr>
          <w:color w:val="0070C0"/>
          <w:sz w:val="32"/>
          <w:szCs w:val="32"/>
        </w:rPr>
      </w:pPr>
      <w:bookmarkStart w:id="19" w:name="_List_appnodes"/>
      <w:bookmarkEnd w:id="19"/>
      <w:r w:rsidRPr="00C162D9">
        <w:rPr>
          <w:color w:val="0070C0"/>
          <w:sz w:val="32"/>
          <w:szCs w:val="32"/>
        </w:rPr>
        <w:lastRenderedPageBreak/>
        <w:t>List</w:t>
      </w:r>
      <w:r w:rsidR="00AC1588" w:rsidRPr="00C162D9">
        <w:rPr>
          <w:color w:val="0070C0"/>
          <w:sz w:val="32"/>
          <w:szCs w:val="32"/>
        </w:rPr>
        <w:t xml:space="preserve"> appnodes</w:t>
      </w:r>
    </w:p>
    <w:tbl>
      <w:tblPr>
        <w:tblStyle w:val="af1"/>
        <w:tblW w:w="0" w:type="auto"/>
        <w:tblLook w:val="04A0" w:firstRow="1" w:lastRow="0" w:firstColumn="1" w:lastColumn="0" w:noHBand="0" w:noVBand="1"/>
      </w:tblPr>
      <w:tblGrid>
        <w:gridCol w:w="985"/>
        <w:gridCol w:w="5580"/>
        <w:gridCol w:w="2755"/>
      </w:tblGrid>
      <w:tr w:rsidR="00AC1588" w14:paraId="10130AA4" w14:textId="77777777" w:rsidTr="00865D19">
        <w:tc>
          <w:tcPr>
            <w:tcW w:w="985" w:type="dxa"/>
          </w:tcPr>
          <w:p w14:paraId="3380F8D3" w14:textId="77777777" w:rsidR="00AC1588" w:rsidRDefault="00AC1588" w:rsidP="00CC200D">
            <w:pPr>
              <w:jc w:val="center"/>
              <w:rPr>
                <w:rFonts w:asciiTheme="minorHAnsi" w:hAnsiTheme="minorHAnsi" w:cstheme="minorHAnsi"/>
              </w:rPr>
            </w:pPr>
            <w:r>
              <w:rPr>
                <w:rFonts w:asciiTheme="minorHAnsi" w:hAnsiTheme="minorHAnsi" w:cstheme="minorHAnsi"/>
              </w:rPr>
              <w:t>Method</w:t>
            </w:r>
          </w:p>
        </w:tc>
        <w:tc>
          <w:tcPr>
            <w:tcW w:w="5580" w:type="dxa"/>
          </w:tcPr>
          <w:p w14:paraId="75D687CC" w14:textId="77777777" w:rsidR="00AC1588" w:rsidRDefault="00AC1588" w:rsidP="00CC200D">
            <w:pPr>
              <w:jc w:val="center"/>
              <w:rPr>
                <w:rFonts w:asciiTheme="minorHAnsi" w:hAnsiTheme="minorHAnsi" w:cstheme="minorHAnsi"/>
              </w:rPr>
            </w:pPr>
            <w:r>
              <w:rPr>
                <w:rFonts w:asciiTheme="minorHAnsi" w:hAnsiTheme="minorHAnsi" w:cstheme="minorHAnsi"/>
              </w:rPr>
              <w:t>URI</w:t>
            </w:r>
          </w:p>
        </w:tc>
        <w:tc>
          <w:tcPr>
            <w:tcW w:w="2755" w:type="dxa"/>
          </w:tcPr>
          <w:p w14:paraId="42249273" w14:textId="77777777" w:rsidR="00AC1588" w:rsidRDefault="00AC1588" w:rsidP="00CC200D">
            <w:pPr>
              <w:jc w:val="center"/>
              <w:rPr>
                <w:rFonts w:asciiTheme="minorHAnsi" w:hAnsiTheme="minorHAnsi" w:cstheme="minorHAnsi"/>
              </w:rPr>
            </w:pPr>
            <w:r>
              <w:rPr>
                <w:rFonts w:asciiTheme="minorHAnsi" w:hAnsiTheme="minorHAnsi" w:cstheme="minorHAnsi"/>
              </w:rPr>
              <w:t>Description</w:t>
            </w:r>
          </w:p>
        </w:tc>
      </w:tr>
      <w:tr w:rsidR="00AC1588" w14:paraId="2A5DEFAE" w14:textId="77777777" w:rsidTr="00865D19">
        <w:tc>
          <w:tcPr>
            <w:tcW w:w="985" w:type="dxa"/>
          </w:tcPr>
          <w:p w14:paraId="35D3148D" w14:textId="77777777" w:rsidR="00AC1588" w:rsidRDefault="00AC1588" w:rsidP="00CC200D">
            <w:pPr>
              <w:rPr>
                <w:rFonts w:asciiTheme="minorHAnsi" w:hAnsiTheme="minorHAnsi" w:cstheme="minorHAnsi"/>
              </w:rPr>
            </w:pPr>
            <w:r>
              <w:rPr>
                <w:rFonts w:asciiTheme="minorHAnsi" w:hAnsiTheme="minorHAnsi" w:cstheme="minorHAnsi"/>
              </w:rPr>
              <w:t>GET</w:t>
            </w:r>
          </w:p>
        </w:tc>
        <w:tc>
          <w:tcPr>
            <w:tcW w:w="5580" w:type="dxa"/>
          </w:tcPr>
          <w:p w14:paraId="7DC8334B" w14:textId="77777777" w:rsidR="00AC1588" w:rsidRDefault="00AC1588" w:rsidP="00CC200D">
            <w:pPr>
              <w:rPr>
                <w:rFonts w:asciiTheme="minorHAnsi" w:hAnsiTheme="minorHAnsi" w:cstheme="minorHAnsi"/>
              </w:rPr>
            </w:pPr>
            <w:r>
              <w:rPr>
                <w:rFonts w:asciiTheme="minorHAnsi" w:hAnsiTheme="minorHAnsi" w:cstheme="minorHAnsi"/>
              </w:rPr>
              <w:t>/v1/{tenant_id}/appnodes</w:t>
            </w:r>
          </w:p>
        </w:tc>
        <w:tc>
          <w:tcPr>
            <w:tcW w:w="2755" w:type="dxa"/>
          </w:tcPr>
          <w:p w14:paraId="0464CECB" w14:textId="77777777" w:rsidR="00AC1588" w:rsidRDefault="00AC1588" w:rsidP="00CC200D">
            <w:pPr>
              <w:rPr>
                <w:rFonts w:asciiTheme="minorHAnsi" w:hAnsiTheme="minorHAnsi" w:cstheme="minorHAnsi"/>
              </w:rPr>
            </w:pPr>
            <w:r>
              <w:rPr>
                <w:rFonts w:asciiTheme="minorHAnsi" w:hAnsiTheme="minorHAnsi" w:cstheme="minorHAnsi"/>
              </w:rPr>
              <w:t>Lists details for all appnodes</w:t>
            </w:r>
          </w:p>
        </w:tc>
      </w:tr>
    </w:tbl>
    <w:p w14:paraId="346CE956" w14:textId="5E21FA54" w:rsidR="00AC1588" w:rsidRDefault="00AC1588" w:rsidP="00062D2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1406993" w14:textId="04DBD1CF" w:rsidR="00AC1588" w:rsidRPr="00C162D9" w:rsidRDefault="00E6524E" w:rsidP="00E6524E">
      <w:pPr>
        <w:pStyle w:val="5"/>
        <w:rPr>
          <w:sz w:val="28"/>
          <w:szCs w:val="28"/>
        </w:rPr>
      </w:pPr>
      <w:r w:rsidRPr="00C162D9">
        <w:rPr>
          <w:sz w:val="28"/>
          <w:szCs w:val="28"/>
        </w:rPr>
        <w:t>Request</w:t>
      </w:r>
    </w:p>
    <w:p w14:paraId="7E8FE5CF" w14:textId="0B94CDD8" w:rsidR="00E6524E" w:rsidRDefault="00E6524E" w:rsidP="00E6524E">
      <w:r>
        <w:t xml:space="preserve">This table shows the URI parameters for the </w:t>
      </w:r>
      <w:r w:rsidR="00AB66B6">
        <w:t>list</w:t>
      </w:r>
      <w:r>
        <w:t xml:space="preserve"> appnode</w:t>
      </w:r>
      <w:r w:rsidR="00AB66B6">
        <w:t>s</w:t>
      </w:r>
      <w:r>
        <w:t xml:space="preserve"> request:</w:t>
      </w:r>
    </w:p>
    <w:tbl>
      <w:tblPr>
        <w:tblStyle w:val="af1"/>
        <w:tblW w:w="0" w:type="auto"/>
        <w:tblLook w:val="04A0" w:firstRow="1" w:lastRow="0" w:firstColumn="1" w:lastColumn="0" w:noHBand="0" w:noVBand="1"/>
      </w:tblPr>
      <w:tblGrid>
        <w:gridCol w:w="2605"/>
        <w:gridCol w:w="1710"/>
        <w:gridCol w:w="5035"/>
      </w:tblGrid>
      <w:tr w:rsidR="00E6524E" w14:paraId="0C3B0DB8" w14:textId="77777777" w:rsidTr="00CC200D">
        <w:tc>
          <w:tcPr>
            <w:tcW w:w="2605" w:type="dxa"/>
          </w:tcPr>
          <w:p w14:paraId="71704011" w14:textId="77777777" w:rsidR="00E6524E" w:rsidRDefault="00E6524E" w:rsidP="00CC200D">
            <w:pPr>
              <w:jc w:val="center"/>
            </w:pPr>
            <w:r>
              <w:t>Name</w:t>
            </w:r>
          </w:p>
        </w:tc>
        <w:tc>
          <w:tcPr>
            <w:tcW w:w="1710" w:type="dxa"/>
          </w:tcPr>
          <w:p w14:paraId="7A56AE67" w14:textId="77777777" w:rsidR="00E6524E" w:rsidRDefault="00E6524E" w:rsidP="00CC200D">
            <w:pPr>
              <w:jc w:val="center"/>
            </w:pPr>
            <w:r>
              <w:t>Type</w:t>
            </w:r>
          </w:p>
        </w:tc>
        <w:tc>
          <w:tcPr>
            <w:tcW w:w="5035" w:type="dxa"/>
          </w:tcPr>
          <w:p w14:paraId="6A6DAAB7" w14:textId="77777777" w:rsidR="00E6524E" w:rsidRDefault="00E6524E" w:rsidP="00CC200D">
            <w:pPr>
              <w:jc w:val="center"/>
            </w:pPr>
            <w:r>
              <w:t>Description</w:t>
            </w:r>
          </w:p>
        </w:tc>
      </w:tr>
      <w:tr w:rsidR="00E6524E" w14:paraId="1D5BAA37" w14:textId="77777777" w:rsidTr="00CC200D">
        <w:tc>
          <w:tcPr>
            <w:tcW w:w="2605" w:type="dxa"/>
          </w:tcPr>
          <w:p w14:paraId="5089FA26" w14:textId="77777777" w:rsidR="00E6524E" w:rsidRDefault="00E6524E" w:rsidP="00CC200D">
            <w:r>
              <w:t>{tenant_id}</w:t>
            </w:r>
          </w:p>
        </w:tc>
        <w:tc>
          <w:tcPr>
            <w:tcW w:w="1710" w:type="dxa"/>
          </w:tcPr>
          <w:p w14:paraId="584E6762" w14:textId="77777777" w:rsidR="00E6524E" w:rsidRDefault="00E6524E" w:rsidP="00CC200D">
            <w:r>
              <w:t>UUID</w:t>
            </w:r>
          </w:p>
        </w:tc>
        <w:tc>
          <w:tcPr>
            <w:tcW w:w="5035" w:type="dxa"/>
          </w:tcPr>
          <w:p w14:paraId="52E103CD" w14:textId="77777777" w:rsidR="00E6524E" w:rsidRDefault="00E6524E" w:rsidP="00CC200D">
            <w:r w:rsidRPr="00AC1588">
              <w:t>The UUID of the tenant in a multi-tenancy cloud.</w:t>
            </w:r>
          </w:p>
        </w:tc>
      </w:tr>
    </w:tbl>
    <w:p w14:paraId="0F9BD933" w14:textId="10739FF7" w:rsidR="00062D26" w:rsidRPr="00DA3F56" w:rsidRDefault="00E6524E" w:rsidP="00062D26">
      <w:pPr>
        <w:rPr>
          <w:rFonts w:asciiTheme="minorHAnsi" w:hAnsiTheme="minorHAnsi" w:cstheme="minorHAnsi"/>
        </w:rPr>
      </w:pPr>
      <w:r w:rsidRPr="00E6524E">
        <w:rPr>
          <w:rFonts w:asciiTheme="minorHAnsi" w:hAnsiTheme="minorHAnsi" w:cstheme="minorHAnsi"/>
        </w:rPr>
        <w:t>This operation does not accept a request body.</w:t>
      </w:r>
    </w:p>
    <w:p w14:paraId="68E830D2" w14:textId="01FD1B59" w:rsidR="00062D26" w:rsidRPr="00C162D9" w:rsidRDefault="00E6524E" w:rsidP="00E6524E">
      <w:pPr>
        <w:pStyle w:val="5"/>
        <w:rPr>
          <w:sz w:val="28"/>
          <w:szCs w:val="28"/>
        </w:rPr>
      </w:pPr>
      <w:r w:rsidRPr="00C162D9">
        <w:rPr>
          <w:sz w:val="28"/>
          <w:szCs w:val="28"/>
        </w:rPr>
        <w:t>Response</w:t>
      </w:r>
    </w:p>
    <w:p w14:paraId="7A4847F0" w14:textId="3956933F" w:rsidR="00E6524E" w:rsidRPr="00E6524E" w:rsidRDefault="00E6524E" w:rsidP="00E6524E">
      <w:pPr>
        <w:rPr>
          <w:b/>
          <w:sz w:val="24"/>
        </w:rPr>
      </w:pPr>
      <w:r w:rsidRPr="00E6524E">
        <w:rPr>
          <w:b/>
          <w:sz w:val="24"/>
        </w:rPr>
        <w:t>Examp</w:t>
      </w:r>
      <w:r>
        <w:rPr>
          <w:b/>
          <w:sz w:val="24"/>
        </w:rPr>
        <w:t>le 2.</w:t>
      </w:r>
      <w:r w:rsidR="006C0AB9">
        <w:rPr>
          <w:b/>
          <w:sz w:val="24"/>
        </w:rPr>
        <w:t>2</w:t>
      </w:r>
      <w:r w:rsidRPr="00E6524E">
        <w:rPr>
          <w:b/>
          <w:sz w:val="24"/>
        </w:rPr>
        <w:t xml:space="preserve">. </w:t>
      </w:r>
      <w:r>
        <w:rPr>
          <w:b/>
          <w:sz w:val="24"/>
        </w:rPr>
        <w:t>List</w:t>
      </w:r>
      <w:r w:rsidRPr="00E6524E">
        <w:rPr>
          <w:b/>
          <w:sz w:val="24"/>
        </w:rPr>
        <w:t xml:space="preserve"> appnode</w:t>
      </w:r>
      <w:r>
        <w:rPr>
          <w:b/>
          <w:sz w:val="24"/>
        </w:rPr>
        <w:t>s</w:t>
      </w:r>
      <w:r w:rsidRPr="00E6524E">
        <w:rPr>
          <w:b/>
          <w:sz w:val="24"/>
        </w:rPr>
        <w:t>: JSON response</w:t>
      </w:r>
    </w:p>
    <w:p w14:paraId="2E1FB816"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w:t>
      </w:r>
    </w:p>
    <w:p w14:paraId="11E5DEF7"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"appnodes": [</w:t>
      </w:r>
    </w:p>
    <w:p w14:paraId="3AA75B55"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4167AF29"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"os_username": "admin",</w:t>
      </w:r>
    </w:p>
    <w:p w14:paraId="41B78539" w14:textId="6D819AB6"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r w:rsidR="00E6524E">
        <w:rPr>
          <w:rFonts w:asciiTheme="minorHAnsi" w:hAnsiTheme="minorHAnsi" w:cstheme="minorHAnsi"/>
        </w:rPr>
        <w:t>ssh</w:t>
      </w:r>
      <w:r w:rsidRPr="00DA3F56">
        <w:rPr>
          <w:rFonts w:asciiTheme="minorHAnsi" w:hAnsiTheme="minorHAnsi" w:cstheme="minorHAnsi"/>
        </w:rPr>
        <w:t>_user": "jack",</w:t>
      </w:r>
    </w:p>
    <w:p w14:paraId="387EA091"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"os_tenant_name": "admin",</w:t>
      </w:r>
    </w:p>
    <w:p w14:paraId="6CE2B1B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"os_auth_url": "http://192.168.81.232:5000/v2.0",</w:t>
      </w:r>
    </w:p>
    <w:p w14:paraId="4FC9A269"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"os_region_name": "RegionOne",</w:t>
      </w:r>
    </w:p>
    <w:p w14:paraId="05686EA4"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"os_password": "admin",</w:t>
      </w:r>
    </w:p>
    <w:p w14:paraId="12692A8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"vsmapp_id": 1,</w:t>
      </w:r>
    </w:p>
    <w:p w14:paraId="679213B3"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"id": 1,</w:t>
      </w:r>
    </w:p>
    <w:p w14:paraId="6A0AA7DF"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"uuid": "1515c24e-5ba6-42fd-ae2b-64c0ad3be215",</w:t>
      </w:r>
    </w:p>
    <w:p w14:paraId="35D6FACB"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"ssh_status": "reachable",</w:t>
      </w:r>
    </w:p>
    <w:p w14:paraId="135FFCF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"log_info": null</w:t>
      </w:r>
    </w:p>
    <w:p w14:paraId="64793513"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18F5F877"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 xml:space="preserve">    ]</w:t>
      </w:r>
    </w:p>
    <w:p w14:paraId="2F49A98D" w14:textId="77777777" w:rsidR="00062D26" w:rsidRPr="00DA3F56" w:rsidRDefault="00062D26" w:rsidP="00E6524E">
      <w:pPr>
        <w:pStyle w:val="CodeBlock"/>
        <w:ind w:left="0"/>
        <w:rPr>
          <w:rFonts w:asciiTheme="minorHAnsi" w:hAnsiTheme="minorHAnsi" w:cstheme="minorHAnsi"/>
        </w:rPr>
      </w:pPr>
      <w:r w:rsidRPr="00DA3F56">
        <w:rPr>
          <w:rFonts w:asciiTheme="minorHAnsi" w:hAnsiTheme="minorHAnsi" w:cstheme="minorHAnsi"/>
        </w:rPr>
        <w:t>}</w:t>
      </w:r>
    </w:p>
    <w:p w14:paraId="3E86BF10" w14:textId="4881E804" w:rsidR="00E6524E" w:rsidRDefault="00E6524E">
      <w:pPr>
        <w:spacing w:before="0" w:after="0" w:line="240" w:lineRule="auto"/>
        <w:rPr>
          <w:rFonts w:asciiTheme="minorHAnsi" w:hAnsiTheme="minorHAnsi" w:cstheme="minorHAnsi"/>
        </w:rPr>
      </w:pPr>
      <w:r>
        <w:rPr>
          <w:rFonts w:asciiTheme="minorHAnsi" w:hAnsiTheme="minorHAnsi" w:cstheme="minorHAnsi"/>
        </w:rPr>
        <w:br w:type="page"/>
      </w:r>
    </w:p>
    <w:p w14:paraId="525C9B02" w14:textId="016C74D5" w:rsidR="00062D26" w:rsidRPr="00C162D9" w:rsidRDefault="00062D26" w:rsidP="00E6524E">
      <w:pPr>
        <w:pStyle w:val="4"/>
        <w:rPr>
          <w:color w:val="0070C0"/>
          <w:sz w:val="32"/>
          <w:szCs w:val="32"/>
        </w:rPr>
      </w:pPr>
      <w:bookmarkStart w:id="20" w:name="_Delete_appnode"/>
      <w:bookmarkEnd w:id="20"/>
      <w:r w:rsidRPr="00C162D9">
        <w:rPr>
          <w:color w:val="0070C0"/>
          <w:sz w:val="32"/>
          <w:szCs w:val="32"/>
        </w:rPr>
        <w:lastRenderedPageBreak/>
        <w:t>Delete</w:t>
      </w:r>
      <w:r w:rsidR="00370BE7" w:rsidRPr="00C162D9">
        <w:rPr>
          <w:color w:val="0070C0"/>
          <w:sz w:val="32"/>
          <w:szCs w:val="32"/>
        </w:rPr>
        <w:t xml:space="preserve"> appnode</w:t>
      </w:r>
    </w:p>
    <w:tbl>
      <w:tblPr>
        <w:tblStyle w:val="af1"/>
        <w:tblW w:w="0" w:type="auto"/>
        <w:tblLook w:val="04A0" w:firstRow="1" w:lastRow="0" w:firstColumn="1" w:lastColumn="0" w:noHBand="0" w:noVBand="1"/>
      </w:tblPr>
      <w:tblGrid>
        <w:gridCol w:w="985"/>
        <w:gridCol w:w="5580"/>
        <w:gridCol w:w="2755"/>
      </w:tblGrid>
      <w:tr w:rsidR="00E6524E" w14:paraId="6517D26C" w14:textId="77777777" w:rsidTr="00865D19">
        <w:tc>
          <w:tcPr>
            <w:tcW w:w="985" w:type="dxa"/>
          </w:tcPr>
          <w:p w14:paraId="5550A5C5" w14:textId="77777777" w:rsidR="00E6524E" w:rsidRDefault="00E6524E" w:rsidP="00CC200D">
            <w:pPr>
              <w:jc w:val="center"/>
              <w:rPr>
                <w:rFonts w:asciiTheme="minorHAnsi" w:hAnsiTheme="minorHAnsi" w:cstheme="minorHAnsi"/>
              </w:rPr>
            </w:pPr>
            <w:bookmarkStart w:id="21" w:name="OLE_LINK2"/>
            <w:r>
              <w:rPr>
                <w:rFonts w:asciiTheme="minorHAnsi" w:hAnsiTheme="minorHAnsi" w:cstheme="minorHAnsi"/>
              </w:rPr>
              <w:t>Method</w:t>
            </w:r>
          </w:p>
        </w:tc>
        <w:tc>
          <w:tcPr>
            <w:tcW w:w="5580" w:type="dxa"/>
          </w:tcPr>
          <w:p w14:paraId="11F45A13" w14:textId="77777777" w:rsidR="00E6524E" w:rsidRDefault="00E6524E" w:rsidP="00CC200D">
            <w:pPr>
              <w:jc w:val="center"/>
              <w:rPr>
                <w:rFonts w:asciiTheme="minorHAnsi" w:hAnsiTheme="minorHAnsi" w:cstheme="minorHAnsi"/>
              </w:rPr>
            </w:pPr>
            <w:r>
              <w:rPr>
                <w:rFonts w:asciiTheme="minorHAnsi" w:hAnsiTheme="minorHAnsi" w:cstheme="minorHAnsi"/>
              </w:rPr>
              <w:t>URI</w:t>
            </w:r>
          </w:p>
        </w:tc>
        <w:tc>
          <w:tcPr>
            <w:tcW w:w="2755" w:type="dxa"/>
          </w:tcPr>
          <w:p w14:paraId="663046C5" w14:textId="77777777" w:rsidR="00E6524E" w:rsidRDefault="00E6524E" w:rsidP="00CC200D">
            <w:pPr>
              <w:jc w:val="center"/>
              <w:rPr>
                <w:rFonts w:asciiTheme="minorHAnsi" w:hAnsiTheme="minorHAnsi" w:cstheme="minorHAnsi"/>
              </w:rPr>
            </w:pPr>
            <w:r>
              <w:rPr>
                <w:rFonts w:asciiTheme="minorHAnsi" w:hAnsiTheme="minorHAnsi" w:cstheme="minorHAnsi"/>
              </w:rPr>
              <w:t>Description</w:t>
            </w:r>
          </w:p>
        </w:tc>
      </w:tr>
      <w:tr w:rsidR="00E6524E" w14:paraId="605D3E93" w14:textId="77777777" w:rsidTr="00865D19">
        <w:tc>
          <w:tcPr>
            <w:tcW w:w="985" w:type="dxa"/>
          </w:tcPr>
          <w:p w14:paraId="67B8FE95" w14:textId="77777777" w:rsidR="00E6524E" w:rsidRDefault="00E6524E" w:rsidP="00CC200D">
            <w:pPr>
              <w:rPr>
                <w:rFonts w:asciiTheme="minorHAnsi" w:hAnsiTheme="minorHAnsi" w:cstheme="minorHAnsi"/>
              </w:rPr>
            </w:pPr>
            <w:r>
              <w:rPr>
                <w:rFonts w:asciiTheme="minorHAnsi" w:hAnsiTheme="minorHAnsi" w:cstheme="minorHAnsi"/>
              </w:rPr>
              <w:t>DELETE</w:t>
            </w:r>
          </w:p>
        </w:tc>
        <w:tc>
          <w:tcPr>
            <w:tcW w:w="5580" w:type="dxa"/>
          </w:tcPr>
          <w:p w14:paraId="3F0B90F8" w14:textId="441A1FD3" w:rsidR="00E6524E" w:rsidRDefault="00E6524E" w:rsidP="00CC200D">
            <w:pPr>
              <w:rPr>
                <w:rFonts w:asciiTheme="minorHAnsi" w:hAnsiTheme="minorHAnsi" w:cstheme="minorHAnsi"/>
              </w:rPr>
            </w:pPr>
            <w:r>
              <w:rPr>
                <w:rFonts w:asciiTheme="minorHAnsi" w:hAnsiTheme="minorHAnsi" w:cstheme="minorHAnsi"/>
              </w:rPr>
              <w:t>/v1/{tenant_id}/appnodes/{app</w:t>
            </w:r>
            <w:r w:rsidR="00370BE7">
              <w:rPr>
                <w:rFonts w:asciiTheme="minorHAnsi" w:hAnsiTheme="minorHAnsi" w:cstheme="minorHAnsi"/>
              </w:rPr>
              <w:t>n</w:t>
            </w:r>
            <w:r>
              <w:rPr>
                <w:rFonts w:asciiTheme="minorHAnsi" w:hAnsiTheme="minorHAnsi" w:cstheme="minorHAnsi"/>
              </w:rPr>
              <w:t>ode_id}</w:t>
            </w:r>
          </w:p>
        </w:tc>
        <w:tc>
          <w:tcPr>
            <w:tcW w:w="2755" w:type="dxa"/>
          </w:tcPr>
          <w:p w14:paraId="39C547B8" w14:textId="77777777" w:rsidR="00E6524E" w:rsidRDefault="00E6524E" w:rsidP="00CC200D">
            <w:pPr>
              <w:rPr>
                <w:rFonts w:asciiTheme="minorHAnsi" w:hAnsiTheme="minorHAnsi" w:cstheme="minorHAnsi"/>
              </w:rPr>
            </w:pPr>
            <w:r>
              <w:rPr>
                <w:rFonts w:asciiTheme="minorHAnsi" w:hAnsiTheme="minorHAnsi" w:cstheme="minorHAnsi"/>
              </w:rPr>
              <w:t>Deletes an appnode</w:t>
            </w:r>
          </w:p>
        </w:tc>
      </w:tr>
    </w:tbl>
    <w:p w14:paraId="6487BC0E" w14:textId="77777777" w:rsidR="00E6524E" w:rsidRDefault="00E6524E" w:rsidP="00E6524E">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429DCBF" w14:textId="4D13FE4F" w:rsidR="00E6524E" w:rsidRDefault="00E6524E" w:rsidP="00062D26">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3FB1850C" w14:textId="42800CC4" w:rsidR="00E6524E" w:rsidRPr="00C162D9" w:rsidRDefault="00370BE7" w:rsidP="00370BE7">
      <w:pPr>
        <w:pStyle w:val="5"/>
        <w:rPr>
          <w:sz w:val="28"/>
          <w:szCs w:val="28"/>
        </w:rPr>
      </w:pPr>
      <w:r w:rsidRPr="00C162D9">
        <w:rPr>
          <w:sz w:val="28"/>
          <w:szCs w:val="28"/>
        </w:rPr>
        <w:t>Request</w:t>
      </w:r>
    </w:p>
    <w:p w14:paraId="2ED2BDEE" w14:textId="7E92D948" w:rsidR="00370BE7" w:rsidRDefault="00370BE7" w:rsidP="00370BE7">
      <w:r>
        <w:t xml:space="preserve">This table shows the URI parameters for the </w:t>
      </w:r>
      <w:r w:rsidR="00AB66B6">
        <w:t>delete</w:t>
      </w:r>
      <w:r>
        <w:t xml:space="preserve"> appnode request:</w:t>
      </w:r>
    </w:p>
    <w:tbl>
      <w:tblPr>
        <w:tblStyle w:val="af1"/>
        <w:tblW w:w="0" w:type="auto"/>
        <w:tblLook w:val="04A0" w:firstRow="1" w:lastRow="0" w:firstColumn="1" w:lastColumn="0" w:noHBand="0" w:noVBand="1"/>
      </w:tblPr>
      <w:tblGrid>
        <w:gridCol w:w="2605"/>
        <w:gridCol w:w="1710"/>
        <w:gridCol w:w="5035"/>
      </w:tblGrid>
      <w:tr w:rsidR="00370BE7" w14:paraId="5F919310" w14:textId="77777777" w:rsidTr="00CC200D">
        <w:tc>
          <w:tcPr>
            <w:tcW w:w="2605" w:type="dxa"/>
          </w:tcPr>
          <w:p w14:paraId="65CD2C2D" w14:textId="77777777" w:rsidR="00370BE7" w:rsidRDefault="00370BE7" w:rsidP="00CC200D">
            <w:pPr>
              <w:jc w:val="center"/>
            </w:pPr>
            <w:r>
              <w:t>Name</w:t>
            </w:r>
          </w:p>
        </w:tc>
        <w:tc>
          <w:tcPr>
            <w:tcW w:w="1710" w:type="dxa"/>
          </w:tcPr>
          <w:p w14:paraId="0B249697" w14:textId="77777777" w:rsidR="00370BE7" w:rsidRDefault="00370BE7" w:rsidP="00CC200D">
            <w:pPr>
              <w:jc w:val="center"/>
            </w:pPr>
            <w:r>
              <w:t>Type</w:t>
            </w:r>
          </w:p>
        </w:tc>
        <w:tc>
          <w:tcPr>
            <w:tcW w:w="5035" w:type="dxa"/>
          </w:tcPr>
          <w:p w14:paraId="15B1C2F9" w14:textId="77777777" w:rsidR="00370BE7" w:rsidRDefault="00370BE7" w:rsidP="00CC200D">
            <w:pPr>
              <w:jc w:val="center"/>
            </w:pPr>
            <w:r>
              <w:t>Description</w:t>
            </w:r>
          </w:p>
        </w:tc>
      </w:tr>
      <w:tr w:rsidR="00370BE7" w14:paraId="1A5765C0" w14:textId="77777777" w:rsidTr="00CC200D">
        <w:tc>
          <w:tcPr>
            <w:tcW w:w="2605" w:type="dxa"/>
          </w:tcPr>
          <w:p w14:paraId="6EC3A706" w14:textId="77777777" w:rsidR="00370BE7" w:rsidRDefault="00370BE7" w:rsidP="00CC200D">
            <w:r>
              <w:t>{tenant_id}</w:t>
            </w:r>
          </w:p>
        </w:tc>
        <w:tc>
          <w:tcPr>
            <w:tcW w:w="1710" w:type="dxa"/>
          </w:tcPr>
          <w:p w14:paraId="62EB85B1" w14:textId="77777777" w:rsidR="00370BE7" w:rsidRDefault="00370BE7" w:rsidP="00CC200D">
            <w:r>
              <w:t>UUID</w:t>
            </w:r>
          </w:p>
        </w:tc>
        <w:tc>
          <w:tcPr>
            <w:tcW w:w="5035" w:type="dxa"/>
          </w:tcPr>
          <w:p w14:paraId="0074C287" w14:textId="77777777" w:rsidR="00370BE7" w:rsidRDefault="00370BE7" w:rsidP="00CC200D">
            <w:r w:rsidRPr="00AC1588">
              <w:t>The UUID of the tenant in a multi-tenancy cloud.</w:t>
            </w:r>
          </w:p>
        </w:tc>
      </w:tr>
      <w:tr w:rsidR="00370BE7" w14:paraId="1BEB5B3D" w14:textId="77777777" w:rsidTr="00CC200D">
        <w:tc>
          <w:tcPr>
            <w:tcW w:w="2605" w:type="dxa"/>
          </w:tcPr>
          <w:p w14:paraId="41D783D8" w14:textId="20C19F03" w:rsidR="00370BE7" w:rsidRDefault="00370BE7" w:rsidP="00CC200D">
            <w:r>
              <w:t>{appnode_id}</w:t>
            </w:r>
          </w:p>
        </w:tc>
        <w:tc>
          <w:tcPr>
            <w:tcW w:w="1710" w:type="dxa"/>
          </w:tcPr>
          <w:p w14:paraId="03E9CFB9" w14:textId="3EFE0298" w:rsidR="00370BE7" w:rsidRDefault="00370BE7" w:rsidP="00CC200D">
            <w:r>
              <w:t>Int</w:t>
            </w:r>
          </w:p>
        </w:tc>
        <w:tc>
          <w:tcPr>
            <w:tcW w:w="5035" w:type="dxa"/>
          </w:tcPr>
          <w:p w14:paraId="3BD2AAB3" w14:textId="31B64627" w:rsidR="00370BE7" w:rsidRPr="00AC1588" w:rsidRDefault="00370BE7" w:rsidP="00CC200D">
            <w:r>
              <w:t>The id of appnode.</w:t>
            </w:r>
          </w:p>
        </w:tc>
      </w:tr>
    </w:tbl>
    <w:p w14:paraId="73956812" w14:textId="4FCBB19E" w:rsidR="00062D26" w:rsidRPr="00DA3F56" w:rsidRDefault="00370BE7" w:rsidP="00062D26">
      <w:pPr>
        <w:rPr>
          <w:rFonts w:asciiTheme="minorHAnsi" w:hAnsiTheme="minorHAnsi" w:cstheme="minorHAnsi"/>
        </w:rPr>
      </w:pPr>
      <w:r w:rsidRPr="00E6524E">
        <w:rPr>
          <w:rFonts w:asciiTheme="minorHAnsi" w:hAnsiTheme="minorHAnsi" w:cstheme="minorHAnsi"/>
        </w:rPr>
        <w:t>This operation does not accept a request body.</w:t>
      </w:r>
    </w:p>
    <w:p w14:paraId="45C66FBA" w14:textId="6F125252" w:rsidR="00062D26" w:rsidRPr="00C162D9" w:rsidRDefault="00062D26" w:rsidP="00370BE7">
      <w:pPr>
        <w:pStyle w:val="5"/>
        <w:rPr>
          <w:sz w:val="28"/>
          <w:szCs w:val="28"/>
        </w:rPr>
      </w:pPr>
      <w:r w:rsidRPr="00C162D9">
        <w:rPr>
          <w:sz w:val="28"/>
          <w:szCs w:val="28"/>
        </w:rPr>
        <w:t>Response</w:t>
      </w:r>
      <w:bookmarkEnd w:id="21"/>
    </w:p>
    <w:p w14:paraId="588B78AB" w14:textId="69CFE059" w:rsidR="00062D26" w:rsidRPr="00DA3F56" w:rsidRDefault="00370BE7" w:rsidP="00062D26">
      <w:pPr>
        <w:rPr>
          <w:rFonts w:asciiTheme="minorHAnsi" w:hAnsiTheme="minorHAnsi" w:cstheme="minorHAnsi"/>
        </w:rPr>
      </w:pPr>
      <w:r>
        <w:rPr>
          <w:rFonts w:asciiTheme="minorHAnsi" w:hAnsiTheme="minorHAnsi" w:cstheme="minorHAnsi"/>
        </w:rPr>
        <w:t>This operation does not return a response body.</w:t>
      </w:r>
    </w:p>
    <w:p w14:paraId="79A12E6E" w14:textId="66DEA9DF" w:rsidR="00370BE7" w:rsidRDefault="00370BE7">
      <w:pPr>
        <w:spacing w:before="0" w:after="0" w:line="240" w:lineRule="auto"/>
        <w:rPr>
          <w:rFonts w:asciiTheme="minorHAnsi" w:hAnsiTheme="minorHAnsi" w:cstheme="minorHAnsi"/>
        </w:rPr>
      </w:pPr>
      <w:r>
        <w:rPr>
          <w:rFonts w:asciiTheme="minorHAnsi" w:hAnsiTheme="minorHAnsi" w:cstheme="minorHAnsi"/>
        </w:rPr>
        <w:br w:type="page"/>
      </w:r>
    </w:p>
    <w:p w14:paraId="377F2AE5" w14:textId="38CAB119" w:rsidR="00062D26" w:rsidRPr="00C162D9" w:rsidRDefault="00062D26" w:rsidP="00370BE7">
      <w:pPr>
        <w:pStyle w:val="4"/>
        <w:rPr>
          <w:color w:val="0070C0"/>
          <w:sz w:val="32"/>
          <w:szCs w:val="32"/>
        </w:rPr>
      </w:pPr>
      <w:bookmarkStart w:id="22" w:name="_Update_appnode"/>
      <w:bookmarkEnd w:id="22"/>
      <w:r w:rsidRPr="00C162D9">
        <w:rPr>
          <w:color w:val="0070C0"/>
          <w:sz w:val="32"/>
          <w:szCs w:val="32"/>
        </w:rPr>
        <w:lastRenderedPageBreak/>
        <w:t>Update</w:t>
      </w:r>
      <w:r w:rsidR="00370BE7" w:rsidRPr="00C162D9">
        <w:rPr>
          <w:color w:val="0070C0"/>
          <w:sz w:val="32"/>
          <w:szCs w:val="32"/>
        </w:rPr>
        <w:t xml:space="preserve"> appnode</w:t>
      </w:r>
    </w:p>
    <w:tbl>
      <w:tblPr>
        <w:tblStyle w:val="af1"/>
        <w:tblW w:w="9320" w:type="dxa"/>
        <w:tblLook w:val="04A0" w:firstRow="1" w:lastRow="0" w:firstColumn="1" w:lastColumn="0" w:noHBand="0" w:noVBand="1"/>
      </w:tblPr>
      <w:tblGrid>
        <w:gridCol w:w="985"/>
        <w:gridCol w:w="5580"/>
        <w:gridCol w:w="2755"/>
      </w:tblGrid>
      <w:tr w:rsidR="00C035A6" w14:paraId="21B54DB2" w14:textId="77777777" w:rsidTr="008563C4">
        <w:tc>
          <w:tcPr>
            <w:tcW w:w="985" w:type="dxa"/>
          </w:tcPr>
          <w:p w14:paraId="3218A726" w14:textId="77777777" w:rsidR="00C035A6" w:rsidRDefault="00C035A6" w:rsidP="00CC200D">
            <w:pPr>
              <w:jc w:val="center"/>
              <w:rPr>
                <w:rFonts w:asciiTheme="minorHAnsi" w:hAnsiTheme="minorHAnsi" w:cstheme="minorHAnsi"/>
              </w:rPr>
            </w:pPr>
            <w:r>
              <w:rPr>
                <w:rFonts w:asciiTheme="minorHAnsi" w:hAnsiTheme="minorHAnsi" w:cstheme="minorHAnsi"/>
              </w:rPr>
              <w:t>Method</w:t>
            </w:r>
          </w:p>
        </w:tc>
        <w:tc>
          <w:tcPr>
            <w:tcW w:w="5580" w:type="dxa"/>
          </w:tcPr>
          <w:p w14:paraId="76D1276E" w14:textId="77777777" w:rsidR="00C035A6" w:rsidRDefault="00C035A6" w:rsidP="00CC200D">
            <w:pPr>
              <w:jc w:val="center"/>
              <w:rPr>
                <w:rFonts w:asciiTheme="minorHAnsi" w:hAnsiTheme="minorHAnsi" w:cstheme="minorHAnsi"/>
              </w:rPr>
            </w:pPr>
            <w:r>
              <w:rPr>
                <w:rFonts w:asciiTheme="minorHAnsi" w:hAnsiTheme="minorHAnsi" w:cstheme="minorHAnsi"/>
              </w:rPr>
              <w:t>URI</w:t>
            </w:r>
          </w:p>
        </w:tc>
        <w:tc>
          <w:tcPr>
            <w:tcW w:w="2755" w:type="dxa"/>
          </w:tcPr>
          <w:p w14:paraId="50E2A3DE" w14:textId="77777777" w:rsidR="00C035A6" w:rsidRDefault="00C035A6" w:rsidP="00CC200D">
            <w:pPr>
              <w:jc w:val="center"/>
              <w:rPr>
                <w:rFonts w:asciiTheme="minorHAnsi" w:hAnsiTheme="minorHAnsi" w:cstheme="minorHAnsi"/>
              </w:rPr>
            </w:pPr>
            <w:r>
              <w:rPr>
                <w:rFonts w:asciiTheme="minorHAnsi" w:hAnsiTheme="minorHAnsi" w:cstheme="minorHAnsi"/>
              </w:rPr>
              <w:t>Description</w:t>
            </w:r>
          </w:p>
        </w:tc>
      </w:tr>
      <w:tr w:rsidR="00C035A6" w14:paraId="2A30B577" w14:textId="77777777" w:rsidTr="008563C4">
        <w:tc>
          <w:tcPr>
            <w:tcW w:w="985" w:type="dxa"/>
          </w:tcPr>
          <w:p w14:paraId="671F02F8" w14:textId="77777777" w:rsidR="00C035A6" w:rsidRDefault="00C035A6" w:rsidP="00CC200D">
            <w:pPr>
              <w:rPr>
                <w:rFonts w:asciiTheme="minorHAnsi" w:hAnsiTheme="minorHAnsi" w:cstheme="minorHAnsi"/>
              </w:rPr>
            </w:pPr>
            <w:r>
              <w:rPr>
                <w:rFonts w:asciiTheme="minorHAnsi" w:hAnsiTheme="minorHAnsi" w:cstheme="minorHAnsi"/>
              </w:rPr>
              <w:t>PUT</w:t>
            </w:r>
          </w:p>
        </w:tc>
        <w:tc>
          <w:tcPr>
            <w:tcW w:w="5580" w:type="dxa"/>
          </w:tcPr>
          <w:p w14:paraId="2BC1C008" w14:textId="77777777" w:rsidR="00C035A6" w:rsidRDefault="00C035A6" w:rsidP="00CC200D">
            <w:pPr>
              <w:rPr>
                <w:rFonts w:asciiTheme="minorHAnsi" w:hAnsiTheme="minorHAnsi" w:cstheme="minorHAnsi"/>
              </w:rPr>
            </w:pPr>
            <w:r>
              <w:rPr>
                <w:rFonts w:asciiTheme="minorHAnsi" w:hAnsiTheme="minorHAnsi" w:cstheme="minorHAnsi"/>
              </w:rPr>
              <w:t>/v1/{tenant_id}/appnodes/{appnode_id}</w:t>
            </w:r>
          </w:p>
        </w:tc>
        <w:tc>
          <w:tcPr>
            <w:tcW w:w="2755" w:type="dxa"/>
          </w:tcPr>
          <w:p w14:paraId="42F0C7E0" w14:textId="77777777" w:rsidR="00C035A6" w:rsidRDefault="00C035A6" w:rsidP="00CC200D">
            <w:pPr>
              <w:rPr>
                <w:rFonts w:asciiTheme="minorHAnsi" w:hAnsiTheme="minorHAnsi" w:cstheme="minorHAnsi"/>
              </w:rPr>
            </w:pPr>
            <w:r>
              <w:rPr>
                <w:rFonts w:asciiTheme="minorHAnsi" w:hAnsiTheme="minorHAnsi" w:cstheme="minorHAnsi"/>
              </w:rPr>
              <w:t>Updates an appnode</w:t>
            </w:r>
          </w:p>
        </w:tc>
      </w:tr>
    </w:tbl>
    <w:p w14:paraId="2EA86CDC" w14:textId="77777777" w:rsidR="00C035A6" w:rsidRDefault="00C035A6" w:rsidP="00C035A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29AE6EF2" w14:textId="540D57B0" w:rsidR="00C035A6" w:rsidRDefault="00C035A6" w:rsidP="00062D26">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65C2C52D" w14:textId="6AE939D5" w:rsidR="00062D26" w:rsidRPr="00C162D9" w:rsidRDefault="005D4A81" w:rsidP="005D4A81">
      <w:pPr>
        <w:pStyle w:val="5"/>
        <w:rPr>
          <w:sz w:val="28"/>
          <w:szCs w:val="28"/>
        </w:rPr>
      </w:pPr>
      <w:r w:rsidRPr="00C162D9">
        <w:rPr>
          <w:sz w:val="28"/>
          <w:szCs w:val="28"/>
        </w:rPr>
        <w:t>Request</w:t>
      </w:r>
    </w:p>
    <w:p w14:paraId="4C2C03CA" w14:textId="084BB6E1" w:rsidR="005D4A81" w:rsidRDefault="005D4A81" w:rsidP="005D4A81">
      <w:r>
        <w:t xml:space="preserve">This table shows the URI parameters for the </w:t>
      </w:r>
      <w:r w:rsidR="00AB66B6">
        <w:t>update</w:t>
      </w:r>
      <w:r>
        <w:t xml:space="preserve"> appnode request:</w:t>
      </w:r>
    </w:p>
    <w:tbl>
      <w:tblPr>
        <w:tblStyle w:val="af1"/>
        <w:tblW w:w="0" w:type="auto"/>
        <w:tblLook w:val="04A0" w:firstRow="1" w:lastRow="0" w:firstColumn="1" w:lastColumn="0" w:noHBand="0" w:noVBand="1"/>
      </w:tblPr>
      <w:tblGrid>
        <w:gridCol w:w="2605"/>
        <w:gridCol w:w="1710"/>
        <w:gridCol w:w="5035"/>
      </w:tblGrid>
      <w:tr w:rsidR="005D4A81" w14:paraId="18F5CF9F" w14:textId="77777777" w:rsidTr="00CC200D">
        <w:tc>
          <w:tcPr>
            <w:tcW w:w="2605" w:type="dxa"/>
          </w:tcPr>
          <w:p w14:paraId="4F9A4CB3" w14:textId="77777777" w:rsidR="005D4A81" w:rsidRDefault="005D4A81" w:rsidP="00CC200D">
            <w:pPr>
              <w:jc w:val="center"/>
            </w:pPr>
            <w:r>
              <w:t>Name</w:t>
            </w:r>
          </w:p>
        </w:tc>
        <w:tc>
          <w:tcPr>
            <w:tcW w:w="1710" w:type="dxa"/>
          </w:tcPr>
          <w:p w14:paraId="6D7D5394" w14:textId="77777777" w:rsidR="005D4A81" w:rsidRDefault="005D4A81" w:rsidP="00CC200D">
            <w:pPr>
              <w:jc w:val="center"/>
            </w:pPr>
            <w:r>
              <w:t>Type</w:t>
            </w:r>
          </w:p>
        </w:tc>
        <w:tc>
          <w:tcPr>
            <w:tcW w:w="5035" w:type="dxa"/>
          </w:tcPr>
          <w:p w14:paraId="7BFC4BD3" w14:textId="77777777" w:rsidR="005D4A81" w:rsidRDefault="005D4A81" w:rsidP="00CC200D">
            <w:pPr>
              <w:jc w:val="center"/>
            </w:pPr>
            <w:r>
              <w:t>Description</w:t>
            </w:r>
          </w:p>
        </w:tc>
      </w:tr>
      <w:tr w:rsidR="005D4A81" w14:paraId="361E0396" w14:textId="77777777" w:rsidTr="00CC200D">
        <w:tc>
          <w:tcPr>
            <w:tcW w:w="2605" w:type="dxa"/>
          </w:tcPr>
          <w:p w14:paraId="292AC4E1" w14:textId="77777777" w:rsidR="005D4A81" w:rsidRDefault="005D4A81" w:rsidP="00CC200D">
            <w:r>
              <w:t>{tenant_id}</w:t>
            </w:r>
          </w:p>
        </w:tc>
        <w:tc>
          <w:tcPr>
            <w:tcW w:w="1710" w:type="dxa"/>
          </w:tcPr>
          <w:p w14:paraId="68CFB577" w14:textId="77777777" w:rsidR="005D4A81" w:rsidRDefault="005D4A81" w:rsidP="00CC200D">
            <w:r>
              <w:t>UUID</w:t>
            </w:r>
          </w:p>
        </w:tc>
        <w:tc>
          <w:tcPr>
            <w:tcW w:w="5035" w:type="dxa"/>
          </w:tcPr>
          <w:p w14:paraId="03718C3F" w14:textId="77777777" w:rsidR="005D4A81" w:rsidRDefault="005D4A81" w:rsidP="00CC200D">
            <w:r w:rsidRPr="00AC1588">
              <w:t>The UUID of the tenant in a multi-tenancy cloud.</w:t>
            </w:r>
          </w:p>
        </w:tc>
      </w:tr>
      <w:tr w:rsidR="005D4A81" w14:paraId="701C327D" w14:textId="77777777" w:rsidTr="00CC200D">
        <w:tc>
          <w:tcPr>
            <w:tcW w:w="2605" w:type="dxa"/>
          </w:tcPr>
          <w:p w14:paraId="387C5BE6" w14:textId="77777777" w:rsidR="005D4A81" w:rsidRDefault="005D4A81" w:rsidP="00CC200D">
            <w:r>
              <w:t>{appnode_id}</w:t>
            </w:r>
          </w:p>
        </w:tc>
        <w:tc>
          <w:tcPr>
            <w:tcW w:w="1710" w:type="dxa"/>
          </w:tcPr>
          <w:p w14:paraId="15DE4832" w14:textId="77777777" w:rsidR="005D4A81" w:rsidRDefault="005D4A81" w:rsidP="00CC200D">
            <w:r>
              <w:t>Int</w:t>
            </w:r>
          </w:p>
        </w:tc>
        <w:tc>
          <w:tcPr>
            <w:tcW w:w="5035" w:type="dxa"/>
          </w:tcPr>
          <w:p w14:paraId="0B845E24" w14:textId="77777777" w:rsidR="005D4A81" w:rsidRPr="00AC1588" w:rsidRDefault="005D4A81" w:rsidP="00CC200D">
            <w:r>
              <w:t>The id of appnode.</w:t>
            </w:r>
          </w:p>
        </w:tc>
      </w:tr>
    </w:tbl>
    <w:p w14:paraId="46108040" w14:textId="77777777" w:rsidR="005D4A81" w:rsidRDefault="005D4A81" w:rsidP="005D4A81">
      <w:r>
        <w:t>This list shows the body parameters for the request:</w:t>
      </w:r>
    </w:p>
    <w:p w14:paraId="02150240" w14:textId="77777777" w:rsidR="005D4A81" w:rsidRDefault="005D4A81" w:rsidP="0008171D">
      <w:pPr>
        <w:pStyle w:val="af8"/>
        <w:numPr>
          <w:ilvl w:val="0"/>
          <w:numId w:val="10"/>
        </w:numPr>
      </w:pPr>
      <w:r w:rsidRPr="006E5691">
        <w:rPr>
          <w:b/>
        </w:rPr>
        <w:t>parameters</w:t>
      </w:r>
      <w:r>
        <w:t>:</w:t>
      </w:r>
    </w:p>
    <w:p w14:paraId="7B041369" w14:textId="77777777" w:rsidR="005D4A81" w:rsidRDefault="005D4A81" w:rsidP="0008171D">
      <w:pPr>
        <w:pStyle w:val="af8"/>
        <w:numPr>
          <w:ilvl w:val="1"/>
          <w:numId w:val="10"/>
        </w:numPr>
      </w:pPr>
      <w:r w:rsidRPr="006E5691">
        <w:rPr>
          <w:b/>
        </w:rPr>
        <w:t>os_tenant_name</w:t>
      </w:r>
      <w:r>
        <w:t>: string. Required.</w:t>
      </w:r>
    </w:p>
    <w:p w14:paraId="66698BE5" w14:textId="77777777" w:rsidR="005D4A81" w:rsidRDefault="005D4A81" w:rsidP="005D4A81">
      <w:pPr>
        <w:ind w:left="1440"/>
      </w:pPr>
      <w:r>
        <w:t>The tenant name of openstack, like admin.</w:t>
      </w:r>
    </w:p>
    <w:p w14:paraId="7A28BE8F" w14:textId="77777777" w:rsidR="005D4A81" w:rsidRDefault="005D4A81" w:rsidP="0008171D">
      <w:pPr>
        <w:pStyle w:val="af8"/>
        <w:numPr>
          <w:ilvl w:val="1"/>
          <w:numId w:val="10"/>
        </w:numPr>
      </w:pPr>
      <w:r w:rsidRPr="006E5691">
        <w:rPr>
          <w:b/>
        </w:rPr>
        <w:t>os_username</w:t>
      </w:r>
      <w:r>
        <w:t>: string. Required.</w:t>
      </w:r>
    </w:p>
    <w:p w14:paraId="08236326" w14:textId="77777777" w:rsidR="005D4A81" w:rsidRDefault="005D4A81" w:rsidP="005D4A81">
      <w:pPr>
        <w:ind w:left="1440"/>
      </w:pPr>
      <w:r>
        <w:t>The username of openstack, like admin.</w:t>
      </w:r>
    </w:p>
    <w:p w14:paraId="509F4B32" w14:textId="77777777" w:rsidR="005D4A81" w:rsidRDefault="005D4A81" w:rsidP="0008171D">
      <w:pPr>
        <w:pStyle w:val="af8"/>
        <w:numPr>
          <w:ilvl w:val="1"/>
          <w:numId w:val="10"/>
        </w:numPr>
      </w:pPr>
      <w:r w:rsidRPr="006E5691">
        <w:rPr>
          <w:b/>
        </w:rPr>
        <w:t>os_password</w:t>
      </w:r>
      <w:r>
        <w:t>: string. Required.</w:t>
      </w:r>
    </w:p>
    <w:p w14:paraId="0A14A551" w14:textId="77777777" w:rsidR="005D4A81" w:rsidRDefault="005D4A81" w:rsidP="005D4A81">
      <w:pPr>
        <w:ind w:left="1440"/>
      </w:pPr>
      <w:r>
        <w:t>The password of openstack, like admin.</w:t>
      </w:r>
    </w:p>
    <w:p w14:paraId="5516DA55" w14:textId="77777777" w:rsidR="005D4A81" w:rsidRDefault="005D4A81" w:rsidP="0008171D">
      <w:pPr>
        <w:pStyle w:val="af8"/>
        <w:numPr>
          <w:ilvl w:val="1"/>
          <w:numId w:val="10"/>
        </w:numPr>
      </w:pPr>
      <w:r w:rsidRPr="006E5691">
        <w:rPr>
          <w:b/>
        </w:rPr>
        <w:t>os_auth_url</w:t>
      </w:r>
      <w:r>
        <w:t>: string. Required.</w:t>
      </w:r>
    </w:p>
    <w:p w14:paraId="68C2DAC6" w14:textId="77777777" w:rsidR="005D4A81" w:rsidRDefault="005D4A81" w:rsidP="005D4A81">
      <w:pPr>
        <w:ind w:left="1440"/>
      </w:pPr>
      <w:r>
        <w:t>The auth url of openstack, like http://192.168.100.100:5000/v2.0</w:t>
      </w:r>
    </w:p>
    <w:p w14:paraId="164FCD5A" w14:textId="77777777" w:rsidR="005D4A81" w:rsidRDefault="005D4A81" w:rsidP="0008171D">
      <w:pPr>
        <w:pStyle w:val="af8"/>
        <w:numPr>
          <w:ilvl w:val="1"/>
          <w:numId w:val="10"/>
        </w:numPr>
      </w:pPr>
      <w:r w:rsidRPr="006E5691">
        <w:rPr>
          <w:b/>
        </w:rPr>
        <w:t>os_region_name</w:t>
      </w:r>
      <w:r>
        <w:t>: string. Not required.</w:t>
      </w:r>
    </w:p>
    <w:p w14:paraId="0E85ACFF" w14:textId="77777777" w:rsidR="005D4A81" w:rsidRDefault="005D4A81" w:rsidP="005D4A81">
      <w:pPr>
        <w:ind w:left="1440"/>
      </w:pPr>
      <w:r>
        <w:t>The region name of openstack, like RegionOne. If not one region, it can be blank.</w:t>
      </w:r>
    </w:p>
    <w:p w14:paraId="394A6810" w14:textId="77777777" w:rsidR="005D4A81" w:rsidRDefault="005D4A81" w:rsidP="0008171D">
      <w:pPr>
        <w:pStyle w:val="af8"/>
        <w:numPr>
          <w:ilvl w:val="1"/>
          <w:numId w:val="10"/>
        </w:numPr>
      </w:pPr>
      <w:r w:rsidRPr="006E5691">
        <w:rPr>
          <w:b/>
        </w:rPr>
        <w:t>ssh_user</w:t>
      </w:r>
      <w:r>
        <w:t>: string. Required.</w:t>
      </w:r>
    </w:p>
    <w:p w14:paraId="780F714E" w14:textId="385D57DB" w:rsidR="005D4A81" w:rsidRDefault="005D4A81" w:rsidP="005D4A81">
      <w:pPr>
        <w:ind w:left="1440"/>
      </w:pPr>
      <w:r>
        <w:t>The user can login openstack keystone node without password. At the same time, the user can login from openstack keystone node to other nodes of openstack, includes itself.</w:t>
      </w:r>
    </w:p>
    <w:p w14:paraId="3EF74EEB" w14:textId="55037291" w:rsidR="005D4A81" w:rsidRDefault="005D4A81" w:rsidP="0008171D">
      <w:pPr>
        <w:pStyle w:val="af8"/>
        <w:numPr>
          <w:ilvl w:val="1"/>
          <w:numId w:val="10"/>
        </w:numPr>
      </w:pPr>
      <w:r w:rsidRPr="005D4A81">
        <w:rPr>
          <w:b/>
        </w:rPr>
        <w:t>ssh_status</w:t>
      </w:r>
      <w:r>
        <w:t>: string. Required.</w:t>
      </w:r>
    </w:p>
    <w:p w14:paraId="553B2476" w14:textId="58F2A89E" w:rsidR="005D4A81" w:rsidRDefault="005D4A81" w:rsidP="005D4A81">
      <w:pPr>
        <w:ind w:left="1440"/>
      </w:pPr>
      <w:r>
        <w:t>It is blank.</w:t>
      </w:r>
    </w:p>
    <w:p w14:paraId="1798FF77" w14:textId="51EDB5A8" w:rsidR="005D4A81" w:rsidRDefault="005D4A81" w:rsidP="0008171D">
      <w:pPr>
        <w:pStyle w:val="af8"/>
        <w:numPr>
          <w:ilvl w:val="1"/>
          <w:numId w:val="10"/>
        </w:numPr>
      </w:pPr>
      <w:r>
        <w:rPr>
          <w:b/>
        </w:rPr>
        <w:t>log_info</w:t>
      </w:r>
      <w:r w:rsidRPr="005D4A81">
        <w:t>:</w:t>
      </w:r>
      <w:r>
        <w:t xml:space="preserve"> string. Required</w:t>
      </w:r>
    </w:p>
    <w:p w14:paraId="794AF87E" w14:textId="1A77C41D" w:rsidR="005D4A81" w:rsidRDefault="005D4A81" w:rsidP="005D4A81">
      <w:pPr>
        <w:ind w:left="1440"/>
      </w:pPr>
      <w:r>
        <w:t>It is blank.</w:t>
      </w:r>
    </w:p>
    <w:p w14:paraId="6A4767CA" w14:textId="59D88B1E" w:rsidR="005D4A81" w:rsidRPr="005D4A81" w:rsidRDefault="005D4A81" w:rsidP="005D4A81">
      <w:pPr>
        <w:rPr>
          <w:b/>
          <w:sz w:val="24"/>
        </w:rPr>
      </w:pPr>
      <w:r w:rsidRPr="00E6524E">
        <w:rPr>
          <w:b/>
          <w:sz w:val="24"/>
        </w:rPr>
        <w:lastRenderedPageBreak/>
        <w:t>Examp</w:t>
      </w:r>
      <w:r>
        <w:rPr>
          <w:b/>
          <w:sz w:val="24"/>
        </w:rPr>
        <w:t>le 2.</w:t>
      </w:r>
      <w:r w:rsidR="006C0AB9">
        <w:rPr>
          <w:b/>
          <w:sz w:val="24"/>
        </w:rPr>
        <w:t>3</w:t>
      </w:r>
      <w:r w:rsidRPr="00E6524E">
        <w:rPr>
          <w:b/>
          <w:sz w:val="24"/>
        </w:rPr>
        <w:t xml:space="preserve">. </w:t>
      </w:r>
      <w:r>
        <w:rPr>
          <w:b/>
          <w:sz w:val="24"/>
        </w:rPr>
        <w:t>Update</w:t>
      </w:r>
      <w:r w:rsidRPr="00E6524E">
        <w:rPr>
          <w:b/>
          <w:sz w:val="24"/>
        </w:rPr>
        <w:t xml:space="preserve"> appnode: JSON </w:t>
      </w:r>
      <w:r w:rsidR="00C26EBF">
        <w:rPr>
          <w:b/>
          <w:sz w:val="24"/>
        </w:rPr>
        <w:t>request</w:t>
      </w:r>
    </w:p>
    <w:p w14:paraId="7C133B9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w:t>
      </w:r>
    </w:p>
    <w:p w14:paraId="08E3084D"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t>"appnode": {</w:t>
      </w:r>
    </w:p>
    <w:p w14:paraId="08C214AB"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89F9B6C"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3E1A33A9"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0E3CA16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"os_auth_url": "http://192.168.100.100:5000/v2.0",</w:t>
      </w:r>
    </w:p>
    <w:p w14:paraId="4709B3EE"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5A48896D" w14:textId="4A24FF12"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r w:rsidR="00E6524E">
        <w:rPr>
          <w:rFonts w:asciiTheme="minorHAnsi" w:hAnsiTheme="minorHAnsi" w:cstheme="minorHAnsi"/>
        </w:rPr>
        <w:t>ssh</w:t>
      </w:r>
      <w:r w:rsidRPr="00DA3F56">
        <w:rPr>
          <w:rFonts w:asciiTheme="minorHAnsi" w:hAnsiTheme="minorHAnsi" w:cstheme="minorHAnsi"/>
        </w:rPr>
        <w:t>_user": "intel",</w:t>
      </w:r>
    </w:p>
    <w:p w14:paraId="2BCCFDE1"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"ssh_status": "",</w:t>
      </w:r>
    </w:p>
    <w:p w14:paraId="72346E10"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"log_info": ""</w:t>
      </w:r>
    </w:p>
    <w:p w14:paraId="606F4709"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ab/>
        <w:t>}</w:t>
      </w:r>
    </w:p>
    <w:p w14:paraId="2804FB6A" w14:textId="77777777" w:rsidR="00062D26" w:rsidRPr="00DA3F56" w:rsidRDefault="00062D26" w:rsidP="005D4A81">
      <w:pPr>
        <w:pStyle w:val="CodeBlock"/>
        <w:ind w:left="0"/>
        <w:rPr>
          <w:rFonts w:asciiTheme="minorHAnsi" w:hAnsiTheme="minorHAnsi" w:cstheme="minorHAnsi"/>
        </w:rPr>
      </w:pPr>
      <w:r w:rsidRPr="00DA3F56">
        <w:rPr>
          <w:rFonts w:asciiTheme="minorHAnsi" w:hAnsiTheme="minorHAnsi" w:cstheme="minorHAnsi"/>
        </w:rPr>
        <w:t>}</w:t>
      </w:r>
    </w:p>
    <w:p w14:paraId="622DCE7F" w14:textId="77777777" w:rsidR="00062D26" w:rsidRPr="00DA3F56" w:rsidRDefault="00062D26" w:rsidP="00062D26">
      <w:pPr>
        <w:rPr>
          <w:rFonts w:asciiTheme="minorHAnsi" w:hAnsiTheme="minorHAnsi" w:cstheme="minorHAnsi"/>
        </w:rPr>
      </w:pPr>
    </w:p>
    <w:p w14:paraId="1257D8CC" w14:textId="477A4BA2" w:rsidR="00062D26" w:rsidRPr="00C162D9" w:rsidRDefault="005D4A81" w:rsidP="005D4A81">
      <w:pPr>
        <w:pStyle w:val="5"/>
        <w:rPr>
          <w:sz w:val="28"/>
          <w:szCs w:val="28"/>
        </w:rPr>
      </w:pPr>
      <w:r w:rsidRPr="00C162D9">
        <w:rPr>
          <w:sz w:val="28"/>
          <w:szCs w:val="28"/>
        </w:rPr>
        <w:t>Response</w:t>
      </w:r>
    </w:p>
    <w:p w14:paraId="464A5D3A" w14:textId="77777777" w:rsidR="005D4A81" w:rsidRPr="00DA3F56" w:rsidRDefault="005D4A81" w:rsidP="005D4A81">
      <w:pPr>
        <w:rPr>
          <w:rFonts w:asciiTheme="minorHAnsi" w:hAnsiTheme="minorHAnsi" w:cstheme="minorHAnsi"/>
        </w:rPr>
      </w:pPr>
      <w:r>
        <w:rPr>
          <w:rFonts w:asciiTheme="minorHAnsi" w:hAnsiTheme="minorHAnsi" w:cstheme="minorHAnsi"/>
        </w:rPr>
        <w:t>This operation does not return a response body.</w:t>
      </w:r>
    </w:p>
    <w:p w14:paraId="29807530" w14:textId="2DE760A6" w:rsidR="005D4A81" w:rsidRDefault="005D4A81">
      <w:pPr>
        <w:spacing w:before="0" w:after="0" w:line="240" w:lineRule="auto"/>
        <w:rPr>
          <w:rFonts w:asciiTheme="minorHAnsi" w:hAnsiTheme="minorHAnsi" w:cstheme="minorHAnsi"/>
        </w:rPr>
      </w:pPr>
      <w:r>
        <w:rPr>
          <w:rFonts w:asciiTheme="minorHAnsi" w:hAnsiTheme="minorHAnsi" w:cstheme="minorHAnsi"/>
        </w:rPr>
        <w:br w:type="page"/>
      </w:r>
    </w:p>
    <w:p w14:paraId="7887E1A8" w14:textId="174E42A0" w:rsidR="00901806" w:rsidRDefault="005374A7" w:rsidP="00901806">
      <w:pPr>
        <w:pStyle w:val="3"/>
        <w:rPr>
          <w:rFonts w:asciiTheme="minorHAnsi" w:hAnsiTheme="minorHAnsi" w:cstheme="minorHAnsi"/>
          <w:sz w:val="36"/>
          <w:szCs w:val="36"/>
        </w:rPr>
      </w:pPr>
      <w:bookmarkStart w:id="23" w:name="_Toc434485882"/>
      <w:bookmarkStart w:id="24" w:name="_Toc441503631"/>
      <w:r w:rsidRPr="005374A7">
        <w:rPr>
          <w:rFonts w:asciiTheme="minorHAnsi" w:hAnsiTheme="minorHAnsi" w:cstheme="minorHAnsi"/>
          <w:sz w:val="36"/>
          <w:szCs w:val="36"/>
        </w:rPr>
        <w:lastRenderedPageBreak/>
        <w:t>C</w:t>
      </w:r>
      <w:r w:rsidR="00901806" w:rsidRPr="005374A7">
        <w:rPr>
          <w:rFonts w:asciiTheme="minorHAnsi" w:hAnsiTheme="minorHAnsi" w:cstheme="minorHAnsi"/>
          <w:sz w:val="36"/>
          <w:szCs w:val="36"/>
        </w:rPr>
        <w:t>luster</w:t>
      </w:r>
      <w:bookmarkEnd w:id="23"/>
      <w:bookmarkEnd w:id="24"/>
    </w:p>
    <w:p w14:paraId="487C791D" w14:textId="70EE5081" w:rsidR="005374A7" w:rsidRDefault="005374A7" w:rsidP="005374A7">
      <w:pPr>
        <w:rPr>
          <w:rFonts w:asciiTheme="minorHAnsi" w:hAnsiTheme="minorHAnsi" w:cstheme="minorHAnsi"/>
        </w:rPr>
      </w:pPr>
      <w:r>
        <w:rPr>
          <w:rFonts w:asciiTheme="minorHAnsi" w:hAnsiTheme="minorHAnsi" w:cstheme="minorHAnsi"/>
        </w:rPr>
        <w:t xml:space="preserve">The </w:t>
      </w:r>
      <w:r w:rsidR="0008108F">
        <w:rPr>
          <w:rFonts w:asciiTheme="minorHAnsi" w:hAnsiTheme="minorHAnsi" w:cstheme="minorHAnsi"/>
        </w:rPr>
        <w:t>ceph</w:t>
      </w:r>
      <w:r w:rsidR="006C0AB9">
        <w:rPr>
          <w:rFonts w:asciiTheme="minorHAnsi" w:hAnsiTheme="minorHAnsi" w:cstheme="minorHAnsi"/>
        </w:rPr>
        <w:t xml:space="preserve"> cluster of the VSM</w:t>
      </w:r>
      <w:r>
        <w:rPr>
          <w:rFonts w:asciiTheme="minorHAnsi" w:hAnsiTheme="minorHAnsi" w:cstheme="minorHAnsi"/>
        </w:rPr>
        <w:t>.</w:t>
      </w:r>
    </w:p>
    <w:tbl>
      <w:tblPr>
        <w:tblStyle w:val="af1"/>
        <w:tblW w:w="9350" w:type="dxa"/>
        <w:tblLook w:val="04A0" w:firstRow="1" w:lastRow="0" w:firstColumn="1" w:lastColumn="0" w:noHBand="0" w:noVBand="1"/>
      </w:tblPr>
      <w:tblGrid>
        <w:gridCol w:w="985"/>
        <w:gridCol w:w="5580"/>
        <w:gridCol w:w="2785"/>
      </w:tblGrid>
      <w:tr w:rsidR="005374A7" w14:paraId="0CE376B5" w14:textId="77777777" w:rsidTr="00865D19">
        <w:tc>
          <w:tcPr>
            <w:tcW w:w="985" w:type="dxa"/>
          </w:tcPr>
          <w:p w14:paraId="6A3F17F0" w14:textId="77777777" w:rsidR="005374A7" w:rsidRDefault="005374A7" w:rsidP="00CC200D">
            <w:pPr>
              <w:jc w:val="center"/>
              <w:rPr>
                <w:rFonts w:asciiTheme="minorHAnsi" w:hAnsiTheme="minorHAnsi" w:cstheme="minorHAnsi"/>
              </w:rPr>
            </w:pPr>
            <w:r>
              <w:rPr>
                <w:rFonts w:asciiTheme="minorHAnsi" w:hAnsiTheme="minorHAnsi" w:cstheme="minorHAnsi"/>
              </w:rPr>
              <w:t>Method</w:t>
            </w:r>
          </w:p>
        </w:tc>
        <w:tc>
          <w:tcPr>
            <w:tcW w:w="5580" w:type="dxa"/>
          </w:tcPr>
          <w:p w14:paraId="11863A31" w14:textId="77777777" w:rsidR="005374A7" w:rsidRDefault="005374A7" w:rsidP="00CC200D">
            <w:pPr>
              <w:jc w:val="center"/>
              <w:rPr>
                <w:rFonts w:asciiTheme="minorHAnsi" w:hAnsiTheme="minorHAnsi" w:cstheme="minorHAnsi"/>
              </w:rPr>
            </w:pPr>
            <w:r>
              <w:rPr>
                <w:rFonts w:asciiTheme="minorHAnsi" w:hAnsiTheme="minorHAnsi" w:cstheme="minorHAnsi"/>
              </w:rPr>
              <w:t>URI</w:t>
            </w:r>
          </w:p>
        </w:tc>
        <w:tc>
          <w:tcPr>
            <w:tcW w:w="2785" w:type="dxa"/>
          </w:tcPr>
          <w:p w14:paraId="657321C5" w14:textId="77777777" w:rsidR="005374A7" w:rsidRDefault="005374A7" w:rsidP="00CC200D">
            <w:pPr>
              <w:jc w:val="center"/>
              <w:rPr>
                <w:rFonts w:asciiTheme="minorHAnsi" w:hAnsiTheme="minorHAnsi" w:cstheme="minorHAnsi"/>
              </w:rPr>
            </w:pPr>
            <w:r>
              <w:rPr>
                <w:rFonts w:asciiTheme="minorHAnsi" w:hAnsiTheme="minorHAnsi" w:cstheme="minorHAnsi"/>
              </w:rPr>
              <w:t>Description</w:t>
            </w:r>
          </w:p>
        </w:tc>
      </w:tr>
      <w:tr w:rsidR="00FE16B8" w14:paraId="39FF5AB2" w14:textId="77777777" w:rsidTr="00865D19">
        <w:tc>
          <w:tcPr>
            <w:tcW w:w="985" w:type="dxa"/>
          </w:tcPr>
          <w:p w14:paraId="330B545E"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54B07B68" w14:textId="77777777" w:rsidR="00FE16B8" w:rsidRDefault="0054537F" w:rsidP="00A20348">
            <w:pPr>
              <w:rPr>
                <w:rFonts w:asciiTheme="minorHAnsi" w:hAnsiTheme="minorHAnsi" w:cstheme="minorHAnsi"/>
              </w:rPr>
            </w:pPr>
            <w:hyperlink w:anchor="_Create_cluster" w:history="1">
              <w:r w:rsidR="00FE16B8" w:rsidRPr="000D6AE9">
                <w:rPr>
                  <w:rStyle w:val="af0"/>
                  <w:rFonts w:asciiTheme="minorHAnsi" w:hAnsiTheme="minorHAnsi" w:cstheme="minorHAnsi"/>
                </w:rPr>
                <w:t>/v1/{tenant_id}/clusters</w:t>
              </w:r>
            </w:hyperlink>
          </w:p>
        </w:tc>
        <w:tc>
          <w:tcPr>
            <w:tcW w:w="2785" w:type="dxa"/>
          </w:tcPr>
          <w:p w14:paraId="117B15C8" w14:textId="77777777" w:rsidR="00FE16B8" w:rsidRDefault="00FE16B8" w:rsidP="00A20348">
            <w:pPr>
              <w:rPr>
                <w:rFonts w:asciiTheme="minorHAnsi" w:hAnsiTheme="minorHAnsi" w:cstheme="minorHAnsi"/>
              </w:rPr>
            </w:pPr>
            <w:r>
              <w:rPr>
                <w:rFonts w:asciiTheme="minorHAnsi" w:hAnsiTheme="minorHAnsi" w:cstheme="minorHAnsi"/>
              </w:rPr>
              <w:t>Creates a ceph cluster</w:t>
            </w:r>
          </w:p>
        </w:tc>
      </w:tr>
      <w:tr w:rsidR="00FE16B8" w14:paraId="46C33B3E" w14:textId="77777777" w:rsidTr="00865D19">
        <w:tc>
          <w:tcPr>
            <w:tcW w:w="985" w:type="dxa"/>
          </w:tcPr>
          <w:p w14:paraId="14472B9E" w14:textId="77777777" w:rsidR="00FE16B8" w:rsidRDefault="00FE16B8" w:rsidP="00A20348">
            <w:pPr>
              <w:rPr>
                <w:rFonts w:asciiTheme="minorHAnsi" w:hAnsiTheme="minorHAnsi" w:cstheme="minorHAnsi"/>
              </w:rPr>
            </w:pPr>
            <w:r>
              <w:rPr>
                <w:rFonts w:asciiTheme="minorHAnsi" w:hAnsiTheme="minorHAnsi" w:cstheme="minorHAnsi"/>
              </w:rPr>
              <w:t>GET</w:t>
            </w:r>
          </w:p>
        </w:tc>
        <w:tc>
          <w:tcPr>
            <w:tcW w:w="5580" w:type="dxa"/>
          </w:tcPr>
          <w:p w14:paraId="096114C8" w14:textId="77777777" w:rsidR="00FE16B8" w:rsidRDefault="0054537F" w:rsidP="00A20348">
            <w:pPr>
              <w:rPr>
                <w:rFonts w:asciiTheme="minorHAnsi" w:hAnsiTheme="minorHAnsi" w:cstheme="minorHAnsi"/>
              </w:rPr>
            </w:pPr>
            <w:hyperlink w:anchor="_List_clusters" w:history="1">
              <w:r w:rsidR="00FE16B8" w:rsidRPr="000D6AE9">
                <w:rPr>
                  <w:rStyle w:val="af0"/>
                  <w:rFonts w:asciiTheme="minorHAnsi" w:hAnsiTheme="minorHAnsi" w:cstheme="minorHAnsi"/>
                </w:rPr>
                <w:t>/v1/{tenant_id}/clusters</w:t>
              </w:r>
            </w:hyperlink>
          </w:p>
        </w:tc>
        <w:tc>
          <w:tcPr>
            <w:tcW w:w="2785" w:type="dxa"/>
          </w:tcPr>
          <w:p w14:paraId="6C6701F6" w14:textId="77777777" w:rsidR="00FE16B8" w:rsidRDefault="00FE16B8" w:rsidP="00A20348">
            <w:pPr>
              <w:rPr>
                <w:rFonts w:asciiTheme="minorHAnsi" w:hAnsiTheme="minorHAnsi" w:cstheme="minorHAnsi"/>
              </w:rPr>
            </w:pPr>
            <w:r>
              <w:rPr>
                <w:rFonts w:asciiTheme="minorHAnsi" w:hAnsiTheme="minorHAnsi" w:cstheme="minorHAnsi"/>
              </w:rPr>
              <w:t>Lists details for all ceph clusters</w:t>
            </w:r>
          </w:p>
        </w:tc>
      </w:tr>
      <w:tr w:rsidR="00FE16B8" w14:paraId="792F7049" w14:textId="77777777" w:rsidTr="00865D19">
        <w:tc>
          <w:tcPr>
            <w:tcW w:w="985" w:type="dxa"/>
          </w:tcPr>
          <w:p w14:paraId="4AC4A38C" w14:textId="77777777" w:rsidR="00FE16B8" w:rsidRDefault="00FE16B8" w:rsidP="00A20348">
            <w:pPr>
              <w:rPr>
                <w:rFonts w:asciiTheme="minorHAnsi" w:hAnsiTheme="minorHAnsi" w:cstheme="minorHAnsi"/>
              </w:rPr>
            </w:pPr>
            <w:r>
              <w:rPr>
                <w:rFonts w:asciiTheme="minorHAnsi" w:hAnsiTheme="minorHAnsi" w:cstheme="minorHAnsi"/>
              </w:rPr>
              <w:t>GET</w:t>
            </w:r>
          </w:p>
        </w:tc>
        <w:tc>
          <w:tcPr>
            <w:tcW w:w="5580" w:type="dxa"/>
          </w:tcPr>
          <w:p w14:paraId="74C30C85" w14:textId="77777777" w:rsidR="00FE16B8" w:rsidRDefault="0054537F" w:rsidP="00A20348">
            <w:pPr>
              <w:rPr>
                <w:rFonts w:asciiTheme="minorHAnsi" w:hAnsiTheme="minorHAnsi" w:cstheme="minorHAnsi"/>
              </w:rPr>
            </w:pPr>
            <w:hyperlink w:anchor="_Summary_cluster" w:history="1">
              <w:r w:rsidR="00FE16B8" w:rsidRPr="000D6AE9">
                <w:rPr>
                  <w:rStyle w:val="af0"/>
                  <w:rFonts w:asciiTheme="minorHAnsi" w:hAnsiTheme="minorHAnsi" w:cstheme="minorHAnsi"/>
                </w:rPr>
                <w:t>/v1/{tenant_id}/clusters/summary</w:t>
              </w:r>
            </w:hyperlink>
          </w:p>
        </w:tc>
        <w:tc>
          <w:tcPr>
            <w:tcW w:w="2785" w:type="dxa"/>
          </w:tcPr>
          <w:p w14:paraId="79C44246" w14:textId="0EB00DE4" w:rsidR="00FE16B8" w:rsidRDefault="006C0AB9" w:rsidP="00A20348">
            <w:pPr>
              <w:rPr>
                <w:rFonts w:asciiTheme="minorHAnsi" w:hAnsiTheme="minorHAnsi" w:cstheme="minorHAnsi"/>
              </w:rPr>
            </w:pPr>
            <w:r>
              <w:rPr>
                <w:rFonts w:asciiTheme="minorHAnsi" w:hAnsiTheme="minorHAnsi" w:cstheme="minorHAnsi"/>
              </w:rPr>
              <w:t>Lists</w:t>
            </w:r>
            <w:r w:rsidR="00FE16B8">
              <w:rPr>
                <w:rFonts w:asciiTheme="minorHAnsi" w:hAnsiTheme="minorHAnsi" w:cstheme="minorHAnsi"/>
              </w:rPr>
              <w:t xml:space="preserve"> summary info of ceph cluster</w:t>
            </w:r>
          </w:p>
        </w:tc>
      </w:tr>
      <w:tr w:rsidR="00FE16B8" w14:paraId="06776FE4" w14:textId="77777777" w:rsidTr="00865D19">
        <w:tc>
          <w:tcPr>
            <w:tcW w:w="985" w:type="dxa"/>
          </w:tcPr>
          <w:p w14:paraId="2BF3A046"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3C586BBB" w14:textId="77777777" w:rsidR="00FE16B8" w:rsidRDefault="0054537F" w:rsidP="00A20348">
            <w:pPr>
              <w:rPr>
                <w:rFonts w:asciiTheme="minorHAnsi" w:hAnsiTheme="minorHAnsi" w:cstheme="minorHAnsi"/>
              </w:rPr>
            </w:pPr>
            <w:hyperlink w:anchor="_Refresh_cluster" w:history="1">
              <w:r w:rsidR="00FE16B8" w:rsidRPr="000D6AE9">
                <w:rPr>
                  <w:rStyle w:val="af0"/>
                  <w:rFonts w:asciiTheme="minorHAnsi" w:hAnsiTheme="minorHAnsi" w:cstheme="minorHAnsi"/>
                </w:rPr>
                <w:t>/v1/{tenant_id}/clusters/refresh</w:t>
              </w:r>
            </w:hyperlink>
          </w:p>
        </w:tc>
        <w:tc>
          <w:tcPr>
            <w:tcW w:w="2785" w:type="dxa"/>
          </w:tcPr>
          <w:p w14:paraId="2729B7A8" w14:textId="77777777" w:rsidR="00FE16B8" w:rsidRDefault="00FE16B8" w:rsidP="00A20348">
            <w:pPr>
              <w:rPr>
                <w:rFonts w:asciiTheme="minorHAnsi" w:hAnsiTheme="minorHAnsi" w:cstheme="minorHAnsi"/>
              </w:rPr>
            </w:pPr>
            <w:r w:rsidRPr="00DA3F56">
              <w:rPr>
                <w:rFonts w:asciiTheme="minorHAnsi" w:hAnsiTheme="minorHAnsi" w:cstheme="minorHAnsi"/>
              </w:rPr>
              <w:t>Refresh the ceph cluster status</w:t>
            </w:r>
          </w:p>
        </w:tc>
      </w:tr>
      <w:tr w:rsidR="00FE16B8" w14:paraId="59BC2633" w14:textId="77777777" w:rsidTr="00865D19">
        <w:tc>
          <w:tcPr>
            <w:tcW w:w="985" w:type="dxa"/>
          </w:tcPr>
          <w:p w14:paraId="2F0C38B9"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02E8E235" w14:textId="77777777" w:rsidR="00FE16B8" w:rsidRDefault="0054537F" w:rsidP="00A20348">
            <w:pPr>
              <w:rPr>
                <w:rFonts w:asciiTheme="minorHAnsi" w:hAnsiTheme="minorHAnsi" w:cstheme="minorHAnsi"/>
              </w:rPr>
            </w:pPr>
            <w:hyperlink w:anchor="_Import_ceph_conf" w:history="1">
              <w:r w:rsidR="00FE16B8" w:rsidRPr="000D6AE9">
                <w:rPr>
                  <w:rStyle w:val="af0"/>
                  <w:rFonts w:asciiTheme="minorHAnsi" w:hAnsiTheme="minorHAnsi" w:cstheme="minorHAnsi"/>
                </w:rPr>
                <w:t>/v1/{tenant_id}/clusters/import_ceph_conf</w:t>
              </w:r>
            </w:hyperlink>
          </w:p>
        </w:tc>
        <w:tc>
          <w:tcPr>
            <w:tcW w:w="2785" w:type="dxa"/>
          </w:tcPr>
          <w:p w14:paraId="3B3ACC4B" w14:textId="1311A339" w:rsidR="00FE16B8" w:rsidRPr="00DA3F56" w:rsidRDefault="00FE16B8" w:rsidP="00A20348">
            <w:pPr>
              <w:rPr>
                <w:rFonts w:asciiTheme="minorHAnsi" w:hAnsiTheme="minorHAnsi" w:cstheme="minorHAnsi"/>
              </w:rPr>
            </w:pPr>
            <w:r w:rsidRPr="00DA3F56">
              <w:rPr>
                <w:rFonts w:asciiTheme="minorHAnsi" w:hAnsiTheme="minorHAnsi" w:cstheme="minorHAnsi"/>
              </w:rPr>
              <w:t>Import</w:t>
            </w:r>
            <w:r w:rsidR="006C0AB9">
              <w:rPr>
                <w:rFonts w:asciiTheme="minorHAnsi" w:hAnsiTheme="minorHAnsi" w:cstheme="minorHAnsi"/>
              </w:rPr>
              <w:t>s</w:t>
            </w:r>
            <w:r w:rsidRPr="00DA3F56">
              <w:rPr>
                <w:rFonts w:asciiTheme="minorHAnsi" w:hAnsiTheme="minorHAnsi" w:cstheme="minorHAnsi"/>
              </w:rPr>
              <w:t xml:space="preserve"> ceph config</w:t>
            </w:r>
          </w:p>
        </w:tc>
      </w:tr>
      <w:tr w:rsidR="00FE16B8" w14:paraId="19BB5872" w14:textId="77777777" w:rsidTr="00865D19">
        <w:tc>
          <w:tcPr>
            <w:tcW w:w="985" w:type="dxa"/>
          </w:tcPr>
          <w:p w14:paraId="221251EA"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33DD3A40" w14:textId="77777777" w:rsidR="00FE16B8" w:rsidRDefault="0054537F" w:rsidP="00A20348">
            <w:pPr>
              <w:rPr>
                <w:rFonts w:asciiTheme="minorHAnsi" w:hAnsiTheme="minorHAnsi" w:cstheme="minorHAnsi"/>
              </w:rPr>
            </w:pPr>
            <w:hyperlink w:anchor="_Stop_cluster" w:history="1">
              <w:r w:rsidR="00FE16B8" w:rsidRPr="000D6AE9">
                <w:rPr>
                  <w:rStyle w:val="af0"/>
                  <w:rFonts w:asciiTheme="minorHAnsi" w:hAnsiTheme="minorHAnsi" w:cstheme="minorHAnsi"/>
                </w:rPr>
                <w:t>/v1/{tenant_id}/clusters/stop_cluster</w:t>
              </w:r>
            </w:hyperlink>
          </w:p>
        </w:tc>
        <w:tc>
          <w:tcPr>
            <w:tcW w:w="2785" w:type="dxa"/>
          </w:tcPr>
          <w:p w14:paraId="49108496" w14:textId="7CA26E94" w:rsidR="00FE16B8" w:rsidRPr="00DA3F56" w:rsidRDefault="006C0AB9" w:rsidP="00A20348">
            <w:pPr>
              <w:rPr>
                <w:rFonts w:asciiTheme="minorHAnsi" w:hAnsiTheme="minorHAnsi" w:cstheme="minorHAnsi"/>
              </w:rPr>
            </w:pPr>
            <w:r>
              <w:rPr>
                <w:rFonts w:asciiTheme="minorHAnsi" w:hAnsiTheme="minorHAnsi" w:cstheme="minorHAnsi"/>
              </w:rPr>
              <w:t>Stops</w:t>
            </w:r>
            <w:r w:rsidR="00FE16B8" w:rsidRPr="00DA3F56">
              <w:rPr>
                <w:rFonts w:asciiTheme="minorHAnsi" w:hAnsiTheme="minorHAnsi" w:cstheme="minorHAnsi"/>
              </w:rPr>
              <w:t>the ceph cluster</w:t>
            </w:r>
          </w:p>
        </w:tc>
      </w:tr>
      <w:tr w:rsidR="00FE16B8" w14:paraId="3A896F6D" w14:textId="77777777" w:rsidTr="00865D19">
        <w:tc>
          <w:tcPr>
            <w:tcW w:w="985" w:type="dxa"/>
          </w:tcPr>
          <w:p w14:paraId="433CBABF" w14:textId="77777777" w:rsidR="00FE16B8" w:rsidRDefault="00FE16B8" w:rsidP="00A20348">
            <w:pPr>
              <w:rPr>
                <w:rFonts w:asciiTheme="minorHAnsi" w:hAnsiTheme="minorHAnsi" w:cstheme="minorHAnsi"/>
              </w:rPr>
            </w:pPr>
            <w:r>
              <w:rPr>
                <w:rFonts w:asciiTheme="minorHAnsi" w:hAnsiTheme="minorHAnsi" w:cstheme="minorHAnsi"/>
              </w:rPr>
              <w:t>POST</w:t>
            </w:r>
          </w:p>
        </w:tc>
        <w:tc>
          <w:tcPr>
            <w:tcW w:w="5580" w:type="dxa"/>
          </w:tcPr>
          <w:p w14:paraId="0BD5071C" w14:textId="77777777" w:rsidR="00FE16B8" w:rsidRDefault="0054537F" w:rsidP="00A20348">
            <w:pPr>
              <w:rPr>
                <w:rFonts w:asciiTheme="minorHAnsi" w:hAnsiTheme="minorHAnsi" w:cstheme="minorHAnsi"/>
              </w:rPr>
            </w:pPr>
            <w:hyperlink w:anchor="_Start_cluster" w:history="1">
              <w:r w:rsidR="00FE16B8" w:rsidRPr="000D6AE9">
                <w:rPr>
                  <w:rStyle w:val="af0"/>
                  <w:rFonts w:asciiTheme="minorHAnsi" w:hAnsiTheme="minorHAnsi" w:cstheme="minorHAnsi"/>
                </w:rPr>
                <w:t>/v1/{tenant_id}/clusters/start_cluster</w:t>
              </w:r>
            </w:hyperlink>
          </w:p>
        </w:tc>
        <w:tc>
          <w:tcPr>
            <w:tcW w:w="2785" w:type="dxa"/>
          </w:tcPr>
          <w:p w14:paraId="067E68DC" w14:textId="7E79122B" w:rsidR="00FE16B8" w:rsidRPr="00DA3F56" w:rsidRDefault="00FE16B8" w:rsidP="00A20348">
            <w:pPr>
              <w:rPr>
                <w:rFonts w:asciiTheme="minorHAnsi" w:hAnsiTheme="minorHAnsi" w:cstheme="minorHAnsi"/>
              </w:rPr>
            </w:pPr>
            <w:r w:rsidRPr="00DA3F56">
              <w:rPr>
                <w:rFonts w:asciiTheme="minorHAnsi" w:hAnsiTheme="minorHAnsi" w:cstheme="minorHAnsi"/>
              </w:rPr>
              <w:t>Start</w:t>
            </w:r>
            <w:r w:rsidR="006C0AB9">
              <w:rPr>
                <w:rFonts w:asciiTheme="minorHAnsi" w:hAnsiTheme="minorHAnsi" w:cstheme="minorHAnsi"/>
              </w:rPr>
              <w:t>s</w:t>
            </w:r>
            <w:r w:rsidRPr="00DA3F56">
              <w:rPr>
                <w:rFonts w:asciiTheme="minorHAnsi" w:hAnsiTheme="minorHAnsi" w:cstheme="minorHAnsi"/>
              </w:rPr>
              <w:t xml:space="preserve"> the ceph cluster</w:t>
            </w:r>
          </w:p>
        </w:tc>
      </w:tr>
    </w:tbl>
    <w:p w14:paraId="5700E82A" w14:textId="77777777" w:rsidR="0008108F" w:rsidRDefault="0008108F">
      <w:pPr>
        <w:spacing w:before="0" w:after="0" w:line="240" w:lineRule="auto"/>
      </w:pPr>
      <w:r>
        <w:br w:type="page"/>
      </w:r>
    </w:p>
    <w:p w14:paraId="0FE8EBBC" w14:textId="7CE443C9" w:rsidR="00901806" w:rsidRPr="005374A7" w:rsidRDefault="00901806" w:rsidP="00901806">
      <w:pPr>
        <w:pStyle w:val="4"/>
        <w:rPr>
          <w:rFonts w:asciiTheme="minorHAnsi" w:hAnsiTheme="minorHAnsi" w:cstheme="minorHAnsi"/>
          <w:color w:val="0070C0"/>
          <w:sz w:val="32"/>
          <w:szCs w:val="32"/>
        </w:rPr>
      </w:pPr>
      <w:bookmarkStart w:id="25" w:name="_Create_cluster"/>
      <w:bookmarkEnd w:id="25"/>
      <w:r w:rsidRPr="005374A7">
        <w:rPr>
          <w:rFonts w:asciiTheme="minorHAnsi" w:hAnsiTheme="minorHAnsi" w:cstheme="minorHAnsi"/>
          <w:color w:val="0070C0"/>
          <w:sz w:val="32"/>
          <w:szCs w:val="32"/>
        </w:rPr>
        <w:lastRenderedPageBreak/>
        <w:t>Create</w:t>
      </w:r>
      <w:r w:rsidR="005374A7">
        <w:rPr>
          <w:rFonts w:asciiTheme="minorHAnsi" w:hAnsiTheme="minorHAnsi" w:cstheme="minorHAnsi"/>
          <w:color w:val="0070C0"/>
          <w:sz w:val="32"/>
          <w:szCs w:val="32"/>
        </w:rPr>
        <w:t xml:space="preserve"> cluster</w:t>
      </w:r>
    </w:p>
    <w:tbl>
      <w:tblPr>
        <w:tblStyle w:val="af1"/>
        <w:tblW w:w="9320" w:type="dxa"/>
        <w:tblLook w:val="04A0" w:firstRow="1" w:lastRow="0" w:firstColumn="1" w:lastColumn="0" w:noHBand="0" w:noVBand="1"/>
      </w:tblPr>
      <w:tblGrid>
        <w:gridCol w:w="985"/>
        <w:gridCol w:w="5490"/>
        <w:gridCol w:w="2845"/>
      </w:tblGrid>
      <w:tr w:rsidR="00CC200D" w14:paraId="6CFBE9CF" w14:textId="77777777" w:rsidTr="008563C4">
        <w:tc>
          <w:tcPr>
            <w:tcW w:w="985" w:type="dxa"/>
          </w:tcPr>
          <w:p w14:paraId="16C3D1C6" w14:textId="77777777" w:rsidR="00CC200D" w:rsidRDefault="00CC200D" w:rsidP="00CC200D">
            <w:pPr>
              <w:jc w:val="center"/>
              <w:rPr>
                <w:rFonts w:asciiTheme="minorHAnsi" w:hAnsiTheme="minorHAnsi" w:cstheme="minorHAnsi"/>
              </w:rPr>
            </w:pPr>
            <w:r>
              <w:rPr>
                <w:rFonts w:asciiTheme="minorHAnsi" w:hAnsiTheme="minorHAnsi" w:cstheme="minorHAnsi"/>
              </w:rPr>
              <w:t>Method</w:t>
            </w:r>
          </w:p>
        </w:tc>
        <w:tc>
          <w:tcPr>
            <w:tcW w:w="5490" w:type="dxa"/>
          </w:tcPr>
          <w:p w14:paraId="71534A28" w14:textId="77777777" w:rsidR="00CC200D" w:rsidRDefault="00CC200D" w:rsidP="00CC200D">
            <w:pPr>
              <w:jc w:val="center"/>
              <w:rPr>
                <w:rFonts w:asciiTheme="minorHAnsi" w:hAnsiTheme="minorHAnsi" w:cstheme="minorHAnsi"/>
              </w:rPr>
            </w:pPr>
            <w:r>
              <w:rPr>
                <w:rFonts w:asciiTheme="minorHAnsi" w:hAnsiTheme="minorHAnsi" w:cstheme="minorHAnsi"/>
              </w:rPr>
              <w:t>URI</w:t>
            </w:r>
          </w:p>
        </w:tc>
        <w:tc>
          <w:tcPr>
            <w:tcW w:w="2845" w:type="dxa"/>
          </w:tcPr>
          <w:p w14:paraId="2350C756" w14:textId="77777777" w:rsidR="00CC200D" w:rsidRDefault="00CC200D" w:rsidP="00CC200D">
            <w:pPr>
              <w:jc w:val="center"/>
              <w:rPr>
                <w:rFonts w:asciiTheme="minorHAnsi" w:hAnsiTheme="minorHAnsi" w:cstheme="minorHAnsi"/>
              </w:rPr>
            </w:pPr>
            <w:r>
              <w:rPr>
                <w:rFonts w:asciiTheme="minorHAnsi" w:hAnsiTheme="minorHAnsi" w:cstheme="minorHAnsi"/>
              </w:rPr>
              <w:t>Description</w:t>
            </w:r>
          </w:p>
        </w:tc>
      </w:tr>
      <w:tr w:rsidR="00CC200D" w14:paraId="6D304D8C" w14:textId="77777777" w:rsidTr="008563C4">
        <w:tc>
          <w:tcPr>
            <w:tcW w:w="985" w:type="dxa"/>
          </w:tcPr>
          <w:p w14:paraId="1745938D" w14:textId="77777777" w:rsidR="00CC200D" w:rsidRDefault="00CC200D" w:rsidP="00CC200D">
            <w:pPr>
              <w:rPr>
                <w:rFonts w:asciiTheme="minorHAnsi" w:hAnsiTheme="minorHAnsi" w:cstheme="minorHAnsi"/>
              </w:rPr>
            </w:pPr>
            <w:r>
              <w:rPr>
                <w:rFonts w:asciiTheme="minorHAnsi" w:hAnsiTheme="minorHAnsi" w:cstheme="minorHAnsi"/>
              </w:rPr>
              <w:t>POST</w:t>
            </w:r>
          </w:p>
        </w:tc>
        <w:tc>
          <w:tcPr>
            <w:tcW w:w="5490" w:type="dxa"/>
          </w:tcPr>
          <w:p w14:paraId="633A4AAF" w14:textId="77777777" w:rsidR="00CC200D" w:rsidRDefault="00CC200D" w:rsidP="00CC200D">
            <w:pPr>
              <w:rPr>
                <w:rFonts w:asciiTheme="minorHAnsi" w:hAnsiTheme="minorHAnsi" w:cstheme="minorHAnsi"/>
              </w:rPr>
            </w:pPr>
            <w:r>
              <w:rPr>
                <w:rFonts w:asciiTheme="minorHAnsi" w:hAnsiTheme="minorHAnsi" w:cstheme="minorHAnsi"/>
              </w:rPr>
              <w:t>/v1/{tenant_id}/clusters</w:t>
            </w:r>
          </w:p>
        </w:tc>
        <w:tc>
          <w:tcPr>
            <w:tcW w:w="2845" w:type="dxa"/>
          </w:tcPr>
          <w:p w14:paraId="4E4FF9D5" w14:textId="77777777" w:rsidR="00CC200D" w:rsidRDefault="00CC200D" w:rsidP="00CC200D">
            <w:pPr>
              <w:rPr>
                <w:rFonts w:asciiTheme="minorHAnsi" w:hAnsiTheme="minorHAnsi" w:cstheme="minorHAnsi"/>
              </w:rPr>
            </w:pPr>
            <w:r>
              <w:rPr>
                <w:rFonts w:asciiTheme="minorHAnsi" w:hAnsiTheme="minorHAnsi" w:cstheme="minorHAnsi"/>
              </w:rPr>
              <w:t>Creates a ceph cluster</w:t>
            </w:r>
          </w:p>
        </w:tc>
      </w:tr>
    </w:tbl>
    <w:p w14:paraId="14AAF316" w14:textId="77777777" w:rsidR="00CC200D" w:rsidRDefault="00CC200D" w:rsidP="00CC200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201</w:t>
      </w:r>
    </w:p>
    <w:p w14:paraId="5C096A4F" w14:textId="714C3966" w:rsidR="005374A7" w:rsidRDefault="00287223" w:rsidP="00287223">
      <w:pPr>
        <w:pStyle w:val="5"/>
      </w:pPr>
      <w:r w:rsidRPr="00287223">
        <w:rPr>
          <w:rFonts w:hint="eastAsia"/>
        </w:rPr>
        <w:t>Request</w:t>
      </w:r>
    </w:p>
    <w:p w14:paraId="304FD526" w14:textId="2F899990" w:rsidR="00287223" w:rsidRDefault="00287223" w:rsidP="00287223">
      <w:r>
        <w:t xml:space="preserve">This table shows the URI parameters for the create </w:t>
      </w:r>
      <w:r w:rsidR="00AB66B6">
        <w:t>cluster</w:t>
      </w:r>
      <w:r>
        <w:t xml:space="preserve"> request:</w:t>
      </w:r>
    </w:p>
    <w:tbl>
      <w:tblPr>
        <w:tblStyle w:val="af1"/>
        <w:tblW w:w="0" w:type="auto"/>
        <w:tblLook w:val="04A0" w:firstRow="1" w:lastRow="0" w:firstColumn="1" w:lastColumn="0" w:noHBand="0" w:noVBand="1"/>
      </w:tblPr>
      <w:tblGrid>
        <w:gridCol w:w="2605"/>
        <w:gridCol w:w="1710"/>
        <w:gridCol w:w="5035"/>
      </w:tblGrid>
      <w:tr w:rsidR="00287223" w14:paraId="2ED4975B" w14:textId="77777777" w:rsidTr="00A20348">
        <w:tc>
          <w:tcPr>
            <w:tcW w:w="2605" w:type="dxa"/>
          </w:tcPr>
          <w:p w14:paraId="01B0DFE9" w14:textId="77777777" w:rsidR="00287223" w:rsidRDefault="00287223" w:rsidP="00A20348">
            <w:pPr>
              <w:jc w:val="center"/>
            </w:pPr>
            <w:r>
              <w:t>Name</w:t>
            </w:r>
          </w:p>
        </w:tc>
        <w:tc>
          <w:tcPr>
            <w:tcW w:w="1710" w:type="dxa"/>
          </w:tcPr>
          <w:p w14:paraId="798A9D98" w14:textId="77777777" w:rsidR="00287223" w:rsidRDefault="00287223" w:rsidP="00A20348">
            <w:pPr>
              <w:jc w:val="center"/>
            </w:pPr>
            <w:r>
              <w:t>Type</w:t>
            </w:r>
          </w:p>
        </w:tc>
        <w:tc>
          <w:tcPr>
            <w:tcW w:w="5035" w:type="dxa"/>
          </w:tcPr>
          <w:p w14:paraId="55CCDA03" w14:textId="77777777" w:rsidR="00287223" w:rsidRDefault="00287223" w:rsidP="00A20348">
            <w:pPr>
              <w:jc w:val="center"/>
            </w:pPr>
            <w:r>
              <w:t>Description</w:t>
            </w:r>
          </w:p>
        </w:tc>
      </w:tr>
      <w:tr w:rsidR="00287223" w14:paraId="17061373" w14:textId="77777777" w:rsidTr="00A20348">
        <w:tc>
          <w:tcPr>
            <w:tcW w:w="2605" w:type="dxa"/>
          </w:tcPr>
          <w:p w14:paraId="3EBDD2B7" w14:textId="77777777" w:rsidR="00287223" w:rsidRDefault="00287223" w:rsidP="00A20348">
            <w:r>
              <w:t>{tenant_id}</w:t>
            </w:r>
          </w:p>
        </w:tc>
        <w:tc>
          <w:tcPr>
            <w:tcW w:w="1710" w:type="dxa"/>
          </w:tcPr>
          <w:p w14:paraId="1349986A" w14:textId="77777777" w:rsidR="00287223" w:rsidRDefault="00287223" w:rsidP="00A20348">
            <w:r>
              <w:t>UUID</w:t>
            </w:r>
          </w:p>
        </w:tc>
        <w:tc>
          <w:tcPr>
            <w:tcW w:w="5035" w:type="dxa"/>
          </w:tcPr>
          <w:p w14:paraId="0968DD7F" w14:textId="77777777" w:rsidR="00287223" w:rsidRDefault="00287223" w:rsidP="00A20348">
            <w:r w:rsidRPr="00AC1588">
              <w:t>The UUID of the tenant in a multi-tenancy cloud.</w:t>
            </w:r>
          </w:p>
        </w:tc>
      </w:tr>
    </w:tbl>
    <w:p w14:paraId="181F45D5" w14:textId="77777777" w:rsidR="00287223" w:rsidRDefault="00287223" w:rsidP="00287223">
      <w:r>
        <w:t>This list shows the body parameters for the request:</w:t>
      </w:r>
    </w:p>
    <w:p w14:paraId="02C6AA2A" w14:textId="77777777" w:rsidR="00287223" w:rsidRDefault="00287223" w:rsidP="0008171D">
      <w:pPr>
        <w:pStyle w:val="af8"/>
        <w:numPr>
          <w:ilvl w:val="0"/>
          <w:numId w:val="10"/>
        </w:numPr>
      </w:pPr>
      <w:r w:rsidRPr="006E5691">
        <w:rPr>
          <w:b/>
        </w:rPr>
        <w:t>parameters</w:t>
      </w:r>
      <w:r>
        <w:t>:</w:t>
      </w:r>
    </w:p>
    <w:p w14:paraId="1A7AC010" w14:textId="3517DE29" w:rsidR="00287223" w:rsidRDefault="00287223" w:rsidP="0008171D">
      <w:pPr>
        <w:pStyle w:val="af8"/>
        <w:numPr>
          <w:ilvl w:val="1"/>
          <w:numId w:val="10"/>
        </w:numPr>
      </w:pPr>
      <w:r>
        <w:rPr>
          <w:b/>
        </w:rPr>
        <w:t>is_storage</w:t>
      </w:r>
      <w:r w:rsidRPr="00287223">
        <w:t>:</w:t>
      </w:r>
      <w:r w:rsidR="00C26EBF" w:rsidRPr="00C26EBF">
        <w:t xml:space="preserve"> </w:t>
      </w:r>
      <w:r w:rsidR="00C26EBF">
        <w:t>boolean</w:t>
      </w:r>
      <w:r>
        <w:t>. Required.</w:t>
      </w:r>
    </w:p>
    <w:p w14:paraId="4C3A1AC9" w14:textId="3852C001" w:rsidR="00287223" w:rsidRDefault="00C26EBF" w:rsidP="00287223">
      <w:pPr>
        <w:ind w:left="1440"/>
      </w:pPr>
      <w:r>
        <w:rPr>
          <w:rFonts w:hint="eastAsia"/>
        </w:rPr>
        <w:t>The server is as storage node.</w:t>
      </w:r>
    </w:p>
    <w:p w14:paraId="72D18AB4" w14:textId="0A0E3E20" w:rsidR="00287223" w:rsidRDefault="00287223" w:rsidP="0008171D">
      <w:pPr>
        <w:pStyle w:val="af8"/>
        <w:numPr>
          <w:ilvl w:val="1"/>
          <w:numId w:val="10"/>
        </w:numPr>
      </w:pPr>
      <w:r>
        <w:rPr>
          <w:b/>
        </w:rPr>
        <w:t>is_monitor</w:t>
      </w:r>
      <w:r w:rsidRPr="00287223">
        <w:t>:</w:t>
      </w:r>
      <w:r>
        <w:t xml:space="preserve"> </w:t>
      </w:r>
      <w:r w:rsidR="00C26EBF">
        <w:t>boolean. Required.</w:t>
      </w:r>
    </w:p>
    <w:p w14:paraId="6FB299DE" w14:textId="6FA9DFBA" w:rsidR="00C26EBF" w:rsidRDefault="00C26EBF" w:rsidP="00C26EBF">
      <w:pPr>
        <w:ind w:left="1440"/>
      </w:pPr>
      <w:r>
        <w:rPr>
          <w:rFonts w:hint="eastAsia"/>
        </w:rPr>
        <w:t>The server is as monitor node.</w:t>
      </w:r>
    </w:p>
    <w:p w14:paraId="7E091F66" w14:textId="72361591" w:rsidR="00287223" w:rsidRPr="00C26EBF" w:rsidRDefault="00C26EBF" w:rsidP="00287223">
      <w:pPr>
        <w:rPr>
          <w:b/>
          <w:sz w:val="24"/>
        </w:rPr>
      </w:pPr>
      <w:r w:rsidRPr="00E6524E">
        <w:rPr>
          <w:b/>
          <w:sz w:val="24"/>
        </w:rPr>
        <w:t>Examp</w:t>
      </w:r>
      <w:r>
        <w:rPr>
          <w:b/>
          <w:sz w:val="24"/>
        </w:rPr>
        <w:t>le 2.</w:t>
      </w:r>
      <w:r w:rsidR="006C0AB9">
        <w:rPr>
          <w:b/>
          <w:sz w:val="24"/>
        </w:rPr>
        <w:t>4</w:t>
      </w:r>
      <w:r w:rsidRPr="00E6524E">
        <w:rPr>
          <w:b/>
          <w:sz w:val="24"/>
        </w:rPr>
        <w:t xml:space="preserve">. </w:t>
      </w:r>
      <w:r>
        <w:rPr>
          <w:b/>
          <w:sz w:val="24"/>
        </w:rPr>
        <w:t>Create cluster</w:t>
      </w:r>
      <w:r w:rsidRPr="00E6524E">
        <w:rPr>
          <w:b/>
          <w:sz w:val="24"/>
        </w:rPr>
        <w:t xml:space="preserve">: JSON </w:t>
      </w:r>
      <w:r>
        <w:rPr>
          <w:b/>
          <w:sz w:val="24"/>
        </w:rPr>
        <w:t>request</w:t>
      </w:r>
    </w:p>
    <w:p w14:paraId="1424D758"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w:t>
      </w:r>
    </w:p>
    <w:p w14:paraId="6465F946"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t>"cluster": {</w:t>
      </w:r>
    </w:p>
    <w:p w14:paraId="3718D603"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"name": "default",</w:t>
      </w:r>
    </w:p>
    <w:p w14:paraId="4ED6F3ED"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"file_system": "xfs",</w:t>
      </w:r>
    </w:p>
    <w:p w14:paraId="2758A5D6"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"journal_size": "",</w:t>
      </w:r>
    </w:p>
    <w:p w14:paraId="0EDEDB5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"size": "",</w:t>
      </w:r>
    </w:p>
    <w:p w14:paraId="1690340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"management_network": "",</w:t>
      </w:r>
    </w:p>
    <w:p w14:paraId="3527B6B9"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"ceph_public_network": "",</w:t>
      </w:r>
    </w:p>
    <w:p w14:paraId="4F999F1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"cluster_network": "",</w:t>
      </w:r>
    </w:p>
    <w:p w14:paraId="53780A12"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"primary_public_netmask": "",</w:t>
      </w:r>
    </w:p>
    <w:p w14:paraId="3F272589"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"secondary_public_netmask": "",</w:t>
      </w:r>
    </w:p>
    <w:p w14:paraId="5BD7E02B"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"cluster_netmask": "",</w:t>
      </w:r>
    </w:p>
    <w:p w14:paraId="03BFC4F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"servers": [</w:t>
      </w:r>
    </w:p>
    <w:p w14:paraId="6EF2F391"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"1"},</w:t>
      </w:r>
    </w:p>
    <w:p w14:paraId="7976ED58"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"2"},</w:t>
      </w:r>
    </w:p>
    <w:p w14:paraId="627C49EB"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"3"}</w:t>
      </w:r>
    </w:p>
    <w:p w14:paraId="552CAD70"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2E067F33" w14:textId="77777777" w:rsidR="00901806" w:rsidRPr="00DA3F56" w:rsidRDefault="00901806" w:rsidP="00287223">
      <w:pPr>
        <w:pStyle w:val="CodeBlock"/>
        <w:ind w:left="0"/>
        <w:rPr>
          <w:rFonts w:asciiTheme="minorHAnsi" w:hAnsiTheme="minorHAnsi" w:cstheme="minorHAnsi"/>
        </w:rPr>
      </w:pPr>
      <w:r w:rsidRPr="00DA3F56">
        <w:rPr>
          <w:rFonts w:asciiTheme="minorHAnsi" w:hAnsiTheme="minorHAnsi" w:cstheme="minorHAnsi"/>
        </w:rPr>
        <w:tab/>
        <w:t>}</w:t>
      </w:r>
    </w:p>
    <w:p w14:paraId="2A517984" w14:textId="55A53FD6" w:rsidR="00901806" w:rsidRDefault="00901806" w:rsidP="00C26EBF">
      <w:pPr>
        <w:pStyle w:val="CodeBlock"/>
        <w:ind w:left="0"/>
        <w:rPr>
          <w:rFonts w:asciiTheme="minorHAnsi" w:hAnsiTheme="minorHAnsi" w:cstheme="minorHAnsi"/>
        </w:rPr>
      </w:pPr>
      <w:r w:rsidRPr="00DA3F56">
        <w:rPr>
          <w:rFonts w:asciiTheme="minorHAnsi" w:hAnsiTheme="minorHAnsi" w:cstheme="minorHAnsi"/>
        </w:rPr>
        <w:t>}</w:t>
      </w:r>
    </w:p>
    <w:p w14:paraId="12AF772D" w14:textId="685DD058" w:rsidR="00901806" w:rsidRDefault="00901806" w:rsidP="00C26EBF">
      <w:pPr>
        <w:pStyle w:val="5"/>
      </w:pPr>
      <w:r w:rsidRPr="00C26EBF">
        <w:t>R</w:t>
      </w:r>
      <w:r w:rsidR="00C26EBF" w:rsidRPr="00C26EBF">
        <w:t>esponse</w:t>
      </w:r>
    </w:p>
    <w:p w14:paraId="034378B3" w14:textId="77777777" w:rsidR="00C26EBF" w:rsidRPr="00DA3F56" w:rsidRDefault="00C26EBF" w:rsidP="00C26EBF">
      <w:pPr>
        <w:rPr>
          <w:rFonts w:asciiTheme="minorHAnsi" w:hAnsiTheme="minorHAnsi" w:cstheme="minorHAnsi"/>
        </w:rPr>
      </w:pPr>
      <w:r>
        <w:rPr>
          <w:rFonts w:asciiTheme="minorHAnsi" w:hAnsiTheme="minorHAnsi" w:cstheme="minorHAnsi"/>
        </w:rPr>
        <w:lastRenderedPageBreak/>
        <w:t>This operation does not return a response body.</w:t>
      </w:r>
    </w:p>
    <w:p w14:paraId="6119F195" w14:textId="72CF2068" w:rsidR="00A207AC" w:rsidRDefault="00A207AC">
      <w:pPr>
        <w:spacing w:before="0" w:after="0" w:line="240" w:lineRule="auto"/>
      </w:pPr>
      <w:r>
        <w:br w:type="page"/>
      </w:r>
    </w:p>
    <w:p w14:paraId="3B55C250" w14:textId="21603CD1" w:rsidR="00901806" w:rsidRDefault="00901806" w:rsidP="00901806">
      <w:pPr>
        <w:pStyle w:val="4"/>
        <w:rPr>
          <w:rFonts w:asciiTheme="minorHAnsi" w:hAnsiTheme="minorHAnsi" w:cstheme="minorHAnsi"/>
          <w:color w:val="0070C0"/>
          <w:sz w:val="32"/>
          <w:szCs w:val="32"/>
        </w:rPr>
      </w:pPr>
      <w:bookmarkStart w:id="26" w:name="_List_clusters"/>
      <w:bookmarkEnd w:id="26"/>
      <w:r w:rsidRPr="00A207AC">
        <w:rPr>
          <w:rFonts w:asciiTheme="minorHAnsi" w:hAnsiTheme="minorHAnsi" w:cstheme="minorHAnsi"/>
          <w:color w:val="0070C0"/>
          <w:sz w:val="32"/>
          <w:szCs w:val="32"/>
        </w:rPr>
        <w:lastRenderedPageBreak/>
        <w:t>List</w:t>
      </w:r>
      <w:r w:rsidR="00A207AC" w:rsidRPr="00A207AC">
        <w:rPr>
          <w:rFonts w:asciiTheme="minorHAnsi" w:hAnsiTheme="minorHAnsi" w:cstheme="minorHAnsi"/>
          <w:color w:val="0070C0"/>
          <w:sz w:val="32"/>
          <w:szCs w:val="32"/>
        </w:rPr>
        <w:t xml:space="preserve"> clusters</w:t>
      </w:r>
    </w:p>
    <w:tbl>
      <w:tblPr>
        <w:tblStyle w:val="af1"/>
        <w:tblW w:w="0" w:type="auto"/>
        <w:tblLook w:val="04A0" w:firstRow="1" w:lastRow="0" w:firstColumn="1" w:lastColumn="0" w:noHBand="0" w:noVBand="1"/>
      </w:tblPr>
      <w:tblGrid>
        <w:gridCol w:w="1075"/>
        <w:gridCol w:w="4050"/>
        <w:gridCol w:w="4225"/>
      </w:tblGrid>
      <w:tr w:rsidR="00A207AC" w14:paraId="59600F1F" w14:textId="77777777" w:rsidTr="00A20348">
        <w:tc>
          <w:tcPr>
            <w:tcW w:w="1075" w:type="dxa"/>
          </w:tcPr>
          <w:p w14:paraId="07EB33CF" w14:textId="77777777" w:rsidR="00A207AC" w:rsidRDefault="00A207AC" w:rsidP="00A20348">
            <w:pPr>
              <w:jc w:val="center"/>
              <w:rPr>
                <w:rFonts w:asciiTheme="minorHAnsi" w:hAnsiTheme="minorHAnsi" w:cstheme="minorHAnsi"/>
              </w:rPr>
            </w:pPr>
            <w:r>
              <w:rPr>
                <w:rFonts w:asciiTheme="minorHAnsi" w:hAnsiTheme="minorHAnsi" w:cstheme="minorHAnsi"/>
              </w:rPr>
              <w:t>Method</w:t>
            </w:r>
          </w:p>
        </w:tc>
        <w:tc>
          <w:tcPr>
            <w:tcW w:w="4050" w:type="dxa"/>
          </w:tcPr>
          <w:p w14:paraId="652F5135" w14:textId="77777777" w:rsidR="00A207AC" w:rsidRDefault="00A207AC" w:rsidP="00A20348">
            <w:pPr>
              <w:jc w:val="center"/>
              <w:rPr>
                <w:rFonts w:asciiTheme="minorHAnsi" w:hAnsiTheme="minorHAnsi" w:cstheme="minorHAnsi"/>
              </w:rPr>
            </w:pPr>
            <w:r>
              <w:rPr>
                <w:rFonts w:asciiTheme="minorHAnsi" w:hAnsiTheme="minorHAnsi" w:cstheme="minorHAnsi"/>
              </w:rPr>
              <w:t>URI</w:t>
            </w:r>
          </w:p>
        </w:tc>
        <w:tc>
          <w:tcPr>
            <w:tcW w:w="4225" w:type="dxa"/>
          </w:tcPr>
          <w:p w14:paraId="634B4341" w14:textId="77777777" w:rsidR="00A207AC" w:rsidRDefault="00A207AC" w:rsidP="00A20348">
            <w:pPr>
              <w:jc w:val="center"/>
              <w:rPr>
                <w:rFonts w:asciiTheme="minorHAnsi" w:hAnsiTheme="minorHAnsi" w:cstheme="minorHAnsi"/>
              </w:rPr>
            </w:pPr>
            <w:r>
              <w:rPr>
                <w:rFonts w:asciiTheme="minorHAnsi" w:hAnsiTheme="minorHAnsi" w:cstheme="minorHAnsi"/>
              </w:rPr>
              <w:t>Description</w:t>
            </w:r>
          </w:p>
        </w:tc>
      </w:tr>
      <w:tr w:rsidR="00A207AC" w14:paraId="051CFB3C" w14:textId="77777777" w:rsidTr="00A20348">
        <w:tc>
          <w:tcPr>
            <w:tcW w:w="1075" w:type="dxa"/>
          </w:tcPr>
          <w:p w14:paraId="634AD99A" w14:textId="77777777" w:rsidR="00A207AC" w:rsidRDefault="00A207AC" w:rsidP="00A20348">
            <w:pPr>
              <w:rPr>
                <w:rFonts w:asciiTheme="minorHAnsi" w:hAnsiTheme="minorHAnsi" w:cstheme="minorHAnsi"/>
              </w:rPr>
            </w:pPr>
            <w:r>
              <w:rPr>
                <w:rFonts w:asciiTheme="minorHAnsi" w:hAnsiTheme="minorHAnsi" w:cstheme="minorHAnsi"/>
              </w:rPr>
              <w:t>GET</w:t>
            </w:r>
          </w:p>
        </w:tc>
        <w:tc>
          <w:tcPr>
            <w:tcW w:w="4050" w:type="dxa"/>
          </w:tcPr>
          <w:p w14:paraId="498AD4EB" w14:textId="77777777" w:rsidR="00A207AC" w:rsidRDefault="00A207AC" w:rsidP="00A20348">
            <w:pPr>
              <w:rPr>
                <w:rFonts w:asciiTheme="minorHAnsi" w:hAnsiTheme="minorHAnsi" w:cstheme="minorHAnsi"/>
              </w:rPr>
            </w:pPr>
            <w:r>
              <w:rPr>
                <w:rFonts w:asciiTheme="minorHAnsi" w:hAnsiTheme="minorHAnsi" w:cstheme="minorHAnsi"/>
              </w:rPr>
              <w:t>/v1/{tenant_id}/clusters</w:t>
            </w:r>
          </w:p>
        </w:tc>
        <w:tc>
          <w:tcPr>
            <w:tcW w:w="4225" w:type="dxa"/>
          </w:tcPr>
          <w:p w14:paraId="6E170B64" w14:textId="77777777" w:rsidR="00A207AC" w:rsidRDefault="00A207AC" w:rsidP="00A20348">
            <w:pPr>
              <w:rPr>
                <w:rFonts w:asciiTheme="minorHAnsi" w:hAnsiTheme="minorHAnsi" w:cstheme="minorHAnsi"/>
              </w:rPr>
            </w:pPr>
            <w:r>
              <w:rPr>
                <w:rFonts w:asciiTheme="minorHAnsi" w:hAnsiTheme="minorHAnsi" w:cstheme="minorHAnsi"/>
              </w:rPr>
              <w:t>Lists details for all ceph clusters</w:t>
            </w:r>
          </w:p>
        </w:tc>
      </w:tr>
    </w:tbl>
    <w:p w14:paraId="266D8E56" w14:textId="62C93A27" w:rsidR="00A207AC" w:rsidRDefault="00A207AC" w:rsidP="00A207AC">
      <w:pPr>
        <w:rPr>
          <w:rFonts w:asciiTheme="minorHAnsi" w:hAnsiTheme="minorHAnsi" w:cstheme="minorHAnsi"/>
        </w:rPr>
      </w:pPr>
      <w:r w:rsidRPr="00AC1588">
        <w:rPr>
          <w:rFonts w:asciiTheme="minorHAnsi" w:hAnsiTheme="minorHAnsi" w:cstheme="minorHAnsi"/>
          <w:b/>
        </w:rPr>
        <w:t>Normal response codes:</w:t>
      </w:r>
      <w:r w:rsidR="006908DB">
        <w:rPr>
          <w:rFonts w:asciiTheme="minorHAnsi" w:hAnsiTheme="minorHAnsi" w:cstheme="minorHAnsi"/>
        </w:rPr>
        <w:t xml:space="preserve"> 200</w:t>
      </w:r>
    </w:p>
    <w:p w14:paraId="73B8DD9C" w14:textId="45607DA7" w:rsidR="00A207AC" w:rsidRPr="00A207AC" w:rsidRDefault="00A207AC" w:rsidP="00A207AC">
      <w:pPr>
        <w:pStyle w:val="5"/>
      </w:pPr>
      <w:r w:rsidRPr="00A207AC">
        <w:rPr>
          <w:rFonts w:hint="eastAsia"/>
        </w:rPr>
        <w:t>Request</w:t>
      </w:r>
    </w:p>
    <w:p w14:paraId="70951782" w14:textId="7C1177F0" w:rsidR="00A207AC" w:rsidRDefault="00A207AC" w:rsidP="00A207AC">
      <w:r>
        <w:t xml:space="preserve">This table shows the URI parameters for the </w:t>
      </w:r>
      <w:r w:rsidR="00AB66B6">
        <w:t>list clusters</w:t>
      </w:r>
      <w:r>
        <w:t xml:space="preserve"> request:</w:t>
      </w:r>
    </w:p>
    <w:tbl>
      <w:tblPr>
        <w:tblStyle w:val="af1"/>
        <w:tblW w:w="0" w:type="auto"/>
        <w:tblLook w:val="04A0" w:firstRow="1" w:lastRow="0" w:firstColumn="1" w:lastColumn="0" w:noHBand="0" w:noVBand="1"/>
      </w:tblPr>
      <w:tblGrid>
        <w:gridCol w:w="2605"/>
        <w:gridCol w:w="1710"/>
        <w:gridCol w:w="5035"/>
      </w:tblGrid>
      <w:tr w:rsidR="00A207AC" w14:paraId="4D387E44" w14:textId="77777777" w:rsidTr="00A20348">
        <w:tc>
          <w:tcPr>
            <w:tcW w:w="2605" w:type="dxa"/>
          </w:tcPr>
          <w:p w14:paraId="22B3BC0E" w14:textId="77777777" w:rsidR="00A207AC" w:rsidRDefault="00A207AC" w:rsidP="00A20348">
            <w:pPr>
              <w:jc w:val="center"/>
            </w:pPr>
            <w:r>
              <w:t>Name</w:t>
            </w:r>
          </w:p>
        </w:tc>
        <w:tc>
          <w:tcPr>
            <w:tcW w:w="1710" w:type="dxa"/>
          </w:tcPr>
          <w:p w14:paraId="6442393B" w14:textId="77777777" w:rsidR="00A207AC" w:rsidRDefault="00A207AC" w:rsidP="00A20348">
            <w:pPr>
              <w:jc w:val="center"/>
            </w:pPr>
            <w:r>
              <w:t>Type</w:t>
            </w:r>
          </w:p>
        </w:tc>
        <w:tc>
          <w:tcPr>
            <w:tcW w:w="5035" w:type="dxa"/>
          </w:tcPr>
          <w:p w14:paraId="5B9A6599" w14:textId="77777777" w:rsidR="00A207AC" w:rsidRDefault="00A207AC" w:rsidP="00A20348">
            <w:pPr>
              <w:jc w:val="center"/>
            </w:pPr>
            <w:r>
              <w:t>Description</w:t>
            </w:r>
          </w:p>
        </w:tc>
      </w:tr>
      <w:tr w:rsidR="00A207AC" w14:paraId="4C63B1A7" w14:textId="77777777" w:rsidTr="00A20348">
        <w:tc>
          <w:tcPr>
            <w:tcW w:w="2605" w:type="dxa"/>
          </w:tcPr>
          <w:p w14:paraId="0B50CED3" w14:textId="77777777" w:rsidR="00A207AC" w:rsidRDefault="00A207AC" w:rsidP="00A20348">
            <w:r>
              <w:t>{tenant_id}</w:t>
            </w:r>
          </w:p>
        </w:tc>
        <w:tc>
          <w:tcPr>
            <w:tcW w:w="1710" w:type="dxa"/>
          </w:tcPr>
          <w:p w14:paraId="361B1925" w14:textId="77777777" w:rsidR="00A207AC" w:rsidRDefault="00A207AC" w:rsidP="00A20348">
            <w:r>
              <w:t>UUID</w:t>
            </w:r>
          </w:p>
        </w:tc>
        <w:tc>
          <w:tcPr>
            <w:tcW w:w="5035" w:type="dxa"/>
          </w:tcPr>
          <w:p w14:paraId="48A06586" w14:textId="77777777" w:rsidR="00A207AC" w:rsidRDefault="00A207AC" w:rsidP="00A20348">
            <w:r w:rsidRPr="00AC1588">
              <w:t>The UUID of the tenant in a multi-tenancy cloud.</w:t>
            </w:r>
          </w:p>
        </w:tc>
      </w:tr>
    </w:tbl>
    <w:p w14:paraId="7FE83978" w14:textId="67CA4F78" w:rsidR="00901806" w:rsidRPr="00A207AC" w:rsidRDefault="00A207AC" w:rsidP="00901806">
      <w:pPr>
        <w:rPr>
          <w:rFonts w:asciiTheme="minorHAnsi" w:hAnsiTheme="minorHAnsi" w:cstheme="minorHAnsi"/>
        </w:rPr>
      </w:pPr>
      <w:r w:rsidRPr="00E6524E">
        <w:rPr>
          <w:rFonts w:asciiTheme="minorHAnsi" w:hAnsiTheme="minorHAnsi" w:cstheme="minorHAnsi"/>
        </w:rPr>
        <w:t>This operation does not accept a request body.</w:t>
      </w:r>
    </w:p>
    <w:p w14:paraId="10A6DDA4" w14:textId="389D16D7" w:rsidR="00901806" w:rsidRDefault="00A207AC" w:rsidP="00A207AC">
      <w:pPr>
        <w:pStyle w:val="5"/>
      </w:pPr>
      <w:r w:rsidRPr="00A207AC">
        <w:t>Response</w:t>
      </w:r>
    </w:p>
    <w:p w14:paraId="57578C07" w14:textId="303FCAF3" w:rsidR="00A207AC" w:rsidRPr="00A207AC" w:rsidRDefault="00A207AC" w:rsidP="00A207AC">
      <w:pPr>
        <w:rPr>
          <w:b/>
          <w:sz w:val="24"/>
        </w:rPr>
      </w:pPr>
      <w:r w:rsidRPr="00E6524E">
        <w:rPr>
          <w:b/>
          <w:sz w:val="24"/>
        </w:rPr>
        <w:t>Examp</w:t>
      </w:r>
      <w:r>
        <w:rPr>
          <w:b/>
          <w:sz w:val="24"/>
        </w:rPr>
        <w:t>le 2.</w:t>
      </w:r>
      <w:r w:rsidR="006C0AB9">
        <w:rPr>
          <w:b/>
          <w:sz w:val="24"/>
        </w:rPr>
        <w:t>5.</w:t>
      </w:r>
      <w:r w:rsidRPr="00E6524E">
        <w:rPr>
          <w:b/>
          <w:sz w:val="24"/>
        </w:rPr>
        <w:t xml:space="preserve"> </w:t>
      </w:r>
      <w:r>
        <w:rPr>
          <w:b/>
          <w:sz w:val="24"/>
        </w:rPr>
        <w:t>List</w:t>
      </w:r>
      <w:r w:rsidRPr="00E6524E">
        <w:rPr>
          <w:b/>
          <w:sz w:val="24"/>
        </w:rPr>
        <w:t xml:space="preserve"> </w:t>
      </w:r>
      <w:r>
        <w:rPr>
          <w:b/>
          <w:sz w:val="24"/>
        </w:rPr>
        <w:t>clusters: JSON r</w:t>
      </w:r>
      <w:r w:rsidRPr="00E6524E">
        <w:rPr>
          <w:b/>
          <w:sz w:val="24"/>
        </w:rPr>
        <w:t>esponse</w:t>
      </w:r>
    </w:p>
    <w:p w14:paraId="7718D785"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w:t>
      </w:r>
    </w:p>
    <w:p w14:paraId="0F10FB5C"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"clusters": [</w:t>
      </w:r>
    </w:p>
    <w:p w14:paraId="1987BD95"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0780C9B6"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"cluster_ip_netmask": "",</w:t>
      </w:r>
    </w:p>
    <w:p w14:paraId="72C6F0A7"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"id": 1,</w:t>
      </w:r>
    </w:p>
    <w:p w14:paraId="550B36F2"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"size": "",</w:t>
      </w:r>
    </w:p>
    <w:p w14:paraId="2A47BA8E"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"management_network": "",</w:t>
      </w:r>
    </w:p>
    <w:p w14:paraId="1CCCAEDB"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"name": "cluster_a",</w:t>
      </w:r>
    </w:p>
    <w:p w14:paraId="735CD628"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"scecondary_public_ip_netmask": "",</w:t>
      </w:r>
    </w:p>
    <w:p w14:paraId="4B90AB20"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"primary_public_ip_netmask": "",</w:t>
      </w:r>
    </w:p>
    <w:p w14:paraId="0801C85D"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"file_system": "",</w:t>
      </w:r>
    </w:p>
    <w:p w14:paraId="4770542D"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"ceph_public_network": "1",</w:t>
      </w:r>
    </w:p>
    <w:p w14:paraId="3B5A2B9F"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"cluster_network": "14",</w:t>
      </w:r>
    </w:p>
    <w:p w14:paraId="0D485479"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"journal_size": ""</w:t>
      </w:r>
    </w:p>
    <w:p w14:paraId="2ADD540A"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07EDD250"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 xml:space="preserve">    ]</w:t>
      </w:r>
    </w:p>
    <w:p w14:paraId="49A9EFE6" w14:textId="77777777" w:rsidR="00901806" w:rsidRPr="00DA3F56" w:rsidRDefault="00901806" w:rsidP="00A207AC">
      <w:pPr>
        <w:pStyle w:val="CodeBlock"/>
        <w:ind w:left="0"/>
        <w:rPr>
          <w:rFonts w:asciiTheme="minorHAnsi" w:hAnsiTheme="minorHAnsi" w:cstheme="minorHAnsi"/>
        </w:rPr>
      </w:pPr>
      <w:r w:rsidRPr="00DA3F56">
        <w:rPr>
          <w:rFonts w:asciiTheme="minorHAnsi" w:hAnsiTheme="minorHAnsi" w:cstheme="minorHAnsi"/>
        </w:rPr>
        <w:t>}</w:t>
      </w:r>
    </w:p>
    <w:p w14:paraId="1E2968C1" w14:textId="16035F23" w:rsidR="00A207AC" w:rsidRDefault="00A207AC">
      <w:pPr>
        <w:spacing w:before="0" w:after="0" w:line="240" w:lineRule="auto"/>
        <w:rPr>
          <w:rFonts w:asciiTheme="minorHAnsi" w:hAnsiTheme="minorHAnsi" w:cstheme="minorHAnsi"/>
        </w:rPr>
      </w:pPr>
      <w:r>
        <w:rPr>
          <w:rFonts w:asciiTheme="minorHAnsi" w:hAnsiTheme="minorHAnsi" w:cstheme="minorHAnsi"/>
        </w:rPr>
        <w:br w:type="page"/>
      </w:r>
    </w:p>
    <w:p w14:paraId="35A47381" w14:textId="4E84B491" w:rsidR="00901806" w:rsidRDefault="00901806" w:rsidP="00901806">
      <w:pPr>
        <w:pStyle w:val="4"/>
        <w:rPr>
          <w:rFonts w:asciiTheme="minorHAnsi" w:hAnsiTheme="minorHAnsi" w:cstheme="minorHAnsi"/>
          <w:color w:val="0070C0"/>
          <w:sz w:val="32"/>
          <w:szCs w:val="32"/>
        </w:rPr>
      </w:pPr>
      <w:bookmarkStart w:id="27" w:name="_Summary_cluster"/>
      <w:bookmarkEnd w:id="27"/>
      <w:r w:rsidRPr="00A207AC">
        <w:rPr>
          <w:rFonts w:asciiTheme="minorHAnsi" w:hAnsiTheme="minorHAnsi" w:cstheme="minorHAnsi"/>
          <w:color w:val="0070C0"/>
          <w:sz w:val="32"/>
          <w:szCs w:val="32"/>
        </w:rPr>
        <w:lastRenderedPageBreak/>
        <w:t>Summary</w:t>
      </w:r>
      <w:r w:rsidR="006908DB">
        <w:rPr>
          <w:rFonts w:asciiTheme="minorHAnsi" w:hAnsiTheme="minorHAnsi" w:cstheme="minorHAnsi"/>
          <w:color w:val="0070C0"/>
          <w:sz w:val="32"/>
          <w:szCs w:val="32"/>
        </w:rPr>
        <w:t xml:space="preserve"> cluster</w:t>
      </w:r>
    </w:p>
    <w:tbl>
      <w:tblPr>
        <w:tblStyle w:val="af1"/>
        <w:tblW w:w="0" w:type="auto"/>
        <w:tblLook w:val="04A0" w:firstRow="1" w:lastRow="0" w:firstColumn="1" w:lastColumn="0" w:noHBand="0" w:noVBand="1"/>
      </w:tblPr>
      <w:tblGrid>
        <w:gridCol w:w="1075"/>
        <w:gridCol w:w="4050"/>
        <w:gridCol w:w="4225"/>
      </w:tblGrid>
      <w:tr w:rsidR="006908DB" w14:paraId="1CE13167" w14:textId="77777777" w:rsidTr="00A20348">
        <w:tc>
          <w:tcPr>
            <w:tcW w:w="1075" w:type="dxa"/>
          </w:tcPr>
          <w:p w14:paraId="24518634"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050" w:type="dxa"/>
          </w:tcPr>
          <w:p w14:paraId="66962E9D"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225" w:type="dxa"/>
          </w:tcPr>
          <w:p w14:paraId="2A871FF1"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324357DD" w14:textId="77777777" w:rsidTr="00A20348">
        <w:tc>
          <w:tcPr>
            <w:tcW w:w="1075" w:type="dxa"/>
          </w:tcPr>
          <w:p w14:paraId="45075E74" w14:textId="77777777" w:rsidR="006908DB" w:rsidRDefault="006908DB" w:rsidP="00A20348">
            <w:pPr>
              <w:rPr>
                <w:rFonts w:asciiTheme="minorHAnsi" w:hAnsiTheme="minorHAnsi" w:cstheme="minorHAnsi"/>
              </w:rPr>
            </w:pPr>
            <w:r>
              <w:rPr>
                <w:rFonts w:asciiTheme="minorHAnsi" w:hAnsiTheme="minorHAnsi" w:cstheme="minorHAnsi"/>
              </w:rPr>
              <w:t>GET</w:t>
            </w:r>
          </w:p>
        </w:tc>
        <w:tc>
          <w:tcPr>
            <w:tcW w:w="4050" w:type="dxa"/>
          </w:tcPr>
          <w:p w14:paraId="46BF711D" w14:textId="77777777" w:rsidR="006908DB" w:rsidRDefault="006908DB" w:rsidP="00A20348">
            <w:pPr>
              <w:rPr>
                <w:rFonts w:asciiTheme="minorHAnsi" w:hAnsiTheme="minorHAnsi" w:cstheme="minorHAnsi"/>
              </w:rPr>
            </w:pPr>
            <w:r w:rsidRPr="0008108F">
              <w:rPr>
                <w:rFonts w:asciiTheme="minorHAnsi" w:hAnsiTheme="minorHAnsi" w:cstheme="minorHAnsi"/>
              </w:rPr>
              <w:t>/v1/{tenant_id}/</w:t>
            </w:r>
            <w:r>
              <w:rPr>
                <w:rFonts w:asciiTheme="minorHAnsi" w:hAnsiTheme="minorHAnsi" w:cstheme="minorHAnsi"/>
              </w:rPr>
              <w:t>clusters/summary</w:t>
            </w:r>
          </w:p>
        </w:tc>
        <w:tc>
          <w:tcPr>
            <w:tcW w:w="4225" w:type="dxa"/>
          </w:tcPr>
          <w:p w14:paraId="396351BB" w14:textId="0B7AB7C4" w:rsidR="006908DB" w:rsidRDefault="006C0AB9" w:rsidP="00A20348">
            <w:pPr>
              <w:rPr>
                <w:rFonts w:asciiTheme="minorHAnsi" w:hAnsiTheme="minorHAnsi" w:cstheme="minorHAnsi"/>
              </w:rPr>
            </w:pPr>
            <w:r>
              <w:rPr>
                <w:rFonts w:asciiTheme="minorHAnsi" w:hAnsiTheme="minorHAnsi" w:cstheme="minorHAnsi"/>
              </w:rPr>
              <w:t>Lists</w:t>
            </w:r>
            <w:r w:rsidR="006908DB">
              <w:rPr>
                <w:rFonts w:asciiTheme="minorHAnsi" w:hAnsiTheme="minorHAnsi" w:cstheme="minorHAnsi"/>
              </w:rPr>
              <w:t xml:space="preserve"> summary info of ceph cluster</w:t>
            </w:r>
          </w:p>
        </w:tc>
      </w:tr>
    </w:tbl>
    <w:p w14:paraId="73D16B69" w14:textId="21BE1E77" w:rsidR="006908DB" w:rsidRDefault="006908DB" w:rsidP="006908D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A37E72" w14:textId="3C368C45" w:rsidR="006908DB" w:rsidRDefault="006908DB" w:rsidP="006908DB">
      <w:pPr>
        <w:pStyle w:val="5"/>
      </w:pPr>
      <w:r w:rsidRPr="006908DB">
        <w:rPr>
          <w:rFonts w:hint="eastAsia"/>
        </w:rPr>
        <w:t>Request</w:t>
      </w:r>
    </w:p>
    <w:p w14:paraId="01D3117E" w14:textId="15B2847B" w:rsidR="006908DB" w:rsidRDefault="006908DB" w:rsidP="006908DB">
      <w:r>
        <w:t xml:space="preserve">This table shows the URI parameters for the </w:t>
      </w:r>
      <w:r w:rsidR="00AB66B6">
        <w:t>summary cluster</w:t>
      </w:r>
      <w:r>
        <w:t xml:space="preserve"> request:</w:t>
      </w:r>
    </w:p>
    <w:tbl>
      <w:tblPr>
        <w:tblStyle w:val="af1"/>
        <w:tblW w:w="0" w:type="auto"/>
        <w:tblLook w:val="04A0" w:firstRow="1" w:lastRow="0" w:firstColumn="1" w:lastColumn="0" w:noHBand="0" w:noVBand="1"/>
      </w:tblPr>
      <w:tblGrid>
        <w:gridCol w:w="2605"/>
        <w:gridCol w:w="1710"/>
        <w:gridCol w:w="5035"/>
      </w:tblGrid>
      <w:tr w:rsidR="006908DB" w14:paraId="37F951BA" w14:textId="77777777" w:rsidTr="00A20348">
        <w:tc>
          <w:tcPr>
            <w:tcW w:w="2605" w:type="dxa"/>
          </w:tcPr>
          <w:p w14:paraId="1952B178" w14:textId="77777777" w:rsidR="006908DB" w:rsidRDefault="006908DB" w:rsidP="00A20348">
            <w:pPr>
              <w:jc w:val="center"/>
            </w:pPr>
            <w:r>
              <w:t>Name</w:t>
            </w:r>
          </w:p>
        </w:tc>
        <w:tc>
          <w:tcPr>
            <w:tcW w:w="1710" w:type="dxa"/>
          </w:tcPr>
          <w:p w14:paraId="146EFFE5" w14:textId="77777777" w:rsidR="006908DB" w:rsidRDefault="006908DB" w:rsidP="00A20348">
            <w:pPr>
              <w:jc w:val="center"/>
            </w:pPr>
            <w:r>
              <w:t>Type</w:t>
            </w:r>
          </w:p>
        </w:tc>
        <w:tc>
          <w:tcPr>
            <w:tcW w:w="5035" w:type="dxa"/>
          </w:tcPr>
          <w:p w14:paraId="015BC09F" w14:textId="77777777" w:rsidR="006908DB" w:rsidRDefault="006908DB" w:rsidP="00A20348">
            <w:pPr>
              <w:jc w:val="center"/>
            </w:pPr>
            <w:r>
              <w:t>Description</w:t>
            </w:r>
          </w:p>
        </w:tc>
      </w:tr>
      <w:tr w:rsidR="006908DB" w14:paraId="64B1D33E" w14:textId="77777777" w:rsidTr="00A20348">
        <w:tc>
          <w:tcPr>
            <w:tcW w:w="2605" w:type="dxa"/>
          </w:tcPr>
          <w:p w14:paraId="72C12EBA" w14:textId="77777777" w:rsidR="006908DB" w:rsidRDefault="006908DB" w:rsidP="00A20348">
            <w:r>
              <w:t>{tenant_id}</w:t>
            </w:r>
          </w:p>
        </w:tc>
        <w:tc>
          <w:tcPr>
            <w:tcW w:w="1710" w:type="dxa"/>
          </w:tcPr>
          <w:p w14:paraId="782A78EC" w14:textId="77777777" w:rsidR="006908DB" w:rsidRDefault="006908DB" w:rsidP="00A20348">
            <w:r>
              <w:t>UUID</w:t>
            </w:r>
          </w:p>
        </w:tc>
        <w:tc>
          <w:tcPr>
            <w:tcW w:w="5035" w:type="dxa"/>
          </w:tcPr>
          <w:p w14:paraId="106DF08C" w14:textId="77777777" w:rsidR="006908DB" w:rsidRDefault="006908DB" w:rsidP="00A20348">
            <w:r w:rsidRPr="00AC1588">
              <w:t>The UUID of the tenant in a multi-tenancy cloud.</w:t>
            </w:r>
          </w:p>
        </w:tc>
      </w:tr>
    </w:tbl>
    <w:p w14:paraId="1501EE0F" w14:textId="77777777" w:rsidR="006908DB" w:rsidRPr="00A207AC" w:rsidRDefault="006908DB" w:rsidP="006908DB">
      <w:pPr>
        <w:rPr>
          <w:rFonts w:asciiTheme="minorHAnsi" w:hAnsiTheme="minorHAnsi" w:cstheme="minorHAnsi"/>
        </w:rPr>
      </w:pPr>
      <w:r w:rsidRPr="00E6524E">
        <w:rPr>
          <w:rFonts w:asciiTheme="minorHAnsi" w:hAnsiTheme="minorHAnsi" w:cstheme="minorHAnsi"/>
        </w:rPr>
        <w:t>This operation does not accept a request body.</w:t>
      </w:r>
    </w:p>
    <w:p w14:paraId="6C05B1C5" w14:textId="241D6546" w:rsidR="00901806" w:rsidRDefault="006908DB" w:rsidP="006908DB">
      <w:pPr>
        <w:pStyle w:val="5"/>
      </w:pPr>
      <w:r w:rsidRPr="006908DB">
        <w:t>Response</w:t>
      </w:r>
    </w:p>
    <w:p w14:paraId="75B14E6E" w14:textId="5925DA35" w:rsidR="006908DB" w:rsidRPr="00A207AC" w:rsidRDefault="006908DB" w:rsidP="006908DB">
      <w:pPr>
        <w:rPr>
          <w:b/>
          <w:sz w:val="24"/>
        </w:rPr>
      </w:pPr>
      <w:r w:rsidRPr="00E6524E">
        <w:rPr>
          <w:b/>
          <w:sz w:val="24"/>
        </w:rPr>
        <w:t>Examp</w:t>
      </w:r>
      <w:r>
        <w:rPr>
          <w:b/>
          <w:sz w:val="24"/>
        </w:rPr>
        <w:t>le 2.</w:t>
      </w:r>
      <w:r w:rsidR="006C0AB9">
        <w:rPr>
          <w:b/>
          <w:sz w:val="24"/>
        </w:rPr>
        <w:t>6.</w:t>
      </w:r>
      <w:r w:rsidRPr="00E6524E">
        <w:rPr>
          <w:b/>
          <w:sz w:val="24"/>
        </w:rPr>
        <w:t xml:space="preserve"> </w:t>
      </w:r>
      <w:r>
        <w:rPr>
          <w:b/>
          <w:sz w:val="24"/>
        </w:rPr>
        <w:t>Summary</w:t>
      </w:r>
      <w:r w:rsidRPr="00E6524E">
        <w:rPr>
          <w:b/>
          <w:sz w:val="24"/>
        </w:rPr>
        <w:t xml:space="preserve"> </w:t>
      </w:r>
      <w:r>
        <w:rPr>
          <w:b/>
          <w:sz w:val="24"/>
        </w:rPr>
        <w:t>cluster: JSON r</w:t>
      </w:r>
      <w:r w:rsidRPr="00E6524E">
        <w:rPr>
          <w:b/>
          <w:sz w:val="24"/>
        </w:rPr>
        <w:t>esponse</w:t>
      </w:r>
    </w:p>
    <w:p w14:paraId="25CFEDCF"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w:t>
      </w:r>
    </w:p>
    <w:p w14:paraId="34E2E29C"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"cluster-summary": {</w:t>
      </w:r>
    </w:p>
    <w:p w14:paraId="7F1C4E4A"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"status": [],</w:t>
      </w:r>
    </w:p>
    <w:p w14:paraId="7BF461FE"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"cluster": "c658028e-7d64-11e5-9495-000c296d7a45",</w:t>
      </w:r>
    </w:p>
    <w:p w14:paraId="696049E1"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"health_list": [</w:t>
      </w:r>
    </w:p>
    <w:p w14:paraId="2DFF1947"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"HEALTH_WARN",</w:t>
      </w:r>
    </w:p>
    <w:p w14:paraId="2E7978C8"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"clock skew detected on mon.2, mon.0"</w:t>
      </w:r>
    </w:p>
    <w:p w14:paraId="051B6F25"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088393CB"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"detail": [</w:t>
      </w:r>
    </w:p>
    <w:p w14:paraId="3AC992CF"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"mon.2 addr 192.168.81.236:6789/0 clock skew 0.782834s &gt; max 0.2s (latency 0.00442355s)",</w:t>
      </w:r>
    </w:p>
    <w:p w14:paraId="6211F4A6"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"mon.0 addr 192.168.81.238:6789/0 clock skew 0.466396s &gt; max 0.2s (latency 0.00393478s)"</w:t>
      </w:r>
    </w:p>
    <w:p w14:paraId="65E38242"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640904C7"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"updated_at": "2015-10-28 13:30:49"</w:t>
      </w:r>
    </w:p>
    <w:p w14:paraId="49092839"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 xml:space="preserve">    }</w:t>
      </w:r>
    </w:p>
    <w:p w14:paraId="7F58FC0D" w14:textId="77777777" w:rsidR="00901806" w:rsidRPr="00DA3F56" w:rsidRDefault="00901806" w:rsidP="006908DB">
      <w:pPr>
        <w:pStyle w:val="CodeBlock"/>
        <w:ind w:left="0"/>
        <w:rPr>
          <w:rFonts w:asciiTheme="minorHAnsi" w:hAnsiTheme="minorHAnsi" w:cstheme="minorHAnsi"/>
        </w:rPr>
      </w:pPr>
      <w:r w:rsidRPr="00DA3F56">
        <w:rPr>
          <w:rFonts w:asciiTheme="minorHAnsi" w:hAnsiTheme="minorHAnsi" w:cstheme="minorHAnsi"/>
        </w:rPr>
        <w:t>}</w:t>
      </w:r>
    </w:p>
    <w:p w14:paraId="5CAD423D" w14:textId="163E528F" w:rsidR="006908DB" w:rsidRDefault="006908DB">
      <w:pPr>
        <w:spacing w:before="0" w:after="0" w:line="240" w:lineRule="auto"/>
        <w:rPr>
          <w:rFonts w:asciiTheme="minorHAnsi" w:hAnsiTheme="minorHAnsi" w:cstheme="minorHAnsi"/>
        </w:rPr>
      </w:pPr>
      <w:r>
        <w:rPr>
          <w:rFonts w:asciiTheme="minorHAnsi" w:hAnsiTheme="minorHAnsi" w:cstheme="minorHAnsi"/>
        </w:rPr>
        <w:br w:type="page"/>
      </w:r>
    </w:p>
    <w:p w14:paraId="7DD2F42D" w14:textId="57C434E7" w:rsidR="00901806" w:rsidRDefault="00901806" w:rsidP="00901806">
      <w:pPr>
        <w:pStyle w:val="4"/>
        <w:rPr>
          <w:rFonts w:asciiTheme="minorHAnsi" w:hAnsiTheme="minorHAnsi" w:cstheme="minorHAnsi"/>
          <w:color w:val="0070C0"/>
          <w:sz w:val="32"/>
          <w:szCs w:val="32"/>
        </w:rPr>
      </w:pPr>
      <w:bookmarkStart w:id="28" w:name="_Refresh_cluster"/>
      <w:bookmarkEnd w:id="28"/>
      <w:r w:rsidRPr="006908DB">
        <w:rPr>
          <w:rFonts w:asciiTheme="minorHAnsi" w:hAnsiTheme="minorHAnsi" w:cstheme="minorHAnsi"/>
          <w:color w:val="0070C0"/>
          <w:sz w:val="32"/>
          <w:szCs w:val="32"/>
        </w:rPr>
        <w:lastRenderedPageBreak/>
        <w:t>Refresh</w:t>
      </w:r>
      <w:r w:rsidR="00272201">
        <w:rPr>
          <w:rFonts w:asciiTheme="minorHAnsi" w:hAnsiTheme="minorHAnsi" w:cstheme="minorHAnsi"/>
          <w:color w:val="0070C0"/>
          <w:sz w:val="32"/>
          <w:szCs w:val="32"/>
        </w:rPr>
        <w:t xml:space="preserve"> cluster</w:t>
      </w:r>
    </w:p>
    <w:tbl>
      <w:tblPr>
        <w:tblStyle w:val="af1"/>
        <w:tblW w:w="0" w:type="auto"/>
        <w:tblLook w:val="04A0" w:firstRow="1" w:lastRow="0" w:firstColumn="1" w:lastColumn="0" w:noHBand="0" w:noVBand="1"/>
      </w:tblPr>
      <w:tblGrid>
        <w:gridCol w:w="1075"/>
        <w:gridCol w:w="4050"/>
        <w:gridCol w:w="4225"/>
      </w:tblGrid>
      <w:tr w:rsidR="006908DB" w14:paraId="44AC8372" w14:textId="77777777" w:rsidTr="00A20348">
        <w:tc>
          <w:tcPr>
            <w:tcW w:w="1075" w:type="dxa"/>
          </w:tcPr>
          <w:p w14:paraId="4286347E"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050" w:type="dxa"/>
          </w:tcPr>
          <w:p w14:paraId="3198AC6D"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225" w:type="dxa"/>
          </w:tcPr>
          <w:p w14:paraId="491BA598"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4737F517" w14:textId="77777777" w:rsidTr="00A20348">
        <w:tc>
          <w:tcPr>
            <w:tcW w:w="1075" w:type="dxa"/>
          </w:tcPr>
          <w:p w14:paraId="77EB9C14" w14:textId="77777777" w:rsidR="006908DB" w:rsidRDefault="006908DB" w:rsidP="00A20348">
            <w:pPr>
              <w:rPr>
                <w:rFonts w:asciiTheme="minorHAnsi" w:hAnsiTheme="minorHAnsi" w:cstheme="minorHAnsi"/>
              </w:rPr>
            </w:pPr>
            <w:r>
              <w:rPr>
                <w:rFonts w:asciiTheme="minorHAnsi" w:hAnsiTheme="minorHAnsi" w:cstheme="minorHAnsi"/>
              </w:rPr>
              <w:t>POST</w:t>
            </w:r>
          </w:p>
        </w:tc>
        <w:tc>
          <w:tcPr>
            <w:tcW w:w="4050" w:type="dxa"/>
          </w:tcPr>
          <w:p w14:paraId="24CFAC12" w14:textId="77777777" w:rsidR="006908DB" w:rsidRDefault="006908DB" w:rsidP="00A20348">
            <w:pPr>
              <w:rPr>
                <w:rFonts w:asciiTheme="minorHAnsi" w:hAnsiTheme="minorHAnsi" w:cstheme="minorHAnsi"/>
              </w:rPr>
            </w:pPr>
            <w:r>
              <w:rPr>
                <w:rFonts w:asciiTheme="minorHAnsi" w:hAnsiTheme="minorHAnsi" w:cstheme="minorHAnsi"/>
              </w:rPr>
              <w:t>/v1/{tenant_id}/clusters/refresh</w:t>
            </w:r>
          </w:p>
        </w:tc>
        <w:tc>
          <w:tcPr>
            <w:tcW w:w="4225" w:type="dxa"/>
          </w:tcPr>
          <w:p w14:paraId="4E08EB4E" w14:textId="77777777" w:rsidR="006908DB" w:rsidRDefault="006908DB" w:rsidP="00A20348">
            <w:pPr>
              <w:rPr>
                <w:rFonts w:asciiTheme="minorHAnsi" w:hAnsiTheme="minorHAnsi" w:cstheme="minorHAnsi"/>
              </w:rPr>
            </w:pPr>
            <w:r w:rsidRPr="00DA3F56">
              <w:rPr>
                <w:rFonts w:asciiTheme="minorHAnsi" w:hAnsiTheme="minorHAnsi" w:cstheme="minorHAnsi"/>
              </w:rPr>
              <w:t>Refresh the ceph cluster status</w:t>
            </w:r>
          </w:p>
        </w:tc>
      </w:tr>
    </w:tbl>
    <w:p w14:paraId="464C519A" w14:textId="40ECC1B8" w:rsidR="006908DB" w:rsidRDefault="006908DB" w:rsidP="006908D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5D08B1B" w14:textId="3C756DCA" w:rsidR="006908DB" w:rsidRDefault="006908DB" w:rsidP="006908DB">
      <w:pPr>
        <w:pStyle w:val="5"/>
      </w:pPr>
      <w:r w:rsidRPr="006908DB">
        <w:rPr>
          <w:rFonts w:hint="eastAsia"/>
        </w:rPr>
        <w:t>Request</w:t>
      </w:r>
    </w:p>
    <w:p w14:paraId="52DBF3C9" w14:textId="06FEA348" w:rsidR="006908DB" w:rsidRDefault="006908DB" w:rsidP="006908DB">
      <w:r>
        <w:t xml:space="preserve">This table shows the URI parameters for the </w:t>
      </w:r>
      <w:r w:rsidR="00AB66B6">
        <w:t>refresh cluster</w:t>
      </w:r>
      <w:r>
        <w:t xml:space="preserve"> request:</w:t>
      </w:r>
    </w:p>
    <w:tbl>
      <w:tblPr>
        <w:tblStyle w:val="af1"/>
        <w:tblW w:w="0" w:type="auto"/>
        <w:tblLook w:val="04A0" w:firstRow="1" w:lastRow="0" w:firstColumn="1" w:lastColumn="0" w:noHBand="0" w:noVBand="1"/>
      </w:tblPr>
      <w:tblGrid>
        <w:gridCol w:w="2605"/>
        <w:gridCol w:w="1710"/>
        <w:gridCol w:w="5035"/>
      </w:tblGrid>
      <w:tr w:rsidR="006908DB" w14:paraId="29125E38" w14:textId="77777777" w:rsidTr="00A20348">
        <w:tc>
          <w:tcPr>
            <w:tcW w:w="2605" w:type="dxa"/>
          </w:tcPr>
          <w:p w14:paraId="5B2458BC" w14:textId="77777777" w:rsidR="006908DB" w:rsidRDefault="006908DB" w:rsidP="00A20348">
            <w:pPr>
              <w:jc w:val="center"/>
            </w:pPr>
            <w:r>
              <w:t>Name</w:t>
            </w:r>
          </w:p>
        </w:tc>
        <w:tc>
          <w:tcPr>
            <w:tcW w:w="1710" w:type="dxa"/>
          </w:tcPr>
          <w:p w14:paraId="1C6D01A9" w14:textId="77777777" w:rsidR="006908DB" w:rsidRDefault="006908DB" w:rsidP="00A20348">
            <w:pPr>
              <w:jc w:val="center"/>
            </w:pPr>
            <w:r>
              <w:t>Type</w:t>
            </w:r>
          </w:p>
        </w:tc>
        <w:tc>
          <w:tcPr>
            <w:tcW w:w="5035" w:type="dxa"/>
          </w:tcPr>
          <w:p w14:paraId="1CE57050" w14:textId="77777777" w:rsidR="006908DB" w:rsidRDefault="006908DB" w:rsidP="00A20348">
            <w:pPr>
              <w:jc w:val="center"/>
            </w:pPr>
            <w:r>
              <w:t>Description</w:t>
            </w:r>
          </w:p>
        </w:tc>
      </w:tr>
      <w:tr w:rsidR="006908DB" w14:paraId="05F290ED" w14:textId="77777777" w:rsidTr="00A20348">
        <w:tc>
          <w:tcPr>
            <w:tcW w:w="2605" w:type="dxa"/>
          </w:tcPr>
          <w:p w14:paraId="40B543D0" w14:textId="77777777" w:rsidR="006908DB" w:rsidRDefault="006908DB" w:rsidP="00A20348">
            <w:r>
              <w:t>{tenant_id}</w:t>
            </w:r>
          </w:p>
        </w:tc>
        <w:tc>
          <w:tcPr>
            <w:tcW w:w="1710" w:type="dxa"/>
          </w:tcPr>
          <w:p w14:paraId="04F7689E" w14:textId="77777777" w:rsidR="006908DB" w:rsidRDefault="006908DB" w:rsidP="00A20348">
            <w:r>
              <w:t>UUID</w:t>
            </w:r>
          </w:p>
        </w:tc>
        <w:tc>
          <w:tcPr>
            <w:tcW w:w="5035" w:type="dxa"/>
          </w:tcPr>
          <w:p w14:paraId="22753803" w14:textId="77777777" w:rsidR="006908DB" w:rsidRDefault="006908DB" w:rsidP="00A20348">
            <w:r w:rsidRPr="00AC1588">
              <w:t>The UUID of the tenant in a multi-tenancy cloud.</w:t>
            </w:r>
          </w:p>
        </w:tc>
      </w:tr>
    </w:tbl>
    <w:p w14:paraId="4C8C08B7" w14:textId="5F881A3F" w:rsidR="00901806" w:rsidRDefault="006908DB" w:rsidP="006908DB">
      <w:pPr>
        <w:rPr>
          <w:rFonts w:asciiTheme="minorHAnsi" w:hAnsiTheme="minorHAnsi" w:cstheme="minorHAnsi"/>
        </w:rPr>
      </w:pPr>
      <w:r w:rsidRPr="00E6524E">
        <w:rPr>
          <w:rFonts w:asciiTheme="minorHAnsi" w:hAnsiTheme="minorHAnsi" w:cstheme="minorHAnsi"/>
        </w:rPr>
        <w:t>This operation does not accept a request body.</w:t>
      </w:r>
      <w:bookmarkStart w:id="29" w:name="OLE_LINK3"/>
      <w:bookmarkStart w:id="30" w:name="OLE_LINK4"/>
      <w:bookmarkStart w:id="31" w:name="OLE_LINK5"/>
    </w:p>
    <w:p w14:paraId="33372FE5" w14:textId="26A7A216" w:rsidR="00901806" w:rsidRPr="006908DB" w:rsidRDefault="006908DB" w:rsidP="006908DB">
      <w:pPr>
        <w:pStyle w:val="5"/>
      </w:pPr>
      <w:r w:rsidRPr="006908DB">
        <w:t>Response</w:t>
      </w:r>
    </w:p>
    <w:bookmarkEnd w:id="29"/>
    <w:bookmarkEnd w:id="30"/>
    <w:bookmarkEnd w:id="31"/>
    <w:p w14:paraId="5275C877" w14:textId="2CBFABDD" w:rsidR="00901806" w:rsidRPr="006908DB" w:rsidRDefault="006908DB" w:rsidP="00901806">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59E0E40A" w14:textId="5030FA5A" w:rsidR="006908DB" w:rsidRDefault="006908DB">
      <w:pPr>
        <w:spacing w:before="0" w:after="0" w:line="240" w:lineRule="auto"/>
        <w:rPr>
          <w:rFonts w:asciiTheme="minorHAnsi" w:hAnsiTheme="minorHAnsi" w:cstheme="minorHAnsi"/>
        </w:rPr>
      </w:pPr>
      <w:r>
        <w:rPr>
          <w:rFonts w:asciiTheme="minorHAnsi" w:hAnsiTheme="minorHAnsi" w:cstheme="minorHAnsi"/>
        </w:rPr>
        <w:br w:type="page"/>
      </w:r>
    </w:p>
    <w:p w14:paraId="0B986BD4" w14:textId="77777777" w:rsidR="00901806" w:rsidRDefault="00901806" w:rsidP="00901806">
      <w:pPr>
        <w:pStyle w:val="4"/>
        <w:rPr>
          <w:rFonts w:asciiTheme="minorHAnsi" w:hAnsiTheme="minorHAnsi" w:cstheme="minorHAnsi"/>
          <w:color w:val="0070C0"/>
          <w:sz w:val="32"/>
          <w:szCs w:val="32"/>
        </w:rPr>
      </w:pPr>
      <w:bookmarkStart w:id="32" w:name="_Import_ceph_conf"/>
      <w:bookmarkEnd w:id="32"/>
      <w:r w:rsidRPr="006908DB">
        <w:rPr>
          <w:rFonts w:asciiTheme="minorHAnsi" w:hAnsiTheme="minorHAnsi" w:cstheme="minorHAnsi"/>
          <w:color w:val="0070C0"/>
          <w:sz w:val="32"/>
          <w:szCs w:val="32"/>
        </w:rPr>
        <w:lastRenderedPageBreak/>
        <w:t>Import_ceph_conf</w:t>
      </w:r>
    </w:p>
    <w:tbl>
      <w:tblPr>
        <w:tblStyle w:val="af1"/>
        <w:tblW w:w="0" w:type="auto"/>
        <w:tblLook w:val="04A0" w:firstRow="1" w:lastRow="0" w:firstColumn="1" w:lastColumn="0" w:noHBand="0" w:noVBand="1"/>
      </w:tblPr>
      <w:tblGrid>
        <w:gridCol w:w="1072"/>
        <w:gridCol w:w="4118"/>
        <w:gridCol w:w="4160"/>
      </w:tblGrid>
      <w:tr w:rsidR="006908DB" w14:paraId="3A2AA835" w14:textId="77777777" w:rsidTr="006908DB">
        <w:tc>
          <w:tcPr>
            <w:tcW w:w="1072" w:type="dxa"/>
          </w:tcPr>
          <w:p w14:paraId="38A1616D" w14:textId="77777777" w:rsidR="006908DB" w:rsidRDefault="006908DB" w:rsidP="00A20348">
            <w:pPr>
              <w:jc w:val="center"/>
              <w:rPr>
                <w:rFonts w:asciiTheme="minorHAnsi" w:hAnsiTheme="minorHAnsi" w:cstheme="minorHAnsi"/>
              </w:rPr>
            </w:pPr>
            <w:r>
              <w:rPr>
                <w:rFonts w:asciiTheme="minorHAnsi" w:hAnsiTheme="minorHAnsi" w:cstheme="minorHAnsi"/>
              </w:rPr>
              <w:t>Method</w:t>
            </w:r>
          </w:p>
        </w:tc>
        <w:tc>
          <w:tcPr>
            <w:tcW w:w="4118" w:type="dxa"/>
          </w:tcPr>
          <w:p w14:paraId="22237548" w14:textId="77777777" w:rsidR="006908DB" w:rsidRDefault="006908DB" w:rsidP="00A20348">
            <w:pPr>
              <w:jc w:val="center"/>
              <w:rPr>
                <w:rFonts w:asciiTheme="minorHAnsi" w:hAnsiTheme="minorHAnsi" w:cstheme="minorHAnsi"/>
              </w:rPr>
            </w:pPr>
            <w:r>
              <w:rPr>
                <w:rFonts w:asciiTheme="minorHAnsi" w:hAnsiTheme="minorHAnsi" w:cstheme="minorHAnsi"/>
              </w:rPr>
              <w:t>URI</w:t>
            </w:r>
          </w:p>
        </w:tc>
        <w:tc>
          <w:tcPr>
            <w:tcW w:w="4160" w:type="dxa"/>
          </w:tcPr>
          <w:p w14:paraId="45571E1A" w14:textId="77777777" w:rsidR="006908DB" w:rsidRDefault="006908DB" w:rsidP="00A20348">
            <w:pPr>
              <w:jc w:val="center"/>
              <w:rPr>
                <w:rFonts w:asciiTheme="minorHAnsi" w:hAnsiTheme="minorHAnsi" w:cstheme="minorHAnsi"/>
              </w:rPr>
            </w:pPr>
            <w:r>
              <w:rPr>
                <w:rFonts w:asciiTheme="minorHAnsi" w:hAnsiTheme="minorHAnsi" w:cstheme="minorHAnsi"/>
              </w:rPr>
              <w:t>Description</w:t>
            </w:r>
          </w:p>
        </w:tc>
      </w:tr>
      <w:tr w:rsidR="006908DB" w14:paraId="4FD9A6F2" w14:textId="77777777" w:rsidTr="006908DB">
        <w:tc>
          <w:tcPr>
            <w:tcW w:w="1072" w:type="dxa"/>
          </w:tcPr>
          <w:p w14:paraId="7F7A6FAC" w14:textId="77777777" w:rsidR="006908DB" w:rsidRDefault="006908DB" w:rsidP="00A20348">
            <w:pPr>
              <w:rPr>
                <w:rFonts w:asciiTheme="minorHAnsi" w:hAnsiTheme="minorHAnsi" w:cstheme="minorHAnsi"/>
              </w:rPr>
            </w:pPr>
            <w:r>
              <w:rPr>
                <w:rFonts w:asciiTheme="minorHAnsi" w:hAnsiTheme="minorHAnsi" w:cstheme="minorHAnsi"/>
              </w:rPr>
              <w:t>POST</w:t>
            </w:r>
          </w:p>
        </w:tc>
        <w:tc>
          <w:tcPr>
            <w:tcW w:w="4118" w:type="dxa"/>
          </w:tcPr>
          <w:p w14:paraId="171B0B61" w14:textId="77777777" w:rsidR="006908DB" w:rsidRDefault="006908DB" w:rsidP="00A20348">
            <w:pPr>
              <w:rPr>
                <w:rFonts w:asciiTheme="minorHAnsi" w:hAnsiTheme="minorHAnsi" w:cstheme="minorHAnsi"/>
              </w:rPr>
            </w:pPr>
            <w:r>
              <w:rPr>
                <w:rFonts w:asciiTheme="minorHAnsi" w:hAnsiTheme="minorHAnsi" w:cstheme="minorHAnsi"/>
              </w:rPr>
              <w:t>/v1/{tenant_id}/clusters/import_ceph_conf</w:t>
            </w:r>
          </w:p>
        </w:tc>
        <w:tc>
          <w:tcPr>
            <w:tcW w:w="4160" w:type="dxa"/>
          </w:tcPr>
          <w:p w14:paraId="03903F51" w14:textId="77777777" w:rsidR="006908DB" w:rsidRPr="00DA3F56" w:rsidRDefault="006908DB" w:rsidP="00A20348">
            <w:pPr>
              <w:rPr>
                <w:rFonts w:asciiTheme="minorHAnsi" w:hAnsiTheme="minorHAnsi" w:cstheme="minorHAnsi"/>
              </w:rPr>
            </w:pPr>
            <w:r w:rsidRPr="00DA3F56">
              <w:rPr>
                <w:rFonts w:asciiTheme="minorHAnsi" w:hAnsiTheme="minorHAnsi" w:cstheme="minorHAnsi"/>
              </w:rPr>
              <w:t>Import ceph config</w:t>
            </w:r>
          </w:p>
        </w:tc>
      </w:tr>
    </w:tbl>
    <w:p w14:paraId="16B0ADC7" w14:textId="77777777" w:rsidR="00272201" w:rsidRDefault="00272201" w:rsidP="0027220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B731920" w14:textId="1ED0E5F6" w:rsidR="006908DB" w:rsidRPr="00272201" w:rsidRDefault="00272201" w:rsidP="00272201">
      <w:pPr>
        <w:pStyle w:val="5"/>
      </w:pPr>
      <w:r w:rsidRPr="00272201">
        <w:rPr>
          <w:rFonts w:hint="eastAsia"/>
        </w:rPr>
        <w:t>R</w:t>
      </w:r>
      <w:r w:rsidRPr="00272201">
        <w:t>e</w:t>
      </w:r>
      <w:r w:rsidRPr="00272201">
        <w:rPr>
          <w:rFonts w:hint="eastAsia"/>
        </w:rPr>
        <w:t>quest</w:t>
      </w:r>
    </w:p>
    <w:p w14:paraId="53018D0E" w14:textId="503AE410" w:rsidR="00272201" w:rsidRDefault="00272201" w:rsidP="00272201">
      <w:r>
        <w:t xml:space="preserve">This table shows the URI parameters for the </w:t>
      </w:r>
      <w:r w:rsidR="00AB66B6">
        <w:t>import ceph conf</w:t>
      </w:r>
      <w:r>
        <w:t xml:space="preserve"> request:</w:t>
      </w:r>
    </w:p>
    <w:tbl>
      <w:tblPr>
        <w:tblStyle w:val="af1"/>
        <w:tblW w:w="0" w:type="auto"/>
        <w:tblLook w:val="04A0" w:firstRow="1" w:lastRow="0" w:firstColumn="1" w:lastColumn="0" w:noHBand="0" w:noVBand="1"/>
      </w:tblPr>
      <w:tblGrid>
        <w:gridCol w:w="2605"/>
        <w:gridCol w:w="1710"/>
        <w:gridCol w:w="5035"/>
      </w:tblGrid>
      <w:tr w:rsidR="00272201" w14:paraId="0C30C168" w14:textId="77777777" w:rsidTr="00A20348">
        <w:tc>
          <w:tcPr>
            <w:tcW w:w="2605" w:type="dxa"/>
          </w:tcPr>
          <w:p w14:paraId="7D8D2CD2" w14:textId="77777777" w:rsidR="00272201" w:rsidRDefault="00272201" w:rsidP="00A20348">
            <w:pPr>
              <w:jc w:val="center"/>
            </w:pPr>
            <w:r>
              <w:t>Name</w:t>
            </w:r>
          </w:p>
        </w:tc>
        <w:tc>
          <w:tcPr>
            <w:tcW w:w="1710" w:type="dxa"/>
          </w:tcPr>
          <w:p w14:paraId="2BFD7338" w14:textId="77777777" w:rsidR="00272201" w:rsidRDefault="00272201" w:rsidP="00A20348">
            <w:pPr>
              <w:jc w:val="center"/>
            </w:pPr>
            <w:r>
              <w:t>Type</w:t>
            </w:r>
          </w:p>
        </w:tc>
        <w:tc>
          <w:tcPr>
            <w:tcW w:w="5035" w:type="dxa"/>
          </w:tcPr>
          <w:p w14:paraId="3539F9CB" w14:textId="77777777" w:rsidR="00272201" w:rsidRDefault="00272201" w:rsidP="00A20348">
            <w:pPr>
              <w:jc w:val="center"/>
            </w:pPr>
            <w:r>
              <w:t>Description</w:t>
            </w:r>
          </w:p>
        </w:tc>
      </w:tr>
      <w:tr w:rsidR="00272201" w14:paraId="381B8BBD" w14:textId="77777777" w:rsidTr="00A20348">
        <w:tc>
          <w:tcPr>
            <w:tcW w:w="2605" w:type="dxa"/>
          </w:tcPr>
          <w:p w14:paraId="45787265" w14:textId="77777777" w:rsidR="00272201" w:rsidRDefault="00272201" w:rsidP="00A20348">
            <w:r>
              <w:t>{tenant_id}</w:t>
            </w:r>
          </w:p>
        </w:tc>
        <w:tc>
          <w:tcPr>
            <w:tcW w:w="1710" w:type="dxa"/>
          </w:tcPr>
          <w:p w14:paraId="38C96EB3" w14:textId="77777777" w:rsidR="00272201" w:rsidRDefault="00272201" w:rsidP="00A20348">
            <w:r>
              <w:t>UUID</w:t>
            </w:r>
          </w:p>
        </w:tc>
        <w:tc>
          <w:tcPr>
            <w:tcW w:w="5035" w:type="dxa"/>
          </w:tcPr>
          <w:p w14:paraId="22A892FC" w14:textId="77777777" w:rsidR="00272201" w:rsidRDefault="00272201" w:rsidP="00A20348">
            <w:r w:rsidRPr="00AC1588">
              <w:t>The UUID of the tenant in a multi-tenancy cloud.</w:t>
            </w:r>
          </w:p>
        </w:tc>
      </w:tr>
    </w:tbl>
    <w:p w14:paraId="674A5C5C" w14:textId="67399B4F" w:rsidR="00272201" w:rsidRPr="00A207AC" w:rsidRDefault="00272201" w:rsidP="00272201">
      <w:pPr>
        <w:rPr>
          <w:b/>
          <w:sz w:val="24"/>
        </w:rPr>
      </w:pPr>
      <w:r w:rsidRPr="00E6524E">
        <w:rPr>
          <w:b/>
          <w:sz w:val="24"/>
        </w:rPr>
        <w:t>Examp</w:t>
      </w:r>
      <w:r>
        <w:rPr>
          <w:b/>
          <w:sz w:val="24"/>
        </w:rPr>
        <w:t>le 2.</w:t>
      </w:r>
      <w:r w:rsidR="006C0AB9">
        <w:rPr>
          <w:b/>
          <w:sz w:val="24"/>
        </w:rPr>
        <w:t>7.</w:t>
      </w:r>
      <w:r w:rsidRPr="00E6524E">
        <w:rPr>
          <w:b/>
          <w:sz w:val="24"/>
        </w:rPr>
        <w:t xml:space="preserve"> </w:t>
      </w:r>
      <w:r w:rsidR="006C0AB9">
        <w:rPr>
          <w:b/>
          <w:sz w:val="24"/>
        </w:rPr>
        <w:t xml:space="preserve">Import ceph </w:t>
      </w:r>
      <w:r>
        <w:rPr>
          <w:b/>
          <w:sz w:val="24"/>
        </w:rPr>
        <w:t>conf: JSON request</w:t>
      </w:r>
    </w:p>
    <w:p w14:paraId="79DC8E43"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w:t>
      </w:r>
    </w:p>
    <w:p w14:paraId="1D4A96F4"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t>"cluster": {</w:t>
      </w:r>
    </w:p>
    <w:p w14:paraId="518DD6CC"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"cluster_name": "cluster_a",</w:t>
      </w:r>
    </w:p>
    <w:p w14:paraId="497626E0"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"ceph_conf_path": ""</w:t>
      </w:r>
    </w:p>
    <w:p w14:paraId="54BE4640"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ab/>
        <w:t>}</w:t>
      </w:r>
    </w:p>
    <w:p w14:paraId="2299EE27" w14:textId="77777777" w:rsidR="00901806" w:rsidRPr="00E87AD7" w:rsidRDefault="00901806" w:rsidP="00272201">
      <w:pPr>
        <w:pStyle w:val="CodeBlock"/>
        <w:ind w:left="0"/>
        <w:rPr>
          <w:rFonts w:asciiTheme="minorHAnsi" w:hAnsiTheme="minorHAnsi" w:cstheme="minorHAnsi"/>
        </w:rPr>
      </w:pPr>
      <w:r w:rsidRPr="00E87AD7">
        <w:rPr>
          <w:rFonts w:asciiTheme="minorHAnsi" w:hAnsiTheme="minorHAnsi" w:cstheme="minorHAnsi"/>
        </w:rPr>
        <w:t>}</w:t>
      </w:r>
    </w:p>
    <w:p w14:paraId="14CAD4F5" w14:textId="189642F0" w:rsidR="00901806" w:rsidRDefault="00272201" w:rsidP="00272201">
      <w:pPr>
        <w:pStyle w:val="5"/>
      </w:pPr>
      <w:r w:rsidRPr="00272201">
        <w:t>Response</w:t>
      </w:r>
    </w:p>
    <w:p w14:paraId="3767B970" w14:textId="4D643F3A" w:rsidR="00272201" w:rsidRDefault="00272201" w:rsidP="00272201">
      <w:r>
        <w:t>If no cluster can be found from the db by the cluster name, then:</w:t>
      </w:r>
    </w:p>
    <w:p w14:paraId="35DAF5D1" w14:textId="4C30B7E4" w:rsidR="00272201" w:rsidRPr="00272201" w:rsidRDefault="00272201" w:rsidP="00272201">
      <w:pPr>
        <w:rPr>
          <w:b/>
          <w:sz w:val="24"/>
        </w:rPr>
      </w:pPr>
      <w:r w:rsidRPr="00E6524E">
        <w:rPr>
          <w:b/>
          <w:sz w:val="24"/>
        </w:rPr>
        <w:t>Examp</w:t>
      </w:r>
      <w:r w:rsidR="006C0AB9">
        <w:rPr>
          <w:b/>
          <w:sz w:val="24"/>
        </w:rPr>
        <w:t>le 2.8.</w:t>
      </w:r>
      <w:r w:rsidRPr="00E6524E">
        <w:rPr>
          <w:b/>
          <w:sz w:val="24"/>
        </w:rPr>
        <w:t xml:space="preserve"> </w:t>
      </w:r>
      <w:r w:rsidR="006C0AB9">
        <w:rPr>
          <w:b/>
          <w:sz w:val="24"/>
        </w:rPr>
        <w:t xml:space="preserve">Import ceph </w:t>
      </w:r>
      <w:r>
        <w:rPr>
          <w:b/>
          <w:sz w:val="24"/>
        </w:rPr>
        <w:t>conf: JSON response</w:t>
      </w:r>
    </w:p>
    <w:p w14:paraId="0C0C373E" w14:textId="77777777" w:rsidR="00272201" w:rsidRPr="00DA3F56" w:rsidRDefault="00272201" w:rsidP="00272201">
      <w:pPr>
        <w:pStyle w:val="CodeBlock"/>
        <w:ind w:left="0"/>
        <w:rPr>
          <w:rFonts w:asciiTheme="minorHAnsi" w:hAnsiTheme="minorHAnsi" w:cstheme="minorHAnsi"/>
        </w:rPr>
      </w:pPr>
      <w:r w:rsidRPr="00DA3F56">
        <w:rPr>
          <w:rFonts w:asciiTheme="minorHAnsi" w:hAnsiTheme="minorHAnsi" w:cstheme="minorHAnsi"/>
        </w:rPr>
        <w:t>{</w:t>
      </w:r>
    </w:p>
    <w:p w14:paraId="4BB002BD" w14:textId="078F3F16" w:rsidR="00272201" w:rsidRPr="00DA3F56" w:rsidRDefault="00272201" w:rsidP="00272201">
      <w:pPr>
        <w:pStyle w:val="CodeBlock"/>
        <w:ind w:left="0"/>
        <w:rPr>
          <w:rFonts w:asciiTheme="minorHAnsi" w:hAnsiTheme="minorHAnsi" w:cstheme="minorHAnsi"/>
        </w:rPr>
      </w:pPr>
      <w:r w:rsidRPr="00DA3F56">
        <w:rPr>
          <w:rFonts w:asciiTheme="minorHAnsi" w:hAnsiTheme="minorHAnsi" w:cstheme="minorHAnsi"/>
        </w:rPr>
        <w:tab/>
        <w:t>"message": "</w:t>
      </w:r>
      <w:r>
        <w:rPr>
          <w:rFonts w:asciiTheme="minorHAnsi" w:hAnsiTheme="minorHAnsi" w:cstheme="minorHAnsi"/>
        </w:rPr>
        <w:t>No such cluster which named {cluster_name} in DB</w:t>
      </w:r>
      <w:r w:rsidRPr="00DA3F56">
        <w:rPr>
          <w:rFonts w:asciiTheme="minorHAnsi" w:hAnsiTheme="minorHAnsi" w:cstheme="minorHAnsi"/>
        </w:rPr>
        <w:t>"</w:t>
      </w:r>
    </w:p>
    <w:p w14:paraId="19DA7E3F" w14:textId="7495D3A8" w:rsidR="00272201" w:rsidRPr="00272201" w:rsidRDefault="00272201" w:rsidP="00272201">
      <w:pPr>
        <w:pStyle w:val="CodeBlock"/>
        <w:ind w:left="0"/>
        <w:rPr>
          <w:rFonts w:asciiTheme="minorHAnsi" w:hAnsiTheme="minorHAnsi" w:cstheme="minorHAnsi"/>
        </w:rPr>
      </w:pPr>
      <w:r w:rsidRPr="00DA3F56">
        <w:rPr>
          <w:rFonts w:asciiTheme="minorHAnsi" w:hAnsiTheme="minorHAnsi" w:cstheme="minorHAnsi"/>
        </w:rPr>
        <w:t>}</w:t>
      </w:r>
    </w:p>
    <w:p w14:paraId="6E29F91F" w14:textId="28043535" w:rsidR="00272201" w:rsidRPr="00272201" w:rsidRDefault="00272201" w:rsidP="00272201">
      <w:r>
        <w:rPr>
          <w:rFonts w:hint="eastAsia"/>
        </w:rPr>
        <w:t xml:space="preserve">If the cluster can be found from the db by </w:t>
      </w:r>
      <w:r>
        <w:t>the</w:t>
      </w:r>
      <w:r>
        <w:rPr>
          <w:rFonts w:hint="eastAsia"/>
        </w:rPr>
        <w:t xml:space="preserve"> </w:t>
      </w:r>
      <w:r>
        <w:t>cluster name, then:</w:t>
      </w:r>
    </w:p>
    <w:p w14:paraId="5FF6EC3A" w14:textId="70EFD926" w:rsidR="00272201" w:rsidRPr="00A207AC" w:rsidRDefault="00272201" w:rsidP="00272201">
      <w:pPr>
        <w:rPr>
          <w:b/>
          <w:sz w:val="24"/>
        </w:rPr>
      </w:pPr>
      <w:r w:rsidRPr="00E6524E">
        <w:rPr>
          <w:b/>
          <w:sz w:val="24"/>
        </w:rPr>
        <w:t>Examp</w:t>
      </w:r>
      <w:r w:rsidR="00633D8B">
        <w:rPr>
          <w:b/>
          <w:sz w:val="24"/>
        </w:rPr>
        <w:t>le 2.9.</w:t>
      </w:r>
      <w:r w:rsidRPr="00E6524E">
        <w:rPr>
          <w:b/>
          <w:sz w:val="24"/>
        </w:rPr>
        <w:t xml:space="preserve"> </w:t>
      </w:r>
      <w:r w:rsidR="00633D8B">
        <w:rPr>
          <w:b/>
          <w:sz w:val="24"/>
        </w:rPr>
        <w:t xml:space="preserve">Import ceph </w:t>
      </w:r>
      <w:r>
        <w:rPr>
          <w:b/>
          <w:sz w:val="24"/>
        </w:rPr>
        <w:t>conf: JSON response</w:t>
      </w:r>
    </w:p>
    <w:p w14:paraId="3690E97E" w14:textId="77777777" w:rsidR="00901806" w:rsidRPr="00DA3F56" w:rsidRDefault="00901806" w:rsidP="00272201">
      <w:pPr>
        <w:pStyle w:val="CodeBlock"/>
        <w:ind w:left="0"/>
        <w:rPr>
          <w:rFonts w:asciiTheme="minorHAnsi" w:hAnsiTheme="minorHAnsi" w:cstheme="minorHAnsi"/>
        </w:rPr>
      </w:pPr>
      <w:r w:rsidRPr="00DA3F56">
        <w:rPr>
          <w:rFonts w:asciiTheme="minorHAnsi" w:hAnsiTheme="minorHAnsi" w:cstheme="minorHAnsi"/>
        </w:rPr>
        <w:t>{</w:t>
      </w:r>
    </w:p>
    <w:p w14:paraId="705A6089" w14:textId="77777777" w:rsidR="00901806" w:rsidRPr="00DA3F56" w:rsidRDefault="00901806" w:rsidP="00272201">
      <w:pPr>
        <w:pStyle w:val="CodeBlock"/>
        <w:ind w:left="0"/>
        <w:rPr>
          <w:rFonts w:asciiTheme="minorHAnsi" w:hAnsiTheme="minorHAnsi" w:cstheme="minorHAnsi"/>
        </w:rPr>
      </w:pPr>
      <w:r w:rsidRPr="00DA3F56">
        <w:rPr>
          <w:rFonts w:asciiTheme="minorHAnsi" w:hAnsiTheme="minorHAnsi" w:cstheme="minorHAnsi"/>
        </w:rPr>
        <w:tab/>
        <w:t>"message": "Success"</w:t>
      </w:r>
    </w:p>
    <w:p w14:paraId="7DFAE753" w14:textId="353EC272" w:rsidR="00901806" w:rsidRPr="00DA3F56" w:rsidRDefault="00901806" w:rsidP="005A28FA">
      <w:pPr>
        <w:pStyle w:val="CodeBlock"/>
        <w:ind w:left="0"/>
        <w:rPr>
          <w:rFonts w:asciiTheme="minorHAnsi" w:hAnsiTheme="minorHAnsi" w:cstheme="minorHAnsi"/>
        </w:rPr>
      </w:pPr>
      <w:r w:rsidRPr="00DA3F56">
        <w:rPr>
          <w:rFonts w:asciiTheme="minorHAnsi" w:hAnsiTheme="minorHAnsi" w:cstheme="minorHAnsi"/>
        </w:rPr>
        <w:t>}</w:t>
      </w:r>
    </w:p>
    <w:p w14:paraId="1D895656" w14:textId="43B660B6" w:rsidR="005A28FA" w:rsidRDefault="005A28FA">
      <w:pPr>
        <w:spacing w:before="0" w:after="0" w:line="240" w:lineRule="auto"/>
        <w:rPr>
          <w:rFonts w:asciiTheme="minorHAnsi" w:hAnsiTheme="minorHAnsi" w:cstheme="minorHAnsi"/>
        </w:rPr>
      </w:pPr>
      <w:r>
        <w:rPr>
          <w:rFonts w:asciiTheme="minorHAnsi" w:hAnsiTheme="minorHAnsi" w:cstheme="minorHAnsi"/>
        </w:rPr>
        <w:br w:type="page"/>
      </w:r>
    </w:p>
    <w:p w14:paraId="38C1EC65" w14:textId="77777777" w:rsidR="00901806" w:rsidRDefault="00901806" w:rsidP="00901806">
      <w:pPr>
        <w:pStyle w:val="4"/>
        <w:rPr>
          <w:rFonts w:asciiTheme="minorHAnsi" w:hAnsiTheme="minorHAnsi" w:cstheme="minorHAnsi"/>
          <w:color w:val="0070C0"/>
          <w:sz w:val="32"/>
          <w:szCs w:val="32"/>
        </w:rPr>
      </w:pPr>
      <w:bookmarkStart w:id="33" w:name="_Stop_cluster"/>
      <w:bookmarkEnd w:id="33"/>
      <w:r w:rsidRPr="00491E4A">
        <w:rPr>
          <w:rFonts w:asciiTheme="minorHAnsi" w:hAnsiTheme="minorHAnsi" w:cstheme="minorHAnsi"/>
          <w:color w:val="0070C0"/>
          <w:sz w:val="32"/>
          <w:szCs w:val="32"/>
        </w:rPr>
        <w:lastRenderedPageBreak/>
        <w:t>Stop_cluster</w:t>
      </w:r>
    </w:p>
    <w:tbl>
      <w:tblPr>
        <w:tblStyle w:val="af1"/>
        <w:tblW w:w="0" w:type="auto"/>
        <w:tblLook w:val="04A0" w:firstRow="1" w:lastRow="0" w:firstColumn="1" w:lastColumn="0" w:noHBand="0" w:noVBand="1"/>
      </w:tblPr>
      <w:tblGrid>
        <w:gridCol w:w="1072"/>
        <w:gridCol w:w="4118"/>
        <w:gridCol w:w="4160"/>
      </w:tblGrid>
      <w:tr w:rsidR="00491E4A" w14:paraId="4045E482" w14:textId="77777777" w:rsidTr="00491E4A">
        <w:tc>
          <w:tcPr>
            <w:tcW w:w="1072" w:type="dxa"/>
          </w:tcPr>
          <w:p w14:paraId="52F12D83" w14:textId="77777777" w:rsidR="00491E4A" w:rsidRDefault="00491E4A" w:rsidP="00A20348">
            <w:pPr>
              <w:jc w:val="center"/>
              <w:rPr>
                <w:rFonts w:asciiTheme="minorHAnsi" w:hAnsiTheme="minorHAnsi" w:cstheme="minorHAnsi"/>
              </w:rPr>
            </w:pPr>
            <w:r>
              <w:rPr>
                <w:rFonts w:asciiTheme="minorHAnsi" w:hAnsiTheme="minorHAnsi" w:cstheme="minorHAnsi"/>
              </w:rPr>
              <w:t>Method</w:t>
            </w:r>
          </w:p>
        </w:tc>
        <w:tc>
          <w:tcPr>
            <w:tcW w:w="4118" w:type="dxa"/>
          </w:tcPr>
          <w:p w14:paraId="096BD64E" w14:textId="77777777" w:rsidR="00491E4A" w:rsidRDefault="00491E4A" w:rsidP="00A20348">
            <w:pPr>
              <w:jc w:val="center"/>
              <w:rPr>
                <w:rFonts w:asciiTheme="minorHAnsi" w:hAnsiTheme="minorHAnsi" w:cstheme="minorHAnsi"/>
              </w:rPr>
            </w:pPr>
            <w:r>
              <w:rPr>
                <w:rFonts w:asciiTheme="minorHAnsi" w:hAnsiTheme="minorHAnsi" w:cstheme="minorHAnsi"/>
              </w:rPr>
              <w:t>URI</w:t>
            </w:r>
          </w:p>
        </w:tc>
        <w:tc>
          <w:tcPr>
            <w:tcW w:w="4160" w:type="dxa"/>
          </w:tcPr>
          <w:p w14:paraId="09092E67" w14:textId="77777777" w:rsidR="00491E4A" w:rsidRDefault="00491E4A" w:rsidP="00A20348">
            <w:pPr>
              <w:jc w:val="center"/>
              <w:rPr>
                <w:rFonts w:asciiTheme="minorHAnsi" w:hAnsiTheme="minorHAnsi" w:cstheme="minorHAnsi"/>
              </w:rPr>
            </w:pPr>
            <w:r>
              <w:rPr>
                <w:rFonts w:asciiTheme="minorHAnsi" w:hAnsiTheme="minorHAnsi" w:cstheme="minorHAnsi"/>
              </w:rPr>
              <w:t>Description</w:t>
            </w:r>
          </w:p>
        </w:tc>
      </w:tr>
      <w:tr w:rsidR="00491E4A" w14:paraId="268F9341" w14:textId="77777777" w:rsidTr="00491E4A">
        <w:tc>
          <w:tcPr>
            <w:tcW w:w="1072" w:type="dxa"/>
          </w:tcPr>
          <w:p w14:paraId="1484BCD0" w14:textId="77777777" w:rsidR="00491E4A" w:rsidRDefault="00491E4A" w:rsidP="00A20348">
            <w:pPr>
              <w:rPr>
                <w:rFonts w:asciiTheme="minorHAnsi" w:hAnsiTheme="minorHAnsi" w:cstheme="minorHAnsi"/>
              </w:rPr>
            </w:pPr>
            <w:r>
              <w:rPr>
                <w:rFonts w:asciiTheme="minorHAnsi" w:hAnsiTheme="minorHAnsi" w:cstheme="minorHAnsi"/>
              </w:rPr>
              <w:t>POST</w:t>
            </w:r>
          </w:p>
        </w:tc>
        <w:tc>
          <w:tcPr>
            <w:tcW w:w="4118" w:type="dxa"/>
          </w:tcPr>
          <w:p w14:paraId="434C414B" w14:textId="77777777" w:rsidR="00491E4A" w:rsidRDefault="00491E4A" w:rsidP="00A20348">
            <w:pPr>
              <w:rPr>
                <w:rFonts w:asciiTheme="minorHAnsi" w:hAnsiTheme="minorHAnsi" w:cstheme="minorHAnsi"/>
              </w:rPr>
            </w:pPr>
            <w:r>
              <w:rPr>
                <w:rFonts w:asciiTheme="minorHAnsi" w:hAnsiTheme="minorHAnsi" w:cstheme="minorHAnsi"/>
              </w:rPr>
              <w:t>/v1/{tenant_id}/clusters/stop_cluster</w:t>
            </w:r>
          </w:p>
        </w:tc>
        <w:tc>
          <w:tcPr>
            <w:tcW w:w="4160" w:type="dxa"/>
          </w:tcPr>
          <w:p w14:paraId="5F71A9E5" w14:textId="77777777" w:rsidR="00491E4A" w:rsidRPr="00DA3F56" w:rsidRDefault="00491E4A" w:rsidP="00A20348">
            <w:pPr>
              <w:rPr>
                <w:rFonts w:asciiTheme="minorHAnsi" w:hAnsiTheme="minorHAnsi" w:cstheme="minorHAnsi"/>
              </w:rPr>
            </w:pPr>
            <w:r w:rsidRPr="00DA3F56">
              <w:rPr>
                <w:rFonts w:asciiTheme="minorHAnsi" w:hAnsiTheme="minorHAnsi" w:cstheme="minorHAnsi"/>
              </w:rPr>
              <w:t>Stop the ceph cluster</w:t>
            </w:r>
          </w:p>
        </w:tc>
      </w:tr>
    </w:tbl>
    <w:p w14:paraId="3DAE5474" w14:textId="77777777" w:rsidR="00491E4A" w:rsidRDefault="00491E4A" w:rsidP="00491E4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5E3F93E" w14:textId="63EAC479" w:rsidR="00491E4A" w:rsidRDefault="00491E4A" w:rsidP="00491E4A">
      <w:pPr>
        <w:pStyle w:val="5"/>
      </w:pPr>
      <w:r w:rsidRPr="00491E4A">
        <w:rPr>
          <w:rFonts w:hint="eastAsia"/>
        </w:rPr>
        <w:t>Request</w:t>
      </w:r>
    </w:p>
    <w:p w14:paraId="14918A64" w14:textId="2A89FA75" w:rsidR="00491E4A" w:rsidRDefault="00491E4A" w:rsidP="00491E4A">
      <w:r>
        <w:t xml:space="preserve">This table shows the URI parameters for the </w:t>
      </w:r>
      <w:r w:rsidR="00AB66B6">
        <w:t>stop cluster</w:t>
      </w:r>
      <w:r>
        <w:t xml:space="preserve"> request:</w:t>
      </w:r>
    </w:p>
    <w:tbl>
      <w:tblPr>
        <w:tblStyle w:val="af1"/>
        <w:tblW w:w="0" w:type="auto"/>
        <w:tblLook w:val="04A0" w:firstRow="1" w:lastRow="0" w:firstColumn="1" w:lastColumn="0" w:noHBand="0" w:noVBand="1"/>
      </w:tblPr>
      <w:tblGrid>
        <w:gridCol w:w="2605"/>
        <w:gridCol w:w="1710"/>
        <w:gridCol w:w="5035"/>
      </w:tblGrid>
      <w:tr w:rsidR="00491E4A" w14:paraId="52875681" w14:textId="77777777" w:rsidTr="00A20348">
        <w:tc>
          <w:tcPr>
            <w:tcW w:w="2605" w:type="dxa"/>
          </w:tcPr>
          <w:p w14:paraId="2E76E43D" w14:textId="77777777" w:rsidR="00491E4A" w:rsidRDefault="00491E4A" w:rsidP="00A20348">
            <w:pPr>
              <w:jc w:val="center"/>
            </w:pPr>
            <w:r>
              <w:t>Name</w:t>
            </w:r>
          </w:p>
        </w:tc>
        <w:tc>
          <w:tcPr>
            <w:tcW w:w="1710" w:type="dxa"/>
          </w:tcPr>
          <w:p w14:paraId="221EBDB2" w14:textId="77777777" w:rsidR="00491E4A" w:rsidRDefault="00491E4A" w:rsidP="00A20348">
            <w:pPr>
              <w:jc w:val="center"/>
            </w:pPr>
            <w:r>
              <w:t>Type</w:t>
            </w:r>
          </w:p>
        </w:tc>
        <w:tc>
          <w:tcPr>
            <w:tcW w:w="5035" w:type="dxa"/>
          </w:tcPr>
          <w:p w14:paraId="10601EB9" w14:textId="77777777" w:rsidR="00491E4A" w:rsidRDefault="00491E4A" w:rsidP="00A20348">
            <w:pPr>
              <w:jc w:val="center"/>
            </w:pPr>
            <w:r>
              <w:t>Description</w:t>
            </w:r>
          </w:p>
        </w:tc>
      </w:tr>
      <w:tr w:rsidR="00491E4A" w14:paraId="5A7E2063" w14:textId="77777777" w:rsidTr="00A20348">
        <w:tc>
          <w:tcPr>
            <w:tcW w:w="2605" w:type="dxa"/>
          </w:tcPr>
          <w:p w14:paraId="2D0E6EA7" w14:textId="77777777" w:rsidR="00491E4A" w:rsidRDefault="00491E4A" w:rsidP="00A20348">
            <w:r>
              <w:t>{tenant_id}</w:t>
            </w:r>
          </w:p>
        </w:tc>
        <w:tc>
          <w:tcPr>
            <w:tcW w:w="1710" w:type="dxa"/>
          </w:tcPr>
          <w:p w14:paraId="1DB7C3B4" w14:textId="77777777" w:rsidR="00491E4A" w:rsidRDefault="00491E4A" w:rsidP="00A20348">
            <w:r>
              <w:t>UUID</w:t>
            </w:r>
          </w:p>
        </w:tc>
        <w:tc>
          <w:tcPr>
            <w:tcW w:w="5035" w:type="dxa"/>
          </w:tcPr>
          <w:p w14:paraId="2DDB8B5C" w14:textId="77777777" w:rsidR="00491E4A" w:rsidRDefault="00491E4A" w:rsidP="00A20348">
            <w:r w:rsidRPr="00AC1588">
              <w:t>The UUID of the tenant in a multi-tenancy cloud.</w:t>
            </w:r>
          </w:p>
        </w:tc>
      </w:tr>
    </w:tbl>
    <w:p w14:paraId="1C459337" w14:textId="5B4366A5" w:rsidR="00491E4A" w:rsidRPr="00A207AC" w:rsidRDefault="00491E4A" w:rsidP="00491E4A">
      <w:pPr>
        <w:rPr>
          <w:b/>
          <w:sz w:val="24"/>
        </w:rPr>
      </w:pPr>
      <w:bookmarkStart w:id="34" w:name="OLE_LINK6"/>
      <w:r w:rsidRPr="00E6524E">
        <w:rPr>
          <w:b/>
          <w:sz w:val="24"/>
        </w:rPr>
        <w:t>Examp</w:t>
      </w:r>
      <w:r w:rsidR="00633D8B">
        <w:rPr>
          <w:b/>
          <w:sz w:val="24"/>
        </w:rPr>
        <w:t>le 2.10.</w:t>
      </w:r>
      <w:r w:rsidRPr="00E6524E">
        <w:rPr>
          <w:b/>
          <w:sz w:val="24"/>
        </w:rPr>
        <w:t xml:space="preserve"> </w:t>
      </w:r>
      <w:r>
        <w:rPr>
          <w:b/>
          <w:sz w:val="24"/>
        </w:rPr>
        <w:t>Stop cluster: JSON request</w:t>
      </w:r>
    </w:p>
    <w:p w14:paraId="37047807"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w:t>
      </w:r>
    </w:p>
    <w:p w14:paraId="417D650E"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t>"cluster": {</w:t>
      </w:r>
    </w:p>
    <w:p w14:paraId="029AB2FD"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"id": 1</w:t>
      </w:r>
    </w:p>
    <w:p w14:paraId="03D152C7"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ab/>
        <w:t>}</w:t>
      </w:r>
    </w:p>
    <w:p w14:paraId="10615EFC" w14:textId="77777777" w:rsidR="00901806" w:rsidRPr="00E87AD7" w:rsidRDefault="00901806" w:rsidP="00491E4A">
      <w:pPr>
        <w:pStyle w:val="CodeBlock"/>
        <w:ind w:left="0"/>
        <w:rPr>
          <w:rFonts w:asciiTheme="minorHAnsi" w:hAnsiTheme="minorHAnsi" w:cstheme="minorHAnsi"/>
        </w:rPr>
      </w:pPr>
      <w:r w:rsidRPr="00E87AD7">
        <w:rPr>
          <w:rFonts w:asciiTheme="minorHAnsi" w:hAnsiTheme="minorHAnsi" w:cstheme="minorHAnsi"/>
        </w:rPr>
        <w:t>}</w:t>
      </w:r>
    </w:p>
    <w:p w14:paraId="77F0D6CA" w14:textId="45C04C1A" w:rsidR="00901806" w:rsidRPr="00491E4A" w:rsidRDefault="00491E4A" w:rsidP="00491E4A">
      <w:pPr>
        <w:pStyle w:val="5"/>
      </w:pPr>
      <w:r w:rsidRPr="00491E4A">
        <w:t>Response</w:t>
      </w:r>
    </w:p>
    <w:bookmarkEnd w:id="34"/>
    <w:p w14:paraId="7EFC29C6" w14:textId="12DBC4CD" w:rsidR="00491E4A" w:rsidRPr="00A207AC" w:rsidRDefault="00491E4A" w:rsidP="00491E4A">
      <w:pPr>
        <w:rPr>
          <w:b/>
          <w:sz w:val="24"/>
        </w:rPr>
      </w:pPr>
      <w:r w:rsidRPr="00E6524E">
        <w:rPr>
          <w:b/>
          <w:sz w:val="24"/>
        </w:rPr>
        <w:t>Examp</w:t>
      </w:r>
      <w:r>
        <w:rPr>
          <w:b/>
          <w:sz w:val="24"/>
        </w:rPr>
        <w:t>le 2.</w:t>
      </w:r>
      <w:r w:rsidR="00633D8B">
        <w:rPr>
          <w:b/>
          <w:sz w:val="24"/>
        </w:rPr>
        <w:t>11.</w:t>
      </w:r>
      <w:r w:rsidRPr="00E6524E">
        <w:rPr>
          <w:b/>
          <w:sz w:val="24"/>
        </w:rPr>
        <w:t xml:space="preserve"> </w:t>
      </w:r>
      <w:r>
        <w:rPr>
          <w:b/>
          <w:sz w:val="24"/>
        </w:rPr>
        <w:t>Stop cluster: JSON response</w:t>
      </w:r>
    </w:p>
    <w:p w14:paraId="6EA8983C" w14:textId="77777777" w:rsidR="00901806" w:rsidRPr="00DA3F56" w:rsidRDefault="00901806" w:rsidP="00491E4A">
      <w:pPr>
        <w:pStyle w:val="CodeBlock"/>
        <w:ind w:left="0"/>
        <w:rPr>
          <w:rFonts w:asciiTheme="minorHAnsi" w:hAnsiTheme="minorHAnsi" w:cstheme="minorHAnsi"/>
        </w:rPr>
      </w:pPr>
      <w:r w:rsidRPr="00DA3F56">
        <w:rPr>
          <w:rFonts w:asciiTheme="minorHAnsi" w:hAnsiTheme="minorHAnsi" w:cstheme="minorHAnsi"/>
        </w:rPr>
        <w:t>{</w:t>
      </w:r>
    </w:p>
    <w:p w14:paraId="54E528BC" w14:textId="77777777" w:rsidR="00901806" w:rsidRPr="00DA3F56" w:rsidRDefault="00901806" w:rsidP="00491E4A">
      <w:pPr>
        <w:pStyle w:val="CodeBlock"/>
        <w:ind w:left="0"/>
        <w:rPr>
          <w:rFonts w:asciiTheme="minorHAnsi" w:hAnsiTheme="minorHAnsi" w:cstheme="minorHAnsi"/>
        </w:rPr>
      </w:pPr>
      <w:r w:rsidRPr="00DA3F56">
        <w:rPr>
          <w:rFonts w:asciiTheme="minorHAnsi" w:hAnsiTheme="minorHAnsi" w:cstheme="minorHAnsi"/>
        </w:rPr>
        <w:t xml:space="preserve">    "message": "Success"</w:t>
      </w:r>
    </w:p>
    <w:p w14:paraId="42007BF8" w14:textId="0A0F4075" w:rsidR="00901806" w:rsidRPr="00DA3F56" w:rsidRDefault="00901806" w:rsidP="00FC5895">
      <w:pPr>
        <w:pStyle w:val="CodeBlock"/>
        <w:ind w:left="0"/>
        <w:rPr>
          <w:rFonts w:asciiTheme="minorHAnsi" w:hAnsiTheme="minorHAnsi" w:cstheme="minorHAnsi"/>
        </w:rPr>
      </w:pPr>
      <w:r w:rsidRPr="00DA3F56">
        <w:rPr>
          <w:rFonts w:asciiTheme="minorHAnsi" w:hAnsiTheme="minorHAnsi" w:cstheme="minorHAnsi"/>
        </w:rPr>
        <w:t>}</w:t>
      </w:r>
    </w:p>
    <w:p w14:paraId="27A0A9A5" w14:textId="06288427" w:rsidR="00FC5895" w:rsidRDefault="00FC5895">
      <w:pPr>
        <w:spacing w:before="0" w:after="0" w:line="240" w:lineRule="auto"/>
        <w:rPr>
          <w:rFonts w:asciiTheme="minorHAnsi" w:hAnsiTheme="minorHAnsi" w:cstheme="minorHAnsi"/>
        </w:rPr>
      </w:pPr>
      <w:r>
        <w:rPr>
          <w:rFonts w:asciiTheme="minorHAnsi" w:hAnsiTheme="minorHAnsi" w:cstheme="minorHAnsi"/>
        </w:rPr>
        <w:br w:type="page"/>
      </w:r>
    </w:p>
    <w:p w14:paraId="5998DC88" w14:textId="77777777" w:rsidR="00901806" w:rsidRDefault="00901806" w:rsidP="00901806">
      <w:pPr>
        <w:pStyle w:val="4"/>
        <w:rPr>
          <w:rFonts w:asciiTheme="minorHAnsi" w:hAnsiTheme="minorHAnsi" w:cstheme="minorHAnsi"/>
          <w:color w:val="0070C0"/>
          <w:sz w:val="32"/>
          <w:szCs w:val="32"/>
        </w:rPr>
      </w:pPr>
      <w:bookmarkStart w:id="35" w:name="_Start_cluster"/>
      <w:bookmarkEnd w:id="35"/>
      <w:r w:rsidRPr="00FC5895">
        <w:rPr>
          <w:rFonts w:asciiTheme="minorHAnsi" w:hAnsiTheme="minorHAnsi" w:cstheme="minorHAnsi"/>
          <w:color w:val="0070C0"/>
          <w:sz w:val="32"/>
          <w:szCs w:val="32"/>
        </w:rPr>
        <w:lastRenderedPageBreak/>
        <w:t>Start_cluster</w:t>
      </w:r>
    </w:p>
    <w:tbl>
      <w:tblPr>
        <w:tblStyle w:val="af1"/>
        <w:tblW w:w="0" w:type="auto"/>
        <w:tblLook w:val="04A0" w:firstRow="1" w:lastRow="0" w:firstColumn="1" w:lastColumn="0" w:noHBand="0" w:noVBand="1"/>
      </w:tblPr>
      <w:tblGrid>
        <w:gridCol w:w="1072"/>
        <w:gridCol w:w="4118"/>
        <w:gridCol w:w="4160"/>
      </w:tblGrid>
      <w:tr w:rsidR="00FC5895" w14:paraId="13ECD426" w14:textId="77777777" w:rsidTr="00FC5895">
        <w:tc>
          <w:tcPr>
            <w:tcW w:w="1072" w:type="dxa"/>
          </w:tcPr>
          <w:p w14:paraId="71B40E35" w14:textId="77777777" w:rsidR="00FC5895" w:rsidRDefault="00FC5895" w:rsidP="00A20348">
            <w:pPr>
              <w:jc w:val="center"/>
              <w:rPr>
                <w:rFonts w:asciiTheme="minorHAnsi" w:hAnsiTheme="minorHAnsi" w:cstheme="minorHAnsi"/>
              </w:rPr>
            </w:pPr>
            <w:r>
              <w:rPr>
                <w:rFonts w:asciiTheme="minorHAnsi" w:hAnsiTheme="minorHAnsi" w:cstheme="minorHAnsi"/>
              </w:rPr>
              <w:t>Method</w:t>
            </w:r>
          </w:p>
        </w:tc>
        <w:tc>
          <w:tcPr>
            <w:tcW w:w="4118" w:type="dxa"/>
          </w:tcPr>
          <w:p w14:paraId="2391FE18" w14:textId="77777777" w:rsidR="00FC5895" w:rsidRDefault="00FC5895" w:rsidP="00A20348">
            <w:pPr>
              <w:jc w:val="center"/>
              <w:rPr>
                <w:rFonts w:asciiTheme="minorHAnsi" w:hAnsiTheme="minorHAnsi" w:cstheme="minorHAnsi"/>
              </w:rPr>
            </w:pPr>
            <w:r>
              <w:rPr>
                <w:rFonts w:asciiTheme="minorHAnsi" w:hAnsiTheme="minorHAnsi" w:cstheme="minorHAnsi"/>
              </w:rPr>
              <w:t>URI</w:t>
            </w:r>
          </w:p>
        </w:tc>
        <w:tc>
          <w:tcPr>
            <w:tcW w:w="4160" w:type="dxa"/>
          </w:tcPr>
          <w:p w14:paraId="32CD957E" w14:textId="77777777" w:rsidR="00FC5895" w:rsidRDefault="00FC5895" w:rsidP="00A20348">
            <w:pPr>
              <w:jc w:val="center"/>
              <w:rPr>
                <w:rFonts w:asciiTheme="minorHAnsi" w:hAnsiTheme="minorHAnsi" w:cstheme="minorHAnsi"/>
              </w:rPr>
            </w:pPr>
            <w:r>
              <w:rPr>
                <w:rFonts w:asciiTheme="minorHAnsi" w:hAnsiTheme="minorHAnsi" w:cstheme="minorHAnsi"/>
              </w:rPr>
              <w:t>Description</w:t>
            </w:r>
          </w:p>
        </w:tc>
      </w:tr>
      <w:tr w:rsidR="00FC5895" w14:paraId="24802A41" w14:textId="77777777" w:rsidTr="00FC5895">
        <w:tc>
          <w:tcPr>
            <w:tcW w:w="1072" w:type="dxa"/>
          </w:tcPr>
          <w:p w14:paraId="019C3D6F" w14:textId="77777777" w:rsidR="00FC5895" w:rsidRDefault="00FC5895" w:rsidP="00A20348">
            <w:pPr>
              <w:rPr>
                <w:rFonts w:asciiTheme="minorHAnsi" w:hAnsiTheme="minorHAnsi" w:cstheme="minorHAnsi"/>
              </w:rPr>
            </w:pPr>
            <w:r>
              <w:rPr>
                <w:rFonts w:asciiTheme="minorHAnsi" w:hAnsiTheme="minorHAnsi" w:cstheme="minorHAnsi"/>
              </w:rPr>
              <w:t>POST</w:t>
            </w:r>
          </w:p>
        </w:tc>
        <w:tc>
          <w:tcPr>
            <w:tcW w:w="4118" w:type="dxa"/>
          </w:tcPr>
          <w:p w14:paraId="61ED6A45" w14:textId="77777777" w:rsidR="00FC5895" w:rsidRDefault="00FC5895" w:rsidP="00A20348">
            <w:pPr>
              <w:rPr>
                <w:rFonts w:asciiTheme="minorHAnsi" w:hAnsiTheme="minorHAnsi" w:cstheme="minorHAnsi"/>
              </w:rPr>
            </w:pPr>
            <w:r>
              <w:rPr>
                <w:rFonts w:asciiTheme="minorHAnsi" w:hAnsiTheme="minorHAnsi" w:cstheme="minorHAnsi"/>
              </w:rPr>
              <w:t>/v1/{tenant_id}/clusters/start_cluster</w:t>
            </w:r>
          </w:p>
        </w:tc>
        <w:tc>
          <w:tcPr>
            <w:tcW w:w="4160" w:type="dxa"/>
          </w:tcPr>
          <w:p w14:paraId="6C12B394" w14:textId="77777777" w:rsidR="00FC5895" w:rsidRPr="00DA3F56" w:rsidRDefault="00FC5895" w:rsidP="00A20348">
            <w:pPr>
              <w:rPr>
                <w:rFonts w:asciiTheme="minorHAnsi" w:hAnsiTheme="minorHAnsi" w:cstheme="minorHAnsi"/>
              </w:rPr>
            </w:pPr>
            <w:r w:rsidRPr="00DA3F56">
              <w:rPr>
                <w:rFonts w:asciiTheme="minorHAnsi" w:hAnsiTheme="minorHAnsi" w:cstheme="minorHAnsi"/>
              </w:rPr>
              <w:t>Start the ceph cluster</w:t>
            </w:r>
          </w:p>
        </w:tc>
      </w:tr>
    </w:tbl>
    <w:p w14:paraId="694C153A" w14:textId="77777777" w:rsidR="00FC5895" w:rsidRDefault="00FC5895" w:rsidP="00FC589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81B12FB" w14:textId="26D73773" w:rsidR="00FC5895" w:rsidRDefault="00FC5895" w:rsidP="00FC5895">
      <w:pPr>
        <w:pStyle w:val="5"/>
      </w:pPr>
      <w:r w:rsidRPr="00FC5895">
        <w:rPr>
          <w:rFonts w:hint="eastAsia"/>
        </w:rPr>
        <w:t>Request</w:t>
      </w:r>
    </w:p>
    <w:p w14:paraId="5D6351E2" w14:textId="101446B4" w:rsidR="00FC5895" w:rsidRDefault="00FC5895" w:rsidP="00FC5895">
      <w:r>
        <w:t xml:space="preserve">This table shows the URI parameters for the </w:t>
      </w:r>
      <w:r w:rsidR="00AB66B6">
        <w:t>start cluster</w:t>
      </w:r>
      <w:r>
        <w:t xml:space="preserve"> request:</w:t>
      </w:r>
    </w:p>
    <w:tbl>
      <w:tblPr>
        <w:tblStyle w:val="af1"/>
        <w:tblW w:w="0" w:type="auto"/>
        <w:tblLook w:val="04A0" w:firstRow="1" w:lastRow="0" w:firstColumn="1" w:lastColumn="0" w:noHBand="0" w:noVBand="1"/>
      </w:tblPr>
      <w:tblGrid>
        <w:gridCol w:w="2605"/>
        <w:gridCol w:w="1710"/>
        <w:gridCol w:w="5035"/>
      </w:tblGrid>
      <w:tr w:rsidR="00FC5895" w14:paraId="1F5C6B63" w14:textId="77777777" w:rsidTr="00A20348">
        <w:tc>
          <w:tcPr>
            <w:tcW w:w="2605" w:type="dxa"/>
          </w:tcPr>
          <w:p w14:paraId="4649422A" w14:textId="77777777" w:rsidR="00FC5895" w:rsidRDefault="00FC5895" w:rsidP="00A20348">
            <w:pPr>
              <w:jc w:val="center"/>
            </w:pPr>
            <w:r>
              <w:t>Name</w:t>
            </w:r>
          </w:p>
        </w:tc>
        <w:tc>
          <w:tcPr>
            <w:tcW w:w="1710" w:type="dxa"/>
          </w:tcPr>
          <w:p w14:paraId="037C10CA" w14:textId="77777777" w:rsidR="00FC5895" w:rsidRDefault="00FC5895" w:rsidP="00A20348">
            <w:pPr>
              <w:jc w:val="center"/>
            </w:pPr>
            <w:r>
              <w:t>Type</w:t>
            </w:r>
          </w:p>
        </w:tc>
        <w:tc>
          <w:tcPr>
            <w:tcW w:w="5035" w:type="dxa"/>
          </w:tcPr>
          <w:p w14:paraId="499CCC74" w14:textId="77777777" w:rsidR="00FC5895" w:rsidRDefault="00FC5895" w:rsidP="00A20348">
            <w:pPr>
              <w:jc w:val="center"/>
            </w:pPr>
            <w:r>
              <w:t>Description</w:t>
            </w:r>
          </w:p>
        </w:tc>
      </w:tr>
      <w:tr w:rsidR="00FC5895" w14:paraId="1BB80430" w14:textId="77777777" w:rsidTr="00A20348">
        <w:tc>
          <w:tcPr>
            <w:tcW w:w="2605" w:type="dxa"/>
          </w:tcPr>
          <w:p w14:paraId="3790885C" w14:textId="77777777" w:rsidR="00FC5895" w:rsidRDefault="00FC5895" w:rsidP="00A20348">
            <w:r>
              <w:t>{tenant_id}</w:t>
            </w:r>
          </w:p>
        </w:tc>
        <w:tc>
          <w:tcPr>
            <w:tcW w:w="1710" w:type="dxa"/>
          </w:tcPr>
          <w:p w14:paraId="3ECC11A1" w14:textId="77777777" w:rsidR="00FC5895" w:rsidRDefault="00FC5895" w:rsidP="00A20348">
            <w:r>
              <w:t>UUID</w:t>
            </w:r>
          </w:p>
        </w:tc>
        <w:tc>
          <w:tcPr>
            <w:tcW w:w="5035" w:type="dxa"/>
          </w:tcPr>
          <w:p w14:paraId="35CD3005" w14:textId="77777777" w:rsidR="00FC5895" w:rsidRDefault="00FC5895" w:rsidP="00A20348">
            <w:r w:rsidRPr="00AC1588">
              <w:t>The UUID of the tenant in a multi-tenancy cloud.</w:t>
            </w:r>
          </w:p>
        </w:tc>
      </w:tr>
    </w:tbl>
    <w:p w14:paraId="29770767" w14:textId="37DD4AA5" w:rsidR="00FC5895" w:rsidRPr="000D6AE9" w:rsidRDefault="000D6AE9" w:rsidP="00FC5895">
      <w:pPr>
        <w:rPr>
          <w:b/>
          <w:sz w:val="24"/>
        </w:rPr>
      </w:pPr>
      <w:r w:rsidRPr="00E6524E">
        <w:rPr>
          <w:b/>
          <w:sz w:val="24"/>
        </w:rPr>
        <w:t>Examp</w:t>
      </w:r>
      <w:r w:rsidR="00633D8B">
        <w:rPr>
          <w:b/>
          <w:sz w:val="24"/>
        </w:rPr>
        <w:t>le 2.12.</w:t>
      </w:r>
      <w:r w:rsidRPr="00E6524E">
        <w:rPr>
          <w:b/>
          <w:sz w:val="24"/>
        </w:rPr>
        <w:t xml:space="preserve"> </w:t>
      </w:r>
      <w:r>
        <w:rPr>
          <w:b/>
          <w:sz w:val="24"/>
        </w:rPr>
        <w:t>Start cluster: JSON request</w:t>
      </w:r>
    </w:p>
    <w:p w14:paraId="6B38EC95"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w:t>
      </w:r>
    </w:p>
    <w:p w14:paraId="01D902B3"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t>"cluster": {</w:t>
      </w:r>
    </w:p>
    <w:p w14:paraId="7D493629"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r>
      <w:r w:rsidRPr="00E87AD7">
        <w:rPr>
          <w:rFonts w:asciiTheme="minorHAnsi" w:hAnsiTheme="minorHAnsi" w:cstheme="minorHAnsi"/>
        </w:rPr>
        <w:tab/>
        <w:t>"id": 1</w:t>
      </w:r>
    </w:p>
    <w:p w14:paraId="7CAFB862"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ab/>
        <w:t>}</w:t>
      </w:r>
    </w:p>
    <w:p w14:paraId="7C417152" w14:textId="77777777" w:rsidR="00901806" w:rsidRPr="00E87AD7" w:rsidRDefault="00901806" w:rsidP="000D6AE9">
      <w:pPr>
        <w:pStyle w:val="CodeBlock"/>
        <w:ind w:left="0"/>
        <w:rPr>
          <w:rFonts w:asciiTheme="minorHAnsi" w:hAnsiTheme="minorHAnsi" w:cstheme="minorHAnsi"/>
        </w:rPr>
      </w:pPr>
      <w:r w:rsidRPr="00E87AD7">
        <w:rPr>
          <w:rFonts w:asciiTheme="minorHAnsi" w:hAnsiTheme="minorHAnsi" w:cstheme="minorHAnsi"/>
        </w:rPr>
        <w:t>}</w:t>
      </w:r>
    </w:p>
    <w:p w14:paraId="64BC0C5C" w14:textId="1DE3147D" w:rsidR="00901806" w:rsidRDefault="000D6AE9" w:rsidP="000D6AE9">
      <w:pPr>
        <w:pStyle w:val="5"/>
      </w:pPr>
      <w:r w:rsidRPr="000D6AE9">
        <w:t>Response</w:t>
      </w:r>
    </w:p>
    <w:p w14:paraId="4CF115B6" w14:textId="7EB9632D" w:rsidR="000D6AE9" w:rsidRPr="000D6AE9" w:rsidRDefault="000D6AE9" w:rsidP="000D6AE9">
      <w:pPr>
        <w:rPr>
          <w:b/>
          <w:sz w:val="24"/>
        </w:rPr>
      </w:pPr>
      <w:r w:rsidRPr="00E6524E">
        <w:rPr>
          <w:b/>
          <w:sz w:val="24"/>
        </w:rPr>
        <w:t>Examp</w:t>
      </w:r>
      <w:r w:rsidR="00633D8B">
        <w:rPr>
          <w:b/>
          <w:sz w:val="24"/>
        </w:rPr>
        <w:t>le 2.13.</w:t>
      </w:r>
      <w:r w:rsidRPr="00E6524E">
        <w:rPr>
          <w:b/>
          <w:sz w:val="24"/>
        </w:rPr>
        <w:t xml:space="preserve"> </w:t>
      </w:r>
      <w:r>
        <w:rPr>
          <w:b/>
          <w:sz w:val="24"/>
        </w:rPr>
        <w:t>Start cluster: JSON response</w:t>
      </w:r>
    </w:p>
    <w:p w14:paraId="4223203F" w14:textId="77777777" w:rsidR="00901806" w:rsidRPr="00DA3F56" w:rsidRDefault="00901806" w:rsidP="000D6AE9">
      <w:pPr>
        <w:pStyle w:val="CodeBlock"/>
        <w:ind w:left="0"/>
        <w:rPr>
          <w:rFonts w:asciiTheme="minorHAnsi" w:hAnsiTheme="minorHAnsi" w:cstheme="minorHAnsi"/>
        </w:rPr>
      </w:pPr>
      <w:r w:rsidRPr="00DA3F56">
        <w:rPr>
          <w:rFonts w:asciiTheme="minorHAnsi" w:hAnsiTheme="minorHAnsi" w:cstheme="minorHAnsi"/>
        </w:rPr>
        <w:t>{</w:t>
      </w:r>
    </w:p>
    <w:p w14:paraId="5898E781" w14:textId="77777777" w:rsidR="00901806" w:rsidRPr="00DA3F56" w:rsidRDefault="00901806" w:rsidP="000D6AE9">
      <w:pPr>
        <w:pStyle w:val="CodeBlock"/>
        <w:ind w:left="0"/>
        <w:rPr>
          <w:rFonts w:asciiTheme="minorHAnsi" w:hAnsiTheme="minorHAnsi" w:cstheme="minorHAnsi"/>
        </w:rPr>
      </w:pPr>
      <w:r w:rsidRPr="00DA3F56">
        <w:rPr>
          <w:rFonts w:asciiTheme="minorHAnsi" w:hAnsiTheme="minorHAnsi" w:cstheme="minorHAnsi"/>
        </w:rPr>
        <w:t xml:space="preserve">    "message": "Success"</w:t>
      </w:r>
    </w:p>
    <w:p w14:paraId="0822619E" w14:textId="72FA789A" w:rsidR="00901806" w:rsidRDefault="00901806" w:rsidP="000D6AE9">
      <w:pPr>
        <w:pStyle w:val="CodeBlock"/>
        <w:ind w:left="0"/>
        <w:rPr>
          <w:rFonts w:asciiTheme="minorHAnsi" w:hAnsiTheme="minorHAnsi" w:cstheme="minorHAnsi"/>
        </w:rPr>
      </w:pPr>
      <w:r w:rsidRPr="00DA3F56">
        <w:rPr>
          <w:rFonts w:asciiTheme="minorHAnsi" w:hAnsiTheme="minorHAnsi" w:cstheme="minorHAnsi"/>
        </w:rPr>
        <w:t>}</w:t>
      </w:r>
    </w:p>
    <w:p w14:paraId="2A07A8AA" w14:textId="0DF1935A" w:rsidR="000D6AE9" w:rsidRDefault="000D6AE9">
      <w:pPr>
        <w:spacing w:before="0" w:after="0" w:line="240" w:lineRule="auto"/>
        <w:rPr>
          <w:rFonts w:asciiTheme="minorHAnsi" w:hAnsiTheme="minorHAnsi" w:cstheme="minorHAnsi"/>
        </w:rPr>
      </w:pPr>
      <w:r>
        <w:rPr>
          <w:rFonts w:asciiTheme="minorHAnsi" w:hAnsiTheme="minorHAnsi" w:cstheme="minorHAnsi"/>
        </w:rPr>
        <w:br w:type="page"/>
      </w:r>
    </w:p>
    <w:p w14:paraId="02DE596E" w14:textId="5209953A" w:rsidR="00901806" w:rsidRDefault="000D6AE9" w:rsidP="00901806">
      <w:pPr>
        <w:pStyle w:val="3"/>
        <w:rPr>
          <w:rFonts w:asciiTheme="minorHAnsi" w:hAnsiTheme="minorHAnsi" w:cstheme="minorHAnsi"/>
          <w:sz w:val="36"/>
          <w:szCs w:val="36"/>
        </w:rPr>
      </w:pPr>
      <w:bookmarkStart w:id="36" w:name="_Toc434485883"/>
      <w:bookmarkStart w:id="37" w:name="_Toc441503632"/>
      <w:r w:rsidRPr="000D6AE9">
        <w:rPr>
          <w:rFonts w:asciiTheme="minorHAnsi" w:hAnsiTheme="minorHAnsi" w:cstheme="minorHAnsi"/>
          <w:sz w:val="36"/>
          <w:szCs w:val="36"/>
        </w:rPr>
        <w:lastRenderedPageBreak/>
        <w:t>D</w:t>
      </w:r>
      <w:r w:rsidR="00901806" w:rsidRPr="000D6AE9">
        <w:rPr>
          <w:rFonts w:asciiTheme="minorHAnsi" w:hAnsiTheme="minorHAnsi" w:cstheme="minorHAnsi"/>
          <w:sz w:val="36"/>
          <w:szCs w:val="36"/>
        </w:rPr>
        <w:t>evice</w:t>
      </w:r>
      <w:bookmarkEnd w:id="36"/>
      <w:bookmarkEnd w:id="37"/>
    </w:p>
    <w:p w14:paraId="57DB2DB3" w14:textId="5AD779B3" w:rsidR="007E0B54" w:rsidRDefault="007E0B54" w:rsidP="007E0B54">
      <w:pPr>
        <w:rPr>
          <w:rFonts w:asciiTheme="minorHAnsi" w:hAnsiTheme="minorHAnsi" w:cstheme="minorHAnsi"/>
        </w:rPr>
      </w:pPr>
      <w:r>
        <w:rPr>
          <w:rFonts w:asciiTheme="minorHAnsi" w:hAnsiTheme="minorHAnsi" w:cstheme="minorHAnsi"/>
        </w:rPr>
        <w:t>The device is used for osd as data and journal.</w:t>
      </w:r>
    </w:p>
    <w:tbl>
      <w:tblPr>
        <w:tblStyle w:val="af1"/>
        <w:tblW w:w="0" w:type="auto"/>
        <w:tblLook w:val="04A0" w:firstRow="1" w:lastRow="0" w:firstColumn="1" w:lastColumn="0" w:noHBand="0" w:noVBand="1"/>
      </w:tblPr>
      <w:tblGrid>
        <w:gridCol w:w="1072"/>
        <w:gridCol w:w="4178"/>
        <w:gridCol w:w="4100"/>
      </w:tblGrid>
      <w:tr w:rsidR="007E0B54" w14:paraId="30AF27B4" w14:textId="77777777" w:rsidTr="00A20348">
        <w:tc>
          <w:tcPr>
            <w:tcW w:w="1075" w:type="dxa"/>
          </w:tcPr>
          <w:p w14:paraId="0E74FF80" w14:textId="77777777" w:rsidR="007E0B54" w:rsidRDefault="007E0B54" w:rsidP="00A20348">
            <w:pPr>
              <w:jc w:val="center"/>
              <w:rPr>
                <w:rFonts w:asciiTheme="minorHAnsi" w:hAnsiTheme="minorHAnsi" w:cstheme="minorHAnsi"/>
              </w:rPr>
            </w:pPr>
            <w:r>
              <w:rPr>
                <w:rFonts w:asciiTheme="minorHAnsi" w:hAnsiTheme="minorHAnsi" w:cstheme="minorHAnsi"/>
              </w:rPr>
              <w:t>Method</w:t>
            </w:r>
          </w:p>
        </w:tc>
        <w:tc>
          <w:tcPr>
            <w:tcW w:w="4118" w:type="dxa"/>
          </w:tcPr>
          <w:p w14:paraId="397A9250" w14:textId="77777777" w:rsidR="007E0B54" w:rsidRDefault="007E0B54" w:rsidP="00A20348">
            <w:pPr>
              <w:jc w:val="center"/>
              <w:rPr>
                <w:rFonts w:asciiTheme="minorHAnsi" w:hAnsiTheme="minorHAnsi" w:cstheme="minorHAnsi"/>
              </w:rPr>
            </w:pPr>
            <w:r>
              <w:rPr>
                <w:rFonts w:asciiTheme="minorHAnsi" w:hAnsiTheme="minorHAnsi" w:cstheme="minorHAnsi"/>
              </w:rPr>
              <w:t>URI</w:t>
            </w:r>
          </w:p>
        </w:tc>
        <w:tc>
          <w:tcPr>
            <w:tcW w:w="4157" w:type="dxa"/>
          </w:tcPr>
          <w:p w14:paraId="2E4BE579" w14:textId="77777777" w:rsidR="007E0B54" w:rsidRDefault="007E0B54" w:rsidP="00A20348">
            <w:pPr>
              <w:jc w:val="center"/>
              <w:rPr>
                <w:rFonts w:asciiTheme="minorHAnsi" w:hAnsiTheme="minorHAnsi" w:cstheme="minorHAnsi"/>
              </w:rPr>
            </w:pPr>
            <w:r>
              <w:rPr>
                <w:rFonts w:asciiTheme="minorHAnsi" w:hAnsiTheme="minorHAnsi" w:cstheme="minorHAnsi"/>
              </w:rPr>
              <w:t>Description</w:t>
            </w:r>
          </w:p>
        </w:tc>
      </w:tr>
      <w:tr w:rsidR="007E0B54" w14:paraId="3724C028" w14:textId="77777777" w:rsidTr="00A20348">
        <w:tc>
          <w:tcPr>
            <w:tcW w:w="1075" w:type="dxa"/>
          </w:tcPr>
          <w:p w14:paraId="4A92E893" w14:textId="77CBC491"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00F1347C" w14:textId="5F749FA2" w:rsidR="007E0B54" w:rsidRDefault="0054537F" w:rsidP="007E0B54">
            <w:pPr>
              <w:rPr>
                <w:rFonts w:asciiTheme="minorHAnsi" w:hAnsiTheme="minorHAnsi" w:cstheme="minorHAnsi"/>
              </w:rPr>
            </w:pPr>
            <w:hyperlink w:anchor="_List_devices" w:history="1">
              <w:r w:rsidR="007E0B54" w:rsidRPr="00C938F7">
                <w:rPr>
                  <w:rStyle w:val="af0"/>
                  <w:rFonts w:asciiTheme="minorHAnsi" w:hAnsiTheme="minorHAnsi" w:cstheme="minorHAnsi"/>
                </w:rPr>
                <w:t>/v1/{tenant_id}/devices</w:t>
              </w:r>
            </w:hyperlink>
          </w:p>
        </w:tc>
        <w:tc>
          <w:tcPr>
            <w:tcW w:w="4157" w:type="dxa"/>
          </w:tcPr>
          <w:p w14:paraId="40772DCC" w14:textId="350B97B6" w:rsidR="007E0B54" w:rsidRDefault="007E0B54" w:rsidP="00A20348">
            <w:pPr>
              <w:rPr>
                <w:rFonts w:asciiTheme="minorHAnsi" w:hAnsiTheme="minorHAnsi" w:cstheme="minorHAnsi"/>
              </w:rPr>
            </w:pPr>
            <w:r>
              <w:rPr>
                <w:rFonts w:asciiTheme="minorHAnsi" w:hAnsiTheme="minorHAnsi" w:cstheme="minorHAnsi"/>
              </w:rPr>
              <w:t>Lists detail for all devices</w:t>
            </w:r>
          </w:p>
        </w:tc>
      </w:tr>
      <w:tr w:rsidR="007E0B54" w14:paraId="20DCF57F" w14:textId="77777777" w:rsidTr="00A20348">
        <w:tc>
          <w:tcPr>
            <w:tcW w:w="1075" w:type="dxa"/>
          </w:tcPr>
          <w:p w14:paraId="17EC83B1" w14:textId="77777777"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6784E9E0" w14:textId="05A6BAA1" w:rsidR="007E0B54" w:rsidRDefault="0054537F" w:rsidP="007E0B54">
            <w:pPr>
              <w:rPr>
                <w:rFonts w:asciiTheme="minorHAnsi" w:hAnsiTheme="minorHAnsi" w:cstheme="minorHAnsi"/>
              </w:rPr>
            </w:pPr>
            <w:hyperlink w:anchor="_Get_available_disks" w:history="1">
              <w:r w:rsidR="007E0B54" w:rsidRPr="00C938F7">
                <w:rPr>
                  <w:rStyle w:val="af0"/>
                  <w:rFonts w:asciiTheme="minorHAnsi" w:hAnsiTheme="minorHAnsi" w:cstheme="minorHAnsi"/>
                </w:rPr>
                <w:t>/v1/{tenant_id}/devices/</w:t>
              </w:r>
              <w:r w:rsidR="007E0B54" w:rsidRPr="00C938F7">
                <w:rPr>
                  <w:rStyle w:val="af0"/>
                </w:rPr>
                <w:t xml:space="preserve"> </w:t>
              </w:r>
              <w:r w:rsidR="007E0B54" w:rsidRPr="00C938F7">
                <w:rPr>
                  <w:rStyle w:val="af0"/>
                  <w:rFonts w:asciiTheme="minorHAnsi" w:hAnsiTheme="minorHAnsi" w:cstheme="minorHAnsi"/>
                </w:rPr>
                <w:t>get_available_disks?server_id={server_id}</w:t>
              </w:r>
            </w:hyperlink>
          </w:p>
        </w:tc>
        <w:tc>
          <w:tcPr>
            <w:tcW w:w="4157" w:type="dxa"/>
          </w:tcPr>
          <w:p w14:paraId="710D28A3" w14:textId="291EBE05" w:rsidR="007E0B54" w:rsidRDefault="007E0B54"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available disks</w:t>
            </w:r>
          </w:p>
        </w:tc>
      </w:tr>
      <w:tr w:rsidR="007E0B54" w14:paraId="4CF78F6C" w14:textId="77777777" w:rsidTr="00A20348">
        <w:tc>
          <w:tcPr>
            <w:tcW w:w="1075" w:type="dxa"/>
          </w:tcPr>
          <w:p w14:paraId="57C2BB6A" w14:textId="77777777" w:rsidR="007E0B54" w:rsidRDefault="007E0B54" w:rsidP="00A20348">
            <w:pPr>
              <w:rPr>
                <w:rFonts w:asciiTheme="minorHAnsi" w:hAnsiTheme="minorHAnsi" w:cstheme="minorHAnsi"/>
              </w:rPr>
            </w:pPr>
            <w:r>
              <w:rPr>
                <w:rFonts w:asciiTheme="minorHAnsi" w:hAnsiTheme="minorHAnsi" w:cstheme="minorHAnsi"/>
              </w:rPr>
              <w:t>GET</w:t>
            </w:r>
          </w:p>
        </w:tc>
        <w:tc>
          <w:tcPr>
            <w:tcW w:w="4118" w:type="dxa"/>
          </w:tcPr>
          <w:p w14:paraId="0FF6C9FC" w14:textId="76FC54DB" w:rsidR="007E0B54" w:rsidRPr="00C938F7" w:rsidRDefault="00C938F7" w:rsidP="007E0B54">
            <w:pPr>
              <w:rPr>
                <w:rStyle w:val="af0"/>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"_Get_smart_info" </w:instrText>
            </w:r>
            <w:r>
              <w:rPr>
                <w:rFonts w:asciiTheme="minorHAnsi" w:hAnsiTheme="minorHAnsi" w:cstheme="minorHAnsi"/>
              </w:rPr>
              <w:fldChar w:fldCharType="separate"/>
            </w:r>
            <w:r w:rsidR="007E0B54" w:rsidRPr="00C938F7">
              <w:rPr>
                <w:rStyle w:val="af0"/>
                <w:rFonts w:asciiTheme="minorHAnsi" w:hAnsiTheme="minorHAnsi" w:cstheme="minorHAnsi"/>
              </w:rPr>
              <w:t>/v1/{tenant_id}/devices/get_smart_info</w:t>
            </w:r>
          </w:p>
          <w:p w14:paraId="649CA6C6" w14:textId="5464A49C" w:rsidR="007E0B54" w:rsidRDefault="007E0B54" w:rsidP="007E0B54">
            <w:pPr>
              <w:rPr>
                <w:rFonts w:asciiTheme="minorHAnsi" w:hAnsiTheme="minorHAnsi" w:cstheme="minorHAnsi"/>
              </w:rPr>
            </w:pPr>
            <w:proofErr w:type="gramStart"/>
            <w:r w:rsidRPr="00C938F7">
              <w:rPr>
                <w:rStyle w:val="af0"/>
                <w:rFonts w:asciiTheme="minorHAnsi" w:hAnsiTheme="minorHAnsi" w:cstheme="minorHAnsi"/>
              </w:rPr>
              <w:t>?devic</w:t>
            </w:r>
            <w:proofErr w:type="gramEnd"/>
            <w:r w:rsidRPr="00C938F7">
              <w:rPr>
                <w:rStyle w:val="af0"/>
                <w:rFonts w:asciiTheme="minorHAnsi" w:hAnsiTheme="minorHAnsi" w:cstheme="minorHAnsi"/>
              </w:rPr>
              <w:t>e_path={path}&amp;device_id={device_id}</w:t>
            </w:r>
            <w:r w:rsidR="00C938F7">
              <w:rPr>
                <w:rFonts w:asciiTheme="minorHAnsi" w:hAnsiTheme="minorHAnsi" w:cstheme="minorHAnsi"/>
              </w:rPr>
              <w:fldChar w:fldCharType="end"/>
            </w:r>
          </w:p>
        </w:tc>
        <w:tc>
          <w:tcPr>
            <w:tcW w:w="4157" w:type="dxa"/>
          </w:tcPr>
          <w:p w14:paraId="68B6EEE4" w14:textId="1B6C8549" w:rsidR="007E0B54" w:rsidRDefault="007E0B54"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bl>
    <w:p w14:paraId="12804941" w14:textId="77777777" w:rsidR="007E0B54" w:rsidRDefault="007E0B54">
      <w:pPr>
        <w:spacing w:before="0" w:after="0" w:line="240" w:lineRule="auto"/>
      </w:pPr>
      <w:r>
        <w:br w:type="page"/>
      </w:r>
    </w:p>
    <w:p w14:paraId="27197202" w14:textId="3BE75850" w:rsidR="00901806" w:rsidRDefault="00901806" w:rsidP="00901806">
      <w:pPr>
        <w:pStyle w:val="4"/>
        <w:rPr>
          <w:rFonts w:asciiTheme="minorHAnsi" w:hAnsiTheme="minorHAnsi" w:cstheme="minorHAnsi"/>
          <w:color w:val="0070C0"/>
          <w:sz w:val="32"/>
          <w:szCs w:val="32"/>
        </w:rPr>
      </w:pPr>
      <w:bookmarkStart w:id="38" w:name="_List_devices"/>
      <w:bookmarkEnd w:id="38"/>
      <w:r w:rsidRPr="00BC2B97">
        <w:rPr>
          <w:rFonts w:asciiTheme="minorHAnsi" w:hAnsiTheme="minorHAnsi" w:cstheme="minorHAnsi"/>
          <w:color w:val="0070C0"/>
          <w:sz w:val="32"/>
          <w:szCs w:val="32"/>
        </w:rPr>
        <w:lastRenderedPageBreak/>
        <w:t>List</w:t>
      </w:r>
      <w:r w:rsidR="00CC05E4" w:rsidRPr="00BC2B97">
        <w:rPr>
          <w:rFonts w:asciiTheme="minorHAnsi" w:hAnsiTheme="minorHAnsi" w:cstheme="minorHAnsi"/>
          <w:color w:val="0070C0"/>
          <w:sz w:val="32"/>
          <w:szCs w:val="32"/>
        </w:rPr>
        <w:t xml:space="preserve"> devices</w:t>
      </w:r>
    </w:p>
    <w:tbl>
      <w:tblPr>
        <w:tblStyle w:val="af1"/>
        <w:tblW w:w="0" w:type="auto"/>
        <w:tblLook w:val="04A0" w:firstRow="1" w:lastRow="0" w:firstColumn="1" w:lastColumn="0" w:noHBand="0" w:noVBand="1"/>
      </w:tblPr>
      <w:tblGrid>
        <w:gridCol w:w="1075"/>
        <w:gridCol w:w="4118"/>
        <w:gridCol w:w="4157"/>
      </w:tblGrid>
      <w:tr w:rsidR="00BC2B97" w14:paraId="3A8DAA94" w14:textId="77777777" w:rsidTr="00A20348">
        <w:tc>
          <w:tcPr>
            <w:tcW w:w="1075" w:type="dxa"/>
          </w:tcPr>
          <w:p w14:paraId="5E3204D2" w14:textId="77777777" w:rsidR="00BC2B97" w:rsidRDefault="00BC2B97" w:rsidP="00A20348">
            <w:pPr>
              <w:jc w:val="center"/>
              <w:rPr>
                <w:rFonts w:asciiTheme="minorHAnsi" w:hAnsiTheme="minorHAnsi" w:cstheme="minorHAnsi"/>
              </w:rPr>
            </w:pPr>
            <w:r>
              <w:rPr>
                <w:rFonts w:asciiTheme="minorHAnsi" w:hAnsiTheme="minorHAnsi" w:cstheme="minorHAnsi"/>
              </w:rPr>
              <w:t>Method</w:t>
            </w:r>
          </w:p>
        </w:tc>
        <w:tc>
          <w:tcPr>
            <w:tcW w:w="4118" w:type="dxa"/>
          </w:tcPr>
          <w:p w14:paraId="3FEFDE41" w14:textId="77777777" w:rsidR="00BC2B97" w:rsidRDefault="00BC2B97" w:rsidP="00A20348">
            <w:pPr>
              <w:jc w:val="center"/>
              <w:rPr>
                <w:rFonts w:asciiTheme="minorHAnsi" w:hAnsiTheme="minorHAnsi" w:cstheme="minorHAnsi"/>
              </w:rPr>
            </w:pPr>
            <w:r>
              <w:rPr>
                <w:rFonts w:asciiTheme="minorHAnsi" w:hAnsiTheme="minorHAnsi" w:cstheme="minorHAnsi"/>
              </w:rPr>
              <w:t>URI</w:t>
            </w:r>
          </w:p>
        </w:tc>
        <w:tc>
          <w:tcPr>
            <w:tcW w:w="4157" w:type="dxa"/>
          </w:tcPr>
          <w:p w14:paraId="702E4804" w14:textId="77777777" w:rsidR="00BC2B97" w:rsidRDefault="00BC2B97" w:rsidP="00A20348">
            <w:pPr>
              <w:jc w:val="center"/>
              <w:rPr>
                <w:rFonts w:asciiTheme="minorHAnsi" w:hAnsiTheme="minorHAnsi" w:cstheme="minorHAnsi"/>
              </w:rPr>
            </w:pPr>
            <w:r>
              <w:rPr>
                <w:rFonts w:asciiTheme="minorHAnsi" w:hAnsiTheme="minorHAnsi" w:cstheme="minorHAnsi"/>
              </w:rPr>
              <w:t>Description</w:t>
            </w:r>
          </w:p>
        </w:tc>
      </w:tr>
      <w:tr w:rsidR="00BC2B97" w14:paraId="49C33368" w14:textId="77777777" w:rsidTr="00A20348">
        <w:tc>
          <w:tcPr>
            <w:tcW w:w="1075" w:type="dxa"/>
          </w:tcPr>
          <w:p w14:paraId="67D5C39C" w14:textId="77777777" w:rsidR="00BC2B97" w:rsidRDefault="00BC2B97" w:rsidP="00A20348">
            <w:pPr>
              <w:rPr>
                <w:rFonts w:asciiTheme="minorHAnsi" w:hAnsiTheme="minorHAnsi" w:cstheme="minorHAnsi"/>
              </w:rPr>
            </w:pPr>
            <w:r>
              <w:rPr>
                <w:rFonts w:asciiTheme="minorHAnsi" w:hAnsiTheme="minorHAnsi" w:cstheme="minorHAnsi"/>
              </w:rPr>
              <w:t>GET</w:t>
            </w:r>
          </w:p>
        </w:tc>
        <w:tc>
          <w:tcPr>
            <w:tcW w:w="4118" w:type="dxa"/>
          </w:tcPr>
          <w:p w14:paraId="0EBE1B54" w14:textId="77777777" w:rsidR="00BC2B97" w:rsidRDefault="00BC2B97"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p>
        </w:tc>
        <w:tc>
          <w:tcPr>
            <w:tcW w:w="4157" w:type="dxa"/>
          </w:tcPr>
          <w:p w14:paraId="2E2B2F52" w14:textId="77777777" w:rsidR="00BC2B97" w:rsidRDefault="00BC2B97" w:rsidP="00A20348">
            <w:pPr>
              <w:rPr>
                <w:rFonts w:asciiTheme="minorHAnsi" w:hAnsiTheme="minorHAnsi" w:cstheme="minorHAnsi"/>
              </w:rPr>
            </w:pPr>
            <w:r>
              <w:rPr>
                <w:rFonts w:asciiTheme="minorHAnsi" w:hAnsiTheme="minorHAnsi" w:cstheme="minorHAnsi"/>
              </w:rPr>
              <w:t>Lists detail for all devices</w:t>
            </w:r>
          </w:p>
        </w:tc>
      </w:tr>
    </w:tbl>
    <w:p w14:paraId="40BA84FC" w14:textId="77777777" w:rsidR="00BC2B97" w:rsidRDefault="00BC2B97" w:rsidP="00BC2B9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E8C9C06" w14:textId="034A8247" w:rsidR="00BC2B97" w:rsidRPr="00BC2B97" w:rsidRDefault="00BC2B97" w:rsidP="00BC2B97">
      <w:pPr>
        <w:pStyle w:val="5"/>
      </w:pPr>
      <w:r w:rsidRPr="00BC2B97">
        <w:t>Request</w:t>
      </w:r>
    </w:p>
    <w:p w14:paraId="2A0B07C0" w14:textId="0B2281F7" w:rsidR="00BC2B97" w:rsidRDefault="00BC2B97" w:rsidP="00BC2B97">
      <w:r>
        <w:t xml:space="preserve">This table shows the URI parameters for the </w:t>
      </w:r>
      <w:r w:rsidR="00AB66B6">
        <w:t>list devices</w:t>
      </w:r>
      <w:r>
        <w:t xml:space="preserve"> request:</w:t>
      </w:r>
    </w:p>
    <w:tbl>
      <w:tblPr>
        <w:tblStyle w:val="af1"/>
        <w:tblW w:w="0" w:type="auto"/>
        <w:tblLook w:val="04A0" w:firstRow="1" w:lastRow="0" w:firstColumn="1" w:lastColumn="0" w:noHBand="0" w:noVBand="1"/>
      </w:tblPr>
      <w:tblGrid>
        <w:gridCol w:w="2605"/>
        <w:gridCol w:w="1710"/>
        <w:gridCol w:w="5035"/>
      </w:tblGrid>
      <w:tr w:rsidR="00BC2B97" w14:paraId="1F5BF1C5" w14:textId="77777777" w:rsidTr="00A20348">
        <w:tc>
          <w:tcPr>
            <w:tcW w:w="2605" w:type="dxa"/>
          </w:tcPr>
          <w:p w14:paraId="04350A86" w14:textId="77777777" w:rsidR="00BC2B97" w:rsidRDefault="00BC2B97" w:rsidP="00A20348">
            <w:pPr>
              <w:jc w:val="center"/>
            </w:pPr>
            <w:r>
              <w:t>Name</w:t>
            </w:r>
          </w:p>
        </w:tc>
        <w:tc>
          <w:tcPr>
            <w:tcW w:w="1710" w:type="dxa"/>
          </w:tcPr>
          <w:p w14:paraId="01E16BE2" w14:textId="77777777" w:rsidR="00BC2B97" w:rsidRDefault="00BC2B97" w:rsidP="00A20348">
            <w:pPr>
              <w:jc w:val="center"/>
            </w:pPr>
            <w:r>
              <w:t>Type</w:t>
            </w:r>
          </w:p>
        </w:tc>
        <w:tc>
          <w:tcPr>
            <w:tcW w:w="5035" w:type="dxa"/>
          </w:tcPr>
          <w:p w14:paraId="3FF46F3B" w14:textId="77777777" w:rsidR="00BC2B97" w:rsidRDefault="00BC2B97" w:rsidP="00A20348">
            <w:pPr>
              <w:jc w:val="center"/>
            </w:pPr>
            <w:r>
              <w:t>Description</w:t>
            </w:r>
          </w:p>
        </w:tc>
      </w:tr>
      <w:tr w:rsidR="00BC2B97" w14:paraId="0B4057F5" w14:textId="77777777" w:rsidTr="00A20348">
        <w:tc>
          <w:tcPr>
            <w:tcW w:w="2605" w:type="dxa"/>
          </w:tcPr>
          <w:p w14:paraId="2556DA0D" w14:textId="77777777" w:rsidR="00BC2B97" w:rsidRDefault="00BC2B97" w:rsidP="00A20348">
            <w:r>
              <w:t>{tenant_id}</w:t>
            </w:r>
          </w:p>
        </w:tc>
        <w:tc>
          <w:tcPr>
            <w:tcW w:w="1710" w:type="dxa"/>
          </w:tcPr>
          <w:p w14:paraId="0FF7E324" w14:textId="77777777" w:rsidR="00BC2B97" w:rsidRDefault="00BC2B97" w:rsidP="00A20348">
            <w:r>
              <w:t>UUID</w:t>
            </w:r>
          </w:p>
        </w:tc>
        <w:tc>
          <w:tcPr>
            <w:tcW w:w="5035" w:type="dxa"/>
          </w:tcPr>
          <w:p w14:paraId="33D19B52" w14:textId="77777777" w:rsidR="00BC2B97" w:rsidRDefault="00BC2B97" w:rsidP="00A20348">
            <w:r w:rsidRPr="00AC1588">
              <w:t>The UUID of the tenant in a multi-tenancy cloud.</w:t>
            </w:r>
          </w:p>
        </w:tc>
      </w:tr>
    </w:tbl>
    <w:p w14:paraId="11432936" w14:textId="77777777" w:rsidR="00BC2B97" w:rsidRDefault="00BC2B97" w:rsidP="00BC2B97">
      <w:pPr>
        <w:rPr>
          <w:rFonts w:asciiTheme="minorHAnsi" w:hAnsiTheme="minorHAnsi" w:cstheme="minorHAnsi"/>
        </w:rPr>
      </w:pPr>
      <w:r w:rsidRPr="00E6524E">
        <w:rPr>
          <w:rFonts w:asciiTheme="minorHAnsi" w:hAnsiTheme="minorHAnsi" w:cstheme="minorHAnsi"/>
        </w:rPr>
        <w:t>This operation does not accept a request body.</w:t>
      </w:r>
    </w:p>
    <w:p w14:paraId="67BD8622" w14:textId="43052BC7" w:rsidR="00901806" w:rsidRDefault="00BC2B97" w:rsidP="00BC2B97">
      <w:pPr>
        <w:pStyle w:val="5"/>
      </w:pPr>
      <w:r w:rsidRPr="00BC2B97">
        <w:t>Response</w:t>
      </w:r>
    </w:p>
    <w:p w14:paraId="614CCAFD" w14:textId="55835644" w:rsidR="00BC2B97" w:rsidRPr="00BC2B97" w:rsidRDefault="00BC2B97" w:rsidP="00BC2B97">
      <w:pPr>
        <w:rPr>
          <w:b/>
          <w:sz w:val="24"/>
        </w:rPr>
      </w:pPr>
      <w:r w:rsidRPr="00E6524E">
        <w:rPr>
          <w:b/>
          <w:sz w:val="24"/>
        </w:rPr>
        <w:t>Examp</w:t>
      </w:r>
      <w:r w:rsidR="00633D8B">
        <w:rPr>
          <w:b/>
          <w:sz w:val="24"/>
        </w:rPr>
        <w:t>le 2.14.</w:t>
      </w:r>
      <w:r w:rsidRPr="00E6524E">
        <w:rPr>
          <w:b/>
          <w:sz w:val="24"/>
        </w:rPr>
        <w:t xml:space="preserve"> </w:t>
      </w:r>
      <w:r>
        <w:rPr>
          <w:b/>
          <w:sz w:val="24"/>
        </w:rPr>
        <w:t>List devices: JSON response</w:t>
      </w:r>
    </w:p>
    <w:p w14:paraId="49EB44F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w:t>
      </w:r>
    </w:p>
    <w:p w14:paraId="61C2415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"devices": [</w:t>
      </w:r>
    </w:p>
    <w:p w14:paraId="7451F04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067D060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055C1F38"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"state": "OK",</w:t>
      </w:r>
    </w:p>
    <w:p w14:paraId="3A266C6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6F1A7D91"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66501A0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37508,</w:t>
      </w:r>
    </w:p>
    <w:p w14:paraId="2A04B15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1114A5D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602BAC6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0682EB0E"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"id": 1,</w:t>
      </w:r>
    </w:p>
    <w:p w14:paraId="67802B8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10435964</w:t>
      </w:r>
    </w:p>
    <w:p w14:paraId="3B1404F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0A1010F1"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2566956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6B7ECF4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"state": "OK",</w:t>
      </w:r>
    </w:p>
    <w:p w14:paraId="7AE2095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4C8C4975"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3CEAF00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37704,</w:t>
      </w:r>
    </w:p>
    <w:p w14:paraId="1C075DA4"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61A02448"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579CD7D7"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37112C5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"id": 2,</w:t>
      </w:r>
    </w:p>
    <w:p w14:paraId="28DF129F"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10435768</w:t>
      </w:r>
    </w:p>
    <w:p w14:paraId="10DA31C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1DB3AAB5"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lastRenderedPageBreak/>
        <w:t xml:space="preserve">        {</w:t>
      </w:r>
    </w:p>
    <w:p w14:paraId="10A8A352"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308E31CB"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"state": "OK",</w:t>
      </w:r>
    </w:p>
    <w:p w14:paraId="5A190AA4"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0DBA23E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38FF0A3D"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"used_capacity_kb": 36956,</w:t>
      </w:r>
    </w:p>
    <w:p w14:paraId="2B38930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346DA80C"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6DD49DC9"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10B62886"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"id": 3,</w:t>
      </w:r>
    </w:p>
    <w:p w14:paraId="373D63F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"avail_capacity_kb": 10436516</w:t>
      </w:r>
    </w:p>
    <w:p w14:paraId="492FBE10"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479B376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 xml:space="preserve">    ]</w:t>
      </w:r>
    </w:p>
    <w:p w14:paraId="28A9C1EA" w14:textId="77777777" w:rsidR="00901806" w:rsidRPr="00DA3F56" w:rsidRDefault="00901806" w:rsidP="00BC2B97">
      <w:pPr>
        <w:pStyle w:val="CodeBlock"/>
        <w:ind w:left="0"/>
        <w:rPr>
          <w:rFonts w:asciiTheme="minorHAnsi" w:hAnsiTheme="minorHAnsi" w:cstheme="minorHAnsi"/>
        </w:rPr>
      </w:pPr>
      <w:r w:rsidRPr="00DA3F56">
        <w:rPr>
          <w:rFonts w:asciiTheme="minorHAnsi" w:hAnsiTheme="minorHAnsi" w:cstheme="minorHAnsi"/>
        </w:rPr>
        <w:t>}</w:t>
      </w:r>
    </w:p>
    <w:p w14:paraId="54A18956" w14:textId="292DD690" w:rsidR="00AB66B6" w:rsidRDefault="00AB66B6">
      <w:pPr>
        <w:spacing w:before="0" w:after="0" w:line="240" w:lineRule="auto"/>
        <w:rPr>
          <w:rFonts w:asciiTheme="minorHAnsi" w:hAnsiTheme="minorHAnsi" w:cstheme="minorHAnsi"/>
        </w:rPr>
      </w:pPr>
      <w:r>
        <w:rPr>
          <w:rFonts w:asciiTheme="minorHAnsi" w:hAnsiTheme="minorHAnsi" w:cstheme="minorHAnsi"/>
        </w:rPr>
        <w:br w:type="page"/>
      </w:r>
    </w:p>
    <w:p w14:paraId="541E84ED" w14:textId="77777777" w:rsidR="00901806" w:rsidRDefault="00901806" w:rsidP="00901806">
      <w:pPr>
        <w:pStyle w:val="4"/>
        <w:rPr>
          <w:rFonts w:asciiTheme="minorHAnsi" w:hAnsiTheme="minorHAnsi" w:cstheme="minorHAnsi"/>
          <w:color w:val="0070C0"/>
          <w:sz w:val="32"/>
          <w:szCs w:val="32"/>
        </w:rPr>
      </w:pPr>
      <w:bookmarkStart w:id="39" w:name="_Get_available_disks"/>
      <w:bookmarkEnd w:id="39"/>
      <w:r w:rsidRPr="00AB66B6">
        <w:rPr>
          <w:rFonts w:asciiTheme="minorHAnsi" w:hAnsiTheme="minorHAnsi" w:cstheme="minorHAnsi"/>
          <w:color w:val="0070C0"/>
          <w:sz w:val="32"/>
          <w:szCs w:val="32"/>
        </w:rPr>
        <w:lastRenderedPageBreak/>
        <w:t>Get_available_disks</w:t>
      </w:r>
    </w:p>
    <w:tbl>
      <w:tblPr>
        <w:tblStyle w:val="af1"/>
        <w:tblW w:w="0" w:type="auto"/>
        <w:tblLook w:val="04A0" w:firstRow="1" w:lastRow="0" w:firstColumn="1" w:lastColumn="0" w:noHBand="0" w:noVBand="1"/>
      </w:tblPr>
      <w:tblGrid>
        <w:gridCol w:w="1075"/>
        <w:gridCol w:w="4118"/>
        <w:gridCol w:w="4157"/>
      </w:tblGrid>
      <w:tr w:rsidR="00AB66B6" w14:paraId="77210109" w14:textId="77777777" w:rsidTr="00A20348">
        <w:tc>
          <w:tcPr>
            <w:tcW w:w="1075" w:type="dxa"/>
          </w:tcPr>
          <w:p w14:paraId="1A3D7FE8" w14:textId="77777777" w:rsidR="00AB66B6" w:rsidRDefault="00AB66B6" w:rsidP="00A20348">
            <w:pPr>
              <w:jc w:val="center"/>
              <w:rPr>
                <w:rFonts w:asciiTheme="minorHAnsi" w:hAnsiTheme="minorHAnsi" w:cstheme="minorHAnsi"/>
              </w:rPr>
            </w:pPr>
            <w:r>
              <w:rPr>
                <w:rFonts w:asciiTheme="minorHAnsi" w:hAnsiTheme="minorHAnsi" w:cstheme="minorHAnsi"/>
              </w:rPr>
              <w:t>Method</w:t>
            </w:r>
          </w:p>
        </w:tc>
        <w:tc>
          <w:tcPr>
            <w:tcW w:w="4118" w:type="dxa"/>
          </w:tcPr>
          <w:p w14:paraId="44609D9B" w14:textId="77777777" w:rsidR="00AB66B6" w:rsidRDefault="00AB66B6" w:rsidP="00A20348">
            <w:pPr>
              <w:jc w:val="center"/>
              <w:rPr>
                <w:rFonts w:asciiTheme="minorHAnsi" w:hAnsiTheme="minorHAnsi" w:cstheme="minorHAnsi"/>
              </w:rPr>
            </w:pPr>
            <w:r>
              <w:rPr>
                <w:rFonts w:asciiTheme="minorHAnsi" w:hAnsiTheme="minorHAnsi" w:cstheme="minorHAnsi"/>
              </w:rPr>
              <w:t>URI</w:t>
            </w:r>
          </w:p>
        </w:tc>
        <w:tc>
          <w:tcPr>
            <w:tcW w:w="4157" w:type="dxa"/>
          </w:tcPr>
          <w:p w14:paraId="498B113C" w14:textId="77777777" w:rsidR="00AB66B6" w:rsidRDefault="00AB66B6" w:rsidP="00A20348">
            <w:pPr>
              <w:jc w:val="center"/>
              <w:rPr>
                <w:rFonts w:asciiTheme="minorHAnsi" w:hAnsiTheme="minorHAnsi" w:cstheme="minorHAnsi"/>
              </w:rPr>
            </w:pPr>
            <w:r>
              <w:rPr>
                <w:rFonts w:asciiTheme="minorHAnsi" w:hAnsiTheme="minorHAnsi" w:cstheme="minorHAnsi"/>
              </w:rPr>
              <w:t>Description</w:t>
            </w:r>
          </w:p>
        </w:tc>
      </w:tr>
      <w:tr w:rsidR="00AB66B6" w14:paraId="7421A0F2" w14:textId="77777777" w:rsidTr="00A20348">
        <w:tc>
          <w:tcPr>
            <w:tcW w:w="1075" w:type="dxa"/>
          </w:tcPr>
          <w:p w14:paraId="638B08CD" w14:textId="77777777" w:rsidR="00AB66B6" w:rsidRDefault="00AB66B6" w:rsidP="00A20348">
            <w:pPr>
              <w:rPr>
                <w:rFonts w:asciiTheme="minorHAnsi" w:hAnsiTheme="minorHAnsi" w:cstheme="minorHAnsi"/>
              </w:rPr>
            </w:pPr>
            <w:r>
              <w:rPr>
                <w:rFonts w:asciiTheme="minorHAnsi" w:hAnsiTheme="minorHAnsi" w:cstheme="minorHAnsi"/>
              </w:rPr>
              <w:t>GET</w:t>
            </w:r>
          </w:p>
        </w:tc>
        <w:tc>
          <w:tcPr>
            <w:tcW w:w="4118" w:type="dxa"/>
          </w:tcPr>
          <w:p w14:paraId="67DD937C" w14:textId="77777777" w:rsidR="00AB66B6" w:rsidRDefault="00AB66B6"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r>
              <w:t xml:space="preserve"> </w:t>
            </w:r>
            <w:r w:rsidRPr="007E0B54">
              <w:rPr>
                <w:rFonts w:asciiTheme="minorHAnsi" w:hAnsiTheme="minorHAnsi" w:cstheme="minorHAnsi"/>
              </w:rPr>
              <w:t>get_available_disks?server_id={server_id}</w:t>
            </w:r>
          </w:p>
        </w:tc>
        <w:tc>
          <w:tcPr>
            <w:tcW w:w="4157" w:type="dxa"/>
          </w:tcPr>
          <w:p w14:paraId="3A6FF548" w14:textId="25905942" w:rsidR="00AB66B6" w:rsidRDefault="00AB66B6" w:rsidP="00633D8B">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 xml:space="preserve">s </w:t>
            </w:r>
            <w:r w:rsidRPr="00DA3F56">
              <w:rPr>
                <w:rFonts w:asciiTheme="minorHAnsi" w:hAnsiTheme="minorHAnsi" w:cstheme="minorHAnsi"/>
              </w:rPr>
              <w:t>available disks</w:t>
            </w:r>
          </w:p>
        </w:tc>
      </w:tr>
    </w:tbl>
    <w:p w14:paraId="55D53396" w14:textId="77777777" w:rsidR="00B23C7B" w:rsidRDefault="00B23C7B" w:rsidP="00B23C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4F6705" w14:textId="4928634B" w:rsidR="00AB66B6" w:rsidRDefault="00AB66B6" w:rsidP="00AB66B6">
      <w:pPr>
        <w:pStyle w:val="5"/>
      </w:pPr>
      <w:r w:rsidRPr="00AB66B6">
        <w:rPr>
          <w:rFonts w:hint="eastAsia"/>
        </w:rPr>
        <w:t>Request</w:t>
      </w:r>
    </w:p>
    <w:p w14:paraId="1ED46733" w14:textId="7D44AB07" w:rsidR="00AB66B6" w:rsidRDefault="00AB66B6" w:rsidP="00AB66B6">
      <w:r>
        <w:t>This table shows the URI parameters for the get available disks request:</w:t>
      </w:r>
    </w:p>
    <w:tbl>
      <w:tblPr>
        <w:tblStyle w:val="af1"/>
        <w:tblW w:w="0" w:type="auto"/>
        <w:tblLook w:val="04A0" w:firstRow="1" w:lastRow="0" w:firstColumn="1" w:lastColumn="0" w:noHBand="0" w:noVBand="1"/>
      </w:tblPr>
      <w:tblGrid>
        <w:gridCol w:w="2605"/>
        <w:gridCol w:w="1710"/>
        <w:gridCol w:w="5035"/>
      </w:tblGrid>
      <w:tr w:rsidR="00AB66B6" w14:paraId="1FC34683" w14:textId="77777777" w:rsidTr="00A20348">
        <w:tc>
          <w:tcPr>
            <w:tcW w:w="2605" w:type="dxa"/>
          </w:tcPr>
          <w:p w14:paraId="5587D044" w14:textId="77777777" w:rsidR="00AB66B6" w:rsidRDefault="00AB66B6" w:rsidP="00A20348">
            <w:pPr>
              <w:jc w:val="center"/>
            </w:pPr>
            <w:r>
              <w:t>Name</w:t>
            </w:r>
          </w:p>
        </w:tc>
        <w:tc>
          <w:tcPr>
            <w:tcW w:w="1710" w:type="dxa"/>
          </w:tcPr>
          <w:p w14:paraId="564D9825" w14:textId="77777777" w:rsidR="00AB66B6" w:rsidRDefault="00AB66B6" w:rsidP="00A20348">
            <w:pPr>
              <w:jc w:val="center"/>
            </w:pPr>
            <w:r>
              <w:t>Type</w:t>
            </w:r>
          </w:p>
        </w:tc>
        <w:tc>
          <w:tcPr>
            <w:tcW w:w="5035" w:type="dxa"/>
          </w:tcPr>
          <w:p w14:paraId="79D29C4E" w14:textId="77777777" w:rsidR="00AB66B6" w:rsidRDefault="00AB66B6" w:rsidP="00A20348">
            <w:pPr>
              <w:jc w:val="center"/>
            </w:pPr>
            <w:r>
              <w:t>Description</w:t>
            </w:r>
          </w:p>
        </w:tc>
      </w:tr>
      <w:tr w:rsidR="00AB66B6" w14:paraId="55E35B14" w14:textId="77777777" w:rsidTr="00A20348">
        <w:tc>
          <w:tcPr>
            <w:tcW w:w="2605" w:type="dxa"/>
          </w:tcPr>
          <w:p w14:paraId="2174D1E7" w14:textId="77777777" w:rsidR="00AB66B6" w:rsidRDefault="00AB66B6" w:rsidP="00A20348">
            <w:r>
              <w:t>{tenant_id}</w:t>
            </w:r>
          </w:p>
        </w:tc>
        <w:tc>
          <w:tcPr>
            <w:tcW w:w="1710" w:type="dxa"/>
          </w:tcPr>
          <w:p w14:paraId="19A55B3E" w14:textId="77777777" w:rsidR="00AB66B6" w:rsidRDefault="00AB66B6" w:rsidP="00A20348">
            <w:r>
              <w:t>UUID</w:t>
            </w:r>
          </w:p>
        </w:tc>
        <w:tc>
          <w:tcPr>
            <w:tcW w:w="5035" w:type="dxa"/>
          </w:tcPr>
          <w:p w14:paraId="77AA2892" w14:textId="77777777" w:rsidR="00AB66B6" w:rsidRDefault="00AB66B6" w:rsidP="00A20348">
            <w:r w:rsidRPr="00AC1588">
              <w:t>The UUID of the tenant in a multi-tenancy cloud.</w:t>
            </w:r>
          </w:p>
        </w:tc>
      </w:tr>
    </w:tbl>
    <w:p w14:paraId="2D7605FF" w14:textId="6CC34CA1" w:rsidR="00AB66B6" w:rsidRDefault="00AB66B6" w:rsidP="00AB66B6">
      <w:r>
        <w:t>This table shows the query parameters for the get available disks request:</w:t>
      </w:r>
    </w:p>
    <w:tbl>
      <w:tblPr>
        <w:tblStyle w:val="af1"/>
        <w:tblW w:w="0" w:type="auto"/>
        <w:tblLook w:val="04A0" w:firstRow="1" w:lastRow="0" w:firstColumn="1" w:lastColumn="0" w:noHBand="0" w:noVBand="1"/>
      </w:tblPr>
      <w:tblGrid>
        <w:gridCol w:w="2605"/>
        <w:gridCol w:w="1710"/>
        <w:gridCol w:w="5035"/>
      </w:tblGrid>
      <w:tr w:rsidR="00AB66B6" w14:paraId="251BBCC8" w14:textId="77777777" w:rsidTr="00A20348">
        <w:tc>
          <w:tcPr>
            <w:tcW w:w="2605" w:type="dxa"/>
          </w:tcPr>
          <w:p w14:paraId="1B3569C4" w14:textId="77777777" w:rsidR="00AB66B6" w:rsidRDefault="00AB66B6" w:rsidP="00A20348">
            <w:pPr>
              <w:jc w:val="center"/>
            </w:pPr>
            <w:r>
              <w:t>Name</w:t>
            </w:r>
          </w:p>
        </w:tc>
        <w:tc>
          <w:tcPr>
            <w:tcW w:w="1710" w:type="dxa"/>
          </w:tcPr>
          <w:p w14:paraId="6B2743D1" w14:textId="77777777" w:rsidR="00AB66B6" w:rsidRDefault="00AB66B6" w:rsidP="00A20348">
            <w:pPr>
              <w:jc w:val="center"/>
            </w:pPr>
            <w:r>
              <w:t>Type</w:t>
            </w:r>
          </w:p>
        </w:tc>
        <w:tc>
          <w:tcPr>
            <w:tcW w:w="5035" w:type="dxa"/>
          </w:tcPr>
          <w:p w14:paraId="5C618AEE" w14:textId="77777777" w:rsidR="00AB66B6" w:rsidRDefault="00AB66B6" w:rsidP="00A20348">
            <w:pPr>
              <w:jc w:val="center"/>
            </w:pPr>
            <w:r>
              <w:t>Description</w:t>
            </w:r>
          </w:p>
        </w:tc>
      </w:tr>
      <w:tr w:rsidR="00AB66B6" w14:paraId="786C7142" w14:textId="77777777" w:rsidTr="00A20348">
        <w:tc>
          <w:tcPr>
            <w:tcW w:w="2605" w:type="dxa"/>
          </w:tcPr>
          <w:p w14:paraId="342602D9" w14:textId="5F6AF978" w:rsidR="00AB66B6" w:rsidRDefault="00AB66B6" w:rsidP="00AB66B6">
            <w:r>
              <w:t>{server_id}</w:t>
            </w:r>
          </w:p>
        </w:tc>
        <w:tc>
          <w:tcPr>
            <w:tcW w:w="1710" w:type="dxa"/>
          </w:tcPr>
          <w:p w14:paraId="31480F88" w14:textId="1D47E434" w:rsidR="00AB66B6" w:rsidRDefault="00AB66B6" w:rsidP="00A20348">
            <w:r>
              <w:t>Int</w:t>
            </w:r>
          </w:p>
        </w:tc>
        <w:tc>
          <w:tcPr>
            <w:tcW w:w="5035" w:type="dxa"/>
          </w:tcPr>
          <w:p w14:paraId="34889FEF" w14:textId="76654180" w:rsidR="00AB66B6" w:rsidRDefault="00AB66B6" w:rsidP="00A20348">
            <w:r>
              <w:t>The id of server</w:t>
            </w:r>
            <w:r w:rsidRPr="00AC1588">
              <w:t>.</w:t>
            </w:r>
          </w:p>
        </w:tc>
      </w:tr>
    </w:tbl>
    <w:p w14:paraId="724368E5" w14:textId="77777777" w:rsidR="00AB66B6" w:rsidRDefault="00AB66B6" w:rsidP="00AB66B6">
      <w:pPr>
        <w:rPr>
          <w:rFonts w:asciiTheme="minorHAnsi" w:hAnsiTheme="minorHAnsi" w:cstheme="minorHAnsi"/>
        </w:rPr>
      </w:pPr>
      <w:r w:rsidRPr="00E6524E">
        <w:rPr>
          <w:rFonts w:asciiTheme="minorHAnsi" w:hAnsiTheme="minorHAnsi" w:cstheme="minorHAnsi"/>
        </w:rPr>
        <w:t>This operation does not accept a request body.</w:t>
      </w:r>
    </w:p>
    <w:p w14:paraId="1D1F6C22" w14:textId="1426A818" w:rsidR="00901806" w:rsidRDefault="00AB66B6" w:rsidP="00AB66B6">
      <w:pPr>
        <w:pStyle w:val="5"/>
      </w:pPr>
      <w:r w:rsidRPr="00AB66B6">
        <w:t>Response</w:t>
      </w:r>
    </w:p>
    <w:p w14:paraId="125D5AB3" w14:textId="24171CF8" w:rsidR="00AB66B6" w:rsidRPr="00BC2B97" w:rsidRDefault="00AB66B6" w:rsidP="00AB66B6">
      <w:pPr>
        <w:rPr>
          <w:b/>
          <w:sz w:val="24"/>
        </w:rPr>
      </w:pPr>
      <w:r w:rsidRPr="00E6524E">
        <w:rPr>
          <w:b/>
          <w:sz w:val="24"/>
        </w:rPr>
        <w:t>Examp</w:t>
      </w:r>
      <w:r w:rsidR="00633D8B">
        <w:rPr>
          <w:b/>
          <w:sz w:val="24"/>
        </w:rPr>
        <w:t>le 2.15.</w:t>
      </w:r>
      <w:r w:rsidRPr="00E6524E">
        <w:rPr>
          <w:b/>
          <w:sz w:val="24"/>
        </w:rPr>
        <w:t xml:space="preserve"> </w:t>
      </w:r>
      <w:r w:rsidR="00CD795A">
        <w:rPr>
          <w:b/>
          <w:sz w:val="24"/>
        </w:rPr>
        <w:t>Get</w:t>
      </w:r>
      <w:r>
        <w:rPr>
          <w:b/>
          <w:sz w:val="24"/>
        </w:rPr>
        <w:t xml:space="preserve"> availables disks: JSON response</w:t>
      </w:r>
    </w:p>
    <w:p w14:paraId="426DD809"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w:t>
      </w:r>
    </w:p>
    <w:p w14:paraId="0B05B0F5"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"available_disks": [</w:t>
      </w:r>
    </w:p>
    <w:p w14:paraId="746258C1"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w:t>
      </w:r>
    </w:p>
    <w:p w14:paraId="7BF3D55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"/dev/disk/by-path/pci-0000:00:10.0-scsi-0:0:0:0-part5",</w:t>
      </w:r>
    </w:p>
    <w:p w14:paraId="544BE309"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"/dev/disk/by-path/pci-0000:00:10.0-scsi-0:0:2:0",</w:t>
      </w:r>
    </w:p>
    <w:p w14:paraId="7E51C348"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"/dev/disk/by-path/pci-0000:00:10.0-scsi-0:0:0:0-part2",</w:t>
      </w:r>
    </w:p>
    <w:p w14:paraId="21BD9A6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"/dev/disk/by-path/pci-0000:00:10.0-scsi-0:0:1:0",</w:t>
      </w:r>
    </w:p>
    <w:p w14:paraId="01D8C446"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"/dev/sda5",</w:t>
      </w:r>
    </w:p>
    <w:p w14:paraId="73EE7204"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"/dev/disk/by-path/pci-0000:00:10.0-scsi-0:0:2:0-part1",</w:t>
      </w:r>
    </w:p>
    <w:p w14:paraId="1D98F353"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"/dev/sdb",</w:t>
      </w:r>
    </w:p>
    <w:p w14:paraId="0FBB88E7"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"/dev/sdc",</w:t>
      </w:r>
    </w:p>
    <w:p w14:paraId="287FBFEA"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"/dev/sda2",</w:t>
      </w:r>
    </w:p>
    <w:p w14:paraId="47F23E1D"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"/dev/sda"</w:t>
      </w:r>
    </w:p>
    <w:p w14:paraId="3345AAAA"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 xml:space="preserve">    ]</w:t>
      </w:r>
    </w:p>
    <w:p w14:paraId="12B10437" w14:textId="77777777" w:rsidR="00901806" w:rsidRPr="00DA3F56" w:rsidRDefault="00901806" w:rsidP="00AB66B6">
      <w:pPr>
        <w:pStyle w:val="CodeBlock"/>
        <w:ind w:left="0"/>
        <w:rPr>
          <w:rFonts w:asciiTheme="minorHAnsi" w:hAnsiTheme="minorHAnsi" w:cstheme="minorHAnsi"/>
        </w:rPr>
      </w:pPr>
      <w:r w:rsidRPr="00DA3F56">
        <w:rPr>
          <w:rFonts w:asciiTheme="minorHAnsi" w:hAnsiTheme="minorHAnsi" w:cstheme="minorHAnsi"/>
        </w:rPr>
        <w:t>}</w:t>
      </w:r>
    </w:p>
    <w:p w14:paraId="6A27805E" w14:textId="2F4E5476" w:rsidR="00B23C7B" w:rsidRDefault="00B23C7B">
      <w:pPr>
        <w:spacing w:before="0" w:after="0" w:line="240" w:lineRule="auto"/>
        <w:rPr>
          <w:rFonts w:asciiTheme="minorHAnsi" w:hAnsiTheme="minorHAnsi" w:cstheme="minorHAnsi"/>
        </w:rPr>
      </w:pPr>
      <w:r>
        <w:rPr>
          <w:rFonts w:asciiTheme="minorHAnsi" w:hAnsiTheme="minorHAnsi" w:cstheme="minorHAnsi"/>
        </w:rPr>
        <w:br w:type="page"/>
      </w:r>
    </w:p>
    <w:p w14:paraId="0874808D" w14:textId="77777777" w:rsidR="00901806" w:rsidRDefault="00901806" w:rsidP="00901806">
      <w:pPr>
        <w:pStyle w:val="4"/>
        <w:rPr>
          <w:rFonts w:asciiTheme="minorHAnsi" w:hAnsiTheme="minorHAnsi" w:cstheme="minorHAnsi"/>
          <w:color w:val="0070C0"/>
          <w:sz w:val="32"/>
          <w:szCs w:val="32"/>
        </w:rPr>
      </w:pPr>
      <w:bookmarkStart w:id="40" w:name="_Get_smart_info"/>
      <w:bookmarkEnd w:id="40"/>
      <w:r w:rsidRPr="00B23C7B">
        <w:rPr>
          <w:rFonts w:asciiTheme="minorHAnsi" w:hAnsiTheme="minorHAnsi" w:cstheme="minorHAnsi"/>
          <w:color w:val="0070C0"/>
          <w:sz w:val="32"/>
          <w:szCs w:val="32"/>
        </w:rPr>
        <w:lastRenderedPageBreak/>
        <w:t>Get_smart_info</w:t>
      </w:r>
    </w:p>
    <w:tbl>
      <w:tblPr>
        <w:tblStyle w:val="af1"/>
        <w:tblW w:w="0" w:type="auto"/>
        <w:tblLook w:val="04A0" w:firstRow="1" w:lastRow="0" w:firstColumn="1" w:lastColumn="0" w:noHBand="0" w:noVBand="1"/>
      </w:tblPr>
      <w:tblGrid>
        <w:gridCol w:w="1072"/>
        <w:gridCol w:w="4178"/>
        <w:gridCol w:w="4100"/>
      </w:tblGrid>
      <w:tr w:rsidR="00B23C7B" w14:paraId="15CE9FEC" w14:textId="77777777" w:rsidTr="00B23C7B">
        <w:tc>
          <w:tcPr>
            <w:tcW w:w="1072" w:type="dxa"/>
          </w:tcPr>
          <w:p w14:paraId="1C6FF26C" w14:textId="77777777" w:rsidR="00B23C7B" w:rsidRDefault="00B23C7B" w:rsidP="00A20348">
            <w:pPr>
              <w:jc w:val="center"/>
              <w:rPr>
                <w:rFonts w:asciiTheme="minorHAnsi" w:hAnsiTheme="minorHAnsi" w:cstheme="minorHAnsi"/>
              </w:rPr>
            </w:pPr>
            <w:r>
              <w:rPr>
                <w:rFonts w:asciiTheme="minorHAnsi" w:hAnsiTheme="minorHAnsi" w:cstheme="minorHAnsi"/>
              </w:rPr>
              <w:t>Method</w:t>
            </w:r>
          </w:p>
        </w:tc>
        <w:tc>
          <w:tcPr>
            <w:tcW w:w="4178" w:type="dxa"/>
          </w:tcPr>
          <w:p w14:paraId="0DB3D794" w14:textId="77777777" w:rsidR="00B23C7B" w:rsidRDefault="00B23C7B" w:rsidP="00A20348">
            <w:pPr>
              <w:jc w:val="center"/>
              <w:rPr>
                <w:rFonts w:asciiTheme="minorHAnsi" w:hAnsiTheme="minorHAnsi" w:cstheme="minorHAnsi"/>
              </w:rPr>
            </w:pPr>
            <w:r>
              <w:rPr>
                <w:rFonts w:asciiTheme="minorHAnsi" w:hAnsiTheme="minorHAnsi" w:cstheme="minorHAnsi"/>
              </w:rPr>
              <w:t>URI</w:t>
            </w:r>
          </w:p>
        </w:tc>
        <w:tc>
          <w:tcPr>
            <w:tcW w:w="4100" w:type="dxa"/>
          </w:tcPr>
          <w:p w14:paraId="47620109" w14:textId="77777777" w:rsidR="00B23C7B" w:rsidRDefault="00B23C7B" w:rsidP="00A20348">
            <w:pPr>
              <w:jc w:val="center"/>
              <w:rPr>
                <w:rFonts w:asciiTheme="minorHAnsi" w:hAnsiTheme="minorHAnsi" w:cstheme="minorHAnsi"/>
              </w:rPr>
            </w:pPr>
            <w:r>
              <w:rPr>
                <w:rFonts w:asciiTheme="minorHAnsi" w:hAnsiTheme="minorHAnsi" w:cstheme="minorHAnsi"/>
              </w:rPr>
              <w:t>Description</w:t>
            </w:r>
          </w:p>
        </w:tc>
      </w:tr>
      <w:tr w:rsidR="00B23C7B" w14:paraId="7C223C81" w14:textId="77777777" w:rsidTr="00B23C7B">
        <w:tc>
          <w:tcPr>
            <w:tcW w:w="1072" w:type="dxa"/>
          </w:tcPr>
          <w:p w14:paraId="73B75D2D" w14:textId="77777777" w:rsidR="00B23C7B" w:rsidRDefault="00B23C7B" w:rsidP="00A20348">
            <w:pPr>
              <w:rPr>
                <w:rFonts w:asciiTheme="minorHAnsi" w:hAnsiTheme="minorHAnsi" w:cstheme="minorHAnsi"/>
              </w:rPr>
            </w:pPr>
            <w:r>
              <w:rPr>
                <w:rFonts w:asciiTheme="minorHAnsi" w:hAnsiTheme="minorHAnsi" w:cstheme="minorHAnsi"/>
              </w:rPr>
              <w:t>GET</w:t>
            </w:r>
          </w:p>
        </w:tc>
        <w:tc>
          <w:tcPr>
            <w:tcW w:w="4178" w:type="dxa"/>
          </w:tcPr>
          <w:p w14:paraId="5C7E7CD5" w14:textId="77777777" w:rsidR="00B23C7B" w:rsidRDefault="00B23C7B" w:rsidP="00A20348">
            <w:pPr>
              <w:rPr>
                <w:rFonts w:asciiTheme="minorHAnsi" w:hAnsiTheme="minorHAnsi" w:cstheme="minorHAnsi"/>
              </w:rPr>
            </w:pPr>
            <w:r w:rsidRPr="007E0B54">
              <w:rPr>
                <w:rFonts w:asciiTheme="minorHAnsi" w:hAnsiTheme="minorHAnsi" w:cstheme="minorHAnsi"/>
              </w:rPr>
              <w:t>/v1/{tenant_id}/</w:t>
            </w:r>
            <w:r>
              <w:rPr>
                <w:rFonts w:asciiTheme="minorHAnsi" w:hAnsiTheme="minorHAnsi" w:cstheme="minorHAnsi"/>
              </w:rPr>
              <w:t>devices/</w:t>
            </w:r>
            <w:r w:rsidRPr="007E0B54">
              <w:rPr>
                <w:rFonts w:asciiTheme="minorHAnsi" w:hAnsiTheme="minorHAnsi" w:cstheme="minorHAnsi"/>
              </w:rPr>
              <w:t>get_smart_info</w:t>
            </w:r>
          </w:p>
          <w:p w14:paraId="7B87F063" w14:textId="77777777" w:rsidR="00B23C7B" w:rsidRDefault="00B23C7B" w:rsidP="00A20348">
            <w:pPr>
              <w:rPr>
                <w:rFonts w:asciiTheme="minorHAnsi" w:hAnsiTheme="minorHAnsi" w:cstheme="minorHAnsi"/>
              </w:rPr>
            </w:pPr>
            <w:r w:rsidRPr="007E0B54">
              <w:rPr>
                <w:rFonts w:asciiTheme="minorHAnsi" w:hAnsiTheme="minorHAnsi" w:cstheme="minorHAnsi"/>
              </w:rPr>
              <w:t>?device_path={path}&amp;device_id={device_id}</w:t>
            </w:r>
          </w:p>
        </w:tc>
        <w:tc>
          <w:tcPr>
            <w:tcW w:w="4100" w:type="dxa"/>
          </w:tcPr>
          <w:p w14:paraId="291DED38" w14:textId="2DBCF43F" w:rsidR="00B23C7B" w:rsidRDefault="00B23C7B" w:rsidP="00A20348">
            <w:pPr>
              <w:rPr>
                <w:rFonts w:asciiTheme="minorHAnsi" w:hAnsiTheme="minorHAnsi" w:cstheme="minorHAnsi"/>
              </w:rPr>
            </w:pPr>
            <w:r w:rsidRPr="00DA3F56">
              <w:rPr>
                <w:rFonts w:asciiTheme="minorHAnsi" w:hAnsiTheme="minorHAnsi" w:cstheme="minorHAnsi"/>
              </w:rPr>
              <w:t>Get</w:t>
            </w:r>
            <w:r w:rsidR="00633D8B">
              <w:rPr>
                <w:rFonts w:asciiTheme="minorHAnsi" w:hAnsiTheme="minorHAnsi" w:cstheme="minorHAnsi"/>
              </w:rPr>
              <w:t>s</w:t>
            </w:r>
            <w:r w:rsidRPr="00DA3F56">
              <w:rPr>
                <w:rFonts w:asciiTheme="minorHAnsi" w:hAnsiTheme="minorHAnsi" w:cstheme="minorHAnsi"/>
              </w:rPr>
              <w:t xml:space="preserve"> smart info of</w:t>
            </w:r>
            <w:r>
              <w:rPr>
                <w:rFonts w:asciiTheme="minorHAnsi" w:hAnsiTheme="minorHAnsi" w:cstheme="minorHAnsi"/>
              </w:rPr>
              <w:t xml:space="preserve"> a </w:t>
            </w:r>
            <w:r w:rsidRPr="00DA3F56">
              <w:rPr>
                <w:rFonts w:asciiTheme="minorHAnsi" w:hAnsiTheme="minorHAnsi" w:cstheme="minorHAnsi"/>
              </w:rPr>
              <w:t>device</w:t>
            </w:r>
          </w:p>
        </w:tc>
      </w:tr>
    </w:tbl>
    <w:p w14:paraId="6F28E272" w14:textId="77777777" w:rsidR="00B23C7B" w:rsidRDefault="00B23C7B" w:rsidP="00B23C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E843145" w14:textId="0062CF4E" w:rsidR="00B23C7B" w:rsidRDefault="00B23C7B" w:rsidP="00B23C7B">
      <w:pPr>
        <w:pStyle w:val="5"/>
      </w:pPr>
      <w:r w:rsidRPr="00B23C7B">
        <w:t>Request</w:t>
      </w:r>
    </w:p>
    <w:p w14:paraId="516C1921" w14:textId="77777777" w:rsidR="00B23C7B" w:rsidRDefault="00B23C7B" w:rsidP="00B23C7B">
      <w:r>
        <w:t>This table shows the URI parameters for the get available disks request:</w:t>
      </w:r>
    </w:p>
    <w:tbl>
      <w:tblPr>
        <w:tblStyle w:val="af1"/>
        <w:tblW w:w="0" w:type="auto"/>
        <w:tblLook w:val="04A0" w:firstRow="1" w:lastRow="0" w:firstColumn="1" w:lastColumn="0" w:noHBand="0" w:noVBand="1"/>
      </w:tblPr>
      <w:tblGrid>
        <w:gridCol w:w="2605"/>
        <w:gridCol w:w="1710"/>
        <w:gridCol w:w="5035"/>
      </w:tblGrid>
      <w:tr w:rsidR="00B23C7B" w14:paraId="170A3C93" w14:textId="77777777" w:rsidTr="00A20348">
        <w:tc>
          <w:tcPr>
            <w:tcW w:w="2605" w:type="dxa"/>
          </w:tcPr>
          <w:p w14:paraId="3B0CDFA1" w14:textId="77777777" w:rsidR="00B23C7B" w:rsidRDefault="00B23C7B" w:rsidP="00A20348">
            <w:pPr>
              <w:jc w:val="center"/>
            </w:pPr>
            <w:r>
              <w:t>Name</w:t>
            </w:r>
          </w:p>
        </w:tc>
        <w:tc>
          <w:tcPr>
            <w:tcW w:w="1710" w:type="dxa"/>
          </w:tcPr>
          <w:p w14:paraId="77EBF8C1" w14:textId="77777777" w:rsidR="00B23C7B" w:rsidRDefault="00B23C7B" w:rsidP="00A20348">
            <w:pPr>
              <w:jc w:val="center"/>
            </w:pPr>
            <w:r>
              <w:t>Type</w:t>
            </w:r>
          </w:p>
        </w:tc>
        <w:tc>
          <w:tcPr>
            <w:tcW w:w="5035" w:type="dxa"/>
          </w:tcPr>
          <w:p w14:paraId="32B2F914" w14:textId="77777777" w:rsidR="00B23C7B" w:rsidRDefault="00B23C7B" w:rsidP="00A20348">
            <w:pPr>
              <w:jc w:val="center"/>
            </w:pPr>
            <w:r>
              <w:t>Description</w:t>
            </w:r>
          </w:p>
        </w:tc>
      </w:tr>
      <w:tr w:rsidR="00B23C7B" w14:paraId="5F08F344" w14:textId="77777777" w:rsidTr="00A20348">
        <w:tc>
          <w:tcPr>
            <w:tcW w:w="2605" w:type="dxa"/>
          </w:tcPr>
          <w:p w14:paraId="7EC291BD" w14:textId="77777777" w:rsidR="00B23C7B" w:rsidRDefault="00B23C7B" w:rsidP="00A20348">
            <w:r>
              <w:t>{tenant_id}</w:t>
            </w:r>
          </w:p>
        </w:tc>
        <w:tc>
          <w:tcPr>
            <w:tcW w:w="1710" w:type="dxa"/>
          </w:tcPr>
          <w:p w14:paraId="095E04A9" w14:textId="77777777" w:rsidR="00B23C7B" w:rsidRDefault="00B23C7B" w:rsidP="00A20348">
            <w:r>
              <w:t>UUID</w:t>
            </w:r>
          </w:p>
        </w:tc>
        <w:tc>
          <w:tcPr>
            <w:tcW w:w="5035" w:type="dxa"/>
          </w:tcPr>
          <w:p w14:paraId="76E58AC1" w14:textId="77777777" w:rsidR="00B23C7B" w:rsidRDefault="00B23C7B" w:rsidP="00A20348">
            <w:r w:rsidRPr="00AC1588">
              <w:t>The UUID of the tenant in a multi-tenancy cloud.</w:t>
            </w:r>
          </w:p>
        </w:tc>
      </w:tr>
    </w:tbl>
    <w:p w14:paraId="756959EE" w14:textId="77777777" w:rsidR="00B23C7B" w:rsidRDefault="00B23C7B" w:rsidP="00B23C7B">
      <w:r>
        <w:t>This table shows the query parameters for the get available disks request:</w:t>
      </w:r>
    </w:p>
    <w:tbl>
      <w:tblPr>
        <w:tblStyle w:val="af1"/>
        <w:tblW w:w="0" w:type="auto"/>
        <w:tblLook w:val="04A0" w:firstRow="1" w:lastRow="0" w:firstColumn="1" w:lastColumn="0" w:noHBand="0" w:noVBand="1"/>
      </w:tblPr>
      <w:tblGrid>
        <w:gridCol w:w="2605"/>
        <w:gridCol w:w="1710"/>
        <w:gridCol w:w="5035"/>
      </w:tblGrid>
      <w:tr w:rsidR="00B23C7B" w14:paraId="1CE9DB4A" w14:textId="77777777" w:rsidTr="00A20348">
        <w:tc>
          <w:tcPr>
            <w:tcW w:w="2605" w:type="dxa"/>
          </w:tcPr>
          <w:p w14:paraId="65AC04AE" w14:textId="77777777" w:rsidR="00B23C7B" w:rsidRDefault="00B23C7B" w:rsidP="00A20348">
            <w:pPr>
              <w:jc w:val="center"/>
            </w:pPr>
            <w:r>
              <w:t>Name</w:t>
            </w:r>
          </w:p>
        </w:tc>
        <w:tc>
          <w:tcPr>
            <w:tcW w:w="1710" w:type="dxa"/>
          </w:tcPr>
          <w:p w14:paraId="133C85EB" w14:textId="77777777" w:rsidR="00B23C7B" w:rsidRDefault="00B23C7B" w:rsidP="00A20348">
            <w:pPr>
              <w:jc w:val="center"/>
            </w:pPr>
            <w:r>
              <w:t>Type</w:t>
            </w:r>
          </w:p>
        </w:tc>
        <w:tc>
          <w:tcPr>
            <w:tcW w:w="5035" w:type="dxa"/>
          </w:tcPr>
          <w:p w14:paraId="13EA41C5" w14:textId="77777777" w:rsidR="00B23C7B" w:rsidRDefault="00B23C7B" w:rsidP="00A20348">
            <w:pPr>
              <w:jc w:val="center"/>
            </w:pPr>
            <w:r>
              <w:t>Description</w:t>
            </w:r>
          </w:p>
        </w:tc>
      </w:tr>
      <w:tr w:rsidR="00B23C7B" w14:paraId="6F355E81" w14:textId="77777777" w:rsidTr="00A20348">
        <w:tc>
          <w:tcPr>
            <w:tcW w:w="2605" w:type="dxa"/>
          </w:tcPr>
          <w:p w14:paraId="528E6C9D" w14:textId="43831928" w:rsidR="00B23C7B" w:rsidRDefault="00B23C7B" w:rsidP="00B23C7B">
            <w:r>
              <w:t>{path}</w:t>
            </w:r>
          </w:p>
        </w:tc>
        <w:tc>
          <w:tcPr>
            <w:tcW w:w="1710" w:type="dxa"/>
          </w:tcPr>
          <w:p w14:paraId="3CE9AEDC" w14:textId="4F207A94" w:rsidR="00B23C7B" w:rsidRDefault="00B23C7B" w:rsidP="00A20348">
            <w:r>
              <w:t>String</w:t>
            </w:r>
          </w:p>
        </w:tc>
        <w:tc>
          <w:tcPr>
            <w:tcW w:w="5035" w:type="dxa"/>
          </w:tcPr>
          <w:p w14:paraId="6BE5F002" w14:textId="6A52A927" w:rsidR="00B23C7B" w:rsidRDefault="00B23C7B" w:rsidP="00B23C7B">
            <w:r>
              <w:t>The path of device</w:t>
            </w:r>
            <w:r w:rsidRPr="00AC1588">
              <w:t>.</w:t>
            </w:r>
          </w:p>
        </w:tc>
      </w:tr>
      <w:tr w:rsidR="00B23C7B" w14:paraId="3711E353" w14:textId="77777777" w:rsidTr="00A20348">
        <w:tc>
          <w:tcPr>
            <w:tcW w:w="2605" w:type="dxa"/>
          </w:tcPr>
          <w:p w14:paraId="0DB19C8D" w14:textId="01ACCF87" w:rsidR="00B23C7B" w:rsidRDefault="00B23C7B" w:rsidP="00B23C7B">
            <w:r>
              <w:rPr>
                <w:rFonts w:hint="eastAsia"/>
              </w:rPr>
              <w:t>{</w:t>
            </w:r>
            <w:r>
              <w:t>device_id</w:t>
            </w:r>
            <w:r>
              <w:rPr>
                <w:rFonts w:hint="eastAsia"/>
              </w:rPr>
              <w:t>}</w:t>
            </w:r>
          </w:p>
        </w:tc>
        <w:tc>
          <w:tcPr>
            <w:tcW w:w="1710" w:type="dxa"/>
          </w:tcPr>
          <w:p w14:paraId="71CF8172" w14:textId="5DA22BC8" w:rsidR="00B23C7B" w:rsidRDefault="00B23C7B" w:rsidP="00A20348">
            <w:r>
              <w:rPr>
                <w:rFonts w:hint="eastAsia"/>
              </w:rPr>
              <w:t>Int</w:t>
            </w:r>
          </w:p>
        </w:tc>
        <w:tc>
          <w:tcPr>
            <w:tcW w:w="5035" w:type="dxa"/>
          </w:tcPr>
          <w:p w14:paraId="40A5E368" w14:textId="31768B46" w:rsidR="00B23C7B" w:rsidRDefault="00B23C7B" w:rsidP="00B23C7B">
            <w:r>
              <w:rPr>
                <w:rFonts w:hint="eastAsia"/>
              </w:rPr>
              <w:t>The id of device.</w:t>
            </w:r>
          </w:p>
        </w:tc>
      </w:tr>
    </w:tbl>
    <w:p w14:paraId="5B3A3369" w14:textId="3133F15E" w:rsidR="00901806" w:rsidRDefault="00B23C7B" w:rsidP="00CD795A">
      <w:pPr>
        <w:rPr>
          <w:rFonts w:asciiTheme="minorHAnsi" w:hAnsiTheme="minorHAnsi" w:cstheme="minorHAnsi"/>
        </w:rPr>
      </w:pPr>
      <w:r w:rsidRPr="00E6524E">
        <w:rPr>
          <w:rFonts w:asciiTheme="minorHAnsi" w:hAnsiTheme="minorHAnsi" w:cstheme="minorHAnsi"/>
        </w:rPr>
        <w:t>This operation does not accept a request body.</w:t>
      </w:r>
    </w:p>
    <w:p w14:paraId="62D31BA2" w14:textId="38B87ACC" w:rsidR="00901806" w:rsidRDefault="00CD795A" w:rsidP="00CD795A">
      <w:pPr>
        <w:pStyle w:val="5"/>
      </w:pPr>
      <w:r w:rsidRPr="00CD795A">
        <w:t>Response</w:t>
      </w:r>
    </w:p>
    <w:p w14:paraId="58CC1147" w14:textId="34E2DC95" w:rsidR="00CD795A" w:rsidRPr="00BC2B97" w:rsidRDefault="00CD795A" w:rsidP="00CD795A">
      <w:pPr>
        <w:rPr>
          <w:b/>
          <w:sz w:val="24"/>
        </w:rPr>
      </w:pPr>
      <w:r w:rsidRPr="00E6524E">
        <w:rPr>
          <w:b/>
          <w:sz w:val="24"/>
        </w:rPr>
        <w:t>Examp</w:t>
      </w:r>
      <w:r w:rsidR="00633D8B">
        <w:rPr>
          <w:b/>
          <w:sz w:val="24"/>
        </w:rPr>
        <w:t>le 2.16.</w:t>
      </w:r>
      <w:r w:rsidRPr="00E6524E">
        <w:rPr>
          <w:b/>
          <w:sz w:val="24"/>
        </w:rPr>
        <w:t xml:space="preserve"> </w:t>
      </w:r>
      <w:r>
        <w:rPr>
          <w:b/>
          <w:sz w:val="24"/>
        </w:rPr>
        <w:t>Get smart info: JSON response</w:t>
      </w:r>
    </w:p>
    <w:p w14:paraId="2B4808E0"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w:t>
      </w:r>
    </w:p>
    <w:p w14:paraId="058937CB"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"smart_info": {</w:t>
      </w:r>
    </w:p>
    <w:p w14:paraId="7C2E25FB"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"smart": {},</w:t>
      </w:r>
    </w:p>
    <w:p w14:paraId="11741A14"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"basic": {</w:t>
      </w:r>
    </w:p>
    <w:p w14:paraId="2E19298A"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"Serial Number": "",</w:t>
      </w:r>
    </w:p>
    <w:p w14:paraId="165B566C"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"Drive Family": "               VMware,",</w:t>
      </w:r>
    </w:p>
    <w:p w14:paraId="490F250E"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"Drive Status": " OK",</w:t>
      </w:r>
    </w:p>
    <w:p w14:paraId="650D7049"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"Firmware Version": ""</w:t>
      </w:r>
    </w:p>
    <w:p w14:paraId="4F99976E"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
    <w:p w14:paraId="52533AEA"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 xml:space="preserve">    }</w:t>
      </w:r>
    </w:p>
    <w:p w14:paraId="5E0808AF" w14:textId="77777777" w:rsidR="00901806" w:rsidRPr="00DA3F56" w:rsidRDefault="00901806" w:rsidP="00CD795A">
      <w:pPr>
        <w:pStyle w:val="CodeBlock"/>
        <w:ind w:left="0"/>
        <w:rPr>
          <w:rFonts w:asciiTheme="minorHAnsi" w:hAnsiTheme="minorHAnsi" w:cstheme="minorHAnsi"/>
        </w:rPr>
      </w:pPr>
      <w:r w:rsidRPr="00DA3F56">
        <w:rPr>
          <w:rFonts w:asciiTheme="minorHAnsi" w:hAnsiTheme="minorHAnsi" w:cstheme="minorHAnsi"/>
        </w:rPr>
        <w:t>}</w:t>
      </w:r>
    </w:p>
    <w:p w14:paraId="75420E11" w14:textId="12DA0CDD" w:rsidR="00C938F7" w:rsidRDefault="00C938F7">
      <w:pPr>
        <w:spacing w:before="0" w:after="0" w:line="240" w:lineRule="auto"/>
        <w:rPr>
          <w:rFonts w:asciiTheme="minorHAnsi" w:hAnsiTheme="minorHAnsi" w:cstheme="minorHAnsi"/>
        </w:rPr>
      </w:pPr>
      <w:r>
        <w:rPr>
          <w:rFonts w:asciiTheme="minorHAnsi" w:hAnsiTheme="minorHAnsi" w:cstheme="minorHAnsi"/>
        </w:rPr>
        <w:br w:type="page"/>
      </w:r>
    </w:p>
    <w:p w14:paraId="05D333F4" w14:textId="3438961B" w:rsidR="00901806" w:rsidRDefault="00032BBD" w:rsidP="00901806">
      <w:pPr>
        <w:pStyle w:val="3"/>
        <w:rPr>
          <w:rFonts w:asciiTheme="minorHAnsi" w:hAnsiTheme="minorHAnsi" w:cstheme="minorHAnsi"/>
          <w:sz w:val="36"/>
          <w:szCs w:val="36"/>
        </w:rPr>
      </w:pPr>
      <w:bookmarkStart w:id="41" w:name="_Toc434485884"/>
      <w:bookmarkStart w:id="42" w:name="_Toc441503633"/>
      <w:r w:rsidRPr="00032BBD">
        <w:rPr>
          <w:rFonts w:asciiTheme="minorHAnsi" w:hAnsiTheme="minorHAnsi" w:cstheme="minorHAnsi"/>
          <w:sz w:val="36"/>
          <w:szCs w:val="36"/>
        </w:rPr>
        <w:lastRenderedPageBreak/>
        <w:t>M</w:t>
      </w:r>
      <w:r w:rsidR="00901806" w:rsidRPr="00032BBD">
        <w:rPr>
          <w:rFonts w:asciiTheme="minorHAnsi" w:hAnsiTheme="minorHAnsi" w:cstheme="minorHAnsi"/>
          <w:sz w:val="36"/>
          <w:szCs w:val="36"/>
        </w:rPr>
        <w:t>ds</w:t>
      </w:r>
      <w:bookmarkEnd w:id="41"/>
      <w:bookmarkEnd w:id="42"/>
    </w:p>
    <w:p w14:paraId="542C21DD" w14:textId="2C2045D5" w:rsidR="00032BBD" w:rsidRDefault="00032BBD" w:rsidP="00032BBD">
      <w:pPr>
        <w:rPr>
          <w:rFonts w:asciiTheme="minorHAnsi" w:hAnsiTheme="minorHAnsi" w:cstheme="minorHAnsi"/>
        </w:rPr>
      </w:pPr>
      <w:r>
        <w:rPr>
          <w:rFonts w:asciiTheme="minorHAnsi" w:hAnsiTheme="minorHAnsi" w:cstheme="minorHAnsi"/>
        </w:rPr>
        <w:t xml:space="preserve">The </w:t>
      </w:r>
      <w:r w:rsidR="00166852">
        <w:rPr>
          <w:rFonts w:asciiTheme="minorHAnsi" w:hAnsiTheme="minorHAnsi" w:cstheme="minorHAnsi"/>
        </w:rPr>
        <w:t>MDS of ceph cluster</w:t>
      </w:r>
      <w:r>
        <w:rPr>
          <w:rFonts w:asciiTheme="minorHAnsi" w:hAnsiTheme="minorHAnsi" w:cstheme="minorHAnsi"/>
        </w:rPr>
        <w:t>.</w:t>
      </w:r>
    </w:p>
    <w:tbl>
      <w:tblPr>
        <w:tblStyle w:val="af1"/>
        <w:tblW w:w="0" w:type="auto"/>
        <w:tblLook w:val="04A0" w:firstRow="1" w:lastRow="0" w:firstColumn="1" w:lastColumn="0" w:noHBand="0" w:noVBand="1"/>
      </w:tblPr>
      <w:tblGrid>
        <w:gridCol w:w="1075"/>
        <w:gridCol w:w="4118"/>
        <w:gridCol w:w="4157"/>
      </w:tblGrid>
      <w:tr w:rsidR="00032BBD" w14:paraId="513BCC7D" w14:textId="77777777" w:rsidTr="00A20348">
        <w:tc>
          <w:tcPr>
            <w:tcW w:w="1075" w:type="dxa"/>
          </w:tcPr>
          <w:p w14:paraId="3C1BEBFC" w14:textId="77777777" w:rsidR="00032BBD" w:rsidRDefault="00032BBD" w:rsidP="00A20348">
            <w:pPr>
              <w:jc w:val="center"/>
              <w:rPr>
                <w:rFonts w:asciiTheme="minorHAnsi" w:hAnsiTheme="minorHAnsi" w:cstheme="minorHAnsi"/>
              </w:rPr>
            </w:pPr>
            <w:r>
              <w:rPr>
                <w:rFonts w:asciiTheme="minorHAnsi" w:hAnsiTheme="minorHAnsi" w:cstheme="minorHAnsi"/>
              </w:rPr>
              <w:t>Method</w:t>
            </w:r>
          </w:p>
        </w:tc>
        <w:tc>
          <w:tcPr>
            <w:tcW w:w="4118" w:type="dxa"/>
          </w:tcPr>
          <w:p w14:paraId="1638EE14" w14:textId="77777777" w:rsidR="00032BBD" w:rsidRDefault="00032BBD" w:rsidP="00A20348">
            <w:pPr>
              <w:jc w:val="center"/>
              <w:rPr>
                <w:rFonts w:asciiTheme="minorHAnsi" w:hAnsiTheme="minorHAnsi" w:cstheme="minorHAnsi"/>
              </w:rPr>
            </w:pPr>
            <w:r>
              <w:rPr>
                <w:rFonts w:asciiTheme="minorHAnsi" w:hAnsiTheme="minorHAnsi" w:cstheme="minorHAnsi"/>
              </w:rPr>
              <w:t>URI</w:t>
            </w:r>
          </w:p>
        </w:tc>
        <w:tc>
          <w:tcPr>
            <w:tcW w:w="4157" w:type="dxa"/>
          </w:tcPr>
          <w:p w14:paraId="21122C57" w14:textId="77777777" w:rsidR="00032BBD" w:rsidRDefault="00032BBD" w:rsidP="00A20348">
            <w:pPr>
              <w:jc w:val="center"/>
              <w:rPr>
                <w:rFonts w:asciiTheme="minorHAnsi" w:hAnsiTheme="minorHAnsi" w:cstheme="minorHAnsi"/>
              </w:rPr>
            </w:pPr>
            <w:r>
              <w:rPr>
                <w:rFonts w:asciiTheme="minorHAnsi" w:hAnsiTheme="minorHAnsi" w:cstheme="minorHAnsi"/>
              </w:rPr>
              <w:t>Description</w:t>
            </w:r>
          </w:p>
        </w:tc>
      </w:tr>
      <w:tr w:rsidR="00032BBD" w14:paraId="5367C069" w14:textId="77777777" w:rsidTr="00A20348">
        <w:tc>
          <w:tcPr>
            <w:tcW w:w="1075" w:type="dxa"/>
          </w:tcPr>
          <w:p w14:paraId="7E20AACD" w14:textId="77777777" w:rsidR="00032BBD" w:rsidRDefault="00032BBD" w:rsidP="00A20348">
            <w:pPr>
              <w:rPr>
                <w:rFonts w:asciiTheme="minorHAnsi" w:hAnsiTheme="minorHAnsi" w:cstheme="minorHAnsi"/>
              </w:rPr>
            </w:pPr>
            <w:r>
              <w:rPr>
                <w:rFonts w:asciiTheme="minorHAnsi" w:hAnsiTheme="minorHAnsi" w:cstheme="minorHAnsi"/>
              </w:rPr>
              <w:t>GET</w:t>
            </w:r>
          </w:p>
        </w:tc>
        <w:tc>
          <w:tcPr>
            <w:tcW w:w="4118" w:type="dxa"/>
          </w:tcPr>
          <w:p w14:paraId="4645810B" w14:textId="2433E41C" w:rsidR="00032BBD" w:rsidRDefault="0054537F" w:rsidP="00032BBD">
            <w:pPr>
              <w:rPr>
                <w:rFonts w:asciiTheme="minorHAnsi" w:hAnsiTheme="minorHAnsi" w:cstheme="minorHAnsi"/>
              </w:rPr>
            </w:pPr>
            <w:hyperlink w:anchor="_List_mdses" w:history="1">
              <w:r w:rsidR="00032BBD" w:rsidRPr="00A20348">
                <w:rPr>
                  <w:rStyle w:val="af0"/>
                  <w:rFonts w:asciiTheme="minorHAnsi" w:hAnsiTheme="minorHAnsi" w:cstheme="minorHAnsi"/>
                </w:rPr>
                <w:t>/v1/{tenant_id}/mdses</w:t>
              </w:r>
            </w:hyperlink>
          </w:p>
        </w:tc>
        <w:tc>
          <w:tcPr>
            <w:tcW w:w="4157" w:type="dxa"/>
          </w:tcPr>
          <w:p w14:paraId="73746586" w14:textId="378B2427" w:rsidR="00032BBD" w:rsidRDefault="00032BBD" w:rsidP="00032BBD">
            <w:pPr>
              <w:rPr>
                <w:rFonts w:asciiTheme="minorHAnsi" w:hAnsiTheme="minorHAnsi" w:cstheme="minorHAnsi"/>
              </w:rPr>
            </w:pPr>
            <w:r>
              <w:rPr>
                <w:rFonts w:asciiTheme="minorHAnsi" w:hAnsiTheme="minorHAnsi" w:cstheme="minorHAnsi"/>
              </w:rPr>
              <w:t>Lists detail for all mdses</w:t>
            </w:r>
          </w:p>
        </w:tc>
      </w:tr>
      <w:tr w:rsidR="00032BBD" w14:paraId="78A600AC" w14:textId="77777777" w:rsidTr="00A20348">
        <w:tc>
          <w:tcPr>
            <w:tcW w:w="1075" w:type="dxa"/>
          </w:tcPr>
          <w:p w14:paraId="4E4D6A5D" w14:textId="77777777" w:rsidR="00032BBD" w:rsidRDefault="00032BBD" w:rsidP="00A20348">
            <w:pPr>
              <w:rPr>
                <w:rFonts w:asciiTheme="minorHAnsi" w:hAnsiTheme="minorHAnsi" w:cstheme="minorHAnsi"/>
              </w:rPr>
            </w:pPr>
            <w:r>
              <w:rPr>
                <w:rFonts w:asciiTheme="minorHAnsi" w:hAnsiTheme="minorHAnsi" w:cstheme="minorHAnsi"/>
              </w:rPr>
              <w:t>GET</w:t>
            </w:r>
          </w:p>
        </w:tc>
        <w:tc>
          <w:tcPr>
            <w:tcW w:w="4118" w:type="dxa"/>
          </w:tcPr>
          <w:p w14:paraId="0AF6530C" w14:textId="20B3D4F6" w:rsidR="00032BBD" w:rsidRDefault="0054537F" w:rsidP="00032BBD">
            <w:pPr>
              <w:rPr>
                <w:rFonts w:asciiTheme="minorHAnsi" w:hAnsiTheme="minorHAnsi" w:cstheme="minorHAnsi"/>
              </w:rPr>
            </w:pPr>
            <w:hyperlink w:anchor="_Summary_mds" w:history="1">
              <w:r w:rsidR="00032BBD" w:rsidRPr="00A20348">
                <w:rPr>
                  <w:rStyle w:val="af0"/>
                  <w:rFonts w:asciiTheme="minorHAnsi" w:hAnsiTheme="minorHAnsi" w:cstheme="minorHAnsi"/>
                </w:rPr>
                <w:t>/v1/{tenant_id}/mdses/summary</w:t>
              </w:r>
            </w:hyperlink>
          </w:p>
        </w:tc>
        <w:tc>
          <w:tcPr>
            <w:tcW w:w="4157" w:type="dxa"/>
          </w:tcPr>
          <w:p w14:paraId="26DC9DFF" w14:textId="16C338C9" w:rsidR="00032BBD" w:rsidRDefault="00032BBD" w:rsidP="00A20348">
            <w:pPr>
              <w:rPr>
                <w:rFonts w:asciiTheme="minorHAnsi" w:hAnsiTheme="minorHAnsi" w:cstheme="minorHAnsi"/>
              </w:rPr>
            </w:pPr>
            <w:r w:rsidRPr="00DA3F56">
              <w:rPr>
                <w:rFonts w:asciiTheme="minorHAnsi" w:hAnsiTheme="minorHAnsi" w:cstheme="minorHAnsi"/>
              </w:rPr>
              <w:t>Summary info of mds</w:t>
            </w:r>
          </w:p>
        </w:tc>
      </w:tr>
    </w:tbl>
    <w:p w14:paraId="53544279" w14:textId="77777777" w:rsidR="00166852" w:rsidRDefault="00166852">
      <w:pPr>
        <w:spacing w:before="0" w:after="0" w:line="240" w:lineRule="auto"/>
      </w:pPr>
      <w:r>
        <w:br w:type="page"/>
      </w:r>
    </w:p>
    <w:p w14:paraId="127CD709" w14:textId="464BB829" w:rsidR="00901806" w:rsidRDefault="00901806" w:rsidP="00901806">
      <w:pPr>
        <w:pStyle w:val="4"/>
        <w:rPr>
          <w:rFonts w:asciiTheme="minorHAnsi" w:hAnsiTheme="minorHAnsi" w:cstheme="minorHAnsi"/>
          <w:color w:val="0070C0"/>
          <w:sz w:val="32"/>
          <w:szCs w:val="32"/>
        </w:rPr>
      </w:pPr>
      <w:bookmarkStart w:id="43" w:name="_List_mdses"/>
      <w:bookmarkEnd w:id="43"/>
      <w:r w:rsidRPr="00032BBD">
        <w:rPr>
          <w:rFonts w:asciiTheme="minorHAnsi" w:hAnsiTheme="minorHAnsi" w:cstheme="minorHAnsi"/>
          <w:color w:val="0070C0"/>
          <w:sz w:val="32"/>
          <w:szCs w:val="32"/>
        </w:rPr>
        <w:lastRenderedPageBreak/>
        <w:t>List</w:t>
      </w:r>
      <w:r w:rsidR="00757B13">
        <w:rPr>
          <w:rFonts w:asciiTheme="minorHAnsi" w:hAnsiTheme="minorHAnsi" w:cstheme="minorHAnsi"/>
          <w:color w:val="0070C0"/>
          <w:sz w:val="32"/>
          <w:szCs w:val="32"/>
        </w:rPr>
        <w:t xml:space="preserve"> mdses</w:t>
      </w:r>
    </w:p>
    <w:tbl>
      <w:tblPr>
        <w:tblStyle w:val="af1"/>
        <w:tblW w:w="0" w:type="auto"/>
        <w:tblLook w:val="04A0" w:firstRow="1" w:lastRow="0" w:firstColumn="1" w:lastColumn="0" w:noHBand="0" w:noVBand="1"/>
      </w:tblPr>
      <w:tblGrid>
        <w:gridCol w:w="1075"/>
        <w:gridCol w:w="4118"/>
        <w:gridCol w:w="4157"/>
      </w:tblGrid>
      <w:tr w:rsidR="00166852" w14:paraId="5600C87F" w14:textId="77777777" w:rsidTr="00A20348">
        <w:tc>
          <w:tcPr>
            <w:tcW w:w="1075" w:type="dxa"/>
          </w:tcPr>
          <w:p w14:paraId="352CEDE0" w14:textId="77777777" w:rsidR="00166852" w:rsidRDefault="00166852" w:rsidP="00A20348">
            <w:pPr>
              <w:jc w:val="center"/>
              <w:rPr>
                <w:rFonts w:asciiTheme="minorHAnsi" w:hAnsiTheme="minorHAnsi" w:cstheme="minorHAnsi"/>
              </w:rPr>
            </w:pPr>
            <w:r>
              <w:rPr>
                <w:rFonts w:asciiTheme="minorHAnsi" w:hAnsiTheme="minorHAnsi" w:cstheme="minorHAnsi"/>
              </w:rPr>
              <w:t>Method</w:t>
            </w:r>
          </w:p>
        </w:tc>
        <w:tc>
          <w:tcPr>
            <w:tcW w:w="4118" w:type="dxa"/>
          </w:tcPr>
          <w:p w14:paraId="17AE88B6" w14:textId="77777777" w:rsidR="00166852" w:rsidRDefault="00166852" w:rsidP="00A20348">
            <w:pPr>
              <w:jc w:val="center"/>
              <w:rPr>
                <w:rFonts w:asciiTheme="minorHAnsi" w:hAnsiTheme="minorHAnsi" w:cstheme="minorHAnsi"/>
              </w:rPr>
            </w:pPr>
            <w:r>
              <w:rPr>
                <w:rFonts w:asciiTheme="minorHAnsi" w:hAnsiTheme="minorHAnsi" w:cstheme="minorHAnsi"/>
              </w:rPr>
              <w:t>URI</w:t>
            </w:r>
          </w:p>
        </w:tc>
        <w:tc>
          <w:tcPr>
            <w:tcW w:w="4157" w:type="dxa"/>
          </w:tcPr>
          <w:p w14:paraId="1DBF7BE5" w14:textId="77777777" w:rsidR="00166852" w:rsidRDefault="00166852" w:rsidP="00A20348">
            <w:pPr>
              <w:jc w:val="center"/>
              <w:rPr>
                <w:rFonts w:asciiTheme="minorHAnsi" w:hAnsiTheme="minorHAnsi" w:cstheme="minorHAnsi"/>
              </w:rPr>
            </w:pPr>
            <w:r>
              <w:rPr>
                <w:rFonts w:asciiTheme="minorHAnsi" w:hAnsiTheme="minorHAnsi" w:cstheme="minorHAnsi"/>
              </w:rPr>
              <w:t>Description</w:t>
            </w:r>
          </w:p>
        </w:tc>
      </w:tr>
      <w:tr w:rsidR="00166852" w14:paraId="24BD8AC2" w14:textId="77777777" w:rsidTr="00A20348">
        <w:tc>
          <w:tcPr>
            <w:tcW w:w="1075" w:type="dxa"/>
          </w:tcPr>
          <w:p w14:paraId="771894D6" w14:textId="77777777" w:rsidR="00166852" w:rsidRDefault="00166852" w:rsidP="00A20348">
            <w:pPr>
              <w:rPr>
                <w:rFonts w:asciiTheme="minorHAnsi" w:hAnsiTheme="minorHAnsi" w:cstheme="minorHAnsi"/>
              </w:rPr>
            </w:pPr>
            <w:r>
              <w:rPr>
                <w:rFonts w:asciiTheme="minorHAnsi" w:hAnsiTheme="minorHAnsi" w:cstheme="minorHAnsi"/>
              </w:rPr>
              <w:t>GET</w:t>
            </w:r>
          </w:p>
        </w:tc>
        <w:tc>
          <w:tcPr>
            <w:tcW w:w="4118" w:type="dxa"/>
          </w:tcPr>
          <w:p w14:paraId="0512DABE" w14:textId="77777777" w:rsidR="00166852" w:rsidRDefault="00166852" w:rsidP="00A20348">
            <w:pPr>
              <w:rPr>
                <w:rFonts w:asciiTheme="minorHAnsi" w:hAnsiTheme="minorHAnsi" w:cstheme="minorHAnsi"/>
              </w:rPr>
            </w:pPr>
            <w:r w:rsidRPr="00032BBD">
              <w:rPr>
                <w:rFonts w:asciiTheme="minorHAnsi" w:hAnsiTheme="minorHAnsi" w:cstheme="minorHAnsi"/>
              </w:rPr>
              <w:t>/v1/{tenant_id}/</w:t>
            </w:r>
            <w:r>
              <w:rPr>
                <w:rFonts w:asciiTheme="minorHAnsi" w:hAnsiTheme="minorHAnsi" w:cstheme="minorHAnsi"/>
              </w:rPr>
              <w:t>mdses</w:t>
            </w:r>
          </w:p>
        </w:tc>
        <w:tc>
          <w:tcPr>
            <w:tcW w:w="4157" w:type="dxa"/>
          </w:tcPr>
          <w:p w14:paraId="3F5E6E62" w14:textId="77777777" w:rsidR="00166852" w:rsidRDefault="00166852" w:rsidP="00A20348">
            <w:pPr>
              <w:rPr>
                <w:rFonts w:asciiTheme="minorHAnsi" w:hAnsiTheme="minorHAnsi" w:cstheme="minorHAnsi"/>
              </w:rPr>
            </w:pPr>
            <w:r>
              <w:rPr>
                <w:rFonts w:asciiTheme="minorHAnsi" w:hAnsiTheme="minorHAnsi" w:cstheme="minorHAnsi"/>
              </w:rPr>
              <w:t>Lists detail for all mdses</w:t>
            </w:r>
          </w:p>
        </w:tc>
      </w:tr>
    </w:tbl>
    <w:p w14:paraId="6B8B7F16" w14:textId="77777777" w:rsidR="00166852" w:rsidRDefault="00166852" w:rsidP="0016685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1974F6C" w14:textId="04CED9C0" w:rsidR="00166852" w:rsidRDefault="00166852" w:rsidP="00166852">
      <w:pPr>
        <w:pStyle w:val="5"/>
      </w:pPr>
      <w:r w:rsidRPr="00166852">
        <w:t>Request</w:t>
      </w:r>
    </w:p>
    <w:p w14:paraId="458DAF80" w14:textId="220C08D1" w:rsidR="00166852" w:rsidRDefault="00166852" w:rsidP="00166852">
      <w:r>
        <w:t xml:space="preserve">This table shows the URI parameters for the </w:t>
      </w:r>
      <w:r w:rsidR="00633D8B">
        <w:t>list mdses</w:t>
      </w:r>
      <w:r>
        <w:t xml:space="preserve"> request:</w:t>
      </w:r>
    </w:p>
    <w:tbl>
      <w:tblPr>
        <w:tblStyle w:val="af1"/>
        <w:tblW w:w="0" w:type="auto"/>
        <w:tblLook w:val="04A0" w:firstRow="1" w:lastRow="0" w:firstColumn="1" w:lastColumn="0" w:noHBand="0" w:noVBand="1"/>
      </w:tblPr>
      <w:tblGrid>
        <w:gridCol w:w="2605"/>
        <w:gridCol w:w="1710"/>
        <w:gridCol w:w="5035"/>
      </w:tblGrid>
      <w:tr w:rsidR="00166852" w14:paraId="0928DBF4" w14:textId="77777777" w:rsidTr="00A20348">
        <w:tc>
          <w:tcPr>
            <w:tcW w:w="2605" w:type="dxa"/>
          </w:tcPr>
          <w:p w14:paraId="6792ACF2" w14:textId="77777777" w:rsidR="00166852" w:rsidRDefault="00166852" w:rsidP="00A20348">
            <w:pPr>
              <w:jc w:val="center"/>
            </w:pPr>
            <w:r>
              <w:t>Name</w:t>
            </w:r>
          </w:p>
        </w:tc>
        <w:tc>
          <w:tcPr>
            <w:tcW w:w="1710" w:type="dxa"/>
          </w:tcPr>
          <w:p w14:paraId="0101ABE4" w14:textId="77777777" w:rsidR="00166852" w:rsidRDefault="00166852" w:rsidP="00A20348">
            <w:pPr>
              <w:jc w:val="center"/>
            </w:pPr>
            <w:r>
              <w:t>Type</w:t>
            </w:r>
          </w:p>
        </w:tc>
        <w:tc>
          <w:tcPr>
            <w:tcW w:w="5035" w:type="dxa"/>
          </w:tcPr>
          <w:p w14:paraId="382BF37D" w14:textId="77777777" w:rsidR="00166852" w:rsidRDefault="00166852" w:rsidP="00A20348">
            <w:pPr>
              <w:jc w:val="center"/>
            </w:pPr>
            <w:r>
              <w:t>Description</w:t>
            </w:r>
          </w:p>
        </w:tc>
      </w:tr>
      <w:tr w:rsidR="00166852" w14:paraId="116C303D" w14:textId="77777777" w:rsidTr="00A20348">
        <w:tc>
          <w:tcPr>
            <w:tcW w:w="2605" w:type="dxa"/>
          </w:tcPr>
          <w:p w14:paraId="7F8AE0E6" w14:textId="77777777" w:rsidR="00166852" w:rsidRDefault="00166852" w:rsidP="00A20348">
            <w:r>
              <w:t>{tenant_id}</w:t>
            </w:r>
          </w:p>
        </w:tc>
        <w:tc>
          <w:tcPr>
            <w:tcW w:w="1710" w:type="dxa"/>
          </w:tcPr>
          <w:p w14:paraId="0DE2DFC7" w14:textId="77777777" w:rsidR="00166852" w:rsidRDefault="00166852" w:rsidP="00A20348">
            <w:r>
              <w:t>UUID</w:t>
            </w:r>
          </w:p>
        </w:tc>
        <w:tc>
          <w:tcPr>
            <w:tcW w:w="5035" w:type="dxa"/>
          </w:tcPr>
          <w:p w14:paraId="53AF9176" w14:textId="77777777" w:rsidR="00166852" w:rsidRDefault="00166852" w:rsidP="00A20348">
            <w:r w:rsidRPr="00AC1588">
              <w:t>The UUID of the tenant in a multi-tenancy cloud.</w:t>
            </w:r>
          </w:p>
        </w:tc>
      </w:tr>
    </w:tbl>
    <w:p w14:paraId="106826F9" w14:textId="77777777" w:rsidR="00166852" w:rsidRDefault="00166852" w:rsidP="00166852">
      <w:pPr>
        <w:rPr>
          <w:rFonts w:asciiTheme="minorHAnsi" w:hAnsiTheme="minorHAnsi" w:cstheme="minorHAnsi"/>
        </w:rPr>
      </w:pPr>
      <w:r w:rsidRPr="00E6524E">
        <w:rPr>
          <w:rFonts w:asciiTheme="minorHAnsi" w:hAnsiTheme="minorHAnsi" w:cstheme="minorHAnsi"/>
        </w:rPr>
        <w:t>This operation does not accept a request body.</w:t>
      </w:r>
    </w:p>
    <w:p w14:paraId="632B2324" w14:textId="088A9089" w:rsidR="00901806" w:rsidRDefault="00166852" w:rsidP="00166852">
      <w:pPr>
        <w:pStyle w:val="5"/>
      </w:pPr>
      <w:r w:rsidRPr="00166852">
        <w:t>Response</w:t>
      </w:r>
    </w:p>
    <w:p w14:paraId="1C6B20DF" w14:textId="548B83C7" w:rsidR="00166852" w:rsidRPr="00166852" w:rsidRDefault="00166852" w:rsidP="00166852">
      <w:pPr>
        <w:rPr>
          <w:b/>
          <w:sz w:val="24"/>
        </w:rPr>
      </w:pPr>
      <w:r w:rsidRPr="00E6524E">
        <w:rPr>
          <w:b/>
          <w:sz w:val="24"/>
        </w:rPr>
        <w:t>Examp</w:t>
      </w:r>
      <w:r w:rsidR="00633D8B">
        <w:rPr>
          <w:b/>
          <w:sz w:val="24"/>
        </w:rPr>
        <w:t>le 2.17.</w:t>
      </w:r>
      <w:r w:rsidRPr="00E6524E">
        <w:rPr>
          <w:b/>
          <w:sz w:val="24"/>
        </w:rPr>
        <w:t xml:space="preserve"> </w:t>
      </w:r>
      <w:r>
        <w:rPr>
          <w:b/>
          <w:sz w:val="24"/>
        </w:rPr>
        <w:t>List mdses: JSON response</w:t>
      </w:r>
    </w:p>
    <w:p w14:paraId="29886284"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w:t>
      </w:r>
    </w:p>
    <w:p w14:paraId="70383CD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"mdses": [</w:t>
      </w:r>
    </w:p>
    <w:p w14:paraId="3882EA9C"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116F28BC"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"name": "mds_name",</w:t>
      </w:r>
    </w:p>
    <w:p w14:paraId="707A616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"updated_at": "2015-10-28 14:33:48",</w:t>
      </w:r>
    </w:p>
    <w:p w14:paraId="21F79399"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"state": "state",</w:t>
      </w:r>
    </w:p>
    <w:p w14:paraId="31E60CB4"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"gid": 1234,</w:t>
      </w:r>
    </w:p>
    <w:p w14:paraId="6182311A"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"address": "address",</w:t>
      </w:r>
    </w:p>
    <w:p w14:paraId="5AA298DF"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"id": 1234</w:t>
      </w:r>
    </w:p>
    <w:p w14:paraId="2ACF887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76B314D2"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 xml:space="preserve">    ]</w:t>
      </w:r>
    </w:p>
    <w:p w14:paraId="4F32A317" w14:textId="77777777" w:rsidR="00901806" w:rsidRPr="00DA3F56" w:rsidRDefault="00901806" w:rsidP="00166852">
      <w:pPr>
        <w:pStyle w:val="CodeBlock"/>
        <w:ind w:left="0"/>
        <w:rPr>
          <w:rFonts w:asciiTheme="minorHAnsi" w:hAnsiTheme="minorHAnsi" w:cstheme="minorHAnsi"/>
        </w:rPr>
      </w:pPr>
      <w:r w:rsidRPr="00DA3F56">
        <w:rPr>
          <w:rFonts w:asciiTheme="minorHAnsi" w:hAnsiTheme="minorHAnsi" w:cstheme="minorHAnsi"/>
        </w:rPr>
        <w:t>}</w:t>
      </w:r>
    </w:p>
    <w:p w14:paraId="0A9758DF" w14:textId="492E2C30" w:rsidR="00757B13" w:rsidRDefault="00757B13">
      <w:pPr>
        <w:spacing w:before="0" w:after="0" w:line="240" w:lineRule="auto"/>
        <w:rPr>
          <w:rFonts w:asciiTheme="minorHAnsi" w:hAnsiTheme="minorHAnsi" w:cstheme="minorHAnsi"/>
        </w:rPr>
      </w:pPr>
      <w:r>
        <w:rPr>
          <w:rFonts w:asciiTheme="minorHAnsi" w:hAnsiTheme="minorHAnsi" w:cstheme="minorHAnsi"/>
        </w:rPr>
        <w:br w:type="page"/>
      </w:r>
    </w:p>
    <w:p w14:paraId="6B392552" w14:textId="61E4E50B" w:rsidR="00901806" w:rsidRDefault="00901806" w:rsidP="00901806">
      <w:pPr>
        <w:pStyle w:val="4"/>
        <w:rPr>
          <w:rFonts w:asciiTheme="minorHAnsi" w:hAnsiTheme="minorHAnsi" w:cstheme="minorHAnsi"/>
          <w:color w:val="0070C0"/>
          <w:sz w:val="32"/>
          <w:szCs w:val="32"/>
        </w:rPr>
      </w:pPr>
      <w:bookmarkStart w:id="44" w:name="_Summary_mds"/>
      <w:bookmarkEnd w:id="44"/>
      <w:r w:rsidRPr="00757B13">
        <w:rPr>
          <w:rFonts w:asciiTheme="minorHAnsi" w:hAnsiTheme="minorHAnsi" w:cstheme="minorHAnsi"/>
          <w:color w:val="0070C0"/>
          <w:sz w:val="32"/>
          <w:szCs w:val="32"/>
        </w:rPr>
        <w:lastRenderedPageBreak/>
        <w:t>Summary</w:t>
      </w:r>
      <w:r w:rsidR="00757B13">
        <w:rPr>
          <w:rFonts w:asciiTheme="minorHAnsi" w:hAnsiTheme="minorHAnsi" w:cstheme="minorHAnsi"/>
          <w:color w:val="0070C0"/>
          <w:sz w:val="32"/>
          <w:szCs w:val="32"/>
        </w:rPr>
        <w:t xml:space="preserve"> mds</w:t>
      </w:r>
    </w:p>
    <w:tbl>
      <w:tblPr>
        <w:tblStyle w:val="af1"/>
        <w:tblW w:w="0" w:type="auto"/>
        <w:tblLook w:val="04A0" w:firstRow="1" w:lastRow="0" w:firstColumn="1" w:lastColumn="0" w:noHBand="0" w:noVBand="1"/>
      </w:tblPr>
      <w:tblGrid>
        <w:gridCol w:w="1075"/>
        <w:gridCol w:w="4118"/>
        <w:gridCol w:w="4157"/>
      </w:tblGrid>
      <w:tr w:rsidR="00757B13" w14:paraId="06282BD3" w14:textId="77777777" w:rsidTr="00A20348">
        <w:tc>
          <w:tcPr>
            <w:tcW w:w="1075" w:type="dxa"/>
          </w:tcPr>
          <w:p w14:paraId="1BB1CB24" w14:textId="77777777" w:rsidR="00757B13" w:rsidRDefault="00757B13" w:rsidP="00A20348">
            <w:pPr>
              <w:jc w:val="center"/>
              <w:rPr>
                <w:rFonts w:asciiTheme="minorHAnsi" w:hAnsiTheme="minorHAnsi" w:cstheme="minorHAnsi"/>
              </w:rPr>
            </w:pPr>
            <w:r>
              <w:rPr>
                <w:rFonts w:asciiTheme="minorHAnsi" w:hAnsiTheme="minorHAnsi" w:cstheme="minorHAnsi"/>
              </w:rPr>
              <w:t>Method</w:t>
            </w:r>
          </w:p>
        </w:tc>
        <w:tc>
          <w:tcPr>
            <w:tcW w:w="4118" w:type="dxa"/>
          </w:tcPr>
          <w:p w14:paraId="0ECADCBA" w14:textId="77777777" w:rsidR="00757B13" w:rsidRDefault="00757B13" w:rsidP="00A20348">
            <w:pPr>
              <w:jc w:val="center"/>
              <w:rPr>
                <w:rFonts w:asciiTheme="minorHAnsi" w:hAnsiTheme="minorHAnsi" w:cstheme="minorHAnsi"/>
              </w:rPr>
            </w:pPr>
            <w:r>
              <w:rPr>
                <w:rFonts w:asciiTheme="minorHAnsi" w:hAnsiTheme="minorHAnsi" w:cstheme="minorHAnsi"/>
              </w:rPr>
              <w:t>URI</w:t>
            </w:r>
          </w:p>
        </w:tc>
        <w:tc>
          <w:tcPr>
            <w:tcW w:w="4157" w:type="dxa"/>
          </w:tcPr>
          <w:p w14:paraId="17828B56" w14:textId="77777777" w:rsidR="00757B13" w:rsidRDefault="00757B13" w:rsidP="00A20348">
            <w:pPr>
              <w:jc w:val="center"/>
              <w:rPr>
                <w:rFonts w:asciiTheme="minorHAnsi" w:hAnsiTheme="minorHAnsi" w:cstheme="minorHAnsi"/>
              </w:rPr>
            </w:pPr>
            <w:r>
              <w:rPr>
                <w:rFonts w:asciiTheme="minorHAnsi" w:hAnsiTheme="minorHAnsi" w:cstheme="minorHAnsi"/>
              </w:rPr>
              <w:t>Description</w:t>
            </w:r>
          </w:p>
        </w:tc>
      </w:tr>
      <w:tr w:rsidR="00757B13" w14:paraId="07987B82" w14:textId="77777777" w:rsidTr="00A20348">
        <w:tc>
          <w:tcPr>
            <w:tcW w:w="1075" w:type="dxa"/>
          </w:tcPr>
          <w:p w14:paraId="695249BF" w14:textId="77777777" w:rsidR="00757B13" w:rsidRDefault="00757B13" w:rsidP="00A20348">
            <w:pPr>
              <w:rPr>
                <w:rFonts w:asciiTheme="minorHAnsi" w:hAnsiTheme="minorHAnsi" w:cstheme="minorHAnsi"/>
              </w:rPr>
            </w:pPr>
            <w:r>
              <w:rPr>
                <w:rFonts w:asciiTheme="minorHAnsi" w:hAnsiTheme="minorHAnsi" w:cstheme="minorHAnsi"/>
              </w:rPr>
              <w:t>GET</w:t>
            </w:r>
          </w:p>
        </w:tc>
        <w:tc>
          <w:tcPr>
            <w:tcW w:w="4118" w:type="dxa"/>
          </w:tcPr>
          <w:p w14:paraId="14E414C8" w14:textId="77777777" w:rsidR="00757B13" w:rsidRDefault="00757B13" w:rsidP="00A20348">
            <w:pPr>
              <w:rPr>
                <w:rFonts w:asciiTheme="minorHAnsi" w:hAnsiTheme="minorHAnsi" w:cstheme="minorHAnsi"/>
              </w:rPr>
            </w:pPr>
            <w:r w:rsidRPr="00032BBD">
              <w:rPr>
                <w:rFonts w:asciiTheme="minorHAnsi" w:hAnsiTheme="minorHAnsi" w:cstheme="minorHAnsi"/>
              </w:rPr>
              <w:t>/v1/{tenant_id}/</w:t>
            </w:r>
            <w:r>
              <w:rPr>
                <w:rFonts w:asciiTheme="minorHAnsi" w:hAnsiTheme="minorHAnsi" w:cstheme="minorHAnsi"/>
              </w:rPr>
              <w:t>mdses</w:t>
            </w:r>
            <w:r w:rsidRPr="00032BBD">
              <w:rPr>
                <w:rFonts w:asciiTheme="minorHAnsi" w:hAnsiTheme="minorHAnsi" w:cstheme="minorHAnsi"/>
              </w:rPr>
              <w:t>/</w:t>
            </w:r>
            <w:r>
              <w:rPr>
                <w:rFonts w:asciiTheme="minorHAnsi" w:hAnsiTheme="minorHAnsi" w:cstheme="minorHAnsi"/>
              </w:rPr>
              <w:t>summary</w:t>
            </w:r>
          </w:p>
        </w:tc>
        <w:tc>
          <w:tcPr>
            <w:tcW w:w="4157" w:type="dxa"/>
          </w:tcPr>
          <w:p w14:paraId="0CFE01D2" w14:textId="77777777" w:rsidR="00757B13" w:rsidRDefault="00757B13" w:rsidP="00A20348">
            <w:pPr>
              <w:rPr>
                <w:rFonts w:asciiTheme="minorHAnsi" w:hAnsiTheme="minorHAnsi" w:cstheme="minorHAnsi"/>
              </w:rPr>
            </w:pPr>
            <w:r w:rsidRPr="00DA3F56">
              <w:rPr>
                <w:rFonts w:asciiTheme="minorHAnsi" w:hAnsiTheme="minorHAnsi" w:cstheme="minorHAnsi"/>
              </w:rPr>
              <w:t>Summary info of mds</w:t>
            </w:r>
          </w:p>
        </w:tc>
      </w:tr>
    </w:tbl>
    <w:p w14:paraId="66075200" w14:textId="77777777" w:rsidR="00C34C14" w:rsidRDefault="00C34C14" w:rsidP="00C34C14">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200AD316" w14:textId="7FC6CFC3" w:rsidR="00757B13" w:rsidRDefault="00757B13" w:rsidP="00757B13">
      <w:pPr>
        <w:pStyle w:val="5"/>
      </w:pPr>
      <w:r w:rsidRPr="00757B13">
        <w:rPr>
          <w:rFonts w:hint="eastAsia"/>
        </w:rPr>
        <w:t>Request</w:t>
      </w:r>
    </w:p>
    <w:p w14:paraId="5933B30D" w14:textId="67FB37D9" w:rsidR="00757B13" w:rsidRDefault="00757B13" w:rsidP="00757B13">
      <w:r>
        <w:t xml:space="preserve">This table shows the URI parameters for the </w:t>
      </w:r>
      <w:r w:rsidR="00633D8B">
        <w:t>summary mds</w:t>
      </w:r>
      <w:r>
        <w:t xml:space="preserve"> request:</w:t>
      </w:r>
    </w:p>
    <w:tbl>
      <w:tblPr>
        <w:tblStyle w:val="af1"/>
        <w:tblW w:w="0" w:type="auto"/>
        <w:tblLook w:val="04A0" w:firstRow="1" w:lastRow="0" w:firstColumn="1" w:lastColumn="0" w:noHBand="0" w:noVBand="1"/>
      </w:tblPr>
      <w:tblGrid>
        <w:gridCol w:w="2605"/>
        <w:gridCol w:w="1710"/>
        <w:gridCol w:w="5035"/>
      </w:tblGrid>
      <w:tr w:rsidR="00757B13" w14:paraId="53F54062" w14:textId="77777777" w:rsidTr="00A20348">
        <w:tc>
          <w:tcPr>
            <w:tcW w:w="2605" w:type="dxa"/>
          </w:tcPr>
          <w:p w14:paraId="2F68D972" w14:textId="77777777" w:rsidR="00757B13" w:rsidRDefault="00757B13" w:rsidP="00A20348">
            <w:pPr>
              <w:jc w:val="center"/>
            </w:pPr>
            <w:r>
              <w:t>Name</w:t>
            </w:r>
          </w:p>
        </w:tc>
        <w:tc>
          <w:tcPr>
            <w:tcW w:w="1710" w:type="dxa"/>
          </w:tcPr>
          <w:p w14:paraId="646AB2CB" w14:textId="77777777" w:rsidR="00757B13" w:rsidRDefault="00757B13" w:rsidP="00A20348">
            <w:pPr>
              <w:jc w:val="center"/>
            </w:pPr>
            <w:r>
              <w:t>Type</w:t>
            </w:r>
          </w:p>
        </w:tc>
        <w:tc>
          <w:tcPr>
            <w:tcW w:w="5035" w:type="dxa"/>
          </w:tcPr>
          <w:p w14:paraId="6C5A016A" w14:textId="77777777" w:rsidR="00757B13" w:rsidRDefault="00757B13" w:rsidP="00A20348">
            <w:pPr>
              <w:jc w:val="center"/>
            </w:pPr>
            <w:r>
              <w:t>Description</w:t>
            </w:r>
          </w:p>
        </w:tc>
      </w:tr>
      <w:tr w:rsidR="00757B13" w14:paraId="7597359B" w14:textId="77777777" w:rsidTr="00A20348">
        <w:tc>
          <w:tcPr>
            <w:tcW w:w="2605" w:type="dxa"/>
          </w:tcPr>
          <w:p w14:paraId="02B3D9A1" w14:textId="77777777" w:rsidR="00757B13" w:rsidRDefault="00757B13" w:rsidP="00A20348">
            <w:r>
              <w:t>{tenant_id}</w:t>
            </w:r>
          </w:p>
        </w:tc>
        <w:tc>
          <w:tcPr>
            <w:tcW w:w="1710" w:type="dxa"/>
          </w:tcPr>
          <w:p w14:paraId="48B0A9CA" w14:textId="77777777" w:rsidR="00757B13" w:rsidRDefault="00757B13" w:rsidP="00A20348">
            <w:r>
              <w:t>UUID</w:t>
            </w:r>
          </w:p>
        </w:tc>
        <w:tc>
          <w:tcPr>
            <w:tcW w:w="5035" w:type="dxa"/>
          </w:tcPr>
          <w:p w14:paraId="3C6E7BFC" w14:textId="77777777" w:rsidR="00757B13" w:rsidRDefault="00757B13" w:rsidP="00A20348">
            <w:r w:rsidRPr="00AC1588">
              <w:t>The UUID of the tenant in a multi-tenancy cloud.</w:t>
            </w:r>
          </w:p>
        </w:tc>
      </w:tr>
    </w:tbl>
    <w:p w14:paraId="44F06AF4" w14:textId="77777777" w:rsidR="00757B13" w:rsidRDefault="00757B13" w:rsidP="00757B13">
      <w:pPr>
        <w:rPr>
          <w:rFonts w:asciiTheme="minorHAnsi" w:hAnsiTheme="minorHAnsi" w:cstheme="minorHAnsi"/>
        </w:rPr>
      </w:pPr>
      <w:r w:rsidRPr="00E6524E">
        <w:rPr>
          <w:rFonts w:asciiTheme="minorHAnsi" w:hAnsiTheme="minorHAnsi" w:cstheme="minorHAnsi"/>
        </w:rPr>
        <w:t>This operation does not accept a request body.</w:t>
      </w:r>
    </w:p>
    <w:p w14:paraId="10378764" w14:textId="04CE93A3" w:rsidR="00901806" w:rsidRDefault="00757B13" w:rsidP="00757B13">
      <w:pPr>
        <w:pStyle w:val="5"/>
      </w:pPr>
      <w:r w:rsidRPr="00757B13">
        <w:t>Response</w:t>
      </w:r>
    </w:p>
    <w:p w14:paraId="0DB66DB3" w14:textId="5F995D2D" w:rsidR="00757B13" w:rsidRPr="00757B13" w:rsidRDefault="00757B13" w:rsidP="00757B13">
      <w:pPr>
        <w:rPr>
          <w:b/>
          <w:sz w:val="24"/>
        </w:rPr>
      </w:pPr>
      <w:r w:rsidRPr="00E6524E">
        <w:rPr>
          <w:b/>
          <w:sz w:val="24"/>
        </w:rPr>
        <w:t>Examp</w:t>
      </w:r>
      <w:r>
        <w:rPr>
          <w:b/>
          <w:sz w:val="24"/>
        </w:rPr>
        <w:t>le 2</w:t>
      </w:r>
      <w:r w:rsidR="00633D8B">
        <w:rPr>
          <w:b/>
          <w:sz w:val="24"/>
        </w:rPr>
        <w:t>.18.</w:t>
      </w:r>
      <w:r w:rsidRPr="00E6524E">
        <w:rPr>
          <w:b/>
          <w:sz w:val="24"/>
        </w:rPr>
        <w:t xml:space="preserve"> </w:t>
      </w:r>
      <w:r>
        <w:rPr>
          <w:b/>
          <w:sz w:val="24"/>
        </w:rPr>
        <w:t>Summary mds: JSON response</w:t>
      </w:r>
    </w:p>
    <w:p w14:paraId="452AC547"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w:t>
      </w:r>
    </w:p>
    <w:p w14:paraId="14DF0A5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"mds-summary": {</w:t>
      </w:r>
    </w:p>
    <w:p w14:paraId="4B9D55E5"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"num_stopped_mdses": 0,</w:t>
      </w:r>
    </w:p>
    <w:p w14:paraId="6DF5104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"num_max_mdses": 1,</w:t>
      </w:r>
    </w:p>
    <w:p w14:paraId="6D7F3934"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"epoch": 11,</w:t>
      </w:r>
    </w:p>
    <w:p w14:paraId="44C27AFF"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"metadata_pool": 1,</w:t>
      </w:r>
    </w:p>
    <w:p w14:paraId="73F57342"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"updated_at": "2015-10-28 14:45:38",</w:t>
      </w:r>
    </w:p>
    <w:p w14:paraId="2A53970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"data_pools": [</w:t>
      </w:r>
    </w:p>
    <w:p w14:paraId="63D59852"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0</w:t>
      </w:r>
    </w:p>
    <w:p w14:paraId="1441652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w:t>
      </w:r>
    </w:p>
    <w:p w14:paraId="2BD210BD"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"num_failed_mdses": 0,</w:t>
      </w:r>
    </w:p>
    <w:p w14:paraId="34D8E366"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"num_in_mdses": 1,</w:t>
      </w:r>
    </w:p>
    <w:p w14:paraId="7F98977E"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"num_up_mdses": 1</w:t>
      </w:r>
    </w:p>
    <w:p w14:paraId="1BF8BC01"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 xml:space="preserve">    }</w:t>
      </w:r>
    </w:p>
    <w:p w14:paraId="30513653" w14:textId="77777777" w:rsidR="00901806" w:rsidRPr="00DA3F56" w:rsidRDefault="00901806" w:rsidP="00757B13">
      <w:pPr>
        <w:pStyle w:val="CodeBlock"/>
        <w:ind w:left="0"/>
        <w:rPr>
          <w:rFonts w:asciiTheme="minorHAnsi" w:hAnsiTheme="minorHAnsi" w:cstheme="minorHAnsi"/>
        </w:rPr>
      </w:pPr>
      <w:r w:rsidRPr="00DA3F56">
        <w:rPr>
          <w:rFonts w:asciiTheme="minorHAnsi" w:hAnsiTheme="minorHAnsi" w:cstheme="minorHAnsi"/>
        </w:rPr>
        <w:t>}</w:t>
      </w:r>
    </w:p>
    <w:p w14:paraId="6166FDA0" w14:textId="036641CC" w:rsidR="00680B2E" w:rsidRDefault="00680B2E">
      <w:pPr>
        <w:spacing w:before="0" w:after="0" w:line="240" w:lineRule="auto"/>
        <w:rPr>
          <w:rFonts w:asciiTheme="minorHAnsi" w:hAnsiTheme="minorHAnsi" w:cstheme="minorHAnsi"/>
        </w:rPr>
      </w:pPr>
      <w:r>
        <w:rPr>
          <w:rFonts w:asciiTheme="minorHAnsi" w:hAnsiTheme="minorHAnsi" w:cstheme="minorHAnsi"/>
        </w:rPr>
        <w:br w:type="page"/>
      </w:r>
    </w:p>
    <w:p w14:paraId="471CDD68" w14:textId="4659FAB9" w:rsidR="00901806" w:rsidRDefault="00A20348" w:rsidP="00901806">
      <w:pPr>
        <w:pStyle w:val="3"/>
        <w:rPr>
          <w:rFonts w:asciiTheme="minorHAnsi" w:hAnsiTheme="minorHAnsi" w:cstheme="minorHAnsi"/>
          <w:sz w:val="36"/>
          <w:szCs w:val="36"/>
        </w:rPr>
      </w:pPr>
      <w:bookmarkStart w:id="45" w:name="_Toc434485885"/>
      <w:bookmarkStart w:id="46" w:name="_Toc441503634"/>
      <w:r w:rsidRPr="00A20348">
        <w:rPr>
          <w:rFonts w:asciiTheme="minorHAnsi" w:hAnsiTheme="minorHAnsi" w:cstheme="minorHAnsi"/>
          <w:sz w:val="36"/>
          <w:szCs w:val="36"/>
        </w:rPr>
        <w:lastRenderedPageBreak/>
        <w:t>M</w:t>
      </w:r>
      <w:r w:rsidR="00901806" w:rsidRPr="00A20348">
        <w:rPr>
          <w:rFonts w:asciiTheme="minorHAnsi" w:hAnsiTheme="minorHAnsi" w:cstheme="minorHAnsi"/>
          <w:sz w:val="36"/>
          <w:szCs w:val="36"/>
        </w:rPr>
        <w:t>onitor</w:t>
      </w:r>
      <w:bookmarkEnd w:id="45"/>
      <w:bookmarkEnd w:id="46"/>
    </w:p>
    <w:p w14:paraId="028D1D86" w14:textId="4EE55D72" w:rsidR="00A20348" w:rsidRDefault="00A20348" w:rsidP="00A20348">
      <w:pPr>
        <w:rPr>
          <w:rFonts w:asciiTheme="minorHAnsi" w:hAnsiTheme="minorHAnsi" w:cstheme="minorHAnsi"/>
        </w:rPr>
      </w:pPr>
      <w:r>
        <w:rPr>
          <w:rFonts w:asciiTheme="minorHAnsi" w:hAnsiTheme="minorHAnsi" w:cstheme="minorHAnsi"/>
        </w:rPr>
        <w:t>The Monitor of ceph cluster.</w:t>
      </w:r>
    </w:p>
    <w:tbl>
      <w:tblPr>
        <w:tblStyle w:val="af1"/>
        <w:tblW w:w="0" w:type="auto"/>
        <w:tblLook w:val="04A0" w:firstRow="1" w:lastRow="0" w:firstColumn="1" w:lastColumn="0" w:noHBand="0" w:noVBand="1"/>
      </w:tblPr>
      <w:tblGrid>
        <w:gridCol w:w="1064"/>
        <w:gridCol w:w="4362"/>
        <w:gridCol w:w="3924"/>
      </w:tblGrid>
      <w:tr w:rsidR="00A20348" w14:paraId="11C79550" w14:textId="77777777" w:rsidTr="00A20348">
        <w:tc>
          <w:tcPr>
            <w:tcW w:w="1075" w:type="dxa"/>
          </w:tcPr>
          <w:p w14:paraId="7AB2557F" w14:textId="77777777" w:rsidR="00A20348" w:rsidRDefault="00A20348" w:rsidP="00A20348">
            <w:pPr>
              <w:jc w:val="center"/>
              <w:rPr>
                <w:rFonts w:asciiTheme="minorHAnsi" w:hAnsiTheme="minorHAnsi" w:cstheme="minorHAnsi"/>
              </w:rPr>
            </w:pPr>
            <w:r>
              <w:rPr>
                <w:rFonts w:asciiTheme="minorHAnsi" w:hAnsiTheme="minorHAnsi" w:cstheme="minorHAnsi"/>
              </w:rPr>
              <w:t>Method</w:t>
            </w:r>
          </w:p>
        </w:tc>
        <w:tc>
          <w:tcPr>
            <w:tcW w:w="4118" w:type="dxa"/>
          </w:tcPr>
          <w:p w14:paraId="2686F5B5" w14:textId="77777777" w:rsidR="00A20348" w:rsidRDefault="00A20348" w:rsidP="00A20348">
            <w:pPr>
              <w:jc w:val="center"/>
              <w:rPr>
                <w:rFonts w:asciiTheme="minorHAnsi" w:hAnsiTheme="minorHAnsi" w:cstheme="minorHAnsi"/>
              </w:rPr>
            </w:pPr>
            <w:r>
              <w:rPr>
                <w:rFonts w:asciiTheme="minorHAnsi" w:hAnsiTheme="minorHAnsi" w:cstheme="minorHAnsi"/>
              </w:rPr>
              <w:t>URI</w:t>
            </w:r>
          </w:p>
        </w:tc>
        <w:tc>
          <w:tcPr>
            <w:tcW w:w="4157" w:type="dxa"/>
          </w:tcPr>
          <w:p w14:paraId="228CE205" w14:textId="77777777" w:rsidR="00A20348" w:rsidRDefault="00A20348" w:rsidP="00A20348">
            <w:pPr>
              <w:jc w:val="center"/>
              <w:rPr>
                <w:rFonts w:asciiTheme="minorHAnsi" w:hAnsiTheme="minorHAnsi" w:cstheme="minorHAnsi"/>
              </w:rPr>
            </w:pPr>
            <w:r>
              <w:rPr>
                <w:rFonts w:asciiTheme="minorHAnsi" w:hAnsiTheme="minorHAnsi" w:cstheme="minorHAnsi"/>
              </w:rPr>
              <w:t>Description</w:t>
            </w:r>
          </w:p>
        </w:tc>
      </w:tr>
      <w:tr w:rsidR="00A20348" w14:paraId="0A31DA6A" w14:textId="77777777" w:rsidTr="00A20348">
        <w:tc>
          <w:tcPr>
            <w:tcW w:w="1075" w:type="dxa"/>
          </w:tcPr>
          <w:p w14:paraId="30B7DA15" w14:textId="77777777" w:rsidR="00A20348" w:rsidRDefault="00A20348" w:rsidP="00A20348">
            <w:pPr>
              <w:rPr>
                <w:rFonts w:asciiTheme="minorHAnsi" w:hAnsiTheme="minorHAnsi" w:cstheme="minorHAnsi"/>
              </w:rPr>
            </w:pPr>
            <w:r>
              <w:rPr>
                <w:rFonts w:asciiTheme="minorHAnsi" w:hAnsiTheme="minorHAnsi" w:cstheme="minorHAnsi"/>
              </w:rPr>
              <w:t>GET</w:t>
            </w:r>
          </w:p>
        </w:tc>
        <w:tc>
          <w:tcPr>
            <w:tcW w:w="4118" w:type="dxa"/>
          </w:tcPr>
          <w:p w14:paraId="18361E10" w14:textId="47BE54A3" w:rsidR="00A20348" w:rsidRDefault="0054537F" w:rsidP="003E13E4">
            <w:pPr>
              <w:rPr>
                <w:rFonts w:asciiTheme="minorHAnsi" w:hAnsiTheme="minorHAnsi" w:cstheme="minorHAnsi"/>
              </w:rPr>
            </w:pPr>
            <w:hyperlink w:anchor="_List_monitors" w:history="1">
              <w:r w:rsidR="00A20348" w:rsidRPr="00510F98">
                <w:rPr>
                  <w:rStyle w:val="af0"/>
                  <w:rFonts w:asciiTheme="minorHAnsi" w:hAnsiTheme="minorHAnsi" w:cstheme="minorHAnsi"/>
                </w:rPr>
                <w:t>/v1/{tenant_id}/</w:t>
              </w:r>
              <w:r w:rsidR="003E13E4" w:rsidRPr="00510F98">
                <w:rPr>
                  <w:rStyle w:val="af0"/>
                  <w:rFonts w:asciiTheme="minorHAnsi" w:hAnsiTheme="minorHAnsi" w:cstheme="minorHAnsi"/>
                </w:rPr>
                <w:t>monitors</w:t>
              </w:r>
            </w:hyperlink>
          </w:p>
        </w:tc>
        <w:tc>
          <w:tcPr>
            <w:tcW w:w="4157" w:type="dxa"/>
          </w:tcPr>
          <w:p w14:paraId="6F2C1BC2" w14:textId="67205158" w:rsidR="00A20348" w:rsidRDefault="00A20348" w:rsidP="003E13E4">
            <w:pPr>
              <w:rPr>
                <w:rFonts w:asciiTheme="minorHAnsi" w:hAnsiTheme="minorHAnsi" w:cstheme="minorHAnsi"/>
              </w:rPr>
            </w:pPr>
            <w:r>
              <w:rPr>
                <w:rFonts w:asciiTheme="minorHAnsi" w:hAnsiTheme="minorHAnsi" w:cstheme="minorHAnsi"/>
              </w:rPr>
              <w:t xml:space="preserve">Lists detail for all </w:t>
            </w:r>
            <w:r w:rsidR="003E13E4">
              <w:rPr>
                <w:rFonts w:asciiTheme="minorHAnsi" w:hAnsiTheme="minorHAnsi" w:cstheme="minorHAnsi"/>
              </w:rPr>
              <w:t>monitors</w:t>
            </w:r>
          </w:p>
        </w:tc>
      </w:tr>
      <w:tr w:rsidR="00A20348" w14:paraId="6541955D" w14:textId="77777777" w:rsidTr="00A20348">
        <w:tc>
          <w:tcPr>
            <w:tcW w:w="1075" w:type="dxa"/>
          </w:tcPr>
          <w:p w14:paraId="3594CE94" w14:textId="77777777" w:rsidR="00A20348" w:rsidRDefault="00A20348" w:rsidP="00A20348">
            <w:pPr>
              <w:rPr>
                <w:rFonts w:asciiTheme="minorHAnsi" w:hAnsiTheme="minorHAnsi" w:cstheme="minorHAnsi"/>
              </w:rPr>
            </w:pPr>
            <w:r>
              <w:rPr>
                <w:rFonts w:asciiTheme="minorHAnsi" w:hAnsiTheme="minorHAnsi" w:cstheme="minorHAnsi"/>
              </w:rPr>
              <w:t>GET</w:t>
            </w:r>
          </w:p>
        </w:tc>
        <w:tc>
          <w:tcPr>
            <w:tcW w:w="4118" w:type="dxa"/>
          </w:tcPr>
          <w:p w14:paraId="28C5D4D7" w14:textId="0F7D64FE" w:rsidR="00A20348" w:rsidRDefault="0054537F" w:rsidP="003E13E4">
            <w:pPr>
              <w:rPr>
                <w:rFonts w:asciiTheme="minorHAnsi" w:hAnsiTheme="minorHAnsi" w:cstheme="minorHAnsi"/>
              </w:rPr>
            </w:pPr>
            <w:hyperlink w:anchor="_Summary_monitor" w:history="1">
              <w:r w:rsidR="00A20348" w:rsidRPr="00510F98">
                <w:rPr>
                  <w:rStyle w:val="af0"/>
                  <w:rFonts w:asciiTheme="minorHAnsi" w:hAnsiTheme="minorHAnsi" w:cstheme="minorHAnsi"/>
                </w:rPr>
                <w:t>/v1/{tenant_id}/</w:t>
              </w:r>
              <w:r w:rsidR="003E13E4" w:rsidRPr="00510F98">
                <w:rPr>
                  <w:rStyle w:val="af0"/>
                  <w:rFonts w:asciiTheme="minorHAnsi" w:hAnsiTheme="minorHAnsi" w:cstheme="minorHAnsi"/>
                </w:rPr>
                <w:t>monitors</w:t>
              </w:r>
              <w:r w:rsidR="00A20348" w:rsidRPr="00510F98">
                <w:rPr>
                  <w:rStyle w:val="af0"/>
                  <w:rFonts w:asciiTheme="minorHAnsi" w:hAnsiTheme="minorHAnsi" w:cstheme="minorHAnsi"/>
                </w:rPr>
                <w:t>/summary</w:t>
              </w:r>
            </w:hyperlink>
          </w:p>
        </w:tc>
        <w:tc>
          <w:tcPr>
            <w:tcW w:w="4157" w:type="dxa"/>
          </w:tcPr>
          <w:p w14:paraId="4883041D" w14:textId="06E41CAC" w:rsidR="00A20348" w:rsidRDefault="00A20348" w:rsidP="003E13E4">
            <w:pPr>
              <w:rPr>
                <w:rFonts w:asciiTheme="minorHAnsi" w:hAnsiTheme="minorHAnsi" w:cstheme="minorHAnsi"/>
              </w:rPr>
            </w:pPr>
            <w:r w:rsidRPr="00DA3F56">
              <w:rPr>
                <w:rFonts w:asciiTheme="minorHAnsi" w:hAnsiTheme="minorHAnsi" w:cstheme="minorHAnsi"/>
              </w:rPr>
              <w:t xml:space="preserve">Summary info of </w:t>
            </w:r>
            <w:r w:rsidR="003E13E4">
              <w:rPr>
                <w:rFonts w:asciiTheme="minorHAnsi" w:hAnsiTheme="minorHAnsi" w:cstheme="minorHAnsi"/>
              </w:rPr>
              <w:t>monitor</w:t>
            </w:r>
          </w:p>
        </w:tc>
      </w:tr>
      <w:tr w:rsidR="003E13E4" w14:paraId="64E65A69" w14:textId="77777777" w:rsidTr="00A20348">
        <w:tc>
          <w:tcPr>
            <w:tcW w:w="1075" w:type="dxa"/>
          </w:tcPr>
          <w:p w14:paraId="709B62FC" w14:textId="7318596E" w:rsidR="003E13E4" w:rsidRDefault="003E13E4" w:rsidP="00A20348">
            <w:pPr>
              <w:rPr>
                <w:rFonts w:asciiTheme="minorHAnsi" w:hAnsiTheme="minorHAnsi" w:cstheme="minorHAnsi"/>
              </w:rPr>
            </w:pPr>
            <w:r>
              <w:rPr>
                <w:rFonts w:asciiTheme="minorHAnsi" w:hAnsiTheme="minorHAnsi" w:cstheme="minorHAnsi" w:hint="eastAsia"/>
              </w:rPr>
              <w:t>POST</w:t>
            </w:r>
          </w:p>
        </w:tc>
        <w:tc>
          <w:tcPr>
            <w:tcW w:w="4118" w:type="dxa"/>
          </w:tcPr>
          <w:p w14:paraId="14315AFB" w14:textId="7FFF511B" w:rsidR="003E13E4" w:rsidRPr="003E13E4" w:rsidRDefault="0054537F" w:rsidP="00A20348">
            <w:pPr>
              <w:rPr>
                <w:rFonts w:asciiTheme="minorHAnsi" w:hAnsiTheme="minorHAnsi" w:cstheme="minorHAnsi"/>
              </w:rPr>
            </w:pPr>
            <w:hyperlink w:anchor="_Restart_monitor" w:history="1">
              <w:r w:rsidR="003E13E4" w:rsidRPr="00510F98">
                <w:rPr>
                  <w:rStyle w:val="af0"/>
                  <w:rFonts w:asciiTheme="minorHAnsi" w:hAnsiTheme="minorHAnsi" w:cstheme="minorHAnsi"/>
                </w:rPr>
                <w:t>/v1/{tenant_id}/monitors/{monitor_id}/action</w:t>
              </w:r>
            </w:hyperlink>
          </w:p>
        </w:tc>
        <w:tc>
          <w:tcPr>
            <w:tcW w:w="4157" w:type="dxa"/>
          </w:tcPr>
          <w:p w14:paraId="447C055B" w14:textId="61A01A4A" w:rsidR="003E13E4" w:rsidRPr="00DA3F56" w:rsidRDefault="003E13E4" w:rsidP="00A20348">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bl>
    <w:p w14:paraId="28475026" w14:textId="77777777" w:rsidR="005320F9" w:rsidRDefault="005320F9">
      <w:pPr>
        <w:spacing w:before="0" w:after="0" w:line="240" w:lineRule="auto"/>
      </w:pPr>
      <w:r>
        <w:br w:type="page"/>
      </w:r>
    </w:p>
    <w:p w14:paraId="3966C968" w14:textId="24FE4B2D" w:rsidR="00901806" w:rsidRDefault="00901806" w:rsidP="00901806">
      <w:pPr>
        <w:pStyle w:val="4"/>
        <w:rPr>
          <w:rFonts w:asciiTheme="minorHAnsi" w:hAnsiTheme="minorHAnsi" w:cstheme="minorHAnsi"/>
          <w:color w:val="0070C0"/>
          <w:sz w:val="32"/>
          <w:szCs w:val="32"/>
        </w:rPr>
      </w:pPr>
      <w:bookmarkStart w:id="47" w:name="_List_monitors"/>
      <w:bookmarkEnd w:id="47"/>
      <w:r w:rsidRPr="00A20348">
        <w:rPr>
          <w:rFonts w:asciiTheme="minorHAnsi" w:hAnsiTheme="minorHAnsi" w:cstheme="minorHAnsi"/>
          <w:color w:val="0070C0"/>
          <w:sz w:val="32"/>
          <w:szCs w:val="32"/>
        </w:rPr>
        <w:lastRenderedPageBreak/>
        <w:t>List</w:t>
      </w:r>
      <w:r w:rsidR="00C47797">
        <w:rPr>
          <w:rFonts w:asciiTheme="minorHAnsi" w:hAnsiTheme="minorHAnsi" w:cstheme="minorHAnsi"/>
          <w:color w:val="0070C0"/>
          <w:sz w:val="32"/>
          <w:szCs w:val="32"/>
        </w:rPr>
        <w:t xml:space="preserve"> monitors</w:t>
      </w:r>
    </w:p>
    <w:tbl>
      <w:tblPr>
        <w:tblStyle w:val="af1"/>
        <w:tblW w:w="0" w:type="auto"/>
        <w:tblLook w:val="04A0" w:firstRow="1" w:lastRow="0" w:firstColumn="1" w:lastColumn="0" w:noHBand="0" w:noVBand="1"/>
      </w:tblPr>
      <w:tblGrid>
        <w:gridCol w:w="1075"/>
        <w:gridCol w:w="4118"/>
        <w:gridCol w:w="4157"/>
      </w:tblGrid>
      <w:tr w:rsidR="00C34C14" w14:paraId="0C19141F" w14:textId="77777777" w:rsidTr="0089560D">
        <w:tc>
          <w:tcPr>
            <w:tcW w:w="1075" w:type="dxa"/>
          </w:tcPr>
          <w:p w14:paraId="054D8E67" w14:textId="77777777" w:rsidR="00C34C14" w:rsidRDefault="00C34C14" w:rsidP="0089560D">
            <w:pPr>
              <w:jc w:val="center"/>
              <w:rPr>
                <w:rFonts w:asciiTheme="minorHAnsi" w:hAnsiTheme="minorHAnsi" w:cstheme="minorHAnsi"/>
              </w:rPr>
            </w:pPr>
            <w:r>
              <w:rPr>
                <w:rFonts w:asciiTheme="minorHAnsi" w:hAnsiTheme="minorHAnsi" w:cstheme="minorHAnsi"/>
              </w:rPr>
              <w:t>Method</w:t>
            </w:r>
          </w:p>
        </w:tc>
        <w:tc>
          <w:tcPr>
            <w:tcW w:w="4118" w:type="dxa"/>
          </w:tcPr>
          <w:p w14:paraId="0B5CC230" w14:textId="77777777" w:rsidR="00C34C14" w:rsidRDefault="00C34C14" w:rsidP="0089560D">
            <w:pPr>
              <w:jc w:val="center"/>
              <w:rPr>
                <w:rFonts w:asciiTheme="minorHAnsi" w:hAnsiTheme="minorHAnsi" w:cstheme="minorHAnsi"/>
              </w:rPr>
            </w:pPr>
            <w:r>
              <w:rPr>
                <w:rFonts w:asciiTheme="minorHAnsi" w:hAnsiTheme="minorHAnsi" w:cstheme="minorHAnsi"/>
              </w:rPr>
              <w:t>URI</w:t>
            </w:r>
          </w:p>
        </w:tc>
        <w:tc>
          <w:tcPr>
            <w:tcW w:w="4157" w:type="dxa"/>
          </w:tcPr>
          <w:p w14:paraId="00926AD5" w14:textId="77777777" w:rsidR="00C34C14" w:rsidRDefault="00C34C14" w:rsidP="0089560D">
            <w:pPr>
              <w:jc w:val="center"/>
              <w:rPr>
                <w:rFonts w:asciiTheme="minorHAnsi" w:hAnsiTheme="minorHAnsi" w:cstheme="minorHAnsi"/>
              </w:rPr>
            </w:pPr>
            <w:r>
              <w:rPr>
                <w:rFonts w:asciiTheme="minorHAnsi" w:hAnsiTheme="minorHAnsi" w:cstheme="minorHAnsi"/>
              </w:rPr>
              <w:t>Description</w:t>
            </w:r>
          </w:p>
        </w:tc>
      </w:tr>
      <w:tr w:rsidR="00C34C14" w14:paraId="665B2810" w14:textId="77777777" w:rsidTr="0089560D">
        <w:tc>
          <w:tcPr>
            <w:tcW w:w="1075" w:type="dxa"/>
          </w:tcPr>
          <w:p w14:paraId="39259938" w14:textId="77777777" w:rsidR="00C34C14" w:rsidRDefault="00C34C14" w:rsidP="0089560D">
            <w:pPr>
              <w:rPr>
                <w:rFonts w:asciiTheme="minorHAnsi" w:hAnsiTheme="minorHAnsi" w:cstheme="minorHAnsi"/>
              </w:rPr>
            </w:pPr>
            <w:r>
              <w:rPr>
                <w:rFonts w:asciiTheme="minorHAnsi" w:hAnsiTheme="minorHAnsi" w:cstheme="minorHAnsi"/>
              </w:rPr>
              <w:t>GET</w:t>
            </w:r>
          </w:p>
        </w:tc>
        <w:tc>
          <w:tcPr>
            <w:tcW w:w="4118" w:type="dxa"/>
          </w:tcPr>
          <w:p w14:paraId="7273C1E9" w14:textId="77777777" w:rsidR="00C34C14" w:rsidRDefault="00C34C14"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w:t>
            </w:r>
          </w:p>
        </w:tc>
        <w:tc>
          <w:tcPr>
            <w:tcW w:w="4157" w:type="dxa"/>
          </w:tcPr>
          <w:p w14:paraId="5DE2F197" w14:textId="77777777" w:rsidR="00C34C14" w:rsidRDefault="00C34C14" w:rsidP="0089560D">
            <w:pPr>
              <w:rPr>
                <w:rFonts w:asciiTheme="minorHAnsi" w:hAnsiTheme="minorHAnsi" w:cstheme="minorHAnsi"/>
              </w:rPr>
            </w:pPr>
            <w:r>
              <w:rPr>
                <w:rFonts w:asciiTheme="minorHAnsi" w:hAnsiTheme="minorHAnsi" w:cstheme="minorHAnsi"/>
              </w:rPr>
              <w:t>Lists detail for all monitors</w:t>
            </w:r>
          </w:p>
        </w:tc>
      </w:tr>
    </w:tbl>
    <w:p w14:paraId="0B95FB68" w14:textId="77777777" w:rsidR="00C34C14" w:rsidRDefault="00C34C14" w:rsidP="00C34C14">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1FE209D" w14:textId="521CD177" w:rsidR="00C34C14" w:rsidRDefault="00C34C14" w:rsidP="00C34C14">
      <w:pPr>
        <w:pStyle w:val="5"/>
      </w:pPr>
      <w:r w:rsidRPr="00C34C14">
        <w:t>Request</w:t>
      </w:r>
    </w:p>
    <w:p w14:paraId="205B51DD" w14:textId="1A03D605" w:rsidR="00C34C14" w:rsidRDefault="00C34C14" w:rsidP="00C34C14">
      <w:r>
        <w:t xml:space="preserve">This table shows the URI parameters for the </w:t>
      </w:r>
      <w:r w:rsidR="00633D8B">
        <w:t>list monitors</w:t>
      </w:r>
      <w:r>
        <w:t xml:space="preserve"> request:</w:t>
      </w:r>
    </w:p>
    <w:tbl>
      <w:tblPr>
        <w:tblStyle w:val="af1"/>
        <w:tblW w:w="0" w:type="auto"/>
        <w:tblLook w:val="04A0" w:firstRow="1" w:lastRow="0" w:firstColumn="1" w:lastColumn="0" w:noHBand="0" w:noVBand="1"/>
      </w:tblPr>
      <w:tblGrid>
        <w:gridCol w:w="2605"/>
        <w:gridCol w:w="1710"/>
        <w:gridCol w:w="5035"/>
      </w:tblGrid>
      <w:tr w:rsidR="00C34C14" w14:paraId="76837D34" w14:textId="77777777" w:rsidTr="0089560D">
        <w:tc>
          <w:tcPr>
            <w:tcW w:w="2605" w:type="dxa"/>
          </w:tcPr>
          <w:p w14:paraId="6A603EAF" w14:textId="77777777" w:rsidR="00C34C14" w:rsidRDefault="00C34C14" w:rsidP="0089560D">
            <w:pPr>
              <w:jc w:val="center"/>
            </w:pPr>
            <w:r>
              <w:t>Name</w:t>
            </w:r>
          </w:p>
        </w:tc>
        <w:tc>
          <w:tcPr>
            <w:tcW w:w="1710" w:type="dxa"/>
          </w:tcPr>
          <w:p w14:paraId="0951B0A5" w14:textId="77777777" w:rsidR="00C34C14" w:rsidRDefault="00C34C14" w:rsidP="0089560D">
            <w:pPr>
              <w:jc w:val="center"/>
            </w:pPr>
            <w:r>
              <w:t>Type</w:t>
            </w:r>
          </w:p>
        </w:tc>
        <w:tc>
          <w:tcPr>
            <w:tcW w:w="5035" w:type="dxa"/>
          </w:tcPr>
          <w:p w14:paraId="1DF26117" w14:textId="77777777" w:rsidR="00C34C14" w:rsidRDefault="00C34C14" w:rsidP="0089560D">
            <w:pPr>
              <w:jc w:val="center"/>
            </w:pPr>
            <w:r>
              <w:t>Description</w:t>
            </w:r>
          </w:p>
        </w:tc>
      </w:tr>
      <w:tr w:rsidR="00C34C14" w14:paraId="7530A742" w14:textId="77777777" w:rsidTr="0089560D">
        <w:tc>
          <w:tcPr>
            <w:tcW w:w="2605" w:type="dxa"/>
          </w:tcPr>
          <w:p w14:paraId="2D672988" w14:textId="77777777" w:rsidR="00C34C14" w:rsidRDefault="00C34C14" w:rsidP="0089560D">
            <w:r>
              <w:t>{tenant_id}</w:t>
            </w:r>
          </w:p>
        </w:tc>
        <w:tc>
          <w:tcPr>
            <w:tcW w:w="1710" w:type="dxa"/>
          </w:tcPr>
          <w:p w14:paraId="69B100C6" w14:textId="77777777" w:rsidR="00C34C14" w:rsidRDefault="00C34C14" w:rsidP="0089560D">
            <w:r>
              <w:t>UUID</w:t>
            </w:r>
          </w:p>
        </w:tc>
        <w:tc>
          <w:tcPr>
            <w:tcW w:w="5035" w:type="dxa"/>
          </w:tcPr>
          <w:p w14:paraId="467798E0" w14:textId="77777777" w:rsidR="00C34C14" w:rsidRDefault="00C34C14" w:rsidP="0089560D">
            <w:r w:rsidRPr="00AC1588">
              <w:t>The UUID of the tenant in a multi-tenancy cloud.</w:t>
            </w:r>
          </w:p>
        </w:tc>
      </w:tr>
    </w:tbl>
    <w:p w14:paraId="668D7FAB" w14:textId="77777777" w:rsidR="00C34C14" w:rsidRDefault="00C34C14" w:rsidP="00C34C14">
      <w:pPr>
        <w:rPr>
          <w:rFonts w:asciiTheme="minorHAnsi" w:hAnsiTheme="minorHAnsi" w:cstheme="minorHAnsi"/>
        </w:rPr>
      </w:pPr>
      <w:r w:rsidRPr="00E6524E">
        <w:rPr>
          <w:rFonts w:asciiTheme="minorHAnsi" w:hAnsiTheme="minorHAnsi" w:cstheme="minorHAnsi"/>
        </w:rPr>
        <w:t>This operation does not accept a request body.</w:t>
      </w:r>
    </w:p>
    <w:p w14:paraId="0159851F" w14:textId="3EF0F166" w:rsidR="00901806" w:rsidRDefault="00C34C14" w:rsidP="00C34C14">
      <w:pPr>
        <w:pStyle w:val="5"/>
      </w:pPr>
      <w:r w:rsidRPr="00C34C14">
        <w:t>Response</w:t>
      </w:r>
    </w:p>
    <w:p w14:paraId="15A2131E" w14:textId="38FD36FD" w:rsidR="00C34C14" w:rsidRPr="00757B13" w:rsidRDefault="00C34C14" w:rsidP="00C34C14">
      <w:pPr>
        <w:rPr>
          <w:b/>
          <w:sz w:val="24"/>
        </w:rPr>
      </w:pPr>
      <w:r w:rsidRPr="00E6524E">
        <w:rPr>
          <w:b/>
          <w:sz w:val="24"/>
        </w:rPr>
        <w:t>Examp</w:t>
      </w:r>
      <w:r w:rsidR="00633D8B">
        <w:rPr>
          <w:b/>
          <w:sz w:val="24"/>
        </w:rPr>
        <w:t>le 2.19.</w:t>
      </w:r>
      <w:r w:rsidRPr="00E6524E">
        <w:rPr>
          <w:b/>
          <w:sz w:val="24"/>
        </w:rPr>
        <w:t xml:space="preserve"> </w:t>
      </w:r>
      <w:r>
        <w:rPr>
          <w:b/>
          <w:sz w:val="24"/>
        </w:rPr>
        <w:t>List monitors: JSON response</w:t>
      </w:r>
    </w:p>
    <w:p w14:paraId="5A8F6338"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w:t>
      </w:r>
    </w:p>
    <w:p w14:paraId="49DE422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"monitors": [</w:t>
      </w:r>
    </w:p>
    <w:p w14:paraId="6E9C675F"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013690DD"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"details": "-",</w:t>
      </w:r>
    </w:p>
    <w:p w14:paraId="256030C0"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"address": "192.168.81.235:6789/0",</w:t>
      </w:r>
    </w:p>
    <w:p w14:paraId="763AEDA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"health": "HEALTH_OK",</w:t>
      </w:r>
    </w:p>
    <w:p w14:paraId="4DBBCB9D"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"id": 1,</w:t>
      </w:r>
    </w:p>
    <w:p w14:paraId="387F2139"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"name": "1"</w:t>
      </w:r>
    </w:p>
    <w:p w14:paraId="002A63B9"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754065C7"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428D7EA0"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"details": "clock skew 0.784328s &gt; max 0.2s",</w:t>
      </w:r>
    </w:p>
    <w:p w14:paraId="493FA79A"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"address": "192.168.81.236:6789/0",</w:t>
      </w:r>
    </w:p>
    <w:p w14:paraId="2A0D92DE"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"health": "HEALTH_WARN",</w:t>
      </w:r>
    </w:p>
    <w:p w14:paraId="65C812E8"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"id": 2,</w:t>
      </w:r>
    </w:p>
    <w:p w14:paraId="478A3A54"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"name": "2"</w:t>
      </w:r>
    </w:p>
    <w:p w14:paraId="1CEC7F83"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37E473A5"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52355D7A"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"details": "clock skew 0.464823s &gt; max 0.2s",</w:t>
      </w:r>
    </w:p>
    <w:p w14:paraId="644FF7AC"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"address": "192.168.81.238:6789/0",</w:t>
      </w:r>
    </w:p>
    <w:p w14:paraId="6ADD5FF7"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"health": "HEALTH_WARN",</w:t>
      </w:r>
    </w:p>
    <w:p w14:paraId="49B788CE"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"id": 3,</w:t>
      </w:r>
    </w:p>
    <w:p w14:paraId="21082D44"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"name": "0"</w:t>
      </w:r>
    </w:p>
    <w:p w14:paraId="51BD48CB"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659E6B56"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 xml:space="preserve">    ]</w:t>
      </w:r>
    </w:p>
    <w:p w14:paraId="0988A90C" w14:textId="77777777" w:rsidR="00901806" w:rsidRPr="00DA3F56" w:rsidRDefault="00901806" w:rsidP="00C34C14">
      <w:pPr>
        <w:pStyle w:val="CodeBlock"/>
        <w:ind w:left="0"/>
        <w:rPr>
          <w:rFonts w:asciiTheme="minorHAnsi" w:hAnsiTheme="minorHAnsi" w:cstheme="minorHAnsi"/>
        </w:rPr>
      </w:pPr>
      <w:r w:rsidRPr="00DA3F56">
        <w:rPr>
          <w:rFonts w:asciiTheme="minorHAnsi" w:hAnsiTheme="minorHAnsi" w:cstheme="minorHAnsi"/>
        </w:rPr>
        <w:t>}</w:t>
      </w:r>
    </w:p>
    <w:p w14:paraId="2CC968AC" w14:textId="45C147E1" w:rsidR="00901806" w:rsidRPr="00DA3F56" w:rsidRDefault="00C47797" w:rsidP="00C47797">
      <w:pPr>
        <w:spacing w:before="0" w:after="0" w:line="240" w:lineRule="auto"/>
        <w:rPr>
          <w:rFonts w:asciiTheme="minorHAnsi" w:hAnsiTheme="minorHAnsi" w:cstheme="minorHAnsi"/>
        </w:rPr>
      </w:pPr>
      <w:r>
        <w:rPr>
          <w:rFonts w:asciiTheme="minorHAnsi" w:hAnsiTheme="minorHAnsi" w:cstheme="minorHAnsi"/>
        </w:rPr>
        <w:br w:type="page"/>
      </w:r>
    </w:p>
    <w:p w14:paraId="1BA9E317" w14:textId="4A96D085" w:rsidR="00901806" w:rsidRDefault="00901806" w:rsidP="00901806">
      <w:pPr>
        <w:pStyle w:val="4"/>
        <w:rPr>
          <w:rFonts w:asciiTheme="minorHAnsi" w:hAnsiTheme="minorHAnsi" w:cstheme="minorHAnsi"/>
          <w:color w:val="0070C0"/>
          <w:sz w:val="32"/>
          <w:szCs w:val="32"/>
        </w:rPr>
      </w:pPr>
      <w:bookmarkStart w:id="48" w:name="_Summary_monitor"/>
      <w:bookmarkEnd w:id="48"/>
      <w:r w:rsidRPr="00C47797">
        <w:rPr>
          <w:rFonts w:asciiTheme="minorHAnsi" w:hAnsiTheme="minorHAnsi" w:cstheme="minorHAnsi"/>
          <w:color w:val="0070C0"/>
          <w:sz w:val="32"/>
          <w:szCs w:val="32"/>
        </w:rPr>
        <w:lastRenderedPageBreak/>
        <w:t>Summary</w:t>
      </w:r>
      <w:r w:rsidR="00C47797">
        <w:rPr>
          <w:rFonts w:asciiTheme="minorHAnsi" w:hAnsiTheme="minorHAnsi" w:cstheme="minorHAnsi"/>
          <w:color w:val="0070C0"/>
          <w:sz w:val="32"/>
          <w:szCs w:val="32"/>
        </w:rPr>
        <w:t xml:space="preserve"> monitor</w:t>
      </w:r>
    </w:p>
    <w:tbl>
      <w:tblPr>
        <w:tblStyle w:val="af1"/>
        <w:tblW w:w="0" w:type="auto"/>
        <w:tblLook w:val="04A0" w:firstRow="1" w:lastRow="0" w:firstColumn="1" w:lastColumn="0" w:noHBand="0" w:noVBand="1"/>
      </w:tblPr>
      <w:tblGrid>
        <w:gridCol w:w="1075"/>
        <w:gridCol w:w="4118"/>
        <w:gridCol w:w="4157"/>
      </w:tblGrid>
      <w:tr w:rsidR="00C47797" w14:paraId="238B58ED" w14:textId="77777777" w:rsidTr="0089560D">
        <w:tc>
          <w:tcPr>
            <w:tcW w:w="1075" w:type="dxa"/>
          </w:tcPr>
          <w:p w14:paraId="35EF2641" w14:textId="77777777" w:rsidR="00C47797" w:rsidRDefault="00C47797" w:rsidP="0089560D">
            <w:pPr>
              <w:jc w:val="center"/>
              <w:rPr>
                <w:rFonts w:asciiTheme="minorHAnsi" w:hAnsiTheme="minorHAnsi" w:cstheme="minorHAnsi"/>
              </w:rPr>
            </w:pPr>
            <w:r>
              <w:rPr>
                <w:rFonts w:asciiTheme="minorHAnsi" w:hAnsiTheme="minorHAnsi" w:cstheme="minorHAnsi"/>
              </w:rPr>
              <w:t>Method</w:t>
            </w:r>
          </w:p>
        </w:tc>
        <w:tc>
          <w:tcPr>
            <w:tcW w:w="4118" w:type="dxa"/>
          </w:tcPr>
          <w:p w14:paraId="329B6DB2" w14:textId="77777777" w:rsidR="00C47797" w:rsidRDefault="00C47797" w:rsidP="0089560D">
            <w:pPr>
              <w:jc w:val="center"/>
              <w:rPr>
                <w:rFonts w:asciiTheme="minorHAnsi" w:hAnsiTheme="minorHAnsi" w:cstheme="minorHAnsi"/>
              </w:rPr>
            </w:pPr>
            <w:r>
              <w:rPr>
                <w:rFonts w:asciiTheme="minorHAnsi" w:hAnsiTheme="minorHAnsi" w:cstheme="minorHAnsi"/>
              </w:rPr>
              <w:t>URI</w:t>
            </w:r>
          </w:p>
        </w:tc>
        <w:tc>
          <w:tcPr>
            <w:tcW w:w="4157" w:type="dxa"/>
          </w:tcPr>
          <w:p w14:paraId="0FCC1697" w14:textId="77777777" w:rsidR="00C47797" w:rsidRDefault="00C47797" w:rsidP="0089560D">
            <w:pPr>
              <w:jc w:val="center"/>
              <w:rPr>
                <w:rFonts w:asciiTheme="minorHAnsi" w:hAnsiTheme="minorHAnsi" w:cstheme="minorHAnsi"/>
              </w:rPr>
            </w:pPr>
            <w:r>
              <w:rPr>
                <w:rFonts w:asciiTheme="minorHAnsi" w:hAnsiTheme="minorHAnsi" w:cstheme="minorHAnsi"/>
              </w:rPr>
              <w:t>Description</w:t>
            </w:r>
          </w:p>
        </w:tc>
      </w:tr>
      <w:tr w:rsidR="00C47797" w14:paraId="209D4218" w14:textId="77777777" w:rsidTr="0089560D">
        <w:tc>
          <w:tcPr>
            <w:tcW w:w="1075" w:type="dxa"/>
          </w:tcPr>
          <w:p w14:paraId="03BA9978" w14:textId="77777777" w:rsidR="00C47797" w:rsidRDefault="00C47797" w:rsidP="0089560D">
            <w:pPr>
              <w:rPr>
                <w:rFonts w:asciiTheme="minorHAnsi" w:hAnsiTheme="minorHAnsi" w:cstheme="minorHAnsi"/>
              </w:rPr>
            </w:pPr>
            <w:r>
              <w:rPr>
                <w:rFonts w:asciiTheme="minorHAnsi" w:hAnsiTheme="minorHAnsi" w:cstheme="minorHAnsi"/>
              </w:rPr>
              <w:t>GET</w:t>
            </w:r>
          </w:p>
        </w:tc>
        <w:tc>
          <w:tcPr>
            <w:tcW w:w="4118" w:type="dxa"/>
          </w:tcPr>
          <w:p w14:paraId="289E3024" w14:textId="77777777" w:rsidR="00C47797" w:rsidRDefault="00C47797"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w:t>
            </w:r>
            <w:r w:rsidRPr="003E13E4">
              <w:rPr>
                <w:rFonts w:asciiTheme="minorHAnsi" w:hAnsiTheme="minorHAnsi" w:cstheme="minorHAnsi"/>
              </w:rPr>
              <w:t>/summary</w:t>
            </w:r>
          </w:p>
        </w:tc>
        <w:tc>
          <w:tcPr>
            <w:tcW w:w="4157" w:type="dxa"/>
          </w:tcPr>
          <w:p w14:paraId="57A99A9C" w14:textId="77777777" w:rsidR="00C47797" w:rsidRDefault="00C47797" w:rsidP="0089560D">
            <w:pPr>
              <w:rPr>
                <w:rFonts w:asciiTheme="minorHAnsi" w:hAnsiTheme="minorHAnsi" w:cstheme="minorHAnsi"/>
              </w:rPr>
            </w:pPr>
            <w:r w:rsidRPr="00DA3F56">
              <w:rPr>
                <w:rFonts w:asciiTheme="minorHAnsi" w:hAnsiTheme="minorHAnsi" w:cstheme="minorHAnsi"/>
              </w:rPr>
              <w:t xml:space="preserve">Summary info of </w:t>
            </w:r>
            <w:r>
              <w:rPr>
                <w:rFonts w:asciiTheme="minorHAnsi" w:hAnsiTheme="minorHAnsi" w:cstheme="minorHAnsi"/>
              </w:rPr>
              <w:t>monitor</w:t>
            </w:r>
          </w:p>
        </w:tc>
      </w:tr>
    </w:tbl>
    <w:p w14:paraId="4F0D573D" w14:textId="77777777" w:rsidR="00C47797" w:rsidRDefault="00C47797" w:rsidP="00C4779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DD8AC8E" w14:textId="0C60A4EC" w:rsidR="00C47797" w:rsidRDefault="00C47797" w:rsidP="00C47797">
      <w:pPr>
        <w:pStyle w:val="5"/>
      </w:pPr>
      <w:r w:rsidRPr="00C47797">
        <w:t>Request</w:t>
      </w:r>
    </w:p>
    <w:p w14:paraId="78F8885D" w14:textId="439A53A9" w:rsidR="00C47797" w:rsidRDefault="00C47797" w:rsidP="00C47797">
      <w:r>
        <w:t xml:space="preserve">This table shows the URI parameters for the </w:t>
      </w:r>
      <w:r w:rsidR="00633D8B">
        <w:t>summary monitor</w:t>
      </w:r>
      <w:r>
        <w:t xml:space="preserve"> request:</w:t>
      </w:r>
    </w:p>
    <w:tbl>
      <w:tblPr>
        <w:tblStyle w:val="af1"/>
        <w:tblW w:w="0" w:type="auto"/>
        <w:tblLook w:val="04A0" w:firstRow="1" w:lastRow="0" w:firstColumn="1" w:lastColumn="0" w:noHBand="0" w:noVBand="1"/>
      </w:tblPr>
      <w:tblGrid>
        <w:gridCol w:w="2605"/>
        <w:gridCol w:w="1710"/>
        <w:gridCol w:w="5035"/>
      </w:tblGrid>
      <w:tr w:rsidR="00C47797" w14:paraId="40223B08" w14:textId="77777777" w:rsidTr="0089560D">
        <w:tc>
          <w:tcPr>
            <w:tcW w:w="2605" w:type="dxa"/>
          </w:tcPr>
          <w:p w14:paraId="71944F68" w14:textId="77777777" w:rsidR="00C47797" w:rsidRDefault="00C47797" w:rsidP="0089560D">
            <w:pPr>
              <w:jc w:val="center"/>
            </w:pPr>
            <w:r>
              <w:t>Name</w:t>
            </w:r>
          </w:p>
        </w:tc>
        <w:tc>
          <w:tcPr>
            <w:tcW w:w="1710" w:type="dxa"/>
          </w:tcPr>
          <w:p w14:paraId="61B73580" w14:textId="77777777" w:rsidR="00C47797" w:rsidRDefault="00C47797" w:rsidP="0089560D">
            <w:pPr>
              <w:jc w:val="center"/>
            </w:pPr>
            <w:r>
              <w:t>Type</w:t>
            </w:r>
          </w:p>
        </w:tc>
        <w:tc>
          <w:tcPr>
            <w:tcW w:w="5035" w:type="dxa"/>
          </w:tcPr>
          <w:p w14:paraId="4C8C5EEB" w14:textId="77777777" w:rsidR="00C47797" w:rsidRDefault="00C47797" w:rsidP="0089560D">
            <w:pPr>
              <w:jc w:val="center"/>
            </w:pPr>
            <w:r>
              <w:t>Description</w:t>
            </w:r>
          </w:p>
        </w:tc>
      </w:tr>
      <w:tr w:rsidR="00C47797" w14:paraId="2445039B" w14:textId="77777777" w:rsidTr="0089560D">
        <w:tc>
          <w:tcPr>
            <w:tcW w:w="2605" w:type="dxa"/>
          </w:tcPr>
          <w:p w14:paraId="7C3F7DB1" w14:textId="77777777" w:rsidR="00C47797" w:rsidRDefault="00C47797" w:rsidP="0089560D">
            <w:r>
              <w:t>{tenant_id}</w:t>
            </w:r>
          </w:p>
        </w:tc>
        <w:tc>
          <w:tcPr>
            <w:tcW w:w="1710" w:type="dxa"/>
          </w:tcPr>
          <w:p w14:paraId="2AC5DCB3" w14:textId="77777777" w:rsidR="00C47797" w:rsidRDefault="00C47797" w:rsidP="0089560D">
            <w:r>
              <w:t>UUID</w:t>
            </w:r>
          </w:p>
        </w:tc>
        <w:tc>
          <w:tcPr>
            <w:tcW w:w="5035" w:type="dxa"/>
          </w:tcPr>
          <w:p w14:paraId="03B07A00" w14:textId="77777777" w:rsidR="00C47797" w:rsidRDefault="00C47797" w:rsidP="0089560D">
            <w:r w:rsidRPr="00AC1588">
              <w:t>The UUID of the tenant in a multi-tenancy cloud.</w:t>
            </w:r>
          </w:p>
        </w:tc>
      </w:tr>
    </w:tbl>
    <w:p w14:paraId="06A80E3B" w14:textId="77777777" w:rsidR="00C47797" w:rsidRDefault="00C47797" w:rsidP="00C47797">
      <w:pPr>
        <w:rPr>
          <w:rFonts w:asciiTheme="minorHAnsi" w:hAnsiTheme="minorHAnsi" w:cstheme="minorHAnsi"/>
        </w:rPr>
      </w:pPr>
      <w:r w:rsidRPr="00E6524E">
        <w:rPr>
          <w:rFonts w:asciiTheme="minorHAnsi" w:hAnsiTheme="minorHAnsi" w:cstheme="minorHAnsi"/>
        </w:rPr>
        <w:t>This operation does not accept a request body.</w:t>
      </w:r>
    </w:p>
    <w:p w14:paraId="5E2BE8B2" w14:textId="60E7D1EA" w:rsidR="00901806" w:rsidRDefault="00C47797" w:rsidP="00C47797">
      <w:pPr>
        <w:pStyle w:val="5"/>
      </w:pPr>
      <w:r w:rsidRPr="00C47797">
        <w:t>Response</w:t>
      </w:r>
    </w:p>
    <w:p w14:paraId="28BFBC45" w14:textId="15BAB4F3" w:rsidR="00C47797" w:rsidRPr="00757B13" w:rsidRDefault="00C47797" w:rsidP="00C47797">
      <w:pPr>
        <w:rPr>
          <w:b/>
          <w:sz w:val="24"/>
        </w:rPr>
      </w:pPr>
      <w:r w:rsidRPr="00E6524E">
        <w:rPr>
          <w:b/>
          <w:sz w:val="24"/>
        </w:rPr>
        <w:t>Examp</w:t>
      </w:r>
      <w:r w:rsidR="00633D8B">
        <w:rPr>
          <w:b/>
          <w:sz w:val="24"/>
        </w:rPr>
        <w:t>le 2.20.</w:t>
      </w:r>
      <w:r w:rsidRPr="00E6524E">
        <w:rPr>
          <w:b/>
          <w:sz w:val="24"/>
        </w:rPr>
        <w:t xml:space="preserve"> </w:t>
      </w:r>
      <w:r>
        <w:rPr>
          <w:b/>
          <w:sz w:val="24"/>
        </w:rPr>
        <w:t>Summary monitor: JSON response</w:t>
      </w:r>
    </w:p>
    <w:p w14:paraId="2A9BD950"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w:t>
      </w:r>
    </w:p>
    <w:p w14:paraId="37EC937A"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"monitor-summary": {</w:t>
      </w:r>
    </w:p>
    <w:p w14:paraId="09E278C1"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"election_epoch": 10,</w:t>
      </w:r>
    </w:p>
    <w:p w14:paraId="503F37E3"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"quorum": "1 2 0",</w:t>
      </w:r>
    </w:p>
    <w:p w14:paraId="244FED03"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"monmap_epoch": 1,</w:t>
      </w:r>
    </w:p>
    <w:p w14:paraId="294454FF"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"updated_at": "2015-10-28 14:56:22",</w:t>
      </w:r>
    </w:p>
    <w:p w14:paraId="3D7D8A5C"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"overall_status": "HEALTH_WARN",</w:t>
      </w:r>
    </w:p>
    <w:p w14:paraId="1431CF74"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"quorum_leader_name": "1",</w:t>
      </w:r>
    </w:p>
    <w:p w14:paraId="55F05B6C"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"monitors": 3</w:t>
      </w:r>
    </w:p>
    <w:p w14:paraId="00F0269D"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 xml:space="preserve">    }</w:t>
      </w:r>
    </w:p>
    <w:p w14:paraId="1806097D" w14:textId="77777777" w:rsidR="00901806" w:rsidRPr="00DA3F56" w:rsidRDefault="00901806" w:rsidP="00C47797">
      <w:pPr>
        <w:pStyle w:val="CodeBlock"/>
        <w:ind w:left="0"/>
        <w:rPr>
          <w:rFonts w:asciiTheme="minorHAnsi" w:hAnsiTheme="minorHAnsi" w:cstheme="minorHAnsi"/>
        </w:rPr>
      </w:pPr>
      <w:r w:rsidRPr="00DA3F56">
        <w:rPr>
          <w:rFonts w:asciiTheme="minorHAnsi" w:hAnsiTheme="minorHAnsi" w:cstheme="minorHAnsi"/>
        </w:rPr>
        <w:t>}</w:t>
      </w:r>
    </w:p>
    <w:p w14:paraId="292A5ED0" w14:textId="0334B189" w:rsidR="00C1036D" w:rsidRDefault="00C1036D">
      <w:pPr>
        <w:spacing w:before="0" w:after="0" w:line="240" w:lineRule="auto"/>
        <w:rPr>
          <w:rFonts w:asciiTheme="minorHAnsi" w:hAnsiTheme="minorHAnsi" w:cstheme="minorHAnsi"/>
        </w:rPr>
      </w:pPr>
      <w:r>
        <w:rPr>
          <w:rFonts w:asciiTheme="minorHAnsi" w:hAnsiTheme="minorHAnsi" w:cstheme="minorHAnsi"/>
        </w:rPr>
        <w:br w:type="page"/>
      </w:r>
    </w:p>
    <w:p w14:paraId="59840CE8" w14:textId="0189AE11" w:rsidR="00901806" w:rsidRDefault="00901806" w:rsidP="00901806">
      <w:pPr>
        <w:pStyle w:val="4"/>
        <w:rPr>
          <w:rFonts w:asciiTheme="minorHAnsi" w:hAnsiTheme="minorHAnsi" w:cstheme="minorHAnsi"/>
          <w:color w:val="0070C0"/>
          <w:sz w:val="32"/>
          <w:szCs w:val="32"/>
        </w:rPr>
      </w:pPr>
      <w:bookmarkStart w:id="49" w:name="_Restart_monitor"/>
      <w:bookmarkEnd w:id="49"/>
      <w:r w:rsidRPr="00C1036D">
        <w:rPr>
          <w:rFonts w:asciiTheme="minorHAnsi" w:hAnsiTheme="minorHAnsi" w:cstheme="minorHAnsi"/>
          <w:color w:val="0070C0"/>
          <w:sz w:val="32"/>
          <w:szCs w:val="32"/>
        </w:rPr>
        <w:lastRenderedPageBreak/>
        <w:t>Restart</w:t>
      </w:r>
      <w:r w:rsidR="00C1036D">
        <w:rPr>
          <w:rFonts w:asciiTheme="minorHAnsi" w:hAnsiTheme="minorHAnsi" w:cstheme="minorHAnsi"/>
          <w:color w:val="0070C0"/>
          <w:sz w:val="32"/>
          <w:szCs w:val="32"/>
        </w:rPr>
        <w:t xml:space="preserve"> monitor</w:t>
      </w:r>
    </w:p>
    <w:tbl>
      <w:tblPr>
        <w:tblStyle w:val="af1"/>
        <w:tblW w:w="0" w:type="auto"/>
        <w:tblLook w:val="04A0" w:firstRow="1" w:lastRow="0" w:firstColumn="1" w:lastColumn="0" w:noHBand="0" w:noVBand="1"/>
      </w:tblPr>
      <w:tblGrid>
        <w:gridCol w:w="1064"/>
        <w:gridCol w:w="4362"/>
        <w:gridCol w:w="3924"/>
      </w:tblGrid>
      <w:tr w:rsidR="00C1036D" w14:paraId="3A6076CC" w14:textId="77777777" w:rsidTr="00C1036D">
        <w:tc>
          <w:tcPr>
            <w:tcW w:w="1064" w:type="dxa"/>
          </w:tcPr>
          <w:p w14:paraId="7D560FFE" w14:textId="77777777" w:rsidR="00C1036D" w:rsidRDefault="00C1036D" w:rsidP="0089560D">
            <w:pPr>
              <w:jc w:val="center"/>
              <w:rPr>
                <w:rFonts w:asciiTheme="minorHAnsi" w:hAnsiTheme="minorHAnsi" w:cstheme="minorHAnsi"/>
              </w:rPr>
            </w:pPr>
            <w:r>
              <w:rPr>
                <w:rFonts w:asciiTheme="minorHAnsi" w:hAnsiTheme="minorHAnsi" w:cstheme="minorHAnsi"/>
              </w:rPr>
              <w:t>Method</w:t>
            </w:r>
          </w:p>
        </w:tc>
        <w:tc>
          <w:tcPr>
            <w:tcW w:w="4362" w:type="dxa"/>
          </w:tcPr>
          <w:p w14:paraId="69B0765C" w14:textId="77777777" w:rsidR="00C1036D" w:rsidRDefault="00C1036D" w:rsidP="0089560D">
            <w:pPr>
              <w:jc w:val="center"/>
              <w:rPr>
                <w:rFonts w:asciiTheme="minorHAnsi" w:hAnsiTheme="minorHAnsi" w:cstheme="minorHAnsi"/>
              </w:rPr>
            </w:pPr>
            <w:r>
              <w:rPr>
                <w:rFonts w:asciiTheme="minorHAnsi" w:hAnsiTheme="minorHAnsi" w:cstheme="minorHAnsi"/>
              </w:rPr>
              <w:t>URI</w:t>
            </w:r>
          </w:p>
        </w:tc>
        <w:tc>
          <w:tcPr>
            <w:tcW w:w="3924" w:type="dxa"/>
          </w:tcPr>
          <w:p w14:paraId="31B9A7A0" w14:textId="77777777" w:rsidR="00C1036D" w:rsidRDefault="00C1036D" w:rsidP="0089560D">
            <w:pPr>
              <w:jc w:val="center"/>
              <w:rPr>
                <w:rFonts w:asciiTheme="minorHAnsi" w:hAnsiTheme="minorHAnsi" w:cstheme="minorHAnsi"/>
              </w:rPr>
            </w:pPr>
            <w:r>
              <w:rPr>
                <w:rFonts w:asciiTheme="minorHAnsi" w:hAnsiTheme="minorHAnsi" w:cstheme="minorHAnsi"/>
              </w:rPr>
              <w:t>Description</w:t>
            </w:r>
          </w:p>
        </w:tc>
      </w:tr>
      <w:tr w:rsidR="00C1036D" w14:paraId="6A3C96F1" w14:textId="77777777" w:rsidTr="00C1036D">
        <w:tc>
          <w:tcPr>
            <w:tcW w:w="1064" w:type="dxa"/>
          </w:tcPr>
          <w:p w14:paraId="440E9BA2" w14:textId="77777777" w:rsidR="00C1036D" w:rsidRDefault="00C1036D" w:rsidP="0089560D">
            <w:pPr>
              <w:rPr>
                <w:rFonts w:asciiTheme="minorHAnsi" w:hAnsiTheme="minorHAnsi" w:cstheme="minorHAnsi"/>
              </w:rPr>
            </w:pPr>
            <w:r>
              <w:rPr>
                <w:rFonts w:asciiTheme="minorHAnsi" w:hAnsiTheme="minorHAnsi" w:cstheme="minorHAnsi" w:hint="eastAsia"/>
              </w:rPr>
              <w:t>POST</w:t>
            </w:r>
          </w:p>
        </w:tc>
        <w:tc>
          <w:tcPr>
            <w:tcW w:w="4362" w:type="dxa"/>
          </w:tcPr>
          <w:p w14:paraId="7F7579F4" w14:textId="77777777" w:rsidR="00C1036D" w:rsidRPr="003E13E4" w:rsidRDefault="00C1036D" w:rsidP="0089560D">
            <w:pPr>
              <w:rPr>
                <w:rFonts w:asciiTheme="minorHAnsi" w:hAnsiTheme="minorHAnsi" w:cstheme="minorHAnsi"/>
              </w:rPr>
            </w:pPr>
            <w:r w:rsidRPr="003E13E4">
              <w:rPr>
                <w:rFonts w:asciiTheme="minorHAnsi" w:hAnsiTheme="minorHAnsi" w:cstheme="minorHAnsi"/>
              </w:rPr>
              <w:t>/v1/{tenant_id}/</w:t>
            </w:r>
            <w:r>
              <w:rPr>
                <w:rFonts w:asciiTheme="minorHAnsi" w:hAnsiTheme="minorHAnsi" w:cstheme="minorHAnsi"/>
              </w:rPr>
              <w:t>monitors/{monitor_id}/action</w:t>
            </w:r>
          </w:p>
        </w:tc>
        <w:tc>
          <w:tcPr>
            <w:tcW w:w="3924" w:type="dxa"/>
          </w:tcPr>
          <w:p w14:paraId="58D47941" w14:textId="77777777" w:rsidR="00C1036D" w:rsidRPr="00DA3F56" w:rsidRDefault="00C1036D" w:rsidP="0089560D">
            <w:pPr>
              <w:rPr>
                <w:rFonts w:asciiTheme="minorHAnsi" w:hAnsiTheme="minorHAnsi" w:cstheme="minorHAnsi"/>
              </w:rPr>
            </w:pPr>
            <w:r>
              <w:rPr>
                <w:rFonts w:asciiTheme="minorHAnsi" w:hAnsiTheme="minorHAnsi" w:cstheme="minorHAnsi" w:hint="eastAsia"/>
              </w:rPr>
              <w:t xml:space="preserve">Restart </w:t>
            </w:r>
            <w:r>
              <w:rPr>
                <w:rFonts w:asciiTheme="minorHAnsi" w:hAnsiTheme="minorHAnsi" w:cstheme="minorHAnsi"/>
              </w:rPr>
              <w:t>a monitor by monitor id</w:t>
            </w:r>
          </w:p>
        </w:tc>
      </w:tr>
    </w:tbl>
    <w:p w14:paraId="501E60A5" w14:textId="3153C34C" w:rsidR="00C1036D" w:rsidRDefault="00C1036D" w:rsidP="00C1036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00BB6D11" w14:textId="75781532" w:rsidR="00C1036D" w:rsidRDefault="00C1036D" w:rsidP="00C1036D">
      <w:pPr>
        <w:pStyle w:val="5"/>
      </w:pPr>
      <w:r w:rsidRPr="00C1036D">
        <w:t>Request</w:t>
      </w:r>
    </w:p>
    <w:p w14:paraId="378A26C3" w14:textId="7D4BC2C3" w:rsidR="00C1036D" w:rsidRDefault="00C1036D" w:rsidP="00C1036D">
      <w:r>
        <w:t xml:space="preserve">This table shows the URI parameters for the </w:t>
      </w:r>
      <w:r w:rsidR="00633D8B">
        <w:t>restart monitor</w:t>
      </w:r>
      <w:r>
        <w:t xml:space="preserve"> request:</w:t>
      </w:r>
    </w:p>
    <w:tbl>
      <w:tblPr>
        <w:tblStyle w:val="af1"/>
        <w:tblW w:w="0" w:type="auto"/>
        <w:tblLook w:val="04A0" w:firstRow="1" w:lastRow="0" w:firstColumn="1" w:lastColumn="0" w:noHBand="0" w:noVBand="1"/>
      </w:tblPr>
      <w:tblGrid>
        <w:gridCol w:w="2605"/>
        <w:gridCol w:w="1710"/>
        <w:gridCol w:w="5035"/>
      </w:tblGrid>
      <w:tr w:rsidR="00C1036D" w14:paraId="3D2293D4" w14:textId="77777777" w:rsidTr="0089560D">
        <w:tc>
          <w:tcPr>
            <w:tcW w:w="2605" w:type="dxa"/>
          </w:tcPr>
          <w:p w14:paraId="49FDD6A3" w14:textId="77777777" w:rsidR="00C1036D" w:rsidRDefault="00C1036D" w:rsidP="0089560D">
            <w:pPr>
              <w:jc w:val="center"/>
            </w:pPr>
            <w:r>
              <w:t>Name</w:t>
            </w:r>
          </w:p>
        </w:tc>
        <w:tc>
          <w:tcPr>
            <w:tcW w:w="1710" w:type="dxa"/>
          </w:tcPr>
          <w:p w14:paraId="2A201637" w14:textId="77777777" w:rsidR="00C1036D" w:rsidRDefault="00C1036D" w:rsidP="0089560D">
            <w:pPr>
              <w:jc w:val="center"/>
            </w:pPr>
            <w:r>
              <w:t>Type</w:t>
            </w:r>
          </w:p>
        </w:tc>
        <w:tc>
          <w:tcPr>
            <w:tcW w:w="5035" w:type="dxa"/>
          </w:tcPr>
          <w:p w14:paraId="2C00FE25" w14:textId="77777777" w:rsidR="00C1036D" w:rsidRDefault="00C1036D" w:rsidP="0089560D">
            <w:pPr>
              <w:jc w:val="center"/>
            </w:pPr>
            <w:r>
              <w:t>Description</w:t>
            </w:r>
          </w:p>
        </w:tc>
      </w:tr>
      <w:tr w:rsidR="00C1036D" w14:paraId="2EE4C9FC" w14:textId="77777777" w:rsidTr="0089560D">
        <w:tc>
          <w:tcPr>
            <w:tcW w:w="2605" w:type="dxa"/>
          </w:tcPr>
          <w:p w14:paraId="728E034E" w14:textId="77777777" w:rsidR="00C1036D" w:rsidRDefault="00C1036D" w:rsidP="0089560D">
            <w:r>
              <w:t>{tenant_id}</w:t>
            </w:r>
          </w:p>
        </w:tc>
        <w:tc>
          <w:tcPr>
            <w:tcW w:w="1710" w:type="dxa"/>
          </w:tcPr>
          <w:p w14:paraId="4D21B8A1" w14:textId="77777777" w:rsidR="00C1036D" w:rsidRDefault="00C1036D" w:rsidP="0089560D">
            <w:r>
              <w:t>UUID</w:t>
            </w:r>
          </w:p>
        </w:tc>
        <w:tc>
          <w:tcPr>
            <w:tcW w:w="5035" w:type="dxa"/>
          </w:tcPr>
          <w:p w14:paraId="21B4C48B" w14:textId="77777777" w:rsidR="00C1036D" w:rsidRDefault="00C1036D" w:rsidP="0089560D">
            <w:r w:rsidRPr="00AC1588">
              <w:t>The UUID of the tenant in a multi-tenancy cloud.</w:t>
            </w:r>
          </w:p>
        </w:tc>
      </w:tr>
      <w:tr w:rsidR="00C1036D" w14:paraId="5735943B" w14:textId="77777777" w:rsidTr="0089560D">
        <w:tc>
          <w:tcPr>
            <w:tcW w:w="2605" w:type="dxa"/>
          </w:tcPr>
          <w:p w14:paraId="1BD045FD" w14:textId="21AD00E6" w:rsidR="00C1036D" w:rsidRDefault="00C1036D" w:rsidP="0089560D">
            <w:r>
              <w:t>{monitor_id}</w:t>
            </w:r>
          </w:p>
        </w:tc>
        <w:tc>
          <w:tcPr>
            <w:tcW w:w="1710" w:type="dxa"/>
          </w:tcPr>
          <w:p w14:paraId="2019B62E" w14:textId="050848EE" w:rsidR="00C1036D" w:rsidRDefault="00C1036D" w:rsidP="0089560D">
            <w:r>
              <w:t>Int</w:t>
            </w:r>
          </w:p>
        </w:tc>
        <w:tc>
          <w:tcPr>
            <w:tcW w:w="5035" w:type="dxa"/>
          </w:tcPr>
          <w:p w14:paraId="156ED031" w14:textId="29E28FFB" w:rsidR="00C1036D" w:rsidRPr="00AC1588" w:rsidRDefault="00C1036D" w:rsidP="0089560D">
            <w:r>
              <w:t>The id of a monitor.</w:t>
            </w:r>
          </w:p>
        </w:tc>
      </w:tr>
    </w:tbl>
    <w:p w14:paraId="1AD21BA9" w14:textId="13F3B177" w:rsidR="00C1036D" w:rsidRDefault="00C1036D" w:rsidP="0008171D">
      <w:pPr>
        <w:pStyle w:val="af8"/>
        <w:numPr>
          <w:ilvl w:val="0"/>
          <w:numId w:val="10"/>
        </w:numPr>
      </w:pPr>
      <w:r>
        <w:t>Action:</w:t>
      </w:r>
    </w:p>
    <w:p w14:paraId="1692AC96" w14:textId="01AD0FED" w:rsidR="00C1036D" w:rsidRDefault="00C1036D" w:rsidP="0008171D">
      <w:pPr>
        <w:pStyle w:val="af8"/>
        <w:numPr>
          <w:ilvl w:val="1"/>
          <w:numId w:val="10"/>
        </w:numPr>
      </w:pPr>
      <w:r>
        <w:t>restart</w:t>
      </w:r>
    </w:p>
    <w:p w14:paraId="68DEA56C" w14:textId="49E40681" w:rsidR="00C1036D" w:rsidRPr="00C1036D" w:rsidRDefault="00C1036D" w:rsidP="00C1036D">
      <w:pPr>
        <w:rPr>
          <w:b/>
          <w:sz w:val="24"/>
        </w:rPr>
      </w:pPr>
      <w:r w:rsidRPr="00C1036D">
        <w:rPr>
          <w:b/>
          <w:sz w:val="24"/>
        </w:rPr>
        <w:t>Examp</w:t>
      </w:r>
      <w:r w:rsidR="00633D8B">
        <w:rPr>
          <w:b/>
          <w:sz w:val="24"/>
        </w:rPr>
        <w:t>le 2.21.</w:t>
      </w:r>
      <w:r w:rsidRPr="00C1036D">
        <w:rPr>
          <w:b/>
          <w:sz w:val="24"/>
        </w:rPr>
        <w:t xml:space="preserve"> </w:t>
      </w:r>
      <w:r>
        <w:rPr>
          <w:b/>
          <w:sz w:val="24"/>
        </w:rPr>
        <w:t>Restart</w:t>
      </w:r>
      <w:r w:rsidRPr="00C1036D">
        <w:rPr>
          <w:b/>
          <w:sz w:val="24"/>
        </w:rPr>
        <w:t xml:space="preserve"> monitor: JSON </w:t>
      </w:r>
      <w:r>
        <w:rPr>
          <w:b/>
          <w:sz w:val="24"/>
        </w:rPr>
        <w:t>request</w:t>
      </w:r>
    </w:p>
    <w:p w14:paraId="0F73461D"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w:t>
      </w:r>
    </w:p>
    <w:p w14:paraId="545577FD"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ab/>
        <w:t>"restart": ""</w:t>
      </w:r>
    </w:p>
    <w:p w14:paraId="6DE8FA40" w14:textId="77777777" w:rsidR="00901806" w:rsidRPr="006D0DD5" w:rsidRDefault="00901806" w:rsidP="00C1036D">
      <w:pPr>
        <w:pStyle w:val="CodeBlock"/>
        <w:ind w:left="0"/>
        <w:rPr>
          <w:rFonts w:asciiTheme="minorHAnsi" w:hAnsiTheme="minorHAnsi" w:cstheme="minorHAnsi"/>
        </w:rPr>
      </w:pPr>
      <w:r w:rsidRPr="006D0DD5">
        <w:rPr>
          <w:rFonts w:asciiTheme="minorHAnsi" w:hAnsiTheme="minorHAnsi" w:cstheme="minorHAnsi"/>
        </w:rPr>
        <w:t>}</w:t>
      </w:r>
    </w:p>
    <w:p w14:paraId="1E978056" w14:textId="21F99AD3" w:rsidR="00901806" w:rsidRPr="008A2D62" w:rsidRDefault="008A2D62" w:rsidP="008A2D62">
      <w:pPr>
        <w:pStyle w:val="5"/>
      </w:pPr>
      <w:r w:rsidRPr="008A2D62">
        <w:t>Response</w:t>
      </w:r>
    </w:p>
    <w:p w14:paraId="0475DCBF" w14:textId="77777777" w:rsidR="008A2D62" w:rsidRPr="006908DB" w:rsidRDefault="008A2D62" w:rsidP="008A2D6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4B48E77" w14:textId="386BB01D" w:rsidR="008A2D62" w:rsidRDefault="008A2D62">
      <w:pPr>
        <w:spacing w:before="0" w:after="0" w:line="240" w:lineRule="auto"/>
        <w:rPr>
          <w:rFonts w:asciiTheme="minorHAnsi" w:hAnsiTheme="minorHAnsi" w:cstheme="minorHAnsi"/>
        </w:rPr>
      </w:pPr>
      <w:r>
        <w:rPr>
          <w:rFonts w:asciiTheme="minorHAnsi" w:hAnsiTheme="minorHAnsi" w:cstheme="minorHAnsi"/>
        </w:rPr>
        <w:br w:type="page"/>
      </w:r>
    </w:p>
    <w:p w14:paraId="5DCA5195" w14:textId="666C5B23" w:rsidR="00901806" w:rsidRDefault="008A2D62" w:rsidP="00901806">
      <w:pPr>
        <w:pStyle w:val="3"/>
        <w:rPr>
          <w:rFonts w:asciiTheme="minorHAnsi" w:hAnsiTheme="minorHAnsi" w:cstheme="minorHAnsi"/>
          <w:sz w:val="36"/>
          <w:szCs w:val="36"/>
        </w:rPr>
      </w:pPr>
      <w:bookmarkStart w:id="50" w:name="_Toc434485886"/>
      <w:bookmarkStart w:id="51" w:name="_Toc441503635"/>
      <w:r w:rsidRPr="008A2D62">
        <w:rPr>
          <w:rFonts w:asciiTheme="minorHAnsi" w:hAnsiTheme="minorHAnsi" w:cstheme="minorHAnsi"/>
          <w:sz w:val="36"/>
          <w:szCs w:val="36"/>
        </w:rPr>
        <w:lastRenderedPageBreak/>
        <w:t>O</w:t>
      </w:r>
      <w:r w:rsidR="00901806" w:rsidRPr="008A2D62">
        <w:rPr>
          <w:rFonts w:asciiTheme="minorHAnsi" w:hAnsiTheme="minorHAnsi" w:cstheme="minorHAnsi"/>
          <w:sz w:val="36"/>
          <w:szCs w:val="36"/>
        </w:rPr>
        <w:t>sd</w:t>
      </w:r>
      <w:bookmarkEnd w:id="50"/>
      <w:bookmarkEnd w:id="51"/>
    </w:p>
    <w:p w14:paraId="2E181566" w14:textId="343A286E" w:rsidR="0089560D" w:rsidRDefault="0089560D" w:rsidP="0089560D">
      <w:pPr>
        <w:rPr>
          <w:rFonts w:asciiTheme="minorHAnsi" w:hAnsiTheme="minorHAnsi" w:cstheme="minorHAnsi"/>
        </w:rPr>
      </w:pPr>
      <w:r>
        <w:rPr>
          <w:rFonts w:asciiTheme="minorHAnsi" w:hAnsiTheme="minorHAnsi" w:cstheme="minorHAnsi"/>
        </w:rPr>
        <w:t xml:space="preserve">The </w:t>
      </w:r>
      <w:r w:rsidR="008F685D">
        <w:rPr>
          <w:rFonts w:asciiTheme="minorHAnsi" w:hAnsiTheme="minorHAnsi" w:cstheme="minorHAnsi"/>
        </w:rPr>
        <w:t>OSD</w:t>
      </w:r>
      <w:r>
        <w:rPr>
          <w:rFonts w:asciiTheme="minorHAnsi" w:hAnsiTheme="minorHAnsi" w:cstheme="minorHAnsi"/>
        </w:rPr>
        <w:t xml:space="preserve"> of ceph cluster.</w:t>
      </w:r>
    </w:p>
    <w:tbl>
      <w:tblPr>
        <w:tblStyle w:val="af1"/>
        <w:tblW w:w="0" w:type="auto"/>
        <w:tblLook w:val="04A0" w:firstRow="1" w:lastRow="0" w:firstColumn="1" w:lastColumn="0" w:noHBand="0" w:noVBand="1"/>
      </w:tblPr>
      <w:tblGrid>
        <w:gridCol w:w="1054"/>
        <w:gridCol w:w="4568"/>
        <w:gridCol w:w="3728"/>
      </w:tblGrid>
      <w:tr w:rsidR="0089560D" w14:paraId="73029AA5" w14:textId="77777777" w:rsidTr="008B010B">
        <w:tc>
          <w:tcPr>
            <w:tcW w:w="1054" w:type="dxa"/>
          </w:tcPr>
          <w:p w14:paraId="6CF9AD90" w14:textId="77777777" w:rsidR="0089560D" w:rsidRDefault="0089560D" w:rsidP="0089560D">
            <w:pPr>
              <w:jc w:val="center"/>
              <w:rPr>
                <w:rFonts w:asciiTheme="minorHAnsi" w:hAnsiTheme="minorHAnsi" w:cstheme="minorHAnsi"/>
              </w:rPr>
            </w:pPr>
            <w:r>
              <w:rPr>
                <w:rFonts w:asciiTheme="minorHAnsi" w:hAnsiTheme="minorHAnsi" w:cstheme="minorHAnsi"/>
              </w:rPr>
              <w:t>Method</w:t>
            </w:r>
          </w:p>
        </w:tc>
        <w:tc>
          <w:tcPr>
            <w:tcW w:w="4568" w:type="dxa"/>
          </w:tcPr>
          <w:p w14:paraId="41846067" w14:textId="77777777" w:rsidR="0089560D" w:rsidRDefault="0089560D" w:rsidP="0089560D">
            <w:pPr>
              <w:jc w:val="center"/>
              <w:rPr>
                <w:rFonts w:asciiTheme="minorHAnsi" w:hAnsiTheme="minorHAnsi" w:cstheme="minorHAnsi"/>
              </w:rPr>
            </w:pPr>
            <w:r>
              <w:rPr>
                <w:rFonts w:asciiTheme="minorHAnsi" w:hAnsiTheme="minorHAnsi" w:cstheme="minorHAnsi"/>
              </w:rPr>
              <w:t>URI</w:t>
            </w:r>
          </w:p>
        </w:tc>
        <w:tc>
          <w:tcPr>
            <w:tcW w:w="3728" w:type="dxa"/>
          </w:tcPr>
          <w:p w14:paraId="0E732943" w14:textId="77777777" w:rsidR="0089560D" w:rsidRDefault="0089560D" w:rsidP="0089560D">
            <w:pPr>
              <w:jc w:val="center"/>
              <w:rPr>
                <w:rFonts w:asciiTheme="minorHAnsi" w:hAnsiTheme="minorHAnsi" w:cstheme="minorHAnsi"/>
              </w:rPr>
            </w:pPr>
            <w:r>
              <w:rPr>
                <w:rFonts w:asciiTheme="minorHAnsi" w:hAnsiTheme="minorHAnsi" w:cstheme="minorHAnsi"/>
              </w:rPr>
              <w:t>Description</w:t>
            </w:r>
          </w:p>
        </w:tc>
      </w:tr>
      <w:tr w:rsidR="0089560D" w14:paraId="0B680900" w14:textId="77777777" w:rsidTr="008B010B">
        <w:tc>
          <w:tcPr>
            <w:tcW w:w="1054" w:type="dxa"/>
          </w:tcPr>
          <w:p w14:paraId="45F3ABB2" w14:textId="77777777" w:rsidR="0089560D" w:rsidRDefault="0089560D" w:rsidP="0089560D">
            <w:pPr>
              <w:rPr>
                <w:rFonts w:asciiTheme="minorHAnsi" w:hAnsiTheme="minorHAnsi" w:cstheme="minorHAnsi"/>
              </w:rPr>
            </w:pPr>
            <w:r>
              <w:rPr>
                <w:rFonts w:asciiTheme="minorHAnsi" w:hAnsiTheme="minorHAnsi" w:cstheme="minorHAnsi"/>
              </w:rPr>
              <w:t>GET</w:t>
            </w:r>
          </w:p>
        </w:tc>
        <w:tc>
          <w:tcPr>
            <w:tcW w:w="4568" w:type="dxa"/>
          </w:tcPr>
          <w:p w14:paraId="300E99F7" w14:textId="52CCEFA9" w:rsidR="0089560D" w:rsidRDefault="0054537F" w:rsidP="0089560D">
            <w:pPr>
              <w:rPr>
                <w:rFonts w:asciiTheme="minorHAnsi" w:hAnsiTheme="minorHAnsi" w:cstheme="minorHAnsi"/>
              </w:rPr>
            </w:pPr>
            <w:hyperlink w:anchor="_Get_osd" w:history="1">
              <w:r w:rsidR="0089560D" w:rsidRPr="004263BA">
                <w:rPr>
                  <w:rStyle w:val="af0"/>
                  <w:rFonts w:asciiTheme="minorHAnsi" w:hAnsiTheme="minorHAnsi" w:cstheme="minorHAnsi"/>
                </w:rPr>
                <w:t>/v1/{tenant_id}/osds/{osd_id}</w:t>
              </w:r>
            </w:hyperlink>
          </w:p>
        </w:tc>
        <w:tc>
          <w:tcPr>
            <w:tcW w:w="3728" w:type="dxa"/>
          </w:tcPr>
          <w:p w14:paraId="3B356B74" w14:textId="0C5737F2" w:rsidR="0089560D" w:rsidRDefault="0089560D" w:rsidP="0089560D">
            <w:pPr>
              <w:rPr>
                <w:rFonts w:asciiTheme="minorHAnsi" w:hAnsiTheme="minorHAnsi" w:cstheme="minorHAnsi"/>
              </w:rPr>
            </w:pPr>
            <w:r>
              <w:rPr>
                <w:rFonts w:asciiTheme="minorHAnsi" w:hAnsiTheme="minorHAnsi" w:cstheme="minorHAnsi"/>
              </w:rPr>
              <w:t>Gets an osd by osd id</w:t>
            </w:r>
          </w:p>
        </w:tc>
      </w:tr>
      <w:tr w:rsidR="0089560D" w14:paraId="01436A10" w14:textId="77777777" w:rsidTr="0089560D">
        <w:tc>
          <w:tcPr>
            <w:tcW w:w="1075" w:type="dxa"/>
          </w:tcPr>
          <w:p w14:paraId="312DFFE5" w14:textId="77777777" w:rsidR="0089560D" w:rsidRDefault="0089560D" w:rsidP="0089560D">
            <w:pPr>
              <w:rPr>
                <w:rFonts w:asciiTheme="minorHAnsi" w:hAnsiTheme="minorHAnsi" w:cstheme="minorHAnsi"/>
              </w:rPr>
            </w:pPr>
            <w:r>
              <w:rPr>
                <w:rFonts w:asciiTheme="minorHAnsi" w:hAnsiTheme="minorHAnsi" w:cstheme="minorHAnsi"/>
              </w:rPr>
              <w:t>GET</w:t>
            </w:r>
          </w:p>
        </w:tc>
        <w:tc>
          <w:tcPr>
            <w:tcW w:w="4118" w:type="dxa"/>
          </w:tcPr>
          <w:p w14:paraId="4CBEC530" w14:textId="50776014" w:rsidR="0089560D" w:rsidRDefault="0054537F" w:rsidP="0089560D">
            <w:pPr>
              <w:rPr>
                <w:rFonts w:asciiTheme="minorHAnsi" w:hAnsiTheme="minorHAnsi" w:cstheme="minorHAnsi"/>
              </w:rPr>
            </w:pPr>
            <w:hyperlink w:anchor="_List_osds" w:history="1">
              <w:r w:rsidR="0089560D" w:rsidRPr="004263BA">
                <w:rPr>
                  <w:rStyle w:val="af0"/>
                  <w:rFonts w:asciiTheme="minorHAnsi" w:hAnsiTheme="minorHAnsi" w:cstheme="minorHAnsi"/>
                </w:rPr>
                <w:t>/v1/{tenant_id}/osds</w:t>
              </w:r>
            </w:hyperlink>
          </w:p>
        </w:tc>
        <w:tc>
          <w:tcPr>
            <w:tcW w:w="4157" w:type="dxa"/>
          </w:tcPr>
          <w:p w14:paraId="4D9FA9D7" w14:textId="5C8544EE" w:rsidR="0089560D" w:rsidRDefault="0089560D" w:rsidP="0089560D">
            <w:pPr>
              <w:rPr>
                <w:rFonts w:asciiTheme="minorHAnsi" w:hAnsiTheme="minorHAnsi" w:cstheme="minorHAnsi"/>
              </w:rPr>
            </w:pPr>
            <w:r>
              <w:rPr>
                <w:rFonts w:asciiTheme="minorHAnsi" w:hAnsiTheme="minorHAnsi" w:cstheme="minorHAnsi"/>
              </w:rPr>
              <w:t>Lists detail for all osds</w:t>
            </w:r>
          </w:p>
        </w:tc>
      </w:tr>
      <w:tr w:rsidR="0089560D" w14:paraId="622C50F3" w14:textId="77777777" w:rsidTr="0089560D">
        <w:tc>
          <w:tcPr>
            <w:tcW w:w="1075" w:type="dxa"/>
          </w:tcPr>
          <w:p w14:paraId="124889D5" w14:textId="77777777" w:rsidR="0089560D" w:rsidRDefault="0089560D" w:rsidP="0089560D">
            <w:pPr>
              <w:rPr>
                <w:rFonts w:asciiTheme="minorHAnsi" w:hAnsiTheme="minorHAnsi" w:cstheme="minorHAnsi"/>
              </w:rPr>
            </w:pPr>
            <w:r>
              <w:rPr>
                <w:rFonts w:asciiTheme="minorHAnsi" w:hAnsiTheme="minorHAnsi" w:cstheme="minorHAnsi" w:hint="eastAsia"/>
              </w:rPr>
              <w:t>POST</w:t>
            </w:r>
          </w:p>
        </w:tc>
        <w:tc>
          <w:tcPr>
            <w:tcW w:w="4118" w:type="dxa"/>
          </w:tcPr>
          <w:p w14:paraId="03DC75B1" w14:textId="3083CB10" w:rsidR="0089560D" w:rsidRPr="003E13E4" w:rsidRDefault="0054537F" w:rsidP="0089560D">
            <w:pPr>
              <w:rPr>
                <w:rFonts w:asciiTheme="minorHAnsi" w:hAnsiTheme="minorHAnsi" w:cstheme="minorHAnsi"/>
              </w:rPr>
            </w:pPr>
            <w:hyperlink w:anchor="_Restart_osd" w:history="1">
              <w:r w:rsidR="0089560D" w:rsidRPr="004263BA">
                <w:rPr>
                  <w:rStyle w:val="af0"/>
                  <w:rFonts w:asciiTheme="minorHAnsi" w:hAnsiTheme="minorHAnsi" w:cstheme="minorHAnsi"/>
                </w:rPr>
                <w:t>/v1/{tenant_id}/osds</w:t>
              </w:r>
              <w:r w:rsidR="00B17758" w:rsidRPr="004263BA">
                <w:rPr>
                  <w:rStyle w:val="af0"/>
                  <w:rFonts w:asciiTheme="minorHAnsi" w:hAnsiTheme="minorHAnsi" w:cstheme="minorHAnsi"/>
                </w:rPr>
                <w:t>/{osd_id}/action</w:t>
              </w:r>
            </w:hyperlink>
          </w:p>
        </w:tc>
        <w:tc>
          <w:tcPr>
            <w:tcW w:w="4157" w:type="dxa"/>
          </w:tcPr>
          <w:p w14:paraId="3B9BC6F4" w14:textId="51489067" w:rsidR="0089560D" w:rsidRPr="00DA3F56" w:rsidRDefault="0089560D" w:rsidP="00B17758">
            <w:pPr>
              <w:rPr>
                <w:rFonts w:asciiTheme="minorHAnsi" w:hAnsiTheme="minorHAnsi" w:cstheme="minorHAnsi"/>
              </w:rPr>
            </w:pPr>
            <w:r>
              <w:rPr>
                <w:rFonts w:asciiTheme="minorHAnsi" w:hAnsiTheme="minorHAnsi" w:cstheme="minorHAnsi" w:hint="eastAsia"/>
              </w:rPr>
              <w:t>Restart</w:t>
            </w:r>
            <w:r w:rsidR="008B010B">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w:t>
            </w:r>
            <w:r w:rsidR="00B17758">
              <w:rPr>
                <w:rFonts w:asciiTheme="minorHAnsi" w:hAnsiTheme="minorHAnsi" w:cstheme="minorHAnsi"/>
              </w:rPr>
              <w:t>n</w:t>
            </w:r>
            <w:r>
              <w:rPr>
                <w:rFonts w:asciiTheme="minorHAnsi" w:hAnsiTheme="minorHAnsi" w:cstheme="minorHAnsi"/>
              </w:rPr>
              <w:t xml:space="preserve"> </w:t>
            </w:r>
            <w:r w:rsidR="00B17758">
              <w:rPr>
                <w:rFonts w:asciiTheme="minorHAnsi" w:hAnsiTheme="minorHAnsi" w:cstheme="minorHAnsi"/>
              </w:rPr>
              <w:t>osd</w:t>
            </w:r>
            <w:r>
              <w:rPr>
                <w:rFonts w:asciiTheme="minorHAnsi" w:hAnsiTheme="minorHAnsi" w:cstheme="minorHAnsi"/>
              </w:rPr>
              <w:t xml:space="preserve"> by </w:t>
            </w:r>
            <w:r w:rsidR="00B17758">
              <w:rPr>
                <w:rFonts w:asciiTheme="minorHAnsi" w:hAnsiTheme="minorHAnsi" w:cstheme="minorHAnsi"/>
              </w:rPr>
              <w:t>osd</w:t>
            </w:r>
            <w:r>
              <w:rPr>
                <w:rFonts w:asciiTheme="minorHAnsi" w:hAnsiTheme="minorHAnsi" w:cstheme="minorHAnsi"/>
              </w:rPr>
              <w:t xml:space="preserve"> id</w:t>
            </w:r>
          </w:p>
        </w:tc>
      </w:tr>
      <w:tr w:rsidR="008B010B" w14:paraId="072C8205" w14:textId="77777777" w:rsidTr="0089560D">
        <w:tc>
          <w:tcPr>
            <w:tcW w:w="1075" w:type="dxa"/>
          </w:tcPr>
          <w:p w14:paraId="56858D5F" w14:textId="6A5D1E04" w:rsidR="008B010B" w:rsidRDefault="008B010B" w:rsidP="008B010B">
            <w:pPr>
              <w:rPr>
                <w:rFonts w:asciiTheme="minorHAnsi" w:hAnsiTheme="minorHAnsi" w:cstheme="minorHAnsi"/>
              </w:rPr>
            </w:pPr>
            <w:r>
              <w:rPr>
                <w:rFonts w:asciiTheme="minorHAnsi" w:hAnsiTheme="minorHAnsi" w:cstheme="minorHAnsi" w:hint="eastAsia"/>
              </w:rPr>
              <w:t>POST</w:t>
            </w:r>
          </w:p>
        </w:tc>
        <w:tc>
          <w:tcPr>
            <w:tcW w:w="4118" w:type="dxa"/>
          </w:tcPr>
          <w:p w14:paraId="5C8D5EC9" w14:textId="19C7C1C2" w:rsidR="008B010B" w:rsidRPr="0089560D" w:rsidRDefault="0054537F" w:rsidP="008B010B">
            <w:pPr>
              <w:rPr>
                <w:rFonts w:asciiTheme="minorHAnsi" w:hAnsiTheme="minorHAnsi" w:cstheme="minorHAnsi"/>
              </w:rPr>
            </w:pPr>
            <w:hyperlink w:anchor="_Remove_osd" w:history="1">
              <w:r w:rsidR="008B010B" w:rsidRPr="004263BA">
                <w:rPr>
                  <w:rStyle w:val="af0"/>
                  <w:rFonts w:asciiTheme="minorHAnsi" w:hAnsiTheme="minorHAnsi" w:cstheme="minorHAnsi"/>
                </w:rPr>
                <w:t>/v1/{tenant_id}/osds/{osd_id}/action</w:t>
              </w:r>
            </w:hyperlink>
          </w:p>
        </w:tc>
        <w:tc>
          <w:tcPr>
            <w:tcW w:w="4157" w:type="dxa"/>
          </w:tcPr>
          <w:p w14:paraId="367A26BA" w14:textId="6C8F51F8" w:rsidR="008B010B" w:rsidRDefault="008B010B" w:rsidP="008B010B">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r w:rsidR="008B010B" w14:paraId="42540D13" w14:textId="77777777" w:rsidTr="0089560D">
        <w:tc>
          <w:tcPr>
            <w:tcW w:w="1075" w:type="dxa"/>
          </w:tcPr>
          <w:p w14:paraId="02765214" w14:textId="2D867269" w:rsidR="008B010B" w:rsidRDefault="008B010B" w:rsidP="008B010B">
            <w:pPr>
              <w:rPr>
                <w:rFonts w:asciiTheme="minorHAnsi" w:hAnsiTheme="minorHAnsi" w:cstheme="minorHAnsi"/>
              </w:rPr>
            </w:pPr>
            <w:r>
              <w:rPr>
                <w:rFonts w:asciiTheme="minorHAnsi" w:hAnsiTheme="minorHAnsi" w:cstheme="minorHAnsi"/>
              </w:rPr>
              <w:t>POST</w:t>
            </w:r>
          </w:p>
        </w:tc>
        <w:tc>
          <w:tcPr>
            <w:tcW w:w="4118" w:type="dxa"/>
          </w:tcPr>
          <w:p w14:paraId="10378237" w14:textId="36E6CB1B" w:rsidR="008B010B" w:rsidRPr="0089560D" w:rsidRDefault="0054537F" w:rsidP="008B010B">
            <w:pPr>
              <w:rPr>
                <w:rFonts w:asciiTheme="minorHAnsi" w:hAnsiTheme="minorHAnsi" w:cstheme="minorHAnsi"/>
              </w:rPr>
            </w:pPr>
            <w:hyperlink w:anchor="_Add_new_disks_to_cluster" w:history="1">
              <w:r w:rsidR="008B010B" w:rsidRPr="004263BA">
                <w:rPr>
                  <w:rStyle w:val="af0"/>
                  <w:rFonts w:asciiTheme="minorHAnsi" w:hAnsiTheme="minorHAnsi" w:cstheme="minorHAnsi"/>
                </w:rPr>
                <w:t>/v1/{tenant_id}/osds/add_new_disks_to_cluster</w:t>
              </w:r>
            </w:hyperlink>
          </w:p>
        </w:tc>
        <w:tc>
          <w:tcPr>
            <w:tcW w:w="4157" w:type="dxa"/>
          </w:tcPr>
          <w:p w14:paraId="3C8B2D42" w14:textId="016ABB8D" w:rsidR="008B010B" w:rsidRDefault="008B010B" w:rsidP="008B010B">
            <w:pPr>
              <w:rPr>
                <w:rFonts w:asciiTheme="minorHAnsi" w:hAnsiTheme="minorHAnsi" w:cstheme="minorHAnsi"/>
              </w:rPr>
            </w:pPr>
            <w:r>
              <w:rPr>
                <w:rFonts w:asciiTheme="minorHAnsi" w:hAnsiTheme="minorHAnsi" w:cstheme="minorHAnsi"/>
              </w:rPr>
              <w:t>Adds new disks to ceph cluster</w:t>
            </w:r>
          </w:p>
        </w:tc>
      </w:tr>
      <w:tr w:rsidR="008B010B" w14:paraId="55AFDB84" w14:textId="77777777" w:rsidTr="003F5E36">
        <w:tc>
          <w:tcPr>
            <w:tcW w:w="1075" w:type="dxa"/>
          </w:tcPr>
          <w:p w14:paraId="472F9E6A" w14:textId="77777777" w:rsidR="008B010B" w:rsidRDefault="008B010B" w:rsidP="003F5E36">
            <w:pPr>
              <w:rPr>
                <w:rFonts w:asciiTheme="minorHAnsi" w:hAnsiTheme="minorHAnsi" w:cstheme="minorHAnsi"/>
              </w:rPr>
            </w:pPr>
            <w:r>
              <w:rPr>
                <w:rFonts w:asciiTheme="minorHAnsi" w:hAnsiTheme="minorHAnsi" w:cstheme="minorHAnsi" w:hint="eastAsia"/>
              </w:rPr>
              <w:t>POST</w:t>
            </w:r>
          </w:p>
        </w:tc>
        <w:tc>
          <w:tcPr>
            <w:tcW w:w="4118" w:type="dxa"/>
          </w:tcPr>
          <w:p w14:paraId="08DD1D08" w14:textId="7B70F9AB" w:rsidR="008B010B" w:rsidRPr="0089560D" w:rsidRDefault="0054537F" w:rsidP="003F5E36">
            <w:pPr>
              <w:rPr>
                <w:rFonts w:asciiTheme="minorHAnsi" w:hAnsiTheme="minorHAnsi" w:cstheme="minorHAnsi"/>
              </w:rPr>
            </w:pPr>
            <w:hyperlink w:anchor="_Restore_osd" w:history="1">
              <w:r w:rsidR="008B010B" w:rsidRPr="004263BA">
                <w:rPr>
                  <w:rStyle w:val="af0"/>
                  <w:rFonts w:asciiTheme="minorHAnsi" w:hAnsiTheme="minorHAnsi" w:cstheme="minorHAnsi"/>
                </w:rPr>
                <w:t>/v1/{tenant_id}/osds/{osd_id}/action</w:t>
              </w:r>
            </w:hyperlink>
          </w:p>
        </w:tc>
        <w:tc>
          <w:tcPr>
            <w:tcW w:w="4157" w:type="dxa"/>
          </w:tcPr>
          <w:p w14:paraId="25AF6B30" w14:textId="6A1A3C60" w:rsidR="008B010B" w:rsidRDefault="008B010B" w:rsidP="003F5E36">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r w:rsidR="008B010B" w14:paraId="56CF67F8" w14:textId="77777777" w:rsidTr="003F5E36">
        <w:tc>
          <w:tcPr>
            <w:tcW w:w="1075" w:type="dxa"/>
          </w:tcPr>
          <w:p w14:paraId="568530F1" w14:textId="77777777" w:rsidR="008B010B" w:rsidRDefault="008B010B" w:rsidP="003F5E36">
            <w:pPr>
              <w:rPr>
                <w:rFonts w:asciiTheme="minorHAnsi" w:hAnsiTheme="minorHAnsi" w:cstheme="minorHAnsi"/>
              </w:rPr>
            </w:pPr>
            <w:r>
              <w:rPr>
                <w:rFonts w:asciiTheme="minorHAnsi" w:hAnsiTheme="minorHAnsi" w:cstheme="minorHAnsi" w:hint="eastAsia"/>
              </w:rPr>
              <w:t>POST</w:t>
            </w:r>
          </w:p>
        </w:tc>
        <w:tc>
          <w:tcPr>
            <w:tcW w:w="4118" w:type="dxa"/>
          </w:tcPr>
          <w:p w14:paraId="4EB36D29" w14:textId="71418CB9" w:rsidR="008B010B" w:rsidRPr="0089560D" w:rsidRDefault="0054537F" w:rsidP="003F5E36">
            <w:pPr>
              <w:rPr>
                <w:rFonts w:asciiTheme="minorHAnsi" w:hAnsiTheme="minorHAnsi" w:cstheme="minorHAnsi"/>
              </w:rPr>
            </w:pPr>
            <w:hyperlink w:anchor="_Refresh_osd" w:history="1">
              <w:r w:rsidR="008B010B" w:rsidRPr="004263BA">
                <w:rPr>
                  <w:rStyle w:val="af0"/>
                  <w:rFonts w:asciiTheme="minorHAnsi" w:hAnsiTheme="minorHAnsi" w:cstheme="minorHAnsi"/>
                </w:rPr>
                <w:t>/v1/{tenant_id}/osds/{osd_id}/action</w:t>
              </w:r>
            </w:hyperlink>
          </w:p>
        </w:tc>
        <w:tc>
          <w:tcPr>
            <w:tcW w:w="4157" w:type="dxa"/>
          </w:tcPr>
          <w:p w14:paraId="546F8F0A" w14:textId="23CBA63C" w:rsidR="008B010B" w:rsidRDefault="008B010B" w:rsidP="003F5E36">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r w:rsidR="008B010B" w14:paraId="60A5A47A" w14:textId="77777777" w:rsidTr="0089560D">
        <w:tc>
          <w:tcPr>
            <w:tcW w:w="1075" w:type="dxa"/>
          </w:tcPr>
          <w:p w14:paraId="0E6F7366" w14:textId="057E409B" w:rsidR="008B010B" w:rsidRDefault="008B010B" w:rsidP="008B010B">
            <w:pPr>
              <w:rPr>
                <w:rFonts w:asciiTheme="minorHAnsi" w:hAnsiTheme="minorHAnsi" w:cstheme="minorHAnsi"/>
              </w:rPr>
            </w:pPr>
            <w:r>
              <w:rPr>
                <w:rFonts w:asciiTheme="minorHAnsi" w:hAnsiTheme="minorHAnsi" w:cstheme="minorHAnsi"/>
              </w:rPr>
              <w:t>GET</w:t>
            </w:r>
          </w:p>
        </w:tc>
        <w:tc>
          <w:tcPr>
            <w:tcW w:w="4118" w:type="dxa"/>
          </w:tcPr>
          <w:p w14:paraId="64AAD835" w14:textId="0C464721" w:rsidR="008B010B" w:rsidRDefault="0054537F" w:rsidP="008B010B">
            <w:pPr>
              <w:rPr>
                <w:rFonts w:asciiTheme="minorHAnsi" w:hAnsiTheme="minorHAnsi" w:cstheme="minorHAnsi"/>
              </w:rPr>
            </w:pPr>
            <w:hyperlink w:anchor="_Summary_osd" w:history="1">
              <w:r w:rsidR="008B010B" w:rsidRPr="004263BA">
                <w:rPr>
                  <w:rStyle w:val="af0"/>
                  <w:rFonts w:asciiTheme="minorHAnsi" w:hAnsiTheme="minorHAnsi" w:cstheme="minorHAnsi"/>
                </w:rPr>
                <w:t>/v1/{tenant_id}/osds/summary</w:t>
              </w:r>
            </w:hyperlink>
          </w:p>
        </w:tc>
        <w:tc>
          <w:tcPr>
            <w:tcW w:w="4157" w:type="dxa"/>
          </w:tcPr>
          <w:p w14:paraId="09356663" w14:textId="72E1DDAA" w:rsidR="008B010B" w:rsidRDefault="008B010B" w:rsidP="008B010B">
            <w:pPr>
              <w:rPr>
                <w:rFonts w:asciiTheme="minorHAnsi" w:hAnsiTheme="minorHAnsi" w:cstheme="minorHAnsi"/>
              </w:rPr>
            </w:pPr>
            <w:r>
              <w:rPr>
                <w:rFonts w:asciiTheme="minorHAnsi" w:hAnsiTheme="minorHAnsi" w:cstheme="minorHAnsi"/>
              </w:rPr>
              <w:t>Gets summary info of osd</w:t>
            </w:r>
          </w:p>
        </w:tc>
      </w:tr>
    </w:tbl>
    <w:p w14:paraId="2185F287" w14:textId="77777777" w:rsidR="006F4284" w:rsidRDefault="006F4284">
      <w:pPr>
        <w:spacing w:before="0" w:after="0" w:line="240" w:lineRule="auto"/>
      </w:pPr>
      <w:r>
        <w:br w:type="page"/>
      </w:r>
    </w:p>
    <w:p w14:paraId="35A89F9D" w14:textId="2FAC31AF" w:rsidR="00901806" w:rsidRDefault="00901806" w:rsidP="00901806">
      <w:pPr>
        <w:pStyle w:val="4"/>
        <w:rPr>
          <w:rFonts w:asciiTheme="minorHAnsi" w:hAnsiTheme="minorHAnsi" w:cstheme="minorHAnsi"/>
          <w:color w:val="0070C0"/>
          <w:sz w:val="32"/>
          <w:szCs w:val="32"/>
        </w:rPr>
      </w:pPr>
      <w:bookmarkStart w:id="52" w:name="_Get_osd"/>
      <w:bookmarkEnd w:id="52"/>
      <w:r w:rsidRPr="006F4284">
        <w:rPr>
          <w:rFonts w:asciiTheme="minorHAnsi" w:hAnsiTheme="minorHAnsi" w:cstheme="minorHAnsi"/>
          <w:color w:val="0070C0"/>
          <w:sz w:val="32"/>
          <w:szCs w:val="32"/>
        </w:rPr>
        <w:lastRenderedPageBreak/>
        <w:t>Get</w:t>
      </w:r>
      <w:r w:rsidR="006F4284">
        <w:rPr>
          <w:rFonts w:asciiTheme="minorHAnsi" w:hAnsiTheme="minorHAnsi" w:cstheme="minorHAnsi"/>
          <w:color w:val="0070C0"/>
          <w:sz w:val="32"/>
          <w:szCs w:val="32"/>
        </w:rPr>
        <w:t xml:space="preserve"> osd</w:t>
      </w:r>
    </w:p>
    <w:tbl>
      <w:tblPr>
        <w:tblStyle w:val="af1"/>
        <w:tblW w:w="0" w:type="auto"/>
        <w:tblLook w:val="04A0" w:firstRow="1" w:lastRow="0" w:firstColumn="1" w:lastColumn="0" w:noHBand="0" w:noVBand="1"/>
      </w:tblPr>
      <w:tblGrid>
        <w:gridCol w:w="1054"/>
        <w:gridCol w:w="4568"/>
        <w:gridCol w:w="3728"/>
      </w:tblGrid>
      <w:tr w:rsidR="006F4284" w14:paraId="19A7DA08" w14:textId="77777777" w:rsidTr="003F5E36">
        <w:tc>
          <w:tcPr>
            <w:tcW w:w="1054" w:type="dxa"/>
          </w:tcPr>
          <w:p w14:paraId="61E7B5EC" w14:textId="77777777" w:rsidR="006F4284" w:rsidRDefault="006F4284" w:rsidP="003F5E36">
            <w:pPr>
              <w:jc w:val="center"/>
              <w:rPr>
                <w:rFonts w:asciiTheme="minorHAnsi" w:hAnsiTheme="minorHAnsi" w:cstheme="minorHAnsi"/>
              </w:rPr>
            </w:pPr>
            <w:r>
              <w:rPr>
                <w:rFonts w:asciiTheme="minorHAnsi" w:hAnsiTheme="minorHAnsi" w:cstheme="minorHAnsi"/>
              </w:rPr>
              <w:t>Method</w:t>
            </w:r>
          </w:p>
        </w:tc>
        <w:tc>
          <w:tcPr>
            <w:tcW w:w="4568" w:type="dxa"/>
          </w:tcPr>
          <w:p w14:paraId="113B004B" w14:textId="77777777" w:rsidR="006F4284" w:rsidRDefault="006F4284" w:rsidP="003F5E36">
            <w:pPr>
              <w:jc w:val="center"/>
              <w:rPr>
                <w:rFonts w:asciiTheme="minorHAnsi" w:hAnsiTheme="minorHAnsi" w:cstheme="minorHAnsi"/>
              </w:rPr>
            </w:pPr>
            <w:r>
              <w:rPr>
                <w:rFonts w:asciiTheme="minorHAnsi" w:hAnsiTheme="minorHAnsi" w:cstheme="minorHAnsi"/>
              </w:rPr>
              <w:t>URI</w:t>
            </w:r>
          </w:p>
        </w:tc>
        <w:tc>
          <w:tcPr>
            <w:tcW w:w="3728" w:type="dxa"/>
          </w:tcPr>
          <w:p w14:paraId="1F8703C2" w14:textId="77777777" w:rsidR="006F4284" w:rsidRDefault="006F4284" w:rsidP="003F5E36">
            <w:pPr>
              <w:jc w:val="center"/>
              <w:rPr>
                <w:rFonts w:asciiTheme="minorHAnsi" w:hAnsiTheme="minorHAnsi" w:cstheme="minorHAnsi"/>
              </w:rPr>
            </w:pPr>
            <w:r>
              <w:rPr>
                <w:rFonts w:asciiTheme="minorHAnsi" w:hAnsiTheme="minorHAnsi" w:cstheme="minorHAnsi"/>
              </w:rPr>
              <w:t>Description</w:t>
            </w:r>
          </w:p>
        </w:tc>
      </w:tr>
      <w:tr w:rsidR="006F4284" w14:paraId="12450E83" w14:textId="77777777" w:rsidTr="003F5E36">
        <w:tc>
          <w:tcPr>
            <w:tcW w:w="1054" w:type="dxa"/>
          </w:tcPr>
          <w:p w14:paraId="5764335B" w14:textId="77777777" w:rsidR="006F4284" w:rsidRDefault="006F4284" w:rsidP="003F5E36">
            <w:pPr>
              <w:rPr>
                <w:rFonts w:asciiTheme="minorHAnsi" w:hAnsiTheme="minorHAnsi" w:cstheme="minorHAnsi"/>
              </w:rPr>
            </w:pPr>
            <w:r>
              <w:rPr>
                <w:rFonts w:asciiTheme="minorHAnsi" w:hAnsiTheme="minorHAnsi" w:cstheme="minorHAnsi"/>
              </w:rPr>
              <w:t>GET</w:t>
            </w:r>
          </w:p>
        </w:tc>
        <w:tc>
          <w:tcPr>
            <w:tcW w:w="4568" w:type="dxa"/>
          </w:tcPr>
          <w:p w14:paraId="3A130AB7" w14:textId="77777777" w:rsidR="006F4284" w:rsidRDefault="006F4284"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w:t>
            </w:r>
          </w:p>
        </w:tc>
        <w:tc>
          <w:tcPr>
            <w:tcW w:w="3728" w:type="dxa"/>
          </w:tcPr>
          <w:p w14:paraId="078EF476" w14:textId="77777777" w:rsidR="006F4284" w:rsidRDefault="006F4284" w:rsidP="003F5E36">
            <w:pPr>
              <w:rPr>
                <w:rFonts w:asciiTheme="minorHAnsi" w:hAnsiTheme="minorHAnsi" w:cstheme="minorHAnsi"/>
              </w:rPr>
            </w:pPr>
            <w:r>
              <w:rPr>
                <w:rFonts w:asciiTheme="minorHAnsi" w:hAnsiTheme="minorHAnsi" w:cstheme="minorHAnsi"/>
              </w:rPr>
              <w:t>Gets an osd by osd id</w:t>
            </w:r>
          </w:p>
        </w:tc>
      </w:tr>
    </w:tbl>
    <w:p w14:paraId="60814192" w14:textId="26C876EF" w:rsidR="006F4284" w:rsidRDefault="006F4284" w:rsidP="006F4284">
      <w:pPr>
        <w:rPr>
          <w:rFonts w:asciiTheme="minorHAnsi" w:hAnsiTheme="minorHAnsi" w:cstheme="minorHAnsi"/>
        </w:rPr>
      </w:pPr>
      <w:r w:rsidRPr="00AC1588">
        <w:rPr>
          <w:rFonts w:asciiTheme="minorHAnsi" w:hAnsiTheme="minorHAnsi" w:cstheme="minorHAnsi"/>
          <w:b/>
        </w:rPr>
        <w:t>Normal response codes:</w:t>
      </w:r>
      <w:r w:rsidR="00EF7312">
        <w:rPr>
          <w:rFonts w:asciiTheme="minorHAnsi" w:hAnsiTheme="minorHAnsi" w:cstheme="minorHAnsi"/>
        </w:rPr>
        <w:t xml:space="preserve"> 200</w:t>
      </w:r>
    </w:p>
    <w:p w14:paraId="59BD5781" w14:textId="77777777" w:rsidR="006F4284" w:rsidRDefault="006F4284" w:rsidP="006F4284">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4FD2C50E" w14:textId="6D7D29FA" w:rsidR="006F4284" w:rsidRDefault="006F4284" w:rsidP="006F4284">
      <w:pPr>
        <w:pStyle w:val="5"/>
      </w:pPr>
      <w:r w:rsidRPr="006F4284">
        <w:t>Request</w:t>
      </w:r>
    </w:p>
    <w:p w14:paraId="6EF8584D" w14:textId="6CD4BDBD" w:rsidR="006F4284" w:rsidRDefault="006F4284" w:rsidP="006F4284">
      <w:r>
        <w:t xml:space="preserve">This table shows the URI parameters for the get </w:t>
      </w:r>
      <w:r w:rsidR="00633D8B">
        <w:t>osd</w:t>
      </w:r>
      <w:r>
        <w:t xml:space="preserve"> request:</w:t>
      </w:r>
    </w:p>
    <w:tbl>
      <w:tblPr>
        <w:tblStyle w:val="af1"/>
        <w:tblW w:w="0" w:type="auto"/>
        <w:tblLook w:val="04A0" w:firstRow="1" w:lastRow="0" w:firstColumn="1" w:lastColumn="0" w:noHBand="0" w:noVBand="1"/>
      </w:tblPr>
      <w:tblGrid>
        <w:gridCol w:w="2605"/>
        <w:gridCol w:w="1710"/>
        <w:gridCol w:w="5035"/>
      </w:tblGrid>
      <w:tr w:rsidR="006F4284" w14:paraId="4FA00DD3" w14:textId="77777777" w:rsidTr="003F5E36">
        <w:tc>
          <w:tcPr>
            <w:tcW w:w="2605" w:type="dxa"/>
          </w:tcPr>
          <w:p w14:paraId="48607E47" w14:textId="77777777" w:rsidR="006F4284" w:rsidRDefault="006F4284" w:rsidP="003F5E36">
            <w:pPr>
              <w:jc w:val="center"/>
            </w:pPr>
            <w:r>
              <w:t>Name</w:t>
            </w:r>
          </w:p>
        </w:tc>
        <w:tc>
          <w:tcPr>
            <w:tcW w:w="1710" w:type="dxa"/>
          </w:tcPr>
          <w:p w14:paraId="38D950D2" w14:textId="77777777" w:rsidR="006F4284" w:rsidRDefault="006F4284" w:rsidP="003F5E36">
            <w:pPr>
              <w:jc w:val="center"/>
            </w:pPr>
            <w:r>
              <w:t>Type</w:t>
            </w:r>
          </w:p>
        </w:tc>
        <w:tc>
          <w:tcPr>
            <w:tcW w:w="5035" w:type="dxa"/>
          </w:tcPr>
          <w:p w14:paraId="03FE58C4" w14:textId="77777777" w:rsidR="006F4284" w:rsidRDefault="006F4284" w:rsidP="003F5E36">
            <w:pPr>
              <w:jc w:val="center"/>
            </w:pPr>
            <w:r>
              <w:t>Description</w:t>
            </w:r>
          </w:p>
        </w:tc>
      </w:tr>
      <w:tr w:rsidR="006F4284" w14:paraId="196C5E67" w14:textId="77777777" w:rsidTr="003F5E36">
        <w:tc>
          <w:tcPr>
            <w:tcW w:w="2605" w:type="dxa"/>
          </w:tcPr>
          <w:p w14:paraId="4A3F4173" w14:textId="77777777" w:rsidR="006F4284" w:rsidRDefault="006F4284" w:rsidP="003F5E36">
            <w:r>
              <w:t>{tenant_id}</w:t>
            </w:r>
          </w:p>
        </w:tc>
        <w:tc>
          <w:tcPr>
            <w:tcW w:w="1710" w:type="dxa"/>
          </w:tcPr>
          <w:p w14:paraId="77BEC4E5" w14:textId="77777777" w:rsidR="006F4284" w:rsidRDefault="006F4284" w:rsidP="003F5E36">
            <w:r>
              <w:t>UUID</w:t>
            </w:r>
          </w:p>
        </w:tc>
        <w:tc>
          <w:tcPr>
            <w:tcW w:w="5035" w:type="dxa"/>
          </w:tcPr>
          <w:p w14:paraId="6C948983" w14:textId="77777777" w:rsidR="006F4284" w:rsidRDefault="006F4284" w:rsidP="003F5E36">
            <w:r w:rsidRPr="00AC1588">
              <w:t>The UUID of the tenant in a multi-tenancy cloud.</w:t>
            </w:r>
          </w:p>
        </w:tc>
      </w:tr>
      <w:tr w:rsidR="006F4284" w14:paraId="6303BE0B" w14:textId="77777777" w:rsidTr="003F5E36">
        <w:tc>
          <w:tcPr>
            <w:tcW w:w="2605" w:type="dxa"/>
          </w:tcPr>
          <w:p w14:paraId="6D6E59FA" w14:textId="7D88088F" w:rsidR="006F4284" w:rsidRDefault="006F4284" w:rsidP="006F4284">
            <w:r>
              <w:t>{osd_id}</w:t>
            </w:r>
          </w:p>
        </w:tc>
        <w:tc>
          <w:tcPr>
            <w:tcW w:w="1710" w:type="dxa"/>
          </w:tcPr>
          <w:p w14:paraId="3D7EAD61" w14:textId="77777777" w:rsidR="006F4284" w:rsidRDefault="006F4284" w:rsidP="003F5E36">
            <w:r>
              <w:t>Int</w:t>
            </w:r>
          </w:p>
        </w:tc>
        <w:tc>
          <w:tcPr>
            <w:tcW w:w="5035" w:type="dxa"/>
          </w:tcPr>
          <w:p w14:paraId="3FCE28E5" w14:textId="68BE1A79" w:rsidR="006F4284" w:rsidRPr="00AC1588" w:rsidRDefault="006F4284" w:rsidP="006F4284">
            <w:r>
              <w:t>The id of an osd.</w:t>
            </w:r>
          </w:p>
        </w:tc>
      </w:tr>
    </w:tbl>
    <w:p w14:paraId="0C25B125" w14:textId="77777777" w:rsidR="006F4284" w:rsidRDefault="006F4284" w:rsidP="006F4284">
      <w:pPr>
        <w:rPr>
          <w:rFonts w:asciiTheme="minorHAnsi" w:hAnsiTheme="minorHAnsi" w:cstheme="minorHAnsi"/>
        </w:rPr>
      </w:pPr>
      <w:r w:rsidRPr="00E6524E">
        <w:rPr>
          <w:rFonts w:asciiTheme="minorHAnsi" w:hAnsiTheme="minorHAnsi" w:cstheme="minorHAnsi"/>
        </w:rPr>
        <w:t>This operation does not accept a request body.</w:t>
      </w:r>
    </w:p>
    <w:p w14:paraId="531AB909" w14:textId="1420F2D6" w:rsidR="00901806" w:rsidRDefault="006F4284" w:rsidP="006F4284">
      <w:pPr>
        <w:pStyle w:val="5"/>
      </w:pPr>
      <w:r w:rsidRPr="006F4284">
        <w:t>Response</w:t>
      </w:r>
    </w:p>
    <w:p w14:paraId="11D2BB87" w14:textId="1FA0AE09" w:rsidR="006F4284" w:rsidRPr="00C1036D" w:rsidRDefault="006F4284" w:rsidP="006F4284">
      <w:pPr>
        <w:rPr>
          <w:b/>
          <w:sz w:val="24"/>
        </w:rPr>
      </w:pPr>
      <w:r w:rsidRPr="00C1036D">
        <w:rPr>
          <w:b/>
          <w:sz w:val="24"/>
        </w:rPr>
        <w:t>Examp</w:t>
      </w:r>
      <w:r w:rsidR="00633D8B">
        <w:rPr>
          <w:b/>
          <w:sz w:val="24"/>
        </w:rPr>
        <w:t>le 2.22.</w:t>
      </w:r>
      <w:r w:rsidRPr="00C1036D">
        <w:rPr>
          <w:b/>
          <w:sz w:val="24"/>
        </w:rPr>
        <w:t xml:space="preserve"> </w:t>
      </w:r>
      <w:r>
        <w:rPr>
          <w:b/>
          <w:sz w:val="24"/>
        </w:rPr>
        <w:t>Get osd</w:t>
      </w:r>
      <w:r w:rsidRPr="00C1036D">
        <w:rPr>
          <w:b/>
          <w:sz w:val="24"/>
        </w:rPr>
        <w:t xml:space="preserve">: JSON </w:t>
      </w:r>
      <w:r>
        <w:rPr>
          <w:b/>
          <w:sz w:val="24"/>
        </w:rPr>
        <w:t>response</w:t>
      </w:r>
    </w:p>
    <w:p w14:paraId="7BC0872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w:t>
      </w:r>
    </w:p>
    <w:p w14:paraId="240E54B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"osd": {</w:t>
      </w:r>
    </w:p>
    <w:p w14:paraId="54D5A18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"cluster_ip": "192.168.81.238",</w:t>
      </w:r>
    </w:p>
    <w:p w14:paraId="22A20A0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"storage_group": {</w:t>
      </w:r>
    </w:p>
    <w:p w14:paraId="3D67E73E"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"status": "IN",</w:t>
      </w:r>
    </w:p>
    <w:p w14:paraId="561F058C"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"name": "performance",</w:t>
      </w:r>
    </w:p>
    <w:p w14:paraId="7F24A56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 false,</w:t>
      </w:r>
    </w:p>
    <w:p w14:paraId="3BEA1638"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"2015-10-28T11:00:49.000000",</w:t>
      </w:r>
    </w:p>
    <w:p w14:paraId="1E63260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"friendly_name": "Performance_Disk",</w:t>
      </w:r>
    </w:p>
    <w:p w14:paraId="5CB5CF0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"2015-10-28T11:12:56.000000",</w:t>
      </w:r>
    </w:p>
    <w:p w14:paraId="45D41124"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"rule_id": 0,</w:t>
      </w:r>
    </w:p>
    <w:p w14:paraId="73A2647F"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"drive_extended_threshold": 3,</w:t>
      </w:r>
    </w:p>
    <w:p w14:paraId="37F654D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"storage_class": "10krpm_sas",</w:t>
      </w:r>
    </w:p>
    <w:p w14:paraId="0021D44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2CD9CAF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"id": 1</w:t>
      </w:r>
    </w:p>
    <w:p w14:paraId="3A4D16E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3A74F06A"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"zone_id": 1,</w:t>
      </w:r>
    </w:p>
    <w:p w14:paraId="3337F17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"weight": 1,</w:t>
      </w:r>
    </w:p>
    <w:p w14:paraId="04365B3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 false,</w:t>
      </w:r>
    </w:p>
    <w:p w14:paraId="3455F45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"storage_group_id": 1,</w:t>
      </w:r>
    </w:p>
    <w:p w14:paraId="608AAF20"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"2015-10-28T11:01:35.000000",</w:t>
      </w:r>
    </w:p>
    <w:p w14:paraId="436D477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"osd_name": "osd.0",</w:t>
      </w:r>
    </w:p>
    <w:p w14:paraId="525AE50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"2015-10-28T15:09:10.000000",</w:t>
      </w:r>
    </w:p>
    <w:p w14:paraId="0411777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lastRenderedPageBreak/>
        <w:t xml:space="preserve">        "public_ip": "192.168.81.238",</w:t>
      </w:r>
    </w:p>
    <w:p w14:paraId="2D1FF67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"state": "In-Up",</w:t>
      </w:r>
    </w:p>
    <w:p w14:paraId="3E3F8AA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26B6E47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51675AC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 {</w:t>
      </w:r>
    </w:p>
    <w:p w14:paraId="0511A0C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"mount_point": "/var/lib/ceph/osd/osd0",</w:t>
      </w:r>
    </w:p>
    <w:p w14:paraId="105236D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"name": "/dev/sdb1",</w:t>
      </w:r>
    </w:p>
    <w:p w14:paraId="3D0E4DD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"used_capacity_kb": 37520,</w:t>
      </w:r>
    </w:p>
    <w:p w14:paraId="68CDF1DF"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 false,</w:t>
      </w:r>
    </w:p>
    <w:p w14:paraId="3FC4E90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"created_at": "2015-10-28T11:01:35.000000",</w:t>
      </w:r>
    </w:p>
    <w:p w14:paraId="002BA1E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"updated_at": "2015-10-28T15:11:17.000000",</w:t>
      </w:r>
    </w:p>
    <w:p w14:paraId="24EF134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"interface_type": null,</w:t>
      </w:r>
    </w:p>
    <w:p w14:paraId="02C2738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"id": 1,</w:t>
      </w:r>
    </w:p>
    <w:p w14:paraId="78D65B14"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"journal_state": "OK",</w:t>
      </w:r>
    </w:p>
    <w:p w14:paraId="5270FD1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"state": "OK",</w:t>
      </w:r>
    </w:p>
    <w:p w14:paraId="53AA1845"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"fs_type": "xfs",</w:t>
      </w:r>
    </w:p>
    <w:p w14:paraId="3F7202C2"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"device_type": "10krpm_sas",</w:t>
      </w:r>
    </w:p>
    <w:p w14:paraId="13E0915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29346750"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"journal": "/dev/sdc1",</w:t>
      </w:r>
    </w:p>
    <w:p w14:paraId="5A6C1E16"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"path": "/dev/sdb1",</w:t>
      </w:r>
    </w:p>
    <w:p w14:paraId="00CB0A69"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085B1E83"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"total_capacity_kb": 10473472,</w:t>
      </w:r>
    </w:p>
    <w:p w14:paraId="2AAE3C31"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"avail_capacity_kb": 10435952</w:t>
      </w:r>
    </w:p>
    <w:p w14:paraId="7947F668"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58C4EAB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"cluster_id": 1,</w:t>
      </w:r>
    </w:p>
    <w:p w14:paraId="156DDC3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32A6842C"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"id": 1,</w:t>
      </w:r>
    </w:p>
    <w:p w14:paraId="3929636D"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"device_id": 1</w:t>
      </w:r>
    </w:p>
    <w:p w14:paraId="03D82577"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 xml:space="preserve">    }</w:t>
      </w:r>
    </w:p>
    <w:p w14:paraId="16220A0B" w14:textId="77777777" w:rsidR="00901806" w:rsidRPr="00DA3F56" w:rsidRDefault="00901806" w:rsidP="006F4284">
      <w:pPr>
        <w:pStyle w:val="CodeBlock"/>
        <w:ind w:left="0"/>
        <w:rPr>
          <w:rFonts w:asciiTheme="minorHAnsi" w:hAnsiTheme="minorHAnsi" w:cstheme="minorHAnsi"/>
        </w:rPr>
      </w:pPr>
      <w:r w:rsidRPr="00DA3F56">
        <w:rPr>
          <w:rFonts w:asciiTheme="minorHAnsi" w:hAnsiTheme="minorHAnsi" w:cstheme="minorHAnsi"/>
        </w:rPr>
        <w:t>}</w:t>
      </w:r>
    </w:p>
    <w:p w14:paraId="0ADD6928" w14:textId="46F35B0A" w:rsidR="00EF7312" w:rsidRDefault="00EF7312">
      <w:pPr>
        <w:spacing w:before="0" w:after="0" w:line="240" w:lineRule="auto"/>
        <w:rPr>
          <w:rFonts w:asciiTheme="minorHAnsi" w:hAnsiTheme="minorHAnsi" w:cstheme="minorHAnsi"/>
        </w:rPr>
      </w:pPr>
      <w:r>
        <w:rPr>
          <w:rFonts w:asciiTheme="minorHAnsi" w:hAnsiTheme="minorHAnsi" w:cstheme="minorHAnsi"/>
        </w:rPr>
        <w:br w:type="page"/>
      </w:r>
    </w:p>
    <w:p w14:paraId="6B17D056" w14:textId="504C1BF4" w:rsidR="00901806" w:rsidRDefault="00901806" w:rsidP="00901806">
      <w:pPr>
        <w:pStyle w:val="4"/>
        <w:rPr>
          <w:rFonts w:asciiTheme="minorHAnsi" w:hAnsiTheme="minorHAnsi" w:cstheme="minorHAnsi"/>
          <w:color w:val="0070C0"/>
          <w:sz w:val="32"/>
          <w:szCs w:val="32"/>
        </w:rPr>
      </w:pPr>
      <w:bookmarkStart w:id="53" w:name="_List_osds"/>
      <w:bookmarkEnd w:id="53"/>
      <w:r w:rsidRPr="00EF7312">
        <w:rPr>
          <w:rFonts w:asciiTheme="minorHAnsi" w:hAnsiTheme="minorHAnsi" w:cstheme="minorHAnsi"/>
          <w:color w:val="0070C0"/>
          <w:sz w:val="32"/>
          <w:szCs w:val="32"/>
        </w:rPr>
        <w:lastRenderedPageBreak/>
        <w:t>List</w:t>
      </w:r>
      <w:r w:rsidR="00304398">
        <w:rPr>
          <w:rFonts w:asciiTheme="minorHAnsi" w:hAnsiTheme="minorHAnsi" w:cstheme="minorHAnsi"/>
          <w:color w:val="0070C0"/>
          <w:sz w:val="32"/>
          <w:szCs w:val="32"/>
        </w:rPr>
        <w:t xml:space="preserve"> osds</w:t>
      </w:r>
    </w:p>
    <w:tbl>
      <w:tblPr>
        <w:tblStyle w:val="af1"/>
        <w:tblW w:w="0" w:type="auto"/>
        <w:tblLook w:val="04A0" w:firstRow="1" w:lastRow="0" w:firstColumn="1" w:lastColumn="0" w:noHBand="0" w:noVBand="1"/>
      </w:tblPr>
      <w:tblGrid>
        <w:gridCol w:w="1068"/>
        <w:gridCol w:w="4284"/>
        <w:gridCol w:w="3998"/>
      </w:tblGrid>
      <w:tr w:rsidR="00EF7312" w14:paraId="44170086" w14:textId="77777777" w:rsidTr="00304398">
        <w:tc>
          <w:tcPr>
            <w:tcW w:w="1068" w:type="dxa"/>
          </w:tcPr>
          <w:p w14:paraId="2A4D1FB1" w14:textId="77777777" w:rsidR="00EF7312" w:rsidRDefault="00EF7312" w:rsidP="003F5E36">
            <w:pPr>
              <w:jc w:val="center"/>
              <w:rPr>
                <w:rFonts w:asciiTheme="minorHAnsi" w:hAnsiTheme="minorHAnsi" w:cstheme="minorHAnsi"/>
              </w:rPr>
            </w:pPr>
            <w:r>
              <w:rPr>
                <w:rFonts w:asciiTheme="minorHAnsi" w:hAnsiTheme="minorHAnsi" w:cstheme="minorHAnsi"/>
              </w:rPr>
              <w:t>Method</w:t>
            </w:r>
          </w:p>
        </w:tc>
        <w:tc>
          <w:tcPr>
            <w:tcW w:w="4284" w:type="dxa"/>
          </w:tcPr>
          <w:p w14:paraId="6BC58790" w14:textId="77777777" w:rsidR="00EF7312" w:rsidRDefault="00EF7312" w:rsidP="003F5E36">
            <w:pPr>
              <w:jc w:val="center"/>
              <w:rPr>
                <w:rFonts w:asciiTheme="minorHAnsi" w:hAnsiTheme="minorHAnsi" w:cstheme="minorHAnsi"/>
              </w:rPr>
            </w:pPr>
            <w:r>
              <w:rPr>
                <w:rFonts w:asciiTheme="minorHAnsi" w:hAnsiTheme="minorHAnsi" w:cstheme="minorHAnsi"/>
              </w:rPr>
              <w:t>URI</w:t>
            </w:r>
          </w:p>
        </w:tc>
        <w:tc>
          <w:tcPr>
            <w:tcW w:w="3998" w:type="dxa"/>
          </w:tcPr>
          <w:p w14:paraId="13EE9D58" w14:textId="77777777" w:rsidR="00EF7312" w:rsidRDefault="00EF7312" w:rsidP="003F5E36">
            <w:pPr>
              <w:jc w:val="center"/>
              <w:rPr>
                <w:rFonts w:asciiTheme="minorHAnsi" w:hAnsiTheme="minorHAnsi" w:cstheme="minorHAnsi"/>
              </w:rPr>
            </w:pPr>
            <w:r>
              <w:rPr>
                <w:rFonts w:asciiTheme="minorHAnsi" w:hAnsiTheme="minorHAnsi" w:cstheme="minorHAnsi"/>
              </w:rPr>
              <w:t>Description</w:t>
            </w:r>
          </w:p>
        </w:tc>
      </w:tr>
      <w:tr w:rsidR="00EF7312" w14:paraId="1AD839F1" w14:textId="77777777" w:rsidTr="00304398">
        <w:tc>
          <w:tcPr>
            <w:tcW w:w="1068" w:type="dxa"/>
          </w:tcPr>
          <w:p w14:paraId="2EC29D79" w14:textId="77777777" w:rsidR="00EF7312" w:rsidRDefault="00EF7312" w:rsidP="003F5E36">
            <w:pPr>
              <w:rPr>
                <w:rFonts w:asciiTheme="minorHAnsi" w:hAnsiTheme="minorHAnsi" w:cstheme="minorHAnsi"/>
              </w:rPr>
            </w:pPr>
            <w:r>
              <w:rPr>
                <w:rFonts w:asciiTheme="minorHAnsi" w:hAnsiTheme="minorHAnsi" w:cstheme="minorHAnsi"/>
              </w:rPr>
              <w:t>GET</w:t>
            </w:r>
          </w:p>
        </w:tc>
        <w:tc>
          <w:tcPr>
            <w:tcW w:w="4284" w:type="dxa"/>
          </w:tcPr>
          <w:p w14:paraId="7B1FE8C5" w14:textId="77777777" w:rsidR="00EF7312" w:rsidRDefault="00EF7312" w:rsidP="003F5E36">
            <w:pPr>
              <w:rPr>
                <w:rFonts w:asciiTheme="minorHAnsi" w:hAnsiTheme="minorHAnsi" w:cstheme="minorHAnsi"/>
              </w:rPr>
            </w:pPr>
            <w:r>
              <w:rPr>
                <w:rFonts w:asciiTheme="minorHAnsi" w:hAnsiTheme="minorHAnsi" w:cstheme="minorHAnsi"/>
              </w:rPr>
              <w:t>/v1/{tenant_id}/osds</w:t>
            </w:r>
          </w:p>
        </w:tc>
        <w:tc>
          <w:tcPr>
            <w:tcW w:w="3998" w:type="dxa"/>
          </w:tcPr>
          <w:p w14:paraId="1231C827" w14:textId="77777777" w:rsidR="00EF7312" w:rsidRDefault="00EF7312" w:rsidP="003F5E36">
            <w:pPr>
              <w:rPr>
                <w:rFonts w:asciiTheme="minorHAnsi" w:hAnsiTheme="minorHAnsi" w:cstheme="minorHAnsi"/>
              </w:rPr>
            </w:pPr>
            <w:r>
              <w:rPr>
                <w:rFonts w:asciiTheme="minorHAnsi" w:hAnsiTheme="minorHAnsi" w:cstheme="minorHAnsi"/>
              </w:rPr>
              <w:t>Lists detail for all osds</w:t>
            </w:r>
          </w:p>
        </w:tc>
      </w:tr>
    </w:tbl>
    <w:p w14:paraId="6823E5FD" w14:textId="77777777" w:rsidR="00304398" w:rsidRDefault="00304398" w:rsidP="0030439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43B016A" w14:textId="26B20591" w:rsidR="00304398" w:rsidRDefault="00304398" w:rsidP="00304398">
      <w:pPr>
        <w:pStyle w:val="5"/>
      </w:pPr>
      <w:r w:rsidRPr="00304398">
        <w:t>Request</w:t>
      </w:r>
    </w:p>
    <w:p w14:paraId="4E4E9C0F" w14:textId="63B19299" w:rsidR="00304398" w:rsidRDefault="00304398" w:rsidP="00304398">
      <w:r>
        <w:t xml:space="preserve">This table shows the URI parameters for the </w:t>
      </w:r>
      <w:r w:rsidR="00633D8B">
        <w:t>list osds</w:t>
      </w:r>
      <w:r>
        <w:t xml:space="preserve"> request:</w:t>
      </w:r>
    </w:p>
    <w:tbl>
      <w:tblPr>
        <w:tblStyle w:val="af1"/>
        <w:tblW w:w="0" w:type="auto"/>
        <w:tblLook w:val="04A0" w:firstRow="1" w:lastRow="0" w:firstColumn="1" w:lastColumn="0" w:noHBand="0" w:noVBand="1"/>
      </w:tblPr>
      <w:tblGrid>
        <w:gridCol w:w="2605"/>
        <w:gridCol w:w="1710"/>
        <w:gridCol w:w="5035"/>
      </w:tblGrid>
      <w:tr w:rsidR="00304398" w14:paraId="2603F089" w14:textId="77777777" w:rsidTr="003F5E36">
        <w:tc>
          <w:tcPr>
            <w:tcW w:w="2605" w:type="dxa"/>
          </w:tcPr>
          <w:p w14:paraId="38C5B76D" w14:textId="77777777" w:rsidR="00304398" w:rsidRDefault="00304398" w:rsidP="003F5E36">
            <w:pPr>
              <w:jc w:val="center"/>
            </w:pPr>
            <w:r>
              <w:t>Name</w:t>
            </w:r>
          </w:p>
        </w:tc>
        <w:tc>
          <w:tcPr>
            <w:tcW w:w="1710" w:type="dxa"/>
          </w:tcPr>
          <w:p w14:paraId="141AB17C" w14:textId="77777777" w:rsidR="00304398" w:rsidRDefault="00304398" w:rsidP="003F5E36">
            <w:pPr>
              <w:jc w:val="center"/>
            </w:pPr>
            <w:r>
              <w:t>Type</w:t>
            </w:r>
          </w:p>
        </w:tc>
        <w:tc>
          <w:tcPr>
            <w:tcW w:w="5035" w:type="dxa"/>
          </w:tcPr>
          <w:p w14:paraId="5F179033" w14:textId="77777777" w:rsidR="00304398" w:rsidRDefault="00304398" w:rsidP="003F5E36">
            <w:pPr>
              <w:jc w:val="center"/>
            </w:pPr>
            <w:r>
              <w:t>Description</w:t>
            </w:r>
          </w:p>
        </w:tc>
      </w:tr>
      <w:tr w:rsidR="00304398" w14:paraId="4AB74A17" w14:textId="77777777" w:rsidTr="003F5E36">
        <w:tc>
          <w:tcPr>
            <w:tcW w:w="2605" w:type="dxa"/>
          </w:tcPr>
          <w:p w14:paraId="002F82DA" w14:textId="77777777" w:rsidR="00304398" w:rsidRDefault="00304398" w:rsidP="003F5E36">
            <w:r>
              <w:t>{tenant_id}</w:t>
            </w:r>
          </w:p>
        </w:tc>
        <w:tc>
          <w:tcPr>
            <w:tcW w:w="1710" w:type="dxa"/>
          </w:tcPr>
          <w:p w14:paraId="39BB98D2" w14:textId="77777777" w:rsidR="00304398" w:rsidRDefault="00304398" w:rsidP="003F5E36">
            <w:r>
              <w:t>UUID</w:t>
            </w:r>
          </w:p>
        </w:tc>
        <w:tc>
          <w:tcPr>
            <w:tcW w:w="5035" w:type="dxa"/>
          </w:tcPr>
          <w:p w14:paraId="6CE28FE6" w14:textId="77777777" w:rsidR="00304398" w:rsidRDefault="00304398" w:rsidP="003F5E36">
            <w:r w:rsidRPr="00AC1588">
              <w:t>The UUID of the tenant in a multi-tenancy cloud.</w:t>
            </w:r>
          </w:p>
        </w:tc>
      </w:tr>
    </w:tbl>
    <w:p w14:paraId="226FFAB3" w14:textId="77777777" w:rsidR="00304398" w:rsidRDefault="00304398" w:rsidP="00304398">
      <w:pPr>
        <w:rPr>
          <w:rFonts w:asciiTheme="minorHAnsi" w:hAnsiTheme="minorHAnsi" w:cstheme="minorHAnsi"/>
        </w:rPr>
      </w:pPr>
      <w:r w:rsidRPr="00E6524E">
        <w:rPr>
          <w:rFonts w:asciiTheme="minorHAnsi" w:hAnsiTheme="minorHAnsi" w:cstheme="minorHAnsi"/>
        </w:rPr>
        <w:t>This operation does not accept a request body.</w:t>
      </w:r>
    </w:p>
    <w:p w14:paraId="207E7791" w14:textId="161E8D86" w:rsidR="00901806" w:rsidRDefault="00304398" w:rsidP="00304398">
      <w:pPr>
        <w:pStyle w:val="5"/>
      </w:pPr>
      <w:r w:rsidRPr="00304398">
        <w:t>Response</w:t>
      </w:r>
    </w:p>
    <w:p w14:paraId="3610B720" w14:textId="140CCBB6" w:rsidR="00304398" w:rsidRPr="00C1036D" w:rsidRDefault="00304398" w:rsidP="00304398">
      <w:pPr>
        <w:rPr>
          <w:b/>
          <w:sz w:val="24"/>
        </w:rPr>
      </w:pPr>
      <w:r w:rsidRPr="00C1036D">
        <w:rPr>
          <w:b/>
          <w:sz w:val="24"/>
        </w:rPr>
        <w:t>Examp</w:t>
      </w:r>
      <w:r w:rsidR="00633D8B">
        <w:rPr>
          <w:b/>
          <w:sz w:val="24"/>
        </w:rPr>
        <w:t>le 2.23.</w:t>
      </w:r>
      <w:r w:rsidRPr="00C1036D">
        <w:rPr>
          <w:b/>
          <w:sz w:val="24"/>
        </w:rPr>
        <w:t xml:space="preserve"> </w:t>
      </w:r>
      <w:r>
        <w:rPr>
          <w:b/>
          <w:sz w:val="24"/>
        </w:rPr>
        <w:t>List osds</w:t>
      </w:r>
      <w:r w:rsidRPr="00C1036D">
        <w:rPr>
          <w:b/>
          <w:sz w:val="24"/>
        </w:rPr>
        <w:t xml:space="preserve">: JSON </w:t>
      </w:r>
      <w:r>
        <w:rPr>
          <w:b/>
          <w:sz w:val="24"/>
        </w:rPr>
        <w:t>response</w:t>
      </w:r>
    </w:p>
    <w:p w14:paraId="464F423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w:t>
      </w:r>
    </w:p>
    <w:p w14:paraId="69ABBC8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"osds": [</w:t>
      </w:r>
    </w:p>
    <w:p w14:paraId="7C6D4A21"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7C1DD3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"state": "In-Up",</w:t>
      </w:r>
    </w:p>
    <w:p w14:paraId="334F1E0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7D3FD71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"weight": 1,</w:t>
      </w:r>
    </w:p>
    <w:p w14:paraId="152BAAC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"updated_at": "2015-10-27T18:39:59.000000",</w:t>
      </w:r>
    </w:p>
    <w:p w14:paraId="47438642"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04827662"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"osd.0",</w:t>
      </w:r>
    </w:p>
    <w:p w14:paraId="1C04505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"id": 1,</w:t>
      </w:r>
    </w:p>
    <w:p w14:paraId="6C8BD38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1</w:t>
      </w:r>
    </w:p>
    <w:p w14:paraId="4B3FCB46"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69660A6E"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AAAFB2D"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"state": "In-Up",</w:t>
      </w:r>
    </w:p>
    <w:p w14:paraId="5C729F5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345712E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"weight": 1,</w:t>
      </w:r>
    </w:p>
    <w:p w14:paraId="0B7D53BB"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"updated_at": "2015-10-27T18:39:59.000000",</w:t>
      </w:r>
    </w:p>
    <w:p w14:paraId="6201F3AA"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5,</w:t>
      </w:r>
    </w:p>
    <w:p w14:paraId="7FEDAC9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"osd.1",</w:t>
      </w:r>
    </w:p>
    <w:p w14:paraId="5C029237"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"id": 2,</w:t>
      </w:r>
    </w:p>
    <w:p w14:paraId="69B029E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2</w:t>
      </w:r>
    </w:p>
    <w:p w14:paraId="2644B8FF"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3579D0F3"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1D51CA9A"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"state": "In-Up",</w:t>
      </w:r>
    </w:p>
    <w:p w14:paraId="65D644FE"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"operation_status": "Present",</w:t>
      </w:r>
    </w:p>
    <w:p w14:paraId="6821B65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"weight": 1,</w:t>
      </w:r>
    </w:p>
    <w:p w14:paraId="705C066F"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lastRenderedPageBreak/>
        <w:t xml:space="preserve">            "updated_at": "2015-10-27T18:39:59.000000",</w:t>
      </w:r>
    </w:p>
    <w:p w14:paraId="156FB55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"service_id": 7,</w:t>
      </w:r>
    </w:p>
    <w:p w14:paraId="798C2BA8"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"osd_name": "osd.2",</w:t>
      </w:r>
    </w:p>
    <w:p w14:paraId="1173CB90"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"id": 3,</w:t>
      </w:r>
    </w:p>
    <w:p w14:paraId="22550CC9"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"device_id": 3</w:t>
      </w:r>
    </w:p>
    <w:p w14:paraId="33D83AB6"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9511ABB"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 xml:space="preserve">    ]</w:t>
      </w:r>
    </w:p>
    <w:p w14:paraId="077B3DC5" w14:textId="77777777" w:rsidR="00901806" w:rsidRPr="00DA3F56" w:rsidRDefault="00901806" w:rsidP="00304398">
      <w:pPr>
        <w:pStyle w:val="CodeBlock"/>
        <w:ind w:left="0"/>
        <w:rPr>
          <w:rFonts w:asciiTheme="minorHAnsi" w:hAnsiTheme="minorHAnsi" w:cstheme="minorHAnsi"/>
        </w:rPr>
      </w:pPr>
      <w:r w:rsidRPr="00DA3F56">
        <w:rPr>
          <w:rFonts w:asciiTheme="minorHAnsi" w:hAnsiTheme="minorHAnsi" w:cstheme="minorHAnsi"/>
        </w:rPr>
        <w:t>}</w:t>
      </w:r>
    </w:p>
    <w:p w14:paraId="1E507E88" w14:textId="2D9AC335" w:rsidR="00304398" w:rsidRDefault="00304398">
      <w:pPr>
        <w:spacing w:before="0" w:after="0" w:line="240" w:lineRule="auto"/>
        <w:rPr>
          <w:rFonts w:asciiTheme="minorHAnsi" w:hAnsiTheme="minorHAnsi" w:cstheme="minorHAnsi"/>
        </w:rPr>
      </w:pPr>
      <w:r>
        <w:rPr>
          <w:rFonts w:asciiTheme="minorHAnsi" w:hAnsiTheme="minorHAnsi" w:cstheme="minorHAnsi"/>
        </w:rPr>
        <w:br w:type="page"/>
      </w:r>
    </w:p>
    <w:p w14:paraId="1112DE55" w14:textId="2ED941B5" w:rsidR="00901806" w:rsidRDefault="00901806" w:rsidP="00901806">
      <w:pPr>
        <w:pStyle w:val="4"/>
        <w:rPr>
          <w:rFonts w:asciiTheme="minorHAnsi" w:hAnsiTheme="minorHAnsi" w:cstheme="minorHAnsi"/>
          <w:color w:val="0070C0"/>
          <w:sz w:val="32"/>
          <w:szCs w:val="32"/>
        </w:rPr>
      </w:pPr>
      <w:bookmarkStart w:id="54" w:name="_Restart_osd"/>
      <w:bookmarkEnd w:id="54"/>
      <w:r w:rsidRPr="00304398">
        <w:rPr>
          <w:rFonts w:asciiTheme="minorHAnsi" w:hAnsiTheme="minorHAnsi" w:cstheme="minorHAnsi"/>
          <w:color w:val="0070C0"/>
          <w:sz w:val="32"/>
          <w:szCs w:val="32"/>
        </w:rPr>
        <w:lastRenderedPageBreak/>
        <w:t>Restart</w:t>
      </w:r>
      <w:r w:rsidR="006B6C65">
        <w:rPr>
          <w:rFonts w:asciiTheme="minorHAnsi" w:hAnsiTheme="minorHAnsi" w:cstheme="minorHAnsi"/>
          <w:color w:val="0070C0"/>
          <w:sz w:val="32"/>
          <w:szCs w:val="32"/>
        </w:rPr>
        <w:t xml:space="preserve"> osd</w:t>
      </w:r>
    </w:p>
    <w:tbl>
      <w:tblPr>
        <w:tblStyle w:val="af1"/>
        <w:tblW w:w="0" w:type="auto"/>
        <w:tblLook w:val="04A0" w:firstRow="1" w:lastRow="0" w:firstColumn="1" w:lastColumn="0" w:noHBand="0" w:noVBand="1"/>
      </w:tblPr>
      <w:tblGrid>
        <w:gridCol w:w="1063"/>
        <w:gridCol w:w="4379"/>
        <w:gridCol w:w="3908"/>
      </w:tblGrid>
      <w:tr w:rsidR="00304398" w14:paraId="4F5CEB66" w14:textId="77777777" w:rsidTr="00304398">
        <w:tc>
          <w:tcPr>
            <w:tcW w:w="1063" w:type="dxa"/>
          </w:tcPr>
          <w:p w14:paraId="3E5812A9" w14:textId="77777777" w:rsidR="00304398" w:rsidRDefault="00304398" w:rsidP="003F5E36">
            <w:pPr>
              <w:jc w:val="center"/>
              <w:rPr>
                <w:rFonts w:asciiTheme="minorHAnsi" w:hAnsiTheme="minorHAnsi" w:cstheme="minorHAnsi"/>
              </w:rPr>
            </w:pPr>
            <w:r>
              <w:rPr>
                <w:rFonts w:asciiTheme="minorHAnsi" w:hAnsiTheme="minorHAnsi" w:cstheme="minorHAnsi"/>
              </w:rPr>
              <w:t>Method</w:t>
            </w:r>
          </w:p>
        </w:tc>
        <w:tc>
          <w:tcPr>
            <w:tcW w:w="4379" w:type="dxa"/>
          </w:tcPr>
          <w:p w14:paraId="53D0A7DF" w14:textId="77777777" w:rsidR="00304398" w:rsidRDefault="00304398" w:rsidP="003F5E36">
            <w:pPr>
              <w:jc w:val="center"/>
              <w:rPr>
                <w:rFonts w:asciiTheme="minorHAnsi" w:hAnsiTheme="minorHAnsi" w:cstheme="minorHAnsi"/>
              </w:rPr>
            </w:pPr>
            <w:r>
              <w:rPr>
                <w:rFonts w:asciiTheme="minorHAnsi" w:hAnsiTheme="minorHAnsi" w:cstheme="minorHAnsi"/>
              </w:rPr>
              <w:t>URI</w:t>
            </w:r>
          </w:p>
        </w:tc>
        <w:tc>
          <w:tcPr>
            <w:tcW w:w="3908" w:type="dxa"/>
          </w:tcPr>
          <w:p w14:paraId="06C504FC" w14:textId="77777777" w:rsidR="00304398" w:rsidRDefault="00304398" w:rsidP="003F5E36">
            <w:pPr>
              <w:jc w:val="center"/>
              <w:rPr>
                <w:rFonts w:asciiTheme="minorHAnsi" w:hAnsiTheme="minorHAnsi" w:cstheme="minorHAnsi"/>
              </w:rPr>
            </w:pPr>
            <w:r>
              <w:rPr>
                <w:rFonts w:asciiTheme="minorHAnsi" w:hAnsiTheme="minorHAnsi" w:cstheme="minorHAnsi"/>
              </w:rPr>
              <w:t>Description</w:t>
            </w:r>
          </w:p>
        </w:tc>
      </w:tr>
      <w:tr w:rsidR="00304398" w14:paraId="33E3C66B" w14:textId="77777777" w:rsidTr="00304398">
        <w:tc>
          <w:tcPr>
            <w:tcW w:w="1063" w:type="dxa"/>
          </w:tcPr>
          <w:p w14:paraId="0115A4FD" w14:textId="77777777" w:rsidR="00304398" w:rsidRDefault="00304398" w:rsidP="003F5E36">
            <w:pPr>
              <w:rPr>
                <w:rFonts w:asciiTheme="minorHAnsi" w:hAnsiTheme="minorHAnsi" w:cstheme="minorHAnsi"/>
              </w:rPr>
            </w:pPr>
            <w:r>
              <w:rPr>
                <w:rFonts w:asciiTheme="minorHAnsi" w:hAnsiTheme="minorHAnsi" w:cstheme="minorHAnsi" w:hint="eastAsia"/>
              </w:rPr>
              <w:t>POST</w:t>
            </w:r>
          </w:p>
        </w:tc>
        <w:tc>
          <w:tcPr>
            <w:tcW w:w="4379" w:type="dxa"/>
          </w:tcPr>
          <w:p w14:paraId="36671F54" w14:textId="77777777" w:rsidR="00304398" w:rsidRPr="003E13E4" w:rsidRDefault="00304398"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908" w:type="dxa"/>
          </w:tcPr>
          <w:p w14:paraId="2D29B3CF" w14:textId="77777777" w:rsidR="00304398" w:rsidRPr="00DA3F56" w:rsidRDefault="00304398" w:rsidP="003F5E36">
            <w:pPr>
              <w:rPr>
                <w:rFonts w:asciiTheme="minorHAnsi" w:hAnsiTheme="minorHAnsi" w:cstheme="minorHAnsi"/>
              </w:rPr>
            </w:pPr>
            <w:r>
              <w:rPr>
                <w:rFonts w:asciiTheme="minorHAnsi" w:hAnsiTheme="minorHAnsi" w:cstheme="minorHAnsi" w:hint="eastAsia"/>
              </w:rPr>
              <w:t>Restart</w:t>
            </w:r>
            <w:r>
              <w:rPr>
                <w:rFonts w:asciiTheme="minorHAnsi" w:hAnsiTheme="minorHAnsi" w:cstheme="minorHAnsi"/>
              </w:rPr>
              <w:t>s</w:t>
            </w:r>
            <w:r>
              <w:rPr>
                <w:rFonts w:asciiTheme="minorHAnsi" w:hAnsiTheme="minorHAnsi" w:cstheme="minorHAnsi" w:hint="eastAsia"/>
              </w:rPr>
              <w:t xml:space="preserve"> </w:t>
            </w:r>
            <w:r>
              <w:rPr>
                <w:rFonts w:asciiTheme="minorHAnsi" w:hAnsiTheme="minorHAnsi" w:cstheme="minorHAnsi"/>
              </w:rPr>
              <w:t>an osd by osd id</w:t>
            </w:r>
          </w:p>
        </w:tc>
      </w:tr>
    </w:tbl>
    <w:p w14:paraId="5FFCFEDD" w14:textId="780E1D25" w:rsidR="00304398" w:rsidRDefault="00304398" w:rsidP="0030439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576A1AD" w14:textId="5080F9BE" w:rsidR="00304398" w:rsidRDefault="00304398" w:rsidP="00304398">
      <w:pPr>
        <w:pStyle w:val="5"/>
      </w:pPr>
      <w:r w:rsidRPr="00304398">
        <w:t>Request</w:t>
      </w:r>
    </w:p>
    <w:p w14:paraId="3742A736" w14:textId="50910924" w:rsidR="00304398" w:rsidRDefault="00304398" w:rsidP="00304398">
      <w:r>
        <w:t xml:space="preserve">This table shows the URI parameters for </w:t>
      </w:r>
      <w:r w:rsidR="00633D8B">
        <w:t>restart osd</w:t>
      </w:r>
      <w:r>
        <w:t xml:space="preserve"> request:</w:t>
      </w:r>
    </w:p>
    <w:tbl>
      <w:tblPr>
        <w:tblStyle w:val="af1"/>
        <w:tblW w:w="0" w:type="auto"/>
        <w:tblLook w:val="04A0" w:firstRow="1" w:lastRow="0" w:firstColumn="1" w:lastColumn="0" w:noHBand="0" w:noVBand="1"/>
      </w:tblPr>
      <w:tblGrid>
        <w:gridCol w:w="2605"/>
        <w:gridCol w:w="1710"/>
        <w:gridCol w:w="5035"/>
      </w:tblGrid>
      <w:tr w:rsidR="00304398" w14:paraId="5F6F7FA2" w14:textId="77777777" w:rsidTr="003F5E36">
        <w:tc>
          <w:tcPr>
            <w:tcW w:w="2605" w:type="dxa"/>
          </w:tcPr>
          <w:p w14:paraId="131595B7" w14:textId="77777777" w:rsidR="00304398" w:rsidRDefault="00304398" w:rsidP="003F5E36">
            <w:pPr>
              <w:jc w:val="center"/>
            </w:pPr>
            <w:r>
              <w:t>Name</w:t>
            </w:r>
          </w:p>
        </w:tc>
        <w:tc>
          <w:tcPr>
            <w:tcW w:w="1710" w:type="dxa"/>
          </w:tcPr>
          <w:p w14:paraId="3E1D51D1" w14:textId="77777777" w:rsidR="00304398" w:rsidRDefault="00304398" w:rsidP="003F5E36">
            <w:pPr>
              <w:jc w:val="center"/>
            </w:pPr>
            <w:r>
              <w:t>Type</w:t>
            </w:r>
          </w:p>
        </w:tc>
        <w:tc>
          <w:tcPr>
            <w:tcW w:w="5035" w:type="dxa"/>
          </w:tcPr>
          <w:p w14:paraId="05D88B95" w14:textId="77777777" w:rsidR="00304398" w:rsidRDefault="00304398" w:rsidP="003F5E36">
            <w:pPr>
              <w:jc w:val="center"/>
            </w:pPr>
            <w:r>
              <w:t>Description</w:t>
            </w:r>
          </w:p>
        </w:tc>
      </w:tr>
      <w:tr w:rsidR="00304398" w14:paraId="29FB5300" w14:textId="77777777" w:rsidTr="003F5E36">
        <w:tc>
          <w:tcPr>
            <w:tcW w:w="2605" w:type="dxa"/>
          </w:tcPr>
          <w:p w14:paraId="53806602" w14:textId="77777777" w:rsidR="00304398" w:rsidRDefault="00304398" w:rsidP="003F5E36">
            <w:r>
              <w:t>{tenant_id}</w:t>
            </w:r>
          </w:p>
        </w:tc>
        <w:tc>
          <w:tcPr>
            <w:tcW w:w="1710" w:type="dxa"/>
          </w:tcPr>
          <w:p w14:paraId="7FD633BD" w14:textId="77777777" w:rsidR="00304398" w:rsidRDefault="00304398" w:rsidP="003F5E36">
            <w:r>
              <w:t>UUID</w:t>
            </w:r>
          </w:p>
        </w:tc>
        <w:tc>
          <w:tcPr>
            <w:tcW w:w="5035" w:type="dxa"/>
          </w:tcPr>
          <w:p w14:paraId="578BD1C5" w14:textId="77777777" w:rsidR="00304398" w:rsidRDefault="00304398" w:rsidP="003F5E36">
            <w:r w:rsidRPr="00AC1588">
              <w:t>The UUID of the tenant in a multi-tenancy cloud.</w:t>
            </w:r>
          </w:p>
        </w:tc>
      </w:tr>
      <w:tr w:rsidR="00304398" w14:paraId="4A859013" w14:textId="77777777" w:rsidTr="003F5E36">
        <w:tc>
          <w:tcPr>
            <w:tcW w:w="2605" w:type="dxa"/>
          </w:tcPr>
          <w:p w14:paraId="29ABF813" w14:textId="77777777" w:rsidR="00304398" w:rsidRDefault="00304398" w:rsidP="003F5E36">
            <w:r>
              <w:t>{osd_id}</w:t>
            </w:r>
          </w:p>
        </w:tc>
        <w:tc>
          <w:tcPr>
            <w:tcW w:w="1710" w:type="dxa"/>
          </w:tcPr>
          <w:p w14:paraId="4558B8E9" w14:textId="77777777" w:rsidR="00304398" w:rsidRDefault="00304398" w:rsidP="003F5E36">
            <w:r>
              <w:t>Int</w:t>
            </w:r>
          </w:p>
        </w:tc>
        <w:tc>
          <w:tcPr>
            <w:tcW w:w="5035" w:type="dxa"/>
          </w:tcPr>
          <w:p w14:paraId="77BA8B79" w14:textId="77777777" w:rsidR="00304398" w:rsidRPr="00AC1588" w:rsidRDefault="00304398" w:rsidP="003F5E36">
            <w:r>
              <w:t>The id of an osd.</w:t>
            </w:r>
          </w:p>
        </w:tc>
      </w:tr>
    </w:tbl>
    <w:p w14:paraId="1C10C1F7" w14:textId="2CA490DE" w:rsidR="00304398" w:rsidRDefault="00304398" w:rsidP="0008171D">
      <w:pPr>
        <w:pStyle w:val="af8"/>
        <w:numPr>
          <w:ilvl w:val="0"/>
          <w:numId w:val="10"/>
        </w:numPr>
      </w:pPr>
      <w:r>
        <w:t>Action</w:t>
      </w:r>
    </w:p>
    <w:p w14:paraId="40566473" w14:textId="3346FC23" w:rsidR="00304398" w:rsidRDefault="002B09CC" w:rsidP="0008171D">
      <w:pPr>
        <w:pStyle w:val="af8"/>
        <w:numPr>
          <w:ilvl w:val="1"/>
          <w:numId w:val="10"/>
        </w:numPr>
      </w:pPr>
      <w:r>
        <w:t>r</w:t>
      </w:r>
      <w:r w:rsidR="00304398">
        <w:t>estart</w:t>
      </w:r>
    </w:p>
    <w:p w14:paraId="4AF65C55" w14:textId="3574FE6B" w:rsidR="002B09CC" w:rsidRPr="002B09CC" w:rsidRDefault="002B09CC" w:rsidP="002B09CC">
      <w:pPr>
        <w:rPr>
          <w:b/>
          <w:sz w:val="24"/>
        </w:rPr>
      </w:pPr>
      <w:r w:rsidRPr="002B09CC">
        <w:rPr>
          <w:b/>
          <w:sz w:val="24"/>
        </w:rPr>
        <w:t>Examp</w:t>
      </w:r>
      <w:r w:rsidR="00633D8B">
        <w:rPr>
          <w:b/>
          <w:sz w:val="24"/>
        </w:rPr>
        <w:t>le 2.24.</w:t>
      </w:r>
      <w:r w:rsidRPr="002B09CC">
        <w:rPr>
          <w:b/>
          <w:sz w:val="24"/>
        </w:rPr>
        <w:t xml:space="preserve"> </w:t>
      </w:r>
      <w:r>
        <w:rPr>
          <w:b/>
          <w:sz w:val="24"/>
        </w:rPr>
        <w:t>Restart osd</w:t>
      </w:r>
      <w:r w:rsidRPr="002B09CC">
        <w:rPr>
          <w:b/>
          <w:sz w:val="24"/>
        </w:rPr>
        <w:t xml:space="preserve">: JSON </w:t>
      </w:r>
      <w:r>
        <w:rPr>
          <w:b/>
          <w:sz w:val="24"/>
        </w:rPr>
        <w:t>request</w:t>
      </w:r>
    </w:p>
    <w:p w14:paraId="4213A67A"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06E6782E"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ab/>
        <w:t>"restart": ""</w:t>
      </w:r>
    </w:p>
    <w:p w14:paraId="529D38BA"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3EFDFA19" w14:textId="2286CFDB" w:rsidR="00901806" w:rsidRPr="002B09CC" w:rsidRDefault="002B09CC" w:rsidP="002B09CC">
      <w:pPr>
        <w:pStyle w:val="5"/>
      </w:pPr>
      <w:r w:rsidRPr="002B09CC">
        <w:t>Response</w:t>
      </w:r>
    </w:p>
    <w:p w14:paraId="7113A4C5" w14:textId="77777777" w:rsidR="002B09CC" w:rsidRPr="006908DB" w:rsidRDefault="002B09CC" w:rsidP="002B09C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0FCD9EBF" w14:textId="19A509E3" w:rsidR="002B09CC" w:rsidRDefault="002B09CC">
      <w:pPr>
        <w:spacing w:before="0" w:after="0" w:line="240" w:lineRule="auto"/>
        <w:rPr>
          <w:rFonts w:asciiTheme="minorHAnsi" w:hAnsiTheme="minorHAnsi" w:cstheme="minorHAnsi"/>
        </w:rPr>
      </w:pPr>
      <w:r>
        <w:rPr>
          <w:rFonts w:asciiTheme="minorHAnsi" w:hAnsiTheme="minorHAnsi" w:cstheme="minorHAnsi"/>
        </w:rPr>
        <w:br w:type="page"/>
      </w:r>
    </w:p>
    <w:p w14:paraId="5E4FC9F2" w14:textId="5FBA99E3" w:rsidR="00901806" w:rsidRDefault="00901806" w:rsidP="00901806">
      <w:pPr>
        <w:pStyle w:val="4"/>
        <w:rPr>
          <w:rFonts w:asciiTheme="minorHAnsi" w:hAnsiTheme="minorHAnsi" w:cstheme="minorHAnsi"/>
          <w:color w:val="0070C0"/>
          <w:sz w:val="32"/>
          <w:szCs w:val="32"/>
        </w:rPr>
      </w:pPr>
      <w:bookmarkStart w:id="55" w:name="_Remove_osd"/>
      <w:bookmarkEnd w:id="55"/>
      <w:r w:rsidRPr="002B09CC">
        <w:rPr>
          <w:rFonts w:asciiTheme="minorHAnsi" w:hAnsiTheme="minorHAnsi" w:cstheme="minorHAnsi"/>
          <w:color w:val="0070C0"/>
          <w:sz w:val="32"/>
          <w:szCs w:val="32"/>
        </w:rPr>
        <w:lastRenderedPageBreak/>
        <w:t>Remove</w:t>
      </w:r>
      <w:r w:rsidR="006B6C65">
        <w:rPr>
          <w:rFonts w:asciiTheme="minorHAnsi" w:hAnsiTheme="minorHAnsi" w:cstheme="minorHAnsi"/>
          <w:color w:val="0070C0"/>
          <w:sz w:val="32"/>
          <w:szCs w:val="32"/>
        </w:rPr>
        <w:t xml:space="preserve"> osd</w:t>
      </w:r>
    </w:p>
    <w:tbl>
      <w:tblPr>
        <w:tblStyle w:val="af1"/>
        <w:tblW w:w="0" w:type="auto"/>
        <w:tblLook w:val="04A0" w:firstRow="1" w:lastRow="0" w:firstColumn="1" w:lastColumn="0" w:noHBand="0" w:noVBand="1"/>
      </w:tblPr>
      <w:tblGrid>
        <w:gridCol w:w="1063"/>
        <w:gridCol w:w="4379"/>
        <w:gridCol w:w="3908"/>
      </w:tblGrid>
      <w:tr w:rsidR="002B09CC" w14:paraId="30B99542" w14:textId="77777777" w:rsidTr="002B09CC">
        <w:tc>
          <w:tcPr>
            <w:tcW w:w="1063" w:type="dxa"/>
          </w:tcPr>
          <w:p w14:paraId="17F67A15" w14:textId="77777777" w:rsidR="002B09CC" w:rsidRDefault="002B09CC" w:rsidP="003F5E36">
            <w:pPr>
              <w:jc w:val="center"/>
              <w:rPr>
                <w:rFonts w:asciiTheme="minorHAnsi" w:hAnsiTheme="minorHAnsi" w:cstheme="minorHAnsi"/>
              </w:rPr>
            </w:pPr>
            <w:r>
              <w:rPr>
                <w:rFonts w:asciiTheme="minorHAnsi" w:hAnsiTheme="minorHAnsi" w:cstheme="minorHAnsi"/>
              </w:rPr>
              <w:t>Method</w:t>
            </w:r>
          </w:p>
        </w:tc>
        <w:tc>
          <w:tcPr>
            <w:tcW w:w="4379" w:type="dxa"/>
          </w:tcPr>
          <w:p w14:paraId="65B624CF" w14:textId="77777777" w:rsidR="002B09CC" w:rsidRDefault="002B09CC" w:rsidP="003F5E36">
            <w:pPr>
              <w:jc w:val="center"/>
              <w:rPr>
                <w:rFonts w:asciiTheme="minorHAnsi" w:hAnsiTheme="minorHAnsi" w:cstheme="minorHAnsi"/>
              </w:rPr>
            </w:pPr>
            <w:r>
              <w:rPr>
                <w:rFonts w:asciiTheme="minorHAnsi" w:hAnsiTheme="minorHAnsi" w:cstheme="minorHAnsi"/>
              </w:rPr>
              <w:t>URI</w:t>
            </w:r>
          </w:p>
        </w:tc>
        <w:tc>
          <w:tcPr>
            <w:tcW w:w="3908" w:type="dxa"/>
          </w:tcPr>
          <w:p w14:paraId="17AF0759" w14:textId="77777777" w:rsidR="002B09CC" w:rsidRDefault="002B09CC" w:rsidP="003F5E36">
            <w:pPr>
              <w:jc w:val="center"/>
              <w:rPr>
                <w:rFonts w:asciiTheme="minorHAnsi" w:hAnsiTheme="minorHAnsi" w:cstheme="minorHAnsi"/>
              </w:rPr>
            </w:pPr>
            <w:r>
              <w:rPr>
                <w:rFonts w:asciiTheme="minorHAnsi" w:hAnsiTheme="minorHAnsi" w:cstheme="minorHAnsi"/>
              </w:rPr>
              <w:t>Description</w:t>
            </w:r>
          </w:p>
        </w:tc>
      </w:tr>
      <w:tr w:rsidR="002B09CC" w14:paraId="1527C056" w14:textId="77777777" w:rsidTr="002B09CC">
        <w:tc>
          <w:tcPr>
            <w:tcW w:w="1063" w:type="dxa"/>
          </w:tcPr>
          <w:p w14:paraId="3719083A" w14:textId="77777777" w:rsidR="002B09CC" w:rsidRDefault="002B09CC" w:rsidP="003F5E36">
            <w:pPr>
              <w:rPr>
                <w:rFonts w:asciiTheme="minorHAnsi" w:hAnsiTheme="minorHAnsi" w:cstheme="minorHAnsi"/>
              </w:rPr>
            </w:pPr>
            <w:r>
              <w:rPr>
                <w:rFonts w:asciiTheme="minorHAnsi" w:hAnsiTheme="minorHAnsi" w:cstheme="minorHAnsi" w:hint="eastAsia"/>
              </w:rPr>
              <w:t>POST</w:t>
            </w:r>
          </w:p>
        </w:tc>
        <w:tc>
          <w:tcPr>
            <w:tcW w:w="4379" w:type="dxa"/>
          </w:tcPr>
          <w:p w14:paraId="565D75FB" w14:textId="77777777" w:rsidR="002B09CC" w:rsidRPr="0089560D" w:rsidRDefault="002B09CC"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908" w:type="dxa"/>
          </w:tcPr>
          <w:p w14:paraId="5A840103" w14:textId="77777777" w:rsidR="002B09CC" w:rsidRDefault="002B09CC" w:rsidP="003F5E36">
            <w:pPr>
              <w:rPr>
                <w:rFonts w:asciiTheme="minorHAnsi" w:hAnsiTheme="minorHAnsi" w:cstheme="minorHAnsi"/>
              </w:rPr>
            </w:pPr>
            <w:r>
              <w:rPr>
                <w:rFonts w:asciiTheme="minorHAnsi" w:hAnsiTheme="minorHAnsi" w:cstheme="minorHAnsi"/>
              </w:rPr>
              <w:t>Removes</w:t>
            </w:r>
            <w:r>
              <w:rPr>
                <w:rFonts w:asciiTheme="minorHAnsi" w:hAnsiTheme="minorHAnsi" w:cstheme="minorHAnsi" w:hint="eastAsia"/>
              </w:rPr>
              <w:t xml:space="preserve"> </w:t>
            </w:r>
            <w:r>
              <w:rPr>
                <w:rFonts w:asciiTheme="minorHAnsi" w:hAnsiTheme="minorHAnsi" w:cstheme="minorHAnsi"/>
              </w:rPr>
              <w:t>an osd by osd id</w:t>
            </w:r>
          </w:p>
        </w:tc>
      </w:tr>
    </w:tbl>
    <w:p w14:paraId="753D5C0C" w14:textId="77777777" w:rsidR="002B09CC" w:rsidRDefault="002B09CC" w:rsidP="002B09C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E0129E0" w14:textId="1DB05769" w:rsidR="002B09CC" w:rsidRDefault="002B09CC" w:rsidP="002B09CC">
      <w:pPr>
        <w:pStyle w:val="5"/>
      </w:pPr>
      <w:r>
        <w:t>Request</w:t>
      </w:r>
    </w:p>
    <w:p w14:paraId="279D5131" w14:textId="5EA64A7E" w:rsidR="002B09CC" w:rsidRDefault="002B09CC" w:rsidP="002B09CC">
      <w:r>
        <w:t xml:space="preserve">This table shows the URI parameters for the </w:t>
      </w:r>
      <w:r w:rsidR="00633D8B">
        <w:t>remove osd</w:t>
      </w:r>
      <w:r>
        <w:t xml:space="preserve"> request:</w:t>
      </w:r>
    </w:p>
    <w:tbl>
      <w:tblPr>
        <w:tblStyle w:val="af1"/>
        <w:tblW w:w="0" w:type="auto"/>
        <w:tblLook w:val="04A0" w:firstRow="1" w:lastRow="0" w:firstColumn="1" w:lastColumn="0" w:noHBand="0" w:noVBand="1"/>
      </w:tblPr>
      <w:tblGrid>
        <w:gridCol w:w="2605"/>
        <w:gridCol w:w="1710"/>
        <w:gridCol w:w="5035"/>
      </w:tblGrid>
      <w:tr w:rsidR="002B09CC" w14:paraId="32C5C907" w14:textId="77777777" w:rsidTr="003F5E36">
        <w:tc>
          <w:tcPr>
            <w:tcW w:w="2605" w:type="dxa"/>
          </w:tcPr>
          <w:p w14:paraId="59407E92" w14:textId="77777777" w:rsidR="002B09CC" w:rsidRDefault="002B09CC" w:rsidP="003F5E36">
            <w:pPr>
              <w:jc w:val="center"/>
            </w:pPr>
            <w:r>
              <w:t>Name</w:t>
            </w:r>
          </w:p>
        </w:tc>
        <w:tc>
          <w:tcPr>
            <w:tcW w:w="1710" w:type="dxa"/>
          </w:tcPr>
          <w:p w14:paraId="1A4490FE" w14:textId="77777777" w:rsidR="002B09CC" w:rsidRDefault="002B09CC" w:rsidP="003F5E36">
            <w:pPr>
              <w:jc w:val="center"/>
            </w:pPr>
            <w:r>
              <w:t>Type</w:t>
            </w:r>
          </w:p>
        </w:tc>
        <w:tc>
          <w:tcPr>
            <w:tcW w:w="5035" w:type="dxa"/>
          </w:tcPr>
          <w:p w14:paraId="537B0D9B" w14:textId="77777777" w:rsidR="002B09CC" w:rsidRDefault="002B09CC" w:rsidP="003F5E36">
            <w:pPr>
              <w:jc w:val="center"/>
            </w:pPr>
            <w:r>
              <w:t>Description</w:t>
            </w:r>
          </w:p>
        </w:tc>
      </w:tr>
      <w:tr w:rsidR="002B09CC" w14:paraId="048CCF6E" w14:textId="77777777" w:rsidTr="003F5E36">
        <w:tc>
          <w:tcPr>
            <w:tcW w:w="2605" w:type="dxa"/>
          </w:tcPr>
          <w:p w14:paraId="68BDE396" w14:textId="77777777" w:rsidR="002B09CC" w:rsidRDefault="002B09CC" w:rsidP="003F5E36">
            <w:r>
              <w:t>{tenant_id}</w:t>
            </w:r>
          </w:p>
        </w:tc>
        <w:tc>
          <w:tcPr>
            <w:tcW w:w="1710" w:type="dxa"/>
          </w:tcPr>
          <w:p w14:paraId="57D0EDB9" w14:textId="77777777" w:rsidR="002B09CC" w:rsidRDefault="002B09CC" w:rsidP="003F5E36">
            <w:r>
              <w:t>UUID</w:t>
            </w:r>
          </w:p>
        </w:tc>
        <w:tc>
          <w:tcPr>
            <w:tcW w:w="5035" w:type="dxa"/>
          </w:tcPr>
          <w:p w14:paraId="053CB232" w14:textId="77777777" w:rsidR="002B09CC" w:rsidRDefault="002B09CC" w:rsidP="003F5E36">
            <w:r w:rsidRPr="00AC1588">
              <w:t>The UUID of the tenant in a multi-tenancy cloud.</w:t>
            </w:r>
          </w:p>
        </w:tc>
      </w:tr>
      <w:tr w:rsidR="002B09CC" w14:paraId="71C97A70" w14:textId="77777777" w:rsidTr="003F5E36">
        <w:tc>
          <w:tcPr>
            <w:tcW w:w="2605" w:type="dxa"/>
          </w:tcPr>
          <w:p w14:paraId="28FE6955" w14:textId="77777777" w:rsidR="002B09CC" w:rsidRDefault="002B09CC" w:rsidP="003F5E36">
            <w:r>
              <w:t>{osd_id}</w:t>
            </w:r>
          </w:p>
        </w:tc>
        <w:tc>
          <w:tcPr>
            <w:tcW w:w="1710" w:type="dxa"/>
          </w:tcPr>
          <w:p w14:paraId="431BA876" w14:textId="77777777" w:rsidR="002B09CC" w:rsidRDefault="002B09CC" w:rsidP="003F5E36">
            <w:r>
              <w:t>Int</w:t>
            </w:r>
          </w:p>
        </w:tc>
        <w:tc>
          <w:tcPr>
            <w:tcW w:w="5035" w:type="dxa"/>
          </w:tcPr>
          <w:p w14:paraId="171A94C1" w14:textId="77777777" w:rsidR="002B09CC" w:rsidRPr="00AC1588" w:rsidRDefault="002B09CC" w:rsidP="003F5E36">
            <w:r>
              <w:t>The id of an osd.</w:t>
            </w:r>
          </w:p>
        </w:tc>
      </w:tr>
    </w:tbl>
    <w:p w14:paraId="1116133D" w14:textId="3C806BBE" w:rsidR="002B09CC" w:rsidRDefault="002B09CC" w:rsidP="0008171D">
      <w:pPr>
        <w:pStyle w:val="af8"/>
        <w:numPr>
          <w:ilvl w:val="0"/>
          <w:numId w:val="10"/>
        </w:numPr>
      </w:pPr>
      <w:r>
        <w:t>Action</w:t>
      </w:r>
    </w:p>
    <w:p w14:paraId="648955D3" w14:textId="25B230BE" w:rsidR="002B09CC" w:rsidRPr="002B09CC" w:rsidRDefault="002B09CC" w:rsidP="0008171D">
      <w:pPr>
        <w:pStyle w:val="af8"/>
        <w:numPr>
          <w:ilvl w:val="1"/>
          <w:numId w:val="10"/>
        </w:numPr>
      </w:pPr>
      <w:r>
        <w:t>remove</w:t>
      </w:r>
    </w:p>
    <w:p w14:paraId="414DF35F" w14:textId="7691025A" w:rsidR="002B09CC" w:rsidRPr="002B09CC" w:rsidRDefault="002B09CC" w:rsidP="002B09CC">
      <w:pPr>
        <w:rPr>
          <w:b/>
          <w:sz w:val="24"/>
        </w:rPr>
      </w:pPr>
      <w:r w:rsidRPr="002B09CC">
        <w:rPr>
          <w:b/>
          <w:sz w:val="24"/>
        </w:rPr>
        <w:t>Examp</w:t>
      </w:r>
      <w:r w:rsidR="00633D8B">
        <w:rPr>
          <w:b/>
          <w:sz w:val="24"/>
        </w:rPr>
        <w:t>le 2.25.</w:t>
      </w:r>
      <w:r w:rsidRPr="002B09CC">
        <w:rPr>
          <w:b/>
          <w:sz w:val="24"/>
        </w:rPr>
        <w:t xml:space="preserve"> </w:t>
      </w:r>
      <w:r>
        <w:rPr>
          <w:b/>
          <w:sz w:val="24"/>
        </w:rPr>
        <w:t>Remove</w:t>
      </w:r>
      <w:r w:rsidRPr="002B09CC">
        <w:rPr>
          <w:b/>
          <w:sz w:val="24"/>
        </w:rPr>
        <w:t xml:space="preserve"> osd: JSON request</w:t>
      </w:r>
    </w:p>
    <w:p w14:paraId="13B5AE34"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3BE8B50B"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ab/>
        <w:t>"remove</w:t>
      </w:r>
      <w:bookmarkStart w:id="56" w:name="OLE_LINK32"/>
      <w:bookmarkStart w:id="57" w:name="OLE_LINK33"/>
      <w:r w:rsidRPr="006D0DD5">
        <w:rPr>
          <w:rFonts w:asciiTheme="minorHAnsi" w:hAnsiTheme="minorHAnsi" w:cstheme="minorHAnsi"/>
        </w:rPr>
        <w:t>"</w:t>
      </w:r>
      <w:bookmarkEnd w:id="56"/>
      <w:bookmarkEnd w:id="57"/>
      <w:r w:rsidRPr="006D0DD5">
        <w:rPr>
          <w:rFonts w:asciiTheme="minorHAnsi" w:hAnsiTheme="minorHAnsi" w:cstheme="minorHAnsi"/>
        </w:rPr>
        <w:t>: ""</w:t>
      </w:r>
    </w:p>
    <w:p w14:paraId="69762AA7" w14:textId="77777777" w:rsidR="00901806" w:rsidRPr="006D0DD5" w:rsidRDefault="00901806" w:rsidP="002B09CC">
      <w:pPr>
        <w:pStyle w:val="CodeBlock"/>
        <w:ind w:left="0"/>
        <w:rPr>
          <w:rFonts w:asciiTheme="minorHAnsi" w:hAnsiTheme="minorHAnsi" w:cstheme="minorHAnsi"/>
        </w:rPr>
      </w:pPr>
      <w:r w:rsidRPr="006D0DD5">
        <w:rPr>
          <w:rFonts w:asciiTheme="minorHAnsi" w:hAnsiTheme="minorHAnsi" w:cstheme="minorHAnsi"/>
        </w:rPr>
        <w:t>}</w:t>
      </w:r>
    </w:p>
    <w:p w14:paraId="7DCB0342" w14:textId="1545477A" w:rsidR="00901806" w:rsidRPr="00DA3F56" w:rsidRDefault="002B09CC" w:rsidP="002B09CC">
      <w:pPr>
        <w:pStyle w:val="5"/>
      </w:pPr>
      <w:r>
        <w:t>Response</w:t>
      </w:r>
    </w:p>
    <w:p w14:paraId="646506AB" w14:textId="77777777" w:rsidR="002B09CC" w:rsidRPr="006908DB" w:rsidRDefault="002B09CC" w:rsidP="002B09C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5D2A963" w14:textId="652759CF" w:rsidR="002B09CC" w:rsidRDefault="002B09CC">
      <w:pPr>
        <w:spacing w:before="0" w:after="0" w:line="240" w:lineRule="auto"/>
        <w:rPr>
          <w:rFonts w:asciiTheme="minorHAnsi" w:hAnsiTheme="minorHAnsi" w:cstheme="minorHAnsi"/>
        </w:rPr>
      </w:pPr>
      <w:r>
        <w:rPr>
          <w:rFonts w:asciiTheme="minorHAnsi" w:hAnsiTheme="minorHAnsi" w:cstheme="minorHAnsi"/>
        </w:rPr>
        <w:br w:type="page"/>
      </w:r>
    </w:p>
    <w:p w14:paraId="5DB9292F" w14:textId="77777777" w:rsidR="00901806" w:rsidRDefault="00901806" w:rsidP="00901806">
      <w:pPr>
        <w:pStyle w:val="4"/>
        <w:rPr>
          <w:rFonts w:asciiTheme="minorHAnsi" w:hAnsiTheme="minorHAnsi" w:cstheme="minorHAnsi"/>
          <w:color w:val="0070C0"/>
          <w:sz w:val="32"/>
          <w:szCs w:val="32"/>
        </w:rPr>
      </w:pPr>
      <w:bookmarkStart w:id="58" w:name="_Add_new_disks_to_cluster"/>
      <w:bookmarkEnd w:id="58"/>
      <w:r w:rsidRPr="00EB21A2">
        <w:rPr>
          <w:rFonts w:asciiTheme="minorHAnsi" w:hAnsiTheme="minorHAnsi" w:cstheme="minorHAnsi"/>
          <w:color w:val="0070C0"/>
          <w:sz w:val="32"/>
          <w:szCs w:val="32"/>
        </w:rPr>
        <w:lastRenderedPageBreak/>
        <w:t>Add_new_disks_to_cluster</w:t>
      </w:r>
    </w:p>
    <w:tbl>
      <w:tblPr>
        <w:tblStyle w:val="af1"/>
        <w:tblW w:w="0" w:type="auto"/>
        <w:tblLook w:val="04A0" w:firstRow="1" w:lastRow="0" w:firstColumn="1" w:lastColumn="0" w:noHBand="0" w:noVBand="1"/>
      </w:tblPr>
      <w:tblGrid>
        <w:gridCol w:w="1054"/>
        <w:gridCol w:w="4568"/>
        <w:gridCol w:w="3728"/>
      </w:tblGrid>
      <w:tr w:rsidR="00EB21A2" w14:paraId="4E72BD66" w14:textId="77777777" w:rsidTr="003F5E36">
        <w:tc>
          <w:tcPr>
            <w:tcW w:w="1054" w:type="dxa"/>
          </w:tcPr>
          <w:p w14:paraId="4934D702" w14:textId="77777777" w:rsidR="00EB21A2" w:rsidRDefault="00EB21A2" w:rsidP="003F5E36">
            <w:pPr>
              <w:jc w:val="center"/>
              <w:rPr>
                <w:rFonts w:asciiTheme="minorHAnsi" w:hAnsiTheme="minorHAnsi" w:cstheme="minorHAnsi"/>
              </w:rPr>
            </w:pPr>
            <w:r>
              <w:rPr>
                <w:rFonts w:asciiTheme="minorHAnsi" w:hAnsiTheme="minorHAnsi" w:cstheme="minorHAnsi"/>
              </w:rPr>
              <w:t>Method</w:t>
            </w:r>
          </w:p>
        </w:tc>
        <w:tc>
          <w:tcPr>
            <w:tcW w:w="4568" w:type="dxa"/>
          </w:tcPr>
          <w:p w14:paraId="0B29502E" w14:textId="77777777" w:rsidR="00EB21A2" w:rsidRDefault="00EB21A2" w:rsidP="003F5E36">
            <w:pPr>
              <w:jc w:val="center"/>
              <w:rPr>
                <w:rFonts w:asciiTheme="minorHAnsi" w:hAnsiTheme="minorHAnsi" w:cstheme="minorHAnsi"/>
              </w:rPr>
            </w:pPr>
            <w:r>
              <w:rPr>
                <w:rFonts w:asciiTheme="minorHAnsi" w:hAnsiTheme="minorHAnsi" w:cstheme="minorHAnsi"/>
              </w:rPr>
              <w:t>URI</w:t>
            </w:r>
          </w:p>
        </w:tc>
        <w:tc>
          <w:tcPr>
            <w:tcW w:w="3728" w:type="dxa"/>
          </w:tcPr>
          <w:p w14:paraId="4AF5B021" w14:textId="77777777" w:rsidR="00EB21A2" w:rsidRDefault="00EB21A2" w:rsidP="003F5E36">
            <w:pPr>
              <w:jc w:val="center"/>
              <w:rPr>
                <w:rFonts w:asciiTheme="minorHAnsi" w:hAnsiTheme="minorHAnsi" w:cstheme="minorHAnsi"/>
              </w:rPr>
            </w:pPr>
            <w:r>
              <w:rPr>
                <w:rFonts w:asciiTheme="minorHAnsi" w:hAnsiTheme="minorHAnsi" w:cstheme="minorHAnsi"/>
              </w:rPr>
              <w:t>Description</w:t>
            </w:r>
          </w:p>
        </w:tc>
      </w:tr>
      <w:tr w:rsidR="00EB21A2" w14:paraId="27BB0317" w14:textId="77777777" w:rsidTr="00EB21A2">
        <w:tc>
          <w:tcPr>
            <w:tcW w:w="1054" w:type="dxa"/>
          </w:tcPr>
          <w:p w14:paraId="594EBBF0" w14:textId="77777777" w:rsidR="00EB21A2" w:rsidRDefault="00EB21A2" w:rsidP="003F5E36">
            <w:pPr>
              <w:rPr>
                <w:rFonts w:asciiTheme="minorHAnsi" w:hAnsiTheme="minorHAnsi" w:cstheme="minorHAnsi"/>
              </w:rPr>
            </w:pPr>
            <w:r>
              <w:rPr>
                <w:rFonts w:asciiTheme="minorHAnsi" w:hAnsiTheme="minorHAnsi" w:cstheme="minorHAnsi"/>
              </w:rPr>
              <w:t>POST</w:t>
            </w:r>
          </w:p>
        </w:tc>
        <w:tc>
          <w:tcPr>
            <w:tcW w:w="4568" w:type="dxa"/>
          </w:tcPr>
          <w:p w14:paraId="3C8CDE5F" w14:textId="77777777" w:rsidR="00EB21A2" w:rsidRPr="0089560D" w:rsidRDefault="00EB21A2" w:rsidP="003F5E36">
            <w:pPr>
              <w:rPr>
                <w:rFonts w:asciiTheme="minorHAnsi" w:hAnsiTheme="minorHAnsi" w:cstheme="minorHAnsi"/>
              </w:rPr>
            </w:pPr>
            <w:r>
              <w:rPr>
                <w:rFonts w:asciiTheme="minorHAnsi" w:hAnsiTheme="minorHAnsi" w:cstheme="minorHAnsi"/>
              </w:rPr>
              <w:t>/v1/{tenant_id}/osds/add_new_disks_to_cluster</w:t>
            </w:r>
          </w:p>
        </w:tc>
        <w:tc>
          <w:tcPr>
            <w:tcW w:w="3728" w:type="dxa"/>
          </w:tcPr>
          <w:p w14:paraId="033BC9D8" w14:textId="77777777" w:rsidR="00EB21A2" w:rsidRDefault="00EB21A2" w:rsidP="003F5E36">
            <w:pPr>
              <w:rPr>
                <w:rFonts w:asciiTheme="minorHAnsi" w:hAnsiTheme="minorHAnsi" w:cstheme="minorHAnsi"/>
              </w:rPr>
            </w:pPr>
            <w:r>
              <w:rPr>
                <w:rFonts w:asciiTheme="minorHAnsi" w:hAnsiTheme="minorHAnsi" w:cstheme="minorHAnsi"/>
              </w:rPr>
              <w:t>Adds new disks to ceph cluster</w:t>
            </w:r>
          </w:p>
        </w:tc>
      </w:tr>
    </w:tbl>
    <w:p w14:paraId="5954B4DC" w14:textId="77777777" w:rsidR="00EB21A2" w:rsidRDefault="00EB21A2" w:rsidP="00EB21A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1AB30E5" w14:textId="3F7F73EB" w:rsidR="00EB21A2" w:rsidRDefault="00EB21A2" w:rsidP="00EB21A2">
      <w:pPr>
        <w:pStyle w:val="5"/>
      </w:pPr>
      <w:r>
        <w:t>Request</w:t>
      </w:r>
    </w:p>
    <w:p w14:paraId="31924BFF" w14:textId="6CFEF207" w:rsidR="00EB21A2" w:rsidRDefault="00EB21A2" w:rsidP="00EB21A2">
      <w:r>
        <w:t xml:space="preserve">This table shows the URI parameters for the </w:t>
      </w:r>
      <w:r w:rsidR="00633D8B">
        <w:t>add new disks to cluster</w:t>
      </w:r>
      <w:r>
        <w:t xml:space="preserve"> request:</w:t>
      </w:r>
    </w:p>
    <w:tbl>
      <w:tblPr>
        <w:tblStyle w:val="af1"/>
        <w:tblW w:w="0" w:type="auto"/>
        <w:tblLook w:val="04A0" w:firstRow="1" w:lastRow="0" w:firstColumn="1" w:lastColumn="0" w:noHBand="0" w:noVBand="1"/>
      </w:tblPr>
      <w:tblGrid>
        <w:gridCol w:w="2605"/>
        <w:gridCol w:w="1710"/>
        <w:gridCol w:w="5035"/>
      </w:tblGrid>
      <w:tr w:rsidR="00EB21A2" w14:paraId="700CD4ED" w14:textId="77777777" w:rsidTr="003F5E36">
        <w:tc>
          <w:tcPr>
            <w:tcW w:w="2605" w:type="dxa"/>
          </w:tcPr>
          <w:p w14:paraId="547A364D" w14:textId="77777777" w:rsidR="00EB21A2" w:rsidRDefault="00EB21A2" w:rsidP="003F5E36">
            <w:pPr>
              <w:jc w:val="center"/>
            </w:pPr>
            <w:r>
              <w:t>Name</w:t>
            </w:r>
          </w:p>
        </w:tc>
        <w:tc>
          <w:tcPr>
            <w:tcW w:w="1710" w:type="dxa"/>
          </w:tcPr>
          <w:p w14:paraId="6F81F871" w14:textId="77777777" w:rsidR="00EB21A2" w:rsidRDefault="00EB21A2" w:rsidP="003F5E36">
            <w:pPr>
              <w:jc w:val="center"/>
            </w:pPr>
            <w:r>
              <w:t>Type</w:t>
            </w:r>
          </w:p>
        </w:tc>
        <w:tc>
          <w:tcPr>
            <w:tcW w:w="5035" w:type="dxa"/>
          </w:tcPr>
          <w:p w14:paraId="68250A66" w14:textId="77777777" w:rsidR="00EB21A2" w:rsidRDefault="00EB21A2" w:rsidP="003F5E36">
            <w:pPr>
              <w:jc w:val="center"/>
            </w:pPr>
            <w:r>
              <w:t>Description</w:t>
            </w:r>
          </w:p>
        </w:tc>
      </w:tr>
      <w:tr w:rsidR="00EB21A2" w14:paraId="4F8D399F" w14:textId="77777777" w:rsidTr="003F5E36">
        <w:tc>
          <w:tcPr>
            <w:tcW w:w="2605" w:type="dxa"/>
          </w:tcPr>
          <w:p w14:paraId="37517B30" w14:textId="77777777" w:rsidR="00EB21A2" w:rsidRDefault="00EB21A2" w:rsidP="003F5E36">
            <w:r>
              <w:t>{tenant_id}</w:t>
            </w:r>
          </w:p>
        </w:tc>
        <w:tc>
          <w:tcPr>
            <w:tcW w:w="1710" w:type="dxa"/>
          </w:tcPr>
          <w:p w14:paraId="4BEFBA47" w14:textId="77777777" w:rsidR="00EB21A2" w:rsidRDefault="00EB21A2" w:rsidP="003F5E36">
            <w:r>
              <w:t>UUID</w:t>
            </w:r>
          </w:p>
        </w:tc>
        <w:tc>
          <w:tcPr>
            <w:tcW w:w="5035" w:type="dxa"/>
          </w:tcPr>
          <w:p w14:paraId="46CA0777" w14:textId="77777777" w:rsidR="00EB21A2" w:rsidRDefault="00EB21A2" w:rsidP="003F5E36">
            <w:r w:rsidRPr="00AC1588">
              <w:t>The UUID of the tenant in a multi-tenancy cloud.</w:t>
            </w:r>
          </w:p>
        </w:tc>
      </w:tr>
    </w:tbl>
    <w:p w14:paraId="7612F575" w14:textId="6339E59D" w:rsidR="00EB21A2" w:rsidRDefault="00EB21A2" w:rsidP="00EB21A2">
      <w:r>
        <w:t>This list shows some body parameters for the request:</w:t>
      </w:r>
    </w:p>
    <w:p w14:paraId="178ED717" w14:textId="7074BD89" w:rsidR="00EB21A2" w:rsidRDefault="00EB21A2" w:rsidP="0008171D">
      <w:pPr>
        <w:pStyle w:val="af8"/>
        <w:numPr>
          <w:ilvl w:val="0"/>
          <w:numId w:val="10"/>
        </w:numPr>
      </w:pPr>
      <w:r w:rsidRPr="00EB21A2">
        <w:rPr>
          <w:b/>
        </w:rPr>
        <w:t>parameters</w:t>
      </w:r>
      <w:r>
        <w:t>:</w:t>
      </w:r>
    </w:p>
    <w:p w14:paraId="551E5140" w14:textId="7AE18A4A" w:rsidR="00EB21A2" w:rsidRDefault="00EB21A2" w:rsidP="0008171D">
      <w:pPr>
        <w:pStyle w:val="af8"/>
        <w:numPr>
          <w:ilvl w:val="1"/>
          <w:numId w:val="10"/>
        </w:numPr>
      </w:pPr>
      <w:r w:rsidRPr="00EB21A2">
        <w:rPr>
          <w:b/>
        </w:rPr>
        <w:t>weight</w:t>
      </w:r>
      <w:r>
        <w:t>: string. Required.</w:t>
      </w:r>
    </w:p>
    <w:p w14:paraId="5EC65CC3" w14:textId="62B1A38E" w:rsidR="00EB21A2" w:rsidRDefault="00EB21A2" w:rsidP="00EB21A2">
      <w:pPr>
        <w:ind w:left="1440"/>
      </w:pPr>
      <w:r>
        <w:t>The weight of the osd.</w:t>
      </w:r>
    </w:p>
    <w:p w14:paraId="6ECF4FE0" w14:textId="4B2FD19E" w:rsidR="00EB21A2" w:rsidRDefault="00EB21A2" w:rsidP="0008171D">
      <w:pPr>
        <w:pStyle w:val="af8"/>
        <w:numPr>
          <w:ilvl w:val="1"/>
          <w:numId w:val="10"/>
        </w:numPr>
      </w:pPr>
      <w:r w:rsidRPr="00EB21A2">
        <w:rPr>
          <w:b/>
        </w:rPr>
        <w:t>journal</w:t>
      </w:r>
      <w:r>
        <w:t>: string. Required.</w:t>
      </w:r>
    </w:p>
    <w:p w14:paraId="53DC72E0" w14:textId="666A835A" w:rsidR="00EB21A2" w:rsidRDefault="00EB21A2" w:rsidP="00EB21A2">
      <w:pPr>
        <w:ind w:left="1440"/>
      </w:pPr>
      <w:r>
        <w:t>The disk path to use for journal.</w:t>
      </w:r>
    </w:p>
    <w:p w14:paraId="5F47C601" w14:textId="6A11621D" w:rsidR="00EB21A2" w:rsidRDefault="00EB21A2" w:rsidP="0008171D">
      <w:pPr>
        <w:pStyle w:val="af8"/>
        <w:numPr>
          <w:ilvl w:val="1"/>
          <w:numId w:val="10"/>
        </w:numPr>
      </w:pPr>
      <w:r w:rsidRPr="00EB21A2">
        <w:rPr>
          <w:b/>
        </w:rPr>
        <w:t>data</w:t>
      </w:r>
      <w:r>
        <w:t>: string. Required.</w:t>
      </w:r>
    </w:p>
    <w:p w14:paraId="27470180" w14:textId="6A814AD9" w:rsidR="00EB21A2" w:rsidRDefault="00EB21A2" w:rsidP="00EB21A2">
      <w:pPr>
        <w:ind w:left="1440"/>
      </w:pPr>
      <w:r>
        <w:t>The disk path to use for data.</w:t>
      </w:r>
    </w:p>
    <w:p w14:paraId="01DCFF97" w14:textId="5BFF3BE1" w:rsidR="00EB21A2" w:rsidRPr="002B09CC" w:rsidRDefault="00EB21A2" w:rsidP="00EB21A2">
      <w:pPr>
        <w:rPr>
          <w:b/>
          <w:sz w:val="24"/>
        </w:rPr>
      </w:pPr>
      <w:r w:rsidRPr="002B09CC">
        <w:rPr>
          <w:b/>
          <w:sz w:val="24"/>
        </w:rPr>
        <w:t>Examp</w:t>
      </w:r>
      <w:r w:rsidR="00633D8B">
        <w:rPr>
          <w:b/>
          <w:sz w:val="24"/>
        </w:rPr>
        <w:t>le 2.26.</w:t>
      </w:r>
      <w:r w:rsidRPr="002B09CC">
        <w:rPr>
          <w:b/>
          <w:sz w:val="24"/>
        </w:rPr>
        <w:t xml:space="preserve"> </w:t>
      </w:r>
      <w:r>
        <w:rPr>
          <w:b/>
          <w:sz w:val="24"/>
        </w:rPr>
        <w:t>Add new disks to cluster</w:t>
      </w:r>
      <w:r w:rsidRPr="002B09CC">
        <w:rPr>
          <w:b/>
          <w:sz w:val="24"/>
        </w:rPr>
        <w:t>: JSON request</w:t>
      </w:r>
    </w:p>
    <w:p w14:paraId="13D760F3" w14:textId="3F2A9B9D"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48AF06D2"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"server_id": 1,</w:t>
      </w:r>
    </w:p>
    <w:p w14:paraId="7DA57722"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"osdinfo": [</w:t>
      </w:r>
    </w:p>
    <w:p w14:paraId="4FD8532E"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r>
      <w:r w:rsidRPr="001303B8">
        <w:rPr>
          <w:rFonts w:asciiTheme="minorHAnsi" w:hAnsiTheme="minorHAnsi" w:cstheme="minorHAnsi"/>
        </w:rPr>
        <w:tab/>
        <w:t>{"storage_group_id": 1, "weight": 1.0, "journal": "/dev/sde1", "data": "/dev/sdd1"}</w:t>
      </w:r>
    </w:p>
    <w:p w14:paraId="38FBE10E"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w:t>
      </w:r>
    </w:p>
    <w:p w14:paraId="31F5ABA8"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47C31330" w14:textId="06266FF8" w:rsidR="00901806" w:rsidRPr="00DA3F56" w:rsidRDefault="00EB21A2" w:rsidP="00EB21A2">
      <w:pPr>
        <w:pStyle w:val="5"/>
      </w:pPr>
      <w:r>
        <w:t>Response</w:t>
      </w:r>
    </w:p>
    <w:p w14:paraId="6B02821E" w14:textId="77777777" w:rsidR="00EB21A2" w:rsidRPr="006908DB" w:rsidRDefault="00EB21A2" w:rsidP="00EB21A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0643FDAA" w14:textId="5A46B5F4" w:rsidR="00EB21A2" w:rsidRDefault="00EB21A2">
      <w:pPr>
        <w:spacing w:before="0" w:after="0" w:line="240" w:lineRule="auto"/>
        <w:rPr>
          <w:rFonts w:asciiTheme="minorHAnsi" w:hAnsiTheme="minorHAnsi" w:cstheme="minorHAnsi"/>
        </w:rPr>
      </w:pPr>
      <w:r>
        <w:rPr>
          <w:rFonts w:asciiTheme="minorHAnsi" w:hAnsiTheme="minorHAnsi" w:cstheme="minorHAnsi"/>
        </w:rPr>
        <w:br w:type="page"/>
      </w:r>
    </w:p>
    <w:p w14:paraId="79671E19" w14:textId="14AE9134" w:rsidR="00901806" w:rsidRDefault="00901806" w:rsidP="00901806">
      <w:pPr>
        <w:pStyle w:val="4"/>
        <w:rPr>
          <w:rFonts w:asciiTheme="minorHAnsi" w:hAnsiTheme="minorHAnsi" w:cstheme="minorHAnsi"/>
          <w:color w:val="0070C0"/>
          <w:sz w:val="32"/>
          <w:szCs w:val="32"/>
        </w:rPr>
      </w:pPr>
      <w:bookmarkStart w:id="59" w:name="_Restore_osd"/>
      <w:bookmarkEnd w:id="59"/>
      <w:r w:rsidRPr="00EB21A2">
        <w:rPr>
          <w:rFonts w:asciiTheme="minorHAnsi" w:hAnsiTheme="minorHAnsi" w:cstheme="minorHAnsi"/>
          <w:color w:val="0070C0"/>
          <w:sz w:val="32"/>
          <w:szCs w:val="32"/>
        </w:rPr>
        <w:lastRenderedPageBreak/>
        <w:t>Restore</w:t>
      </w:r>
      <w:r w:rsidR="006B6C65">
        <w:rPr>
          <w:rFonts w:asciiTheme="minorHAnsi" w:hAnsiTheme="minorHAnsi" w:cstheme="minorHAnsi"/>
          <w:color w:val="0070C0"/>
          <w:sz w:val="32"/>
          <w:szCs w:val="32"/>
        </w:rPr>
        <w:t xml:space="preserve"> osd</w:t>
      </w:r>
    </w:p>
    <w:tbl>
      <w:tblPr>
        <w:tblStyle w:val="af1"/>
        <w:tblW w:w="0" w:type="auto"/>
        <w:tblLook w:val="04A0" w:firstRow="1" w:lastRow="0" w:firstColumn="1" w:lastColumn="0" w:noHBand="0" w:noVBand="1"/>
      </w:tblPr>
      <w:tblGrid>
        <w:gridCol w:w="1054"/>
        <w:gridCol w:w="4568"/>
        <w:gridCol w:w="3728"/>
      </w:tblGrid>
      <w:tr w:rsidR="00EB21A2" w14:paraId="2EE95D00" w14:textId="77777777" w:rsidTr="003F5E36">
        <w:tc>
          <w:tcPr>
            <w:tcW w:w="1054" w:type="dxa"/>
          </w:tcPr>
          <w:p w14:paraId="534D39BA" w14:textId="77777777" w:rsidR="00EB21A2" w:rsidRDefault="00EB21A2" w:rsidP="003F5E36">
            <w:pPr>
              <w:jc w:val="center"/>
              <w:rPr>
                <w:rFonts w:asciiTheme="minorHAnsi" w:hAnsiTheme="minorHAnsi" w:cstheme="minorHAnsi"/>
              </w:rPr>
            </w:pPr>
            <w:r>
              <w:rPr>
                <w:rFonts w:asciiTheme="minorHAnsi" w:hAnsiTheme="minorHAnsi" w:cstheme="minorHAnsi"/>
              </w:rPr>
              <w:t>Method</w:t>
            </w:r>
          </w:p>
        </w:tc>
        <w:tc>
          <w:tcPr>
            <w:tcW w:w="4568" w:type="dxa"/>
          </w:tcPr>
          <w:p w14:paraId="54AC869C" w14:textId="77777777" w:rsidR="00EB21A2" w:rsidRDefault="00EB21A2" w:rsidP="003F5E36">
            <w:pPr>
              <w:jc w:val="center"/>
              <w:rPr>
                <w:rFonts w:asciiTheme="minorHAnsi" w:hAnsiTheme="minorHAnsi" w:cstheme="minorHAnsi"/>
              </w:rPr>
            </w:pPr>
            <w:r>
              <w:rPr>
                <w:rFonts w:asciiTheme="minorHAnsi" w:hAnsiTheme="minorHAnsi" w:cstheme="minorHAnsi"/>
              </w:rPr>
              <w:t>URI</w:t>
            </w:r>
          </w:p>
        </w:tc>
        <w:tc>
          <w:tcPr>
            <w:tcW w:w="3728" w:type="dxa"/>
          </w:tcPr>
          <w:p w14:paraId="79B4FA0A" w14:textId="77777777" w:rsidR="00EB21A2" w:rsidRDefault="00EB21A2" w:rsidP="003F5E36">
            <w:pPr>
              <w:jc w:val="center"/>
              <w:rPr>
                <w:rFonts w:asciiTheme="minorHAnsi" w:hAnsiTheme="minorHAnsi" w:cstheme="minorHAnsi"/>
              </w:rPr>
            </w:pPr>
            <w:r>
              <w:rPr>
                <w:rFonts w:asciiTheme="minorHAnsi" w:hAnsiTheme="minorHAnsi" w:cstheme="minorHAnsi"/>
              </w:rPr>
              <w:t>Description</w:t>
            </w:r>
          </w:p>
        </w:tc>
      </w:tr>
      <w:tr w:rsidR="00EB21A2" w14:paraId="4259D1F2" w14:textId="77777777" w:rsidTr="00EB21A2">
        <w:tc>
          <w:tcPr>
            <w:tcW w:w="1054" w:type="dxa"/>
          </w:tcPr>
          <w:p w14:paraId="724D18FB" w14:textId="77777777" w:rsidR="00EB21A2" w:rsidRDefault="00EB21A2" w:rsidP="003F5E36">
            <w:pPr>
              <w:rPr>
                <w:rFonts w:asciiTheme="minorHAnsi" w:hAnsiTheme="minorHAnsi" w:cstheme="minorHAnsi"/>
              </w:rPr>
            </w:pPr>
            <w:r>
              <w:rPr>
                <w:rFonts w:asciiTheme="minorHAnsi" w:hAnsiTheme="minorHAnsi" w:cstheme="minorHAnsi" w:hint="eastAsia"/>
              </w:rPr>
              <w:t>POST</w:t>
            </w:r>
          </w:p>
        </w:tc>
        <w:tc>
          <w:tcPr>
            <w:tcW w:w="4568" w:type="dxa"/>
          </w:tcPr>
          <w:p w14:paraId="12C45B3C" w14:textId="77777777" w:rsidR="00EB21A2" w:rsidRPr="0089560D" w:rsidRDefault="00EB21A2"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728" w:type="dxa"/>
          </w:tcPr>
          <w:p w14:paraId="11ECBEA1" w14:textId="77777777" w:rsidR="00EB21A2" w:rsidRDefault="00EB21A2" w:rsidP="003F5E36">
            <w:pPr>
              <w:rPr>
                <w:rFonts w:asciiTheme="minorHAnsi" w:hAnsiTheme="minorHAnsi" w:cstheme="minorHAnsi"/>
              </w:rPr>
            </w:pPr>
            <w:r>
              <w:rPr>
                <w:rFonts w:asciiTheme="minorHAnsi" w:hAnsiTheme="minorHAnsi" w:cstheme="minorHAnsi"/>
              </w:rPr>
              <w:t>Restores</w:t>
            </w:r>
            <w:r>
              <w:rPr>
                <w:rFonts w:asciiTheme="minorHAnsi" w:hAnsiTheme="minorHAnsi" w:cstheme="minorHAnsi" w:hint="eastAsia"/>
              </w:rPr>
              <w:t xml:space="preserve"> </w:t>
            </w:r>
            <w:r>
              <w:rPr>
                <w:rFonts w:asciiTheme="minorHAnsi" w:hAnsiTheme="minorHAnsi" w:cstheme="minorHAnsi"/>
              </w:rPr>
              <w:t>an osd by osd id</w:t>
            </w:r>
          </w:p>
        </w:tc>
      </w:tr>
    </w:tbl>
    <w:p w14:paraId="1F26C882" w14:textId="77777777" w:rsidR="00EB21A2" w:rsidRDefault="00EB21A2" w:rsidP="00EB21A2">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55B3DDB4" w14:textId="2DE6EFBB" w:rsidR="00EB21A2" w:rsidRDefault="00EB21A2" w:rsidP="00EB21A2">
      <w:pPr>
        <w:pStyle w:val="5"/>
      </w:pPr>
      <w:r>
        <w:t>Request</w:t>
      </w:r>
    </w:p>
    <w:p w14:paraId="526664FE" w14:textId="68F4D429" w:rsidR="00EB21A2" w:rsidRDefault="00EB21A2" w:rsidP="00EB21A2">
      <w:r>
        <w:t xml:space="preserve">This table shows the URI parameters for the </w:t>
      </w:r>
      <w:r w:rsidR="00633D8B">
        <w:t>restore osd</w:t>
      </w:r>
      <w:r>
        <w:t xml:space="preserve"> request:</w:t>
      </w:r>
    </w:p>
    <w:tbl>
      <w:tblPr>
        <w:tblStyle w:val="af1"/>
        <w:tblW w:w="0" w:type="auto"/>
        <w:tblLook w:val="04A0" w:firstRow="1" w:lastRow="0" w:firstColumn="1" w:lastColumn="0" w:noHBand="0" w:noVBand="1"/>
      </w:tblPr>
      <w:tblGrid>
        <w:gridCol w:w="2605"/>
        <w:gridCol w:w="1710"/>
        <w:gridCol w:w="5035"/>
      </w:tblGrid>
      <w:tr w:rsidR="00EB21A2" w14:paraId="7F4AAB54" w14:textId="77777777" w:rsidTr="003F5E36">
        <w:tc>
          <w:tcPr>
            <w:tcW w:w="2605" w:type="dxa"/>
          </w:tcPr>
          <w:p w14:paraId="3D3D3E7D" w14:textId="77777777" w:rsidR="00EB21A2" w:rsidRDefault="00EB21A2" w:rsidP="003F5E36">
            <w:pPr>
              <w:jc w:val="center"/>
            </w:pPr>
            <w:r>
              <w:t>Name</w:t>
            </w:r>
          </w:p>
        </w:tc>
        <w:tc>
          <w:tcPr>
            <w:tcW w:w="1710" w:type="dxa"/>
          </w:tcPr>
          <w:p w14:paraId="71930F8F" w14:textId="77777777" w:rsidR="00EB21A2" w:rsidRDefault="00EB21A2" w:rsidP="003F5E36">
            <w:pPr>
              <w:jc w:val="center"/>
            </w:pPr>
            <w:r>
              <w:t>Type</w:t>
            </w:r>
          </w:p>
        </w:tc>
        <w:tc>
          <w:tcPr>
            <w:tcW w:w="5035" w:type="dxa"/>
          </w:tcPr>
          <w:p w14:paraId="31C8CC19" w14:textId="77777777" w:rsidR="00EB21A2" w:rsidRDefault="00EB21A2" w:rsidP="003F5E36">
            <w:pPr>
              <w:jc w:val="center"/>
            </w:pPr>
            <w:r>
              <w:t>Description</w:t>
            </w:r>
          </w:p>
        </w:tc>
      </w:tr>
      <w:tr w:rsidR="00EB21A2" w14:paraId="5AC0FBCA" w14:textId="77777777" w:rsidTr="003F5E36">
        <w:tc>
          <w:tcPr>
            <w:tcW w:w="2605" w:type="dxa"/>
          </w:tcPr>
          <w:p w14:paraId="6E9BA3F5" w14:textId="77777777" w:rsidR="00EB21A2" w:rsidRDefault="00EB21A2" w:rsidP="003F5E36">
            <w:r>
              <w:t>{tenant_id}</w:t>
            </w:r>
          </w:p>
        </w:tc>
        <w:tc>
          <w:tcPr>
            <w:tcW w:w="1710" w:type="dxa"/>
          </w:tcPr>
          <w:p w14:paraId="63EDE450" w14:textId="77777777" w:rsidR="00EB21A2" w:rsidRDefault="00EB21A2" w:rsidP="003F5E36">
            <w:r>
              <w:t>UUID</w:t>
            </w:r>
          </w:p>
        </w:tc>
        <w:tc>
          <w:tcPr>
            <w:tcW w:w="5035" w:type="dxa"/>
          </w:tcPr>
          <w:p w14:paraId="385CCA13" w14:textId="77777777" w:rsidR="00EB21A2" w:rsidRDefault="00EB21A2" w:rsidP="003F5E36">
            <w:r w:rsidRPr="00AC1588">
              <w:t>The UUID of the tenant in a multi-tenancy cloud.</w:t>
            </w:r>
          </w:p>
        </w:tc>
      </w:tr>
      <w:tr w:rsidR="00EB21A2" w14:paraId="0ED689F1" w14:textId="77777777" w:rsidTr="003F5E36">
        <w:tc>
          <w:tcPr>
            <w:tcW w:w="2605" w:type="dxa"/>
          </w:tcPr>
          <w:p w14:paraId="388859C3" w14:textId="77777777" w:rsidR="00EB21A2" w:rsidRDefault="00EB21A2" w:rsidP="003F5E36">
            <w:r>
              <w:t>{osd_id}</w:t>
            </w:r>
          </w:p>
        </w:tc>
        <w:tc>
          <w:tcPr>
            <w:tcW w:w="1710" w:type="dxa"/>
          </w:tcPr>
          <w:p w14:paraId="61E85E76" w14:textId="77777777" w:rsidR="00EB21A2" w:rsidRDefault="00EB21A2" w:rsidP="003F5E36">
            <w:r>
              <w:t>Int</w:t>
            </w:r>
          </w:p>
        </w:tc>
        <w:tc>
          <w:tcPr>
            <w:tcW w:w="5035" w:type="dxa"/>
          </w:tcPr>
          <w:p w14:paraId="2A7CBFCB" w14:textId="77777777" w:rsidR="00EB21A2" w:rsidRPr="00AC1588" w:rsidRDefault="00EB21A2" w:rsidP="003F5E36">
            <w:r>
              <w:t>The id of an osd.</w:t>
            </w:r>
          </w:p>
        </w:tc>
      </w:tr>
    </w:tbl>
    <w:p w14:paraId="0F879DDF" w14:textId="293E9B7C" w:rsidR="00EB21A2" w:rsidRDefault="00EB21A2" w:rsidP="0008171D">
      <w:pPr>
        <w:pStyle w:val="af8"/>
        <w:numPr>
          <w:ilvl w:val="0"/>
          <w:numId w:val="10"/>
        </w:numPr>
      </w:pPr>
      <w:r>
        <w:t>Action</w:t>
      </w:r>
    </w:p>
    <w:p w14:paraId="1E31E2C0" w14:textId="61DFBAAA" w:rsidR="00EB21A2" w:rsidRPr="00EB21A2" w:rsidRDefault="00EB21A2" w:rsidP="0008171D">
      <w:pPr>
        <w:pStyle w:val="af8"/>
        <w:numPr>
          <w:ilvl w:val="1"/>
          <w:numId w:val="10"/>
        </w:numPr>
      </w:pPr>
      <w:r>
        <w:t>restore</w:t>
      </w:r>
    </w:p>
    <w:p w14:paraId="51AE26A9" w14:textId="19BADE5D" w:rsidR="00EB21A2" w:rsidRPr="00EB21A2" w:rsidRDefault="00EB21A2" w:rsidP="00EB21A2">
      <w:pPr>
        <w:rPr>
          <w:b/>
          <w:sz w:val="24"/>
        </w:rPr>
      </w:pPr>
      <w:r w:rsidRPr="00EB21A2">
        <w:rPr>
          <w:b/>
          <w:sz w:val="24"/>
        </w:rPr>
        <w:t>Examp</w:t>
      </w:r>
      <w:r w:rsidR="00633D8B">
        <w:rPr>
          <w:b/>
          <w:sz w:val="24"/>
        </w:rPr>
        <w:t>le 2.27.</w:t>
      </w:r>
      <w:r w:rsidRPr="00EB21A2">
        <w:rPr>
          <w:b/>
          <w:sz w:val="24"/>
        </w:rPr>
        <w:t xml:space="preserve"> </w:t>
      </w:r>
      <w:r>
        <w:rPr>
          <w:b/>
          <w:sz w:val="24"/>
        </w:rPr>
        <w:t>Restore osd</w:t>
      </w:r>
      <w:r w:rsidRPr="00EB21A2">
        <w:rPr>
          <w:b/>
          <w:sz w:val="24"/>
        </w:rPr>
        <w:t>: JSON request</w:t>
      </w:r>
    </w:p>
    <w:p w14:paraId="11955C45"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2A01847B" w14:textId="77777777" w:rsidR="00901806" w:rsidRPr="001303B8" w:rsidRDefault="00901806" w:rsidP="00EB21A2">
      <w:pPr>
        <w:pStyle w:val="CodeBlock"/>
        <w:ind w:left="0"/>
        <w:rPr>
          <w:rFonts w:asciiTheme="minorHAnsi" w:hAnsiTheme="minorHAnsi" w:cstheme="minorHAnsi"/>
        </w:rPr>
      </w:pPr>
      <w:r w:rsidRPr="001303B8">
        <w:rPr>
          <w:rFonts w:asciiTheme="minorHAnsi" w:hAnsiTheme="minorHAnsi" w:cstheme="minorHAnsi"/>
        </w:rPr>
        <w:tab/>
        <w:t>"restore": ""</w:t>
      </w:r>
    </w:p>
    <w:p w14:paraId="2D5D2EAD" w14:textId="32CF8390" w:rsidR="00901806" w:rsidRDefault="00901806" w:rsidP="00EB21A2">
      <w:pPr>
        <w:pStyle w:val="CodeBlock"/>
        <w:ind w:left="0"/>
        <w:rPr>
          <w:rFonts w:asciiTheme="minorHAnsi" w:hAnsiTheme="minorHAnsi" w:cstheme="minorHAnsi"/>
        </w:rPr>
      </w:pPr>
      <w:r w:rsidRPr="001303B8">
        <w:rPr>
          <w:rFonts w:asciiTheme="minorHAnsi" w:hAnsiTheme="minorHAnsi" w:cstheme="minorHAnsi"/>
        </w:rPr>
        <w:t>}</w:t>
      </w:r>
    </w:p>
    <w:p w14:paraId="6AD46A07" w14:textId="3064BEA3" w:rsidR="00901806" w:rsidRPr="00DA3F56" w:rsidRDefault="00901806" w:rsidP="00EB21A2">
      <w:pPr>
        <w:pStyle w:val="5"/>
      </w:pPr>
      <w:r w:rsidRPr="00DA3F56">
        <w:t>R</w:t>
      </w:r>
      <w:r w:rsidR="00EB21A2">
        <w:t>esponse</w:t>
      </w:r>
    </w:p>
    <w:p w14:paraId="1D193696" w14:textId="77777777" w:rsidR="00EB21A2" w:rsidRDefault="00EB21A2" w:rsidP="00EB21A2">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B4FD3D5" w14:textId="707E8D2F" w:rsidR="00EB21A2" w:rsidRDefault="00EB21A2">
      <w:pPr>
        <w:spacing w:before="0" w:after="0" w:line="240" w:lineRule="auto"/>
        <w:rPr>
          <w:rFonts w:asciiTheme="minorHAnsi" w:hAnsiTheme="minorHAnsi" w:cstheme="minorHAnsi"/>
        </w:rPr>
      </w:pPr>
      <w:r>
        <w:rPr>
          <w:rFonts w:asciiTheme="minorHAnsi" w:hAnsiTheme="minorHAnsi" w:cstheme="minorHAnsi"/>
        </w:rPr>
        <w:br w:type="page"/>
      </w:r>
    </w:p>
    <w:p w14:paraId="45604A55" w14:textId="08053569" w:rsidR="00901806" w:rsidRDefault="00901806" w:rsidP="00901806">
      <w:pPr>
        <w:pStyle w:val="4"/>
        <w:rPr>
          <w:rFonts w:asciiTheme="minorHAnsi" w:hAnsiTheme="minorHAnsi" w:cstheme="minorHAnsi"/>
          <w:color w:val="0070C0"/>
          <w:sz w:val="32"/>
          <w:szCs w:val="32"/>
        </w:rPr>
      </w:pPr>
      <w:bookmarkStart w:id="60" w:name="_Refresh_osd"/>
      <w:bookmarkEnd w:id="60"/>
      <w:r w:rsidRPr="00EB21A2">
        <w:rPr>
          <w:rFonts w:asciiTheme="minorHAnsi" w:hAnsiTheme="minorHAnsi" w:cstheme="minorHAnsi"/>
          <w:color w:val="0070C0"/>
          <w:sz w:val="32"/>
          <w:szCs w:val="32"/>
        </w:rPr>
        <w:lastRenderedPageBreak/>
        <w:t>Refresh</w:t>
      </w:r>
      <w:r w:rsidR="006B6C65">
        <w:rPr>
          <w:rFonts w:asciiTheme="minorHAnsi" w:hAnsiTheme="minorHAnsi" w:cstheme="minorHAnsi"/>
          <w:color w:val="0070C0"/>
          <w:sz w:val="32"/>
          <w:szCs w:val="32"/>
        </w:rPr>
        <w:t xml:space="preserve"> osd</w:t>
      </w:r>
    </w:p>
    <w:tbl>
      <w:tblPr>
        <w:tblStyle w:val="af1"/>
        <w:tblW w:w="0" w:type="auto"/>
        <w:tblLook w:val="04A0" w:firstRow="1" w:lastRow="0" w:firstColumn="1" w:lastColumn="0" w:noHBand="0" w:noVBand="1"/>
      </w:tblPr>
      <w:tblGrid>
        <w:gridCol w:w="1054"/>
        <w:gridCol w:w="4568"/>
        <w:gridCol w:w="3728"/>
      </w:tblGrid>
      <w:tr w:rsidR="00C23ACD" w14:paraId="168B515E" w14:textId="77777777" w:rsidTr="003F5E36">
        <w:tc>
          <w:tcPr>
            <w:tcW w:w="1054" w:type="dxa"/>
          </w:tcPr>
          <w:p w14:paraId="1F78351C" w14:textId="77777777" w:rsidR="00C23ACD" w:rsidRDefault="00C23ACD" w:rsidP="003F5E36">
            <w:pPr>
              <w:jc w:val="center"/>
              <w:rPr>
                <w:rFonts w:asciiTheme="minorHAnsi" w:hAnsiTheme="minorHAnsi" w:cstheme="minorHAnsi"/>
              </w:rPr>
            </w:pPr>
            <w:r>
              <w:rPr>
                <w:rFonts w:asciiTheme="minorHAnsi" w:hAnsiTheme="minorHAnsi" w:cstheme="minorHAnsi"/>
              </w:rPr>
              <w:t>Method</w:t>
            </w:r>
          </w:p>
        </w:tc>
        <w:tc>
          <w:tcPr>
            <w:tcW w:w="4568" w:type="dxa"/>
          </w:tcPr>
          <w:p w14:paraId="619A44B1" w14:textId="77777777" w:rsidR="00C23ACD" w:rsidRDefault="00C23ACD" w:rsidP="003F5E36">
            <w:pPr>
              <w:jc w:val="center"/>
              <w:rPr>
                <w:rFonts w:asciiTheme="minorHAnsi" w:hAnsiTheme="minorHAnsi" w:cstheme="minorHAnsi"/>
              </w:rPr>
            </w:pPr>
            <w:r>
              <w:rPr>
                <w:rFonts w:asciiTheme="minorHAnsi" w:hAnsiTheme="minorHAnsi" w:cstheme="minorHAnsi"/>
              </w:rPr>
              <w:t>URI</w:t>
            </w:r>
          </w:p>
        </w:tc>
        <w:tc>
          <w:tcPr>
            <w:tcW w:w="3728" w:type="dxa"/>
          </w:tcPr>
          <w:p w14:paraId="764A2C1D" w14:textId="77777777" w:rsidR="00C23ACD" w:rsidRDefault="00C23ACD" w:rsidP="003F5E36">
            <w:pPr>
              <w:jc w:val="center"/>
              <w:rPr>
                <w:rFonts w:asciiTheme="minorHAnsi" w:hAnsiTheme="minorHAnsi" w:cstheme="minorHAnsi"/>
              </w:rPr>
            </w:pPr>
            <w:r>
              <w:rPr>
                <w:rFonts w:asciiTheme="minorHAnsi" w:hAnsiTheme="minorHAnsi" w:cstheme="minorHAnsi"/>
              </w:rPr>
              <w:t>Description</w:t>
            </w:r>
          </w:p>
        </w:tc>
      </w:tr>
      <w:tr w:rsidR="00C23ACD" w14:paraId="73606CFA" w14:textId="77777777" w:rsidTr="00C23ACD">
        <w:tc>
          <w:tcPr>
            <w:tcW w:w="1054" w:type="dxa"/>
          </w:tcPr>
          <w:p w14:paraId="7B3184A7" w14:textId="77777777" w:rsidR="00C23ACD" w:rsidRDefault="00C23ACD" w:rsidP="003F5E36">
            <w:pPr>
              <w:rPr>
                <w:rFonts w:asciiTheme="minorHAnsi" w:hAnsiTheme="minorHAnsi" w:cstheme="minorHAnsi"/>
              </w:rPr>
            </w:pPr>
            <w:r>
              <w:rPr>
                <w:rFonts w:asciiTheme="minorHAnsi" w:hAnsiTheme="minorHAnsi" w:cstheme="minorHAnsi" w:hint="eastAsia"/>
              </w:rPr>
              <w:t>POST</w:t>
            </w:r>
          </w:p>
        </w:tc>
        <w:tc>
          <w:tcPr>
            <w:tcW w:w="4568" w:type="dxa"/>
          </w:tcPr>
          <w:p w14:paraId="35BAE4D8" w14:textId="77777777" w:rsidR="00C23ACD" w:rsidRPr="0089560D" w:rsidRDefault="00C23ACD" w:rsidP="003F5E36">
            <w:pPr>
              <w:rPr>
                <w:rFonts w:asciiTheme="minorHAnsi" w:hAnsiTheme="minorHAnsi" w:cstheme="minorHAnsi"/>
              </w:rPr>
            </w:pPr>
            <w:r w:rsidRPr="0089560D">
              <w:rPr>
                <w:rFonts w:asciiTheme="minorHAnsi" w:hAnsiTheme="minorHAnsi" w:cstheme="minorHAnsi"/>
              </w:rPr>
              <w:t>/v1/{tenant_id}/</w:t>
            </w:r>
            <w:r>
              <w:rPr>
                <w:rFonts w:asciiTheme="minorHAnsi" w:hAnsiTheme="minorHAnsi" w:cstheme="minorHAnsi"/>
              </w:rPr>
              <w:t>osds/{osd_id}/action</w:t>
            </w:r>
          </w:p>
        </w:tc>
        <w:tc>
          <w:tcPr>
            <w:tcW w:w="3728" w:type="dxa"/>
          </w:tcPr>
          <w:p w14:paraId="5DE9F4C7" w14:textId="77777777" w:rsidR="00C23ACD" w:rsidRDefault="00C23ACD" w:rsidP="003F5E36">
            <w:pPr>
              <w:rPr>
                <w:rFonts w:asciiTheme="minorHAnsi" w:hAnsiTheme="minorHAnsi" w:cstheme="minorHAnsi"/>
              </w:rPr>
            </w:pPr>
            <w:r>
              <w:rPr>
                <w:rFonts w:asciiTheme="minorHAnsi" w:hAnsiTheme="minorHAnsi" w:cstheme="minorHAnsi"/>
              </w:rPr>
              <w:t>Refreshes</w:t>
            </w:r>
            <w:r>
              <w:rPr>
                <w:rFonts w:asciiTheme="minorHAnsi" w:hAnsiTheme="minorHAnsi" w:cstheme="minorHAnsi" w:hint="eastAsia"/>
              </w:rPr>
              <w:t xml:space="preserve"> </w:t>
            </w:r>
            <w:r>
              <w:rPr>
                <w:rFonts w:asciiTheme="minorHAnsi" w:hAnsiTheme="minorHAnsi" w:cstheme="minorHAnsi"/>
              </w:rPr>
              <w:t>an osd by osd id</w:t>
            </w:r>
          </w:p>
        </w:tc>
      </w:tr>
    </w:tbl>
    <w:p w14:paraId="3C47F958" w14:textId="112327CB" w:rsidR="006B6C65" w:rsidRDefault="006B6C65" w:rsidP="006B6C6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E1A14DF" w14:textId="3CF504D4" w:rsidR="00EB21A2" w:rsidRDefault="006B6C65" w:rsidP="006B6C65">
      <w:pPr>
        <w:pStyle w:val="5"/>
      </w:pPr>
      <w:r>
        <w:t>Request</w:t>
      </w:r>
    </w:p>
    <w:p w14:paraId="54E09C1A" w14:textId="6392C13E" w:rsidR="006B6C65" w:rsidRDefault="006B6C65" w:rsidP="006B6C65">
      <w:r>
        <w:t xml:space="preserve">This table shows the URI parameters for the </w:t>
      </w:r>
      <w:r w:rsidR="00633D8B">
        <w:t>refresh osd</w:t>
      </w:r>
      <w:r>
        <w:t xml:space="preserve"> request:</w:t>
      </w:r>
    </w:p>
    <w:tbl>
      <w:tblPr>
        <w:tblStyle w:val="af1"/>
        <w:tblW w:w="0" w:type="auto"/>
        <w:tblLook w:val="04A0" w:firstRow="1" w:lastRow="0" w:firstColumn="1" w:lastColumn="0" w:noHBand="0" w:noVBand="1"/>
      </w:tblPr>
      <w:tblGrid>
        <w:gridCol w:w="2605"/>
        <w:gridCol w:w="1710"/>
        <w:gridCol w:w="5035"/>
      </w:tblGrid>
      <w:tr w:rsidR="006B6C65" w14:paraId="736B2F82" w14:textId="77777777" w:rsidTr="003F5E36">
        <w:tc>
          <w:tcPr>
            <w:tcW w:w="2605" w:type="dxa"/>
          </w:tcPr>
          <w:p w14:paraId="47D17866" w14:textId="77777777" w:rsidR="006B6C65" w:rsidRDefault="006B6C65" w:rsidP="003F5E36">
            <w:pPr>
              <w:jc w:val="center"/>
            </w:pPr>
            <w:r>
              <w:t>Name</w:t>
            </w:r>
          </w:p>
        </w:tc>
        <w:tc>
          <w:tcPr>
            <w:tcW w:w="1710" w:type="dxa"/>
          </w:tcPr>
          <w:p w14:paraId="4A04AA8F" w14:textId="77777777" w:rsidR="006B6C65" w:rsidRDefault="006B6C65" w:rsidP="003F5E36">
            <w:pPr>
              <w:jc w:val="center"/>
            </w:pPr>
            <w:r>
              <w:t>Type</w:t>
            </w:r>
          </w:p>
        </w:tc>
        <w:tc>
          <w:tcPr>
            <w:tcW w:w="5035" w:type="dxa"/>
          </w:tcPr>
          <w:p w14:paraId="3010110F" w14:textId="77777777" w:rsidR="006B6C65" w:rsidRDefault="006B6C65" w:rsidP="003F5E36">
            <w:pPr>
              <w:jc w:val="center"/>
            </w:pPr>
            <w:r>
              <w:t>Description</w:t>
            </w:r>
          </w:p>
        </w:tc>
      </w:tr>
      <w:tr w:rsidR="006B6C65" w14:paraId="60006A96" w14:textId="77777777" w:rsidTr="003F5E36">
        <w:tc>
          <w:tcPr>
            <w:tcW w:w="2605" w:type="dxa"/>
          </w:tcPr>
          <w:p w14:paraId="720A7DDE" w14:textId="77777777" w:rsidR="006B6C65" w:rsidRDefault="006B6C65" w:rsidP="003F5E36">
            <w:r>
              <w:t>{tenant_id}</w:t>
            </w:r>
          </w:p>
        </w:tc>
        <w:tc>
          <w:tcPr>
            <w:tcW w:w="1710" w:type="dxa"/>
          </w:tcPr>
          <w:p w14:paraId="178BA05E" w14:textId="77777777" w:rsidR="006B6C65" w:rsidRDefault="006B6C65" w:rsidP="003F5E36">
            <w:r>
              <w:t>UUID</w:t>
            </w:r>
          </w:p>
        </w:tc>
        <w:tc>
          <w:tcPr>
            <w:tcW w:w="5035" w:type="dxa"/>
          </w:tcPr>
          <w:p w14:paraId="6293ED38" w14:textId="77777777" w:rsidR="006B6C65" w:rsidRDefault="006B6C65" w:rsidP="003F5E36">
            <w:r w:rsidRPr="00AC1588">
              <w:t>The UUID of the tenant in a multi-tenancy cloud.</w:t>
            </w:r>
          </w:p>
        </w:tc>
      </w:tr>
      <w:tr w:rsidR="006B6C65" w14:paraId="3DC949B7" w14:textId="77777777" w:rsidTr="003F5E36">
        <w:tc>
          <w:tcPr>
            <w:tcW w:w="2605" w:type="dxa"/>
          </w:tcPr>
          <w:p w14:paraId="0B05F641" w14:textId="77777777" w:rsidR="006B6C65" w:rsidRDefault="006B6C65" w:rsidP="003F5E36">
            <w:r>
              <w:t>{osd_id}</w:t>
            </w:r>
          </w:p>
        </w:tc>
        <w:tc>
          <w:tcPr>
            <w:tcW w:w="1710" w:type="dxa"/>
          </w:tcPr>
          <w:p w14:paraId="7EC4D574" w14:textId="77777777" w:rsidR="006B6C65" w:rsidRDefault="006B6C65" w:rsidP="003F5E36">
            <w:r>
              <w:t>Int</w:t>
            </w:r>
          </w:p>
        </w:tc>
        <w:tc>
          <w:tcPr>
            <w:tcW w:w="5035" w:type="dxa"/>
          </w:tcPr>
          <w:p w14:paraId="603DCC08" w14:textId="77777777" w:rsidR="006B6C65" w:rsidRPr="00AC1588" w:rsidRDefault="006B6C65" w:rsidP="003F5E36">
            <w:r>
              <w:t>The id of an osd.</w:t>
            </w:r>
          </w:p>
        </w:tc>
      </w:tr>
    </w:tbl>
    <w:p w14:paraId="06618DBC" w14:textId="77777777" w:rsidR="006B6C65" w:rsidRDefault="006B6C65" w:rsidP="006B6C65">
      <w:pPr>
        <w:rPr>
          <w:rFonts w:asciiTheme="minorHAnsi" w:hAnsiTheme="minorHAnsi" w:cstheme="minorHAnsi"/>
        </w:rPr>
      </w:pPr>
      <w:r w:rsidRPr="00E6524E">
        <w:rPr>
          <w:rFonts w:asciiTheme="minorHAnsi" w:hAnsiTheme="minorHAnsi" w:cstheme="minorHAnsi"/>
        </w:rPr>
        <w:t>This operation does not accept a request body.</w:t>
      </w:r>
    </w:p>
    <w:p w14:paraId="1EC70A3E" w14:textId="6787189F" w:rsidR="006B6C65" w:rsidRPr="006B6C65" w:rsidRDefault="006B6C65" w:rsidP="006B6C65">
      <w:pPr>
        <w:pStyle w:val="5"/>
      </w:pPr>
      <w:r>
        <w:t>Response</w:t>
      </w:r>
    </w:p>
    <w:p w14:paraId="595E5A8D" w14:textId="77777777" w:rsidR="006B6C65" w:rsidRDefault="006B6C65" w:rsidP="006B6C65">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2A6B0E31" w14:textId="13C4C711" w:rsidR="006B6C65" w:rsidRDefault="006B6C65">
      <w:pPr>
        <w:spacing w:before="0" w:after="0" w:line="240" w:lineRule="auto"/>
        <w:rPr>
          <w:rFonts w:asciiTheme="minorHAnsi" w:hAnsiTheme="minorHAnsi" w:cstheme="minorHAnsi"/>
        </w:rPr>
      </w:pPr>
      <w:r>
        <w:rPr>
          <w:rFonts w:asciiTheme="minorHAnsi" w:hAnsiTheme="minorHAnsi" w:cstheme="minorHAnsi"/>
        </w:rPr>
        <w:br w:type="page"/>
      </w:r>
    </w:p>
    <w:p w14:paraId="680C335F" w14:textId="4ADEB57E" w:rsidR="00901806" w:rsidRDefault="00901806" w:rsidP="00901806">
      <w:pPr>
        <w:pStyle w:val="4"/>
        <w:rPr>
          <w:rFonts w:asciiTheme="minorHAnsi" w:hAnsiTheme="minorHAnsi" w:cstheme="minorHAnsi"/>
          <w:color w:val="0070C0"/>
          <w:sz w:val="32"/>
          <w:szCs w:val="32"/>
        </w:rPr>
      </w:pPr>
      <w:bookmarkStart w:id="61" w:name="_Summary_osd"/>
      <w:bookmarkEnd w:id="61"/>
      <w:r w:rsidRPr="006B6C65">
        <w:rPr>
          <w:rFonts w:asciiTheme="minorHAnsi" w:hAnsiTheme="minorHAnsi" w:cstheme="minorHAnsi"/>
          <w:color w:val="0070C0"/>
          <w:sz w:val="32"/>
          <w:szCs w:val="32"/>
        </w:rPr>
        <w:lastRenderedPageBreak/>
        <w:t>Summary</w:t>
      </w:r>
      <w:r w:rsidR="006B6C65">
        <w:rPr>
          <w:rFonts w:asciiTheme="minorHAnsi" w:hAnsiTheme="minorHAnsi" w:cstheme="minorHAnsi"/>
          <w:color w:val="0070C0"/>
          <w:sz w:val="32"/>
          <w:szCs w:val="32"/>
        </w:rPr>
        <w:t xml:space="preserve"> osd</w:t>
      </w:r>
    </w:p>
    <w:tbl>
      <w:tblPr>
        <w:tblStyle w:val="af1"/>
        <w:tblW w:w="0" w:type="auto"/>
        <w:tblLook w:val="04A0" w:firstRow="1" w:lastRow="0" w:firstColumn="1" w:lastColumn="0" w:noHBand="0" w:noVBand="1"/>
      </w:tblPr>
      <w:tblGrid>
        <w:gridCol w:w="1054"/>
        <w:gridCol w:w="4568"/>
        <w:gridCol w:w="3728"/>
      </w:tblGrid>
      <w:tr w:rsidR="006B6C65" w14:paraId="7AEFE382" w14:textId="77777777" w:rsidTr="003F5E36">
        <w:tc>
          <w:tcPr>
            <w:tcW w:w="1054" w:type="dxa"/>
          </w:tcPr>
          <w:p w14:paraId="5CB72B46" w14:textId="77777777" w:rsidR="006B6C65" w:rsidRDefault="006B6C65" w:rsidP="003F5E36">
            <w:pPr>
              <w:jc w:val="center"/>
              <w:rPr>
                <w:rFonts w:asciiTheme="minorHAnsi" w:hAnsiTheme="minorHAnsi" w:cstheme="minorHAnsi"/>
              </w:rPr>
            </w:pPr>
            <w:r>
              <w:rPr>
                <w:rFonts w:asciiTheme="minorHAnsi" w:hAnsiTheme="minorHAnsi" w:cstheme="minorHAnsi"/>
              </w:rPr>
              <w:t>Method</w:t>
            </w:r>
          </w:p>
        </w:tc>
        <w:tc>
          <w:tcPr>
            <w:tcW w:w="4568" w:type="dxa"/>
          </w:tcPr>
          <w:p w14:paraId="7A03F55E" w14:textId="77777777" w:rsidR="006B6C65" w:rsidRDefault="006B6C65" w:rsidP="003F5E36">
            <w:pPr>
              <w:jc w:val="center"/>
              <w:rPr>
                <w:rFonts w:asciiTheme="minorHAnsi" w:hAnsiTheme="minorHAnsi" w:cstheme="minorHAnsi"/>
              </w:rPr>
            </w:pPr>
            <w:r>
              <w:rPr>
                <w:rFonts w:asciiTheme="minorHAnsi" w:hAnsiTheme="minorHAnsi" w:cstheme="minorHAnsi"/>
              </w:rPr>
              <w:t>URI</w:t>
            </w:r>
          </w:p>
        </w:tc>
        <w:tc>
          <w:tcPr>
            <w:tcW w:w="3728" w:type="dxa"/>
          </w:tcPr>
          <w:p w14:paraId="04E9084B" w14:textId="77777777" w:rsidR="006B6C65" w:rsidRDefault="006B6C65" w:rsidP="003F5E36">
            <w:pPr>
              <w:jc w:val="center"/>
              <w:rPr>
                <w:rFonts w:asciiTheme="minorHAnsi" w:hAnsiTheme="minorHAnsi" w:cstheme="minorHAnsi"/>
              </w:rPr>
            </w:pPr>
            <w:r>
              <w:rPr>
                <w:rFonts w:asciiTheme="minorHAnsi" w:hAnsiTheme="minorHAnsi" w:cstheme="minorHAnsi"/>
              </w:rPr>
              <w:t>Description</w:t>
            </w:r>
          </w:p>
        </w:tc>
      </w:tr>
      <w:tr w:rsidR="006B6C65" w14:paraId="6004414F" w14:textId="77777777" w:rsidTr="006B6C65">
        <w:tc>
          <w:tcPr>
            <w:tcW w:w="1054" w:type="dxa"/>
          </w:tcPr>
          <w:p w14:paraId="6B47E495" w14:textId="77777777" w:rsidR="006B6C65" w:rsidRDefault="006B6C65" w:rsidP="003F5E36">
            <w:pPr>
              <w:rPr>
                <w:rFonts w:asciiTheme="minorHAnsi" w:hAnsiTheme="minorHAnsi" w:cstheme="minorHAnsi"/>
              </w:rPr>
            </w:pPr>
            <w:r>
              <w:rPr>
                <w:rFonts w:asciiTheme="minorHAnsi" w:hAnsiTheme="minorHAnsi" w:cstheme="minorHAnsi"/>
              </w:rPr>
              <w:t>GET</w:t>
            </w:r>
          </w:p>
        </w:tc>
        <w:tc>
          <w:tcPr>
            <w:tcW w:w="4568" w:type="dxa"/>
          </w:tcPr>
          <w:p w14:paraId="4019099C" w14:textId="77777777" w:rsidR="006B6C65" w:rsidRDefault="006B6C65" w:rsidP="003F5E36">
            <w:pPr>
              <w:rPr>
                <w:rFonts w:asciiTheme="minorHAnsi" w:hAnsiTheme="minorHAnsi" w:cstheme="minorHAnsi"/>
              </w:rPr>
            </w:pPr>
            <w:r>
              <w:rPr>
                <w:rFonts w:asciiTheme="minorHAnsi" w:hAnsiTheme="minorHAnsi" w:cstheme="minorHAnsi"/>
              </w:rPr>
              <w:t>/v1/{tenant_id}/osds/summary</w:t>
            </w:r>
          </w:p>
        </w:tc>
        <w:tc>
          <w:tcPr>
            <w:tcW w:w="3728" w:type="dxa"/>
          </w:tcPr>
          <w:p w14:paraId="1B928BA7" w14:textId="77777777" w:rsidR="006B6C65" w:rsidRDefault="006B6C65" w:rsidP="003F5E36">
            <w:pPr>
              <w:rPr>
                <w:rFonts w:asciiTheme="minorHAnsi" w:hAnsiTheme="minorHAnsi" w:cstheme="minorHAnsi"/>
              </w:rPr>
            </w:pPr>
            <w:r>
              <w:rPr>
                <w:rFonts w:asciiTheme="minorHAnsi" w:hAnsiTheme="minorHAnsi" w:cstheme="minorHAnsi"/>
              </w:rPr>
              <w:t>Gets summary info of osd</w:t>
            </w:r>
          </w:p>
        </w:tc>
      </w:tr>
    </w:tbl>
    <w:p w14:paraId="26EBD202" w14:textId="77777777" w:rsidR="006B6C65" w:rsidRDefault="006B6C65" w:rsidP="006B6C6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FE4676D" w14:textId="38608C20" w:rsidR="006B6C65" w:rsidRDefault="006B6C65" w:rsidP="006B6C65">
      <w:pPr>
        <w:pStyle w:val="5"/>
      </w:pPr>
      <w:r>
        <w:t>Request</w:t>
      </w:r>
    </w:p>
    <w:p w14:paraId="15DDC5E1" w14:textId="4014299A" w:rsidR="006B6C65" w:rsidRDefault="006B6C65" w:rsidP="006B6C65">
      <w:r>
        <w:t xml:space="preserve">This table shows the URI parameters for the </w:t>
      </w:r>
      <w:r w:rsidR="00633D8B">
        <w:t>summary osd</w:t>
      </w:r>
      <w:r>
        <w:t xml:space="preserve"> request:</w:t>
      </w:r>
    </w:p>
    <w:tbl>
      <w:tblPr>
        <w:tblStyle w:val="af1"/>
        <w:tblW w:w="0" w:type="auto"/>
        <w:tblLook w:val="04A0" w:firstRow="1" w:lastRow="0" w:firstColumn="1" w:lastColumn="0" w:noHBand="0" w:noVBand="1"/>
      </w:tblPr>
      <w:tblGrid>
        <w:gridCol w:w="2605"/>
        <w:gridCol w:w="1710"/>
        <w:gridCol w:w="5035"/>
      </w:tblGrid>
      <w:tr w:rsidR="006B6C65" w14:paraId="67450985" w14:textId="77777777" w:rsidTr="003F5E36">
        <w:tc>
          <w:tcPr>
            <w:tcW w:w="2605" w:type="dxa"/>
          </w:tcPr>
          <w:p w14:paraId="77FD1144" w14:textId="77777777" w:rsidR="006B6C65" w:rsidRDefault="006B6C65" w:rsidP="003F5E36">
            <w:pPr>
              <w:jc w:val="center"/>
            </w:pPr>
            <w:r>
              <w:t>Name</w:t>
            </w:r>
          </w:p>
        </w:tc>
        <w:tc>
          <w:tcPr>
            <w:tcW w:w="1710" w:type="dxa"/>
          </w:tcPr>
          <w:p w14:paraId="428C5750" w14:textId="77777777" w:rsidR="006B6C65" w:rsidRDefault="006B6C65" w:rsidP="003F5E36">
            <w:pPr>
              <w:jc w:val="center"/>
            </w:pPr>
            <w:r>
              <w:t>Type</w:t>
            </w:r>
          </w:p>
        </w:tc>
        <w:tc>
          <w:tcPr>
            <w:tcW w:w="5035" w:type="dxa"/>
          </w:tcPr>
          <w:p w14:paraId="1CFE6A69" w14:textId="77777777" w:rsidR="006B6C65" w:rsidRDefault="006B6C65" w:rsidP="003F5E36">
            <w:pPr>
              <w:jc w:val="center"/>
            </w:pPr>
            <w:r>
              <w:t>Description</w:t>
            </w:r>
          </w:p>
        </w:tc>
      </w:tr>
      <w:tr w:rsidR="006B6C65" w14:paraId="5AA0E937" w14:textId="77777777" w:rsidTr="003F5E36">
        <w:tc>
          <w:tcPr>
            <w:tcW w:w="2605" w:type="dxa"/>
          </w:tcPr>
          <w:p w14:paraId="5E8B292D" w14:textId="77777777" w:rsidR="006B6C65" w:rsidRDefault="006B6C65" w:rsidP="003F5E36">
            <w:r>
              <w:t>{tenant_id}</w:t>
            </w:r>
          </w:p>
        </w:tc>
        <w:tc>
          <w:tcPr>
            <w:tcW w:w="1710" w:type="dxa"/>
          </w:tcPr>
          <w:p w14:paraId="1BB798D6" w14:textId="77777777" w:rsidR="006B6C65" w:rsidRDefault="006B6C65" w:rsidP="003F5E36">
            <w:r>
              <w:t>UUID</w:t>
            </w:r>
          </w:p>
        </w:tc>
        <w:tc>
          <w:tcPr>
            <w:tcW w:w="5035" w:type="dxa"/>
          </w:tcPr>
          <w:p w14:paraId="6D6F1C63" w14:textId="77777777" w:rsidR="006B6C65" w:rsidRDefault="006B6C65" w:rsidP="003F5E36">
            <w:r w:rsidRPr="00AC1588">
              <w:t>The UUID of the tenant in a multi-tenancy cloud.</w:t>
            </w:r>
          </w:p>
        </w:tc>
      </w:tr>
    </w:tbl>
    <w:p w14:paraId="467931B5" w14:textId="77777777" w:rsidR="006B6C65" w:rsidRDefault="006B6C65" w:rsidP="006B6C65">
      <w:pPr>
        <w:rPr>
          <w:rFonts w:asciiTheme="minorHAnsi" w:hAnsiTheme="minorHAnsi" w:cstheme="minorHAnsi"/>
        </w:rPr>
      </w:pPr>
      <w:r w:rsidRPr="00E6524E">
        <w:rPr>
          <w:rFonts w:asciiTheme="minorHAnsi" w:hAnsiTheme="minorHAnsi" w:cstheme="minorHAnsi"/>
        </w:rPr>
        <w:t>This operation does not accept a request body.</w:t>
      </w:r>
    </w:p>
    <w:p w14:paraId="483F43FC" w14:textId="441630D9" w:rsidR="00901806" w:rsidRDefault="006B6C65" w:rsidP="006B6C65">
      <w:pPr>
        <w:pStyle w:val="5"/>
      </w:pPr>
      <w:r>
        <w:t>Response</w:t>
      </w:r>
    </w:p>
    <w:p w14:paraId="2E30D161" w14:textId="165F709B" w:rsidR="006B6C65" w:rsidRPr="00EB21A2" w:rsidRDefault="006B6C65" w:rsidP="006B6C65">
      <w:pPr>
        <w:rPr>
          <w:b/>
          <w:sz w:val="24"/>
        </w:rPr>
      </w:pPr>
      <w:bookmarkStart w:id="62" w:name="OLE_LINK9"/>
      <w:r w:rsidRPr="00EB21A2">
        <w:rPr>
          <w:b/>
          <w:sz w:val="24"/>
        </w:rPr>
        <w:t>Examp</w:t>
      </w:r>
      <w:r w:rsidR="00633D8B">
        <w:rPr>
          <w:b/>
          <w:sz w:val="24"/>
        </w:rPr>
        <w:t>le 2.28.</w:t>
      </w:r>
      <w:r w:rsidRPr="00EB21A2">
        <w:rPr>
          <w:b/>
          <w:sz w:val="24"/>
        </w:rPr>
        <w:t xml:space="preserve"> </w:t>
      </w:r>
      <w:r>
        <w:rPr>
          <w:b/>
          <w:sz w:val="24"/>
        </w:rPr>
        <w:t>Summary osd</w:t>
      </w:r>
      <w:r w:rsidRPr="00EB21A2">
        <w:rPr>
          <w:b/>
          <w:sz w:val="24"/>
        </w:rPr>
        <w:t xml:space="preserve">: JSON </w:t>
      </w:r>
      <w:r>
        <w:rPr>
          <w:b/>
          <w:sz w:val="24"/>
        </w:rPr>
        <w:t>response</w:t>
      </w:r>
    </w:p>
    <w:bookmarkEnd w:id="62"/>
    <w:p w14:paraId="717AD83D"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w:t>
      </w:r>
    </w:p>
    <w:p w14:paraId="10C69985"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"osd-summary": {</w:t>
      </w:r>
    </w:p>
    <w:p w14:paraId="2DFC3273"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"full": false,</w:t>
      </w:r>
    </w:p>
    <w:p w14:paraId="3F2822E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"nearfull": false,</w:t>
      </w:r>
    </w:p>
    <w:p w14:paraId="01D0739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"num_osds": 4,</w:t>
      </w:r>
    </w:p>
    <w:p w14:paraId="34EFB9CE"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"updated_at": "2015-10-28 15:32:14",</w:t>
      </w:r>
    </w:p>
    <w:p w14:paraId="6BB7EC07"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"num_up_osds": 4,</w:t>
      </w:r>
    </w:p>
    <w:p w14:paraId="09E6B15F"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"epoch": 72,</w:t>
      </w:r>
    </w:p>
    <w:p w14:paraId="722F417B"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"num_in_osds": 4</w:t>
      </w:r>
    </w:p>
    <w:p w14:paraId="19EFFFD3"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 xml:space="preserve">    }</w:t>
      </w:r>
    </w:p>
    <w:p w14:paraId="27360A1C" w14:textId="77777777" w:rsidR="00901806" w:rsidRPr="00DA3F56" w:rsidRDefault="00901806" w:rsidP="006B6C65">
      <w:pPr>
        <w:pStyle w:val="CodeBlock"/>
        <w:ind w:left="0"/>
        <w:rPr>
          <w:rFonts w:asciiTheme="minorHAnsi" w:hAnsiTheme="minorHAnsi" w:cstheme="minorHAnsi"/>
        </w:rPr>
      </w:pPr>
      <w:r w:rsidRPr="00DA3F56">
        <w:rPr>
          <w:rFonts w:asciiTheme="minorHAnsi" w:hAnsiTheme="minorHAnsi" w:cstheme="minorHAnsi"/>
        </w:rPr>
        <w:t>}</w:t>
      </w:r>
    </w:p>
    <w:p w14:paraId="1ACE322C" w14:textId="537C4BD0" w:rsidR="00111D69" w:rsidRDefault="00111D69">
      <w:pPr>
        <w:spacing w:before="0" w:after="0" w:line="240" w:lineRule="auto"/>
        <w:rPr>
          <w:rFonts w:asciiTheme="minorHAnsi" w:hAnsiTheme="minorHAnsi" w:cstheme="minorHAnsi"/>
        </w:rPr>
      </w:pPr>
      <w:r>
        <w:rPr>
          <w:rFonts w:asciiTheme="minorHAnsi" w:hAnsiTheme="minorHAnsi" w:cstheme="minorHAnsi"/>
        </w:rPr>
        <w:br w:type="page"/>
      </w:r>
    </w:p>
    <w:p w14:paraId="73678604" w14:textId="54BEC5B9" w:rsidR="00901806" w:rsidRDefault="008F685D" w:rsidP="00901806">
      <w:pPr>
        <w:pStyle w:val="3"/>
        <w:rPr>
          <w:rFonts w:asciiTheme="minorHAnsi" w:hAnsiTheme="minorHAnsi" w:cstheme="minorHAnsi"/>
          <w:sz w:val="36"/>
          <w:szCs w:val="36"/>
        </w:rPr>
      </w:pPr>
      <w:bookmarkStart w:id="63" w:name="_Toc434485887"/>
      <w:bookmarkStart w:id="64" w:name="_Toc441503636"/>
      <w:r w:rsidRPr="008F685D">
        <w:rPr>
          <w:rFonts w:asciiTheme="minorHAnsi" w:hAnsiTheme="minorHAnsi" w:cstheme="minorHAnsi"/>
          <w:sz w:val="36"/>
          <w:szCs w:val="36"/>
        </w:rPr>
        <w:lastRenderedPageBreak/>
        <w:t>P</w:t>
      </w:r>
      <w:r w:rsidR="00901806" w:rsidRPr="008F685D">
        <w:rPr>
          <w:rFonts w:asciiTheme="minorHAnsi" w:hAnsiTheme="minorHAnsi" w:cstheme="minorHAnsi"/>
          <w:sz w:val="36"/>
          <w:szCs w:val="36"/>
        </w:rPr>
        <w:t>erformance_metric</w:t>
      </w:r>
      <w:bookmarkEnd w:id="63"/>
      <w:bookmarkEnd w:id="64"/>
    </w:p>
    <w:p w14:paraId="4ED3997A" w14:textId="5721D944" w:rsidR="008F685D" w:rsidRDefault="008F685D" w:rsidP="008F685D">
      <w:pPr>
        <w:rPr>
          <w:rFonts w:asciiTheme="minorHAnsi" w:hAnsiTheme="minorHAnsi" w:cstheme="minorHAnsi"/>
        </w:rPr>
      </w:pPr>
      <w:r>
        <w:rPr>
          <w:rFonts w:asciiTheme="minorHAnsi" w:hAnsiTheme="minorHAnsi" w:cstheme="minorHAnsi"/>
        </w:rPr>
        <w:t>The performance metric collects for dashboard.</w:t>
      </w:r>
    </w:p>
    <w:tbl>
      <w:tblPr>
        <w:tblStyle w:val="af1"/>
        <w:tblW w:w="0" w:type="auto"/>
        <w:tblLook w:val="04A0" w:firstRow="1" w:lastRow="0" w:firstColumn="1" w:lastColumn="0" w:noHBand="0" w:noVBand="1"/>
      </w:tblPr>
      <w:tblGrid>
        <w:gridCol w:w="1054"/>
        <w:gridCol w:w="4568"/>
        <w:gridCol w:w="3728"/>
      </w:tblGrid>
      <w:tr w:rsidR="008F685D" w14:paraId="0F940194" w14:textId="77777777" w:rsidTr="003F5E36">
        <w:tc>
          <w:tcPr>
            <w:tcW w:w="1054" w:type="dxa"/>
          </w:tcPr>
          <w:p w14:paraId="26B3C6BF" w14:textId="77777777" w:rsidR="008F685D" w:rsidRDefault="008F685D" w:rsidP="003F5E36">
            <w:pPr>
              <w:jc w:val="center"/>
              <w:rPr>
                <w:rFonts w:asciiTheme="minorHAnsi" w:hAnsiTheme="minorHAnsi" w:cstheme="minorHAnsi"/>
              </w:rPr>
            </w:pPr>
            <w:r>
              <w:rPr>
                <w:rFonts w:asciiTheme="minorHAnsi" w:hAnsiTheme="minorHAnsi" w:cstheme="minorHAnsi"/>
              </w:rPr>
              <w:t>Method</w:t>
            </w:r>
          </w:p>
        </w:tc>
        <w:tc>
          <w:tcPr>
            <w:tcW w:w="4568" w:type="dxa"/>
          </w:tcPr>
          <w:p w14:paraId="59DC56AA" w14:textId="77777777" w:rsidR="008F685D" w:rsidRDefault="008F685D" w:rsidP="003F5E36">
            <w:pPr>
              <w:jc w:val="center"/>
              <w:rPr>
                <w:rFonts w:asciiTheme="minorHAnsi" w:hAnsiTheme="minorHAnsi" w:cstheme="minorHAnsi"/>
              </w:rPr>
            </w:pPr>
            <w:r>
              <w:rPr>
                <w:rFonts w:asciiTheme="minorHAnsi" w:hAnsiTheme="minorHAnsi" w:cstheme="minorHAnsi"/>
              </w:rPr>
              <w:t>URI</w:t>
            </w:r>
          </w:p>
        </w:tc>
        <w:tc>
          <w:tcPr>
            <w:tcW w:w="3728" w:type="dxa"/>
          </w:tcPr>
          <w:p w14:paraId="74F5AA52" w14:textId="77777777" w:rsidR="008F685D" w:rsidRDefault="008F685D" w:rsidP="003F5E36">
            <w:pPr>
              <w:jc w:val="center"/>
              <w:rPr>
                <w:rFonts w:asciiTheme="minorHAnsi" w:hAnsiTheme="minorHAnsi" w:cstheme="minorHAnsi"/>
              </w:rPr>
            </w:pPr>
            <w:r>
              <w:rPr>
                <w:rFonts w:asciiTheme="minorHAnsi" w:hAnsiTheme="minorHAnsi" w:cstheme="minorHAnsi"/>
              </w:rPr>
              <w:t>Description</w:t>
            </w:r>
          </w:p>
        </w:tc>
      </w:tr>
      <w:tr w:rsidR="008F685D" w14:paraId="1E705AC7" w14:textId="77777777" w:rsidTr="003F5E36">
        <w:tc>
          <w:tcPr>
            <w:tcW w:w="1054" w:type="dxa"/>
          </w:tcPr>
          <w:p w14:paraId="3C0D52EC" w14:textId="77777777" w:rsidR="008F685D" w:rsidRDefault="008F685D" w:rsidP="003F5E36">
            <w:pPr>
              <w:rPr>
                <w:rFonts w:asciiTheme="minorHAnsi" w:hAnsiTheme="minorHAnsi" w:cstheme="minorHAnsi"/>
              </w:rPr>
            </w:pPr>
            <w:r>
              <w:rPr>
                <w:rFonts w:asciiTheme="minorHAnsi" w:hAnsiTheme="minorHAnsi" w:cstheme="minorHAnsi"/>
              </w:rPr>
              <w:t>GET</w:t>
            </w:r>
          </w:p>
        </w:tc>
        <w:tc>
          <w:tcPr>
            <w:tcW w:w="4568" w:type="dxa"/>
          </w:tcPr>
          <w:p w14:paraId="40BA146E" w14:textId="406DE879" w:rsidR="008F685D" w:rsidRPr="00111D69" w:rsidRDefault="00111D69" w:rsidP="008F685D">
            <w:pPr>
              <w:rPr>
                <w:rStyle w:val="af0"/>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\l "_Get_metrics" </w:instrText>
            </w:r>
            <w:r>
              <w:rPr>
                <w:rFonts w:asciiTheme="minorHAnsi" w:hAnsiTheme="minorHAnsi" w:cstheme="minorHAnsi"/>
              </w:rPr>
              <w:fldChar w:fldCharType="separate"/>
            </w:r>
            <w:r w:rsidR="008F685D" w:rsidRPr="00111D69">
              <w:rPr>
                <w:rStyle w:val="af0"/>
                <w:rFonts w:asciiTheme="minorHAnsi" w:hAnsiTheme="minorHAnsi" w:cstheme="minorHAnsi"/>
              </w:rPr>
              <w:t>/v1/{tenant_id}/performance_metrics/</w:t>
            </w:r>
          </w:p>
          <w:p w14:paraId="6632FE80" w14:textId="1473F934" w:rsidR="008F685D" w:rsidRDefault="008F685D" w:rsidP="008F685D">
            <w:pPr>
              <w:rPr>
                <w:rFonts w:asciiTheme="minorHAnsi" w:hAnsiTheme="minorHAnsi" w:cstheme="minorHAnsi"/>
              </w:rPr>
            </w:pPr>
            <w:r w:rsidRPr="00111D69">
              <w:rPr>
                <w:rStyle w:val="af0"/>
                <w:rFonts w:asciiTheme="minorHAnsi" w:hAnsiTheme="minorHAnsi" w:cstheme="minorHAnsi"/>
              </w:rPr>
              <w:t>get_metics</w:t>
            </w:r>
            <w:proofErr w:type="gramStart"/>
            <w:r w:rsidRPr="00111D69">
              <w:rPr>
                <w:rStyle w:val="af0"/>
                <w:rFonts w:asciiTheme="minorHAnsi" w:hAnsiTheme="minorHAnsi" w:cstheme="minorHAnsi"/>
              </w:rPr>
              <w:t>{?quer</w:t>
            </w:r>
            <w:proofErr w:type="gramEnd"/>
            <w:r w:rsidRPr="00111D69">
              <w:rPr>
                <w:rStyle w:val="af0"/>
                <w:rFonts w:asciiTheme="minorHAnsi" w:hAnsiTheme="minorHAnsi" w:cstheme="minorHAnsi"/>
              </w:rPr>
              <w:t>y_string}</w:t>
            </w:r>
            <w:r w:rsidR="00111D69">
              <w:rPr>
                <w:rFonts w:asciiTheme="minorHAnsi" w:hAnsiTheme="minorHAnsi" w:cstheme="minorHAnsi"/>
              </w:rPr>
              <w:fldChar w:fldCharType="end"/>
            </w:r>
          </w:p>
        </w:tc>
        <w:tc>
          <w:tcPr>
            <w:tcW w:w="3728" w:type="dxa"/>
          </w:tcPr>
          <w:p w14:paraId="4D5A5B60" w14:textId="20714112" w:rsidR="008F685D" w:rsidRDefault="008F685D" w:rsidP="003F5E36">
            <w:pPr>
              <w:rPr>
                <w:rFonts w:asciiTheme="minorHAnsi" w:hAnsiTheme="minorHAnsi" w:cstheme="minorHAnsi"/>
              </w:rPr>
            </w:pPr>
            <w:r>
              <w:rPr>
                <w:rFonts w:asciiTheme="minorHAnsi" w:hAnsiTheme="minorHAnsi" w:cstheme="minorHAnsi"/>
              </w:rPr>
              <w:t>Gets a list of metric by metric name and timestamp</w:t>
            </w:r>
          </w:p>
        </w:tc>
      </w:tr>
    </w:tbl>
    <w:p w14:paraId="0C967FDB" w14:textId="77777777" w:rsidR="00111D69" w:rsidRDefault="00111D69">
      <w:pPr>
        <w:spacing w:before="0" w:after="0" w:line="240" w:lineRule="auto"/>
      </w:pPr>
      <w:r>
        <w:br w:type="page"/>
      </w:r>
    </w:p>
    <w:p w14:paraId="658D44F5" w14:textId="77777777" w:rsidR="00901806" w:rsidRDefault="00901806" w:rsidP="00901806">
      <w:pPr>
        <w:pStyle w:val="4"/>
        <w:rPr>
          <w:rFonts w:asciiTheme="minorHAnsi" w:hAnsiTheme="minorHAnsi" w:cstheme="minorHAnsi"/>
          <w:color w:val="0070C0"/>
          <w:sz w:val="32"/>
          <w:szCs w:val="32"/>
        </w:rPr>
      </w:pPr>
      <w:bookmarkStart w:id="65" w:name="_Get_metrics"/>
      <w:bookmarkEnd w:id="65"/>
      <w:r w:rsidRPr="008F685D">
        <w:rPr>
          <w:rFonts w:asciiTheme="minorHAnsi" w:hAnsiTheme="minorHAnsi" w:cstheme="minorHAnsi"/>
          <w:color w:val="0070C0"/>
          <w:sz w:val="32"/>
          <w:szCs w:val="32"/>
        </w:rPr>
        <w:lastRenderedPageBreak/>
        <w:t>Get_metrics</w:t>
      </w:r>
    </w:p>
    <w:tbl>
      <w:tblPr>
        <w:tblStyle w:val="af1"/>
        <w:tblW w:w="0" w:type="auto"/>
        <w:tblLook w:val="04A0" w:firstRow="1" w:lastRow="0" w:firstColumn="1" w:lastColumn="0" w:noHBand="0" w:noVBand="1"/>
      </w:tblPr>
      <w:tblGrid>
        <w:gridCol w:w="1054"/>
        <w:gridCol w:w="4568"/>
        <w:gridCol w:w="3728"/>
      </w:tblGrid>
      <w:tr w:rsidR="008F685D" w14:paraId="2D972225" w14:textId="77777777" w:rsidTr="003F5E36">
        <w:tc>
          <w:tcPr>
            <w:tcW w:w="1054" w:type="dxa"/>
          </w:tcPr>
          <w:p w14:paraId="7C2C77BD" w14:textId="77777777" w:rsidR="008F685D" w:rsidRDefault="008F685D" w:rsidP="003F5E36">
            <w:pPr>
              <w:jc w:val="center"/>
              <w:rPr>
                <w:rFonts w:asciiTheme="minorHAnsi" w:hAnsiTheme="minorHAnsi" w:cstheme="minorHAnsi"/>
              </w:rPr>
            </w:pPr>
            <w:r>
              <w:rPr>
                <w:rFonts w:asciiTheme="minorHAnsi" w:hAnsiTheme="minorHAnsi" w:cstheme="minorHAnsi"/>
              </w:rPr>
              <w:t>Method</w:t>
            </w:r>
          </w:p>
        </w:tc>
        <w:tc>
          <w:tcPr>
            <w:tcW w:w="4568" w:type="dxa"/>
          </w:tcPr>
          <w:p w14:paraId="50FA920F" w14:textId="77777777" w:rsidR="008F685D" w:rsidRDefault="008F685D" w:rsidP="003F5E36">
            <w:pPr>
              <w:jc w:val="center"/>
              <w:rPr>
                <w:rFonts w:asciiTheme="minorHAnsi" w:hAnsiTheme="minorHAnsi" w:cstheme="minorHAnsi"/>
              </w:rPr>
            </w:pPr>
            <w:r>
              <w:rPr>
                <w:rFonts w:asciiTheme="minorHAnsi" w:hAnsiTheme="minorHAnsi" w:cstheme="minorHAnsi"/>
              </w:rPr>
              <w:t>URI</w:t>
            </w:r>
          </w:p>
        </w:tc>
        <w:tc>
          <w:tcPr>
            <w:tcW w:w="3728" w:type="dxa"/>
          </w:tcPr>
          <w:p w14:paraId="37C221CA" w14:textId="77777777" w:rsidR="008F685D" w:rsidRDefault="008F685D" w:rsidP="003F5E36">
            <w:pPr>
              <w:jc w:val="center"/>
              <w:rPr>
                <w:rFonts w:asciiTheme="minorHAnsi" w:hAnsiTheme="minorHAnsi" w:cstheme="minorHAnsi"/>
              </w:rPr>
            </w:pPr>
            <w:r>
              <w:rPr>
                <w:rFonts w:asciiTheme="minorHAnsi" w:hAnsiTheme="minorHAnsi" w:cstheme="minorHAnsi"/>
              </w:rPr>
              <w:t>Description</w:t>
            </w:r>
          </w:p>
        </w:tc>
      </w:tr>
      <w:tr w:rsidR="008F685D" w14:paraId="0A479763" w14:textId="77777777" w:rsidTr="003F5E36">
        <w:tc>
          <w:tcPr>
            <w:tcW w:w="1054" w:type="dxa"/>
          </w:tcPr>
          <w:p w14:paraId="1A059E2A" w14:textId="77777777" w:rsidR="008F685D" w:rsidRDefault="008F685D" w:rsidP="003F5E36">
            <w:pPr>
              <w:rPr>
                <w:rFonts w:asciiTheme="minorHAnsi" w:hAnsiTheme="minorHAnsi" w:cstheme="minorHAnsi"/>
              </w:rPr>
            </w:pPr>
            <w:r>
              <w:rPr>
                <w:rFonts w:asciiTheme="minorHAnsi" w:hAnsiTheme="minorHAnsi" w:cstheme="minorHAnsi"/>
              </w:rPr>
              <w:t>GET</w:t>
            </w:r>
          </w:p>
        </w:tc>
        <w:tc>
          <w:tcPr>
            <w:tcW w:w="4568" w:type="dxa"/>
          </w:tcPr>
          <w:p w14:paraId="649177FD" w14:textId="77777777" w:rsidR="008F685D" w:rsidRDefault="008F685D" w:rsidP="003F5E36">
            <w:pPr>
              <w:rPr>
                <w:rFonts w:asciiTheme="minorHAnsi" w:hAnsiTheme="minorHAnsi" w:cstheme="minorHAnsi"/>
              </w:rPr>
            </w:pPr>
            <w:r w:rsidRPr="008F685D">
              <w:rPr>
                <w:rFonts w:asciiTheme="minorHAnsi" w:hAnsiTheme="minorHAnsi" w:cstheme="minorHAnsi"/>
              </w:rPr>
              <w:t>/v1/{tenant_id}/</w:t>
            </w:r>
            <w:r>
              <w:rPr>
                <w:rFonts w:asciiTheme="minorHAnsi" w:hAnsiTheme="minorHAnsi" w:cstheme="minorHAnsi"/>
              </w:rPr>
              <w:t>performance_metrics/</w:t>
            </w:r>
          </w:p>
          <w:p w14:paraId="3BB510BC" w14:textId="77777777" w:rsidR="008F685D" w:rsidRDefault="008F685D" w:rsidP="003F5E36">
            <w:pPr>
              <w:rPr>
                <w:rFonts w:asciiTheme="minorHAnsi" w:hAnsiTheme="minorHAnsi" w:cstheme="minorHAnsi"/>
              </w:rPr>
            </w:pPr>
            <w:r>
              <w:rPr>
                <w:rFonts w:asciiTheme="minorHAnsi" w:hAnsiTheme="minorHAnsi" w:cstheme="minorHAnsi"/>
              </w:rPr>
              <w:t>get_metics{?query_string}</w:t>
            </w:r>
          </w:p>
        </w:tc>
        <w:tc>
          <w:tcPr>
            <w:tcW w:w="3728" w:type="dxa"/>
          </w:tcPr>
          <w:p w14:paraId="2C4FBE63" w14:textId="77777777" w:rsidR="008F685D" w:rsidRDefault="008F685D" w:rsidP="003F5E36">
            <w:pPr>
              <w:rPr>
                <w:rFonts w:asciiTheme="minorHAnsi" w:hAnsiTheme="minorHAnsi" w:cstheme="minorHAnsi"/>
              </w:rPr>
            </w:pPr>
            <w:r>
              <w:rPr>
                <w:rFonts w:asciiTheme="minorHAnsi" w:hAnsiTheme="minorHAnsi" w:cstheme="minorHAnsi"/>
              </w:rPr>
              <w:t>Gets a list of metric by metric name and timestamp</w:t>
            </w:r>
          </w:p>
        </w:tc>
      </w:tr>
    </w:tbl>
    <w:p w14:paraId="20617202" w14:textId="77777777" w:rsidR="008F685D" w:rsidRDefault="008F685D" w:rsidP="008F685D">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5A1D31B" w14:textId="555F8660" w:rsidR="008F685D" w:rsidRDefault="008F685D" w:rsidP="008F685D">
      <w:pPr>
        <w:pStyle w:val="5"/>
      </w:pPr>
      <w:r>
        <w:t>Request</w:t>
      </w:r>
    </w:p>
    <w:p w14:paraId="2B350B5B" w14:textId="36BCE294" w:rsidR="008F685D" w:rsidRDefault="008F685D" w:rsidP="008F685D">
      <w:r>
        <w:t xml:space="preserve">This table shows the URI parameters for the get </w:t>
      </w:r>
      <w:r w:rsidR="00633D8B">
        <w:t>metrics</w:t>
      </w:r>
      <w:r>
        <w:t xml:space="preserve"> request:</w:t>
      </w:r>
    </w:p>
    <w:tbl>
      <w:tblPr>
        <w:tblStyle w:val="af1"/>
        <w:tblW w:w="0" w:type="auto"/>
        <w:tblLook w:val="04A0" w:firstRow="1" w:lastRow="0" w:firstColumn="1" w:lastColumn="0" w:noHBand="0" w:noVBand="1"/>
      </w:tblPr>
      <w:tblGrid>
        <w:gridCol w:w="2605"/>
        <w:gridCol w:w="1710"/>
        <w:gridCol w:w="5035"/>
      </w:tblGrid>
      <w:tr w:rsidR="008F685D" w14:paraId="7F9A53C5" w14:textId="77777777" w:rsidTr="003F5E36">
        <w:tc>
          <w:tcPr>
            <w:tcW w:w="2605" w:type="dxa"/>
          </w:tcPr>
          <w:p w14:paraId="2D016306" w14:textId="77777777" w:rsidR="008F685D" w:rsidRDefault="008F685D" w:rsidP="003F5E36">
            <w:pPr>
              <w:jc w:val="center"/>
            </w:pPr>
            <w:r>
              <w:t>Name</w:t>
            </w:r>
          </w:p>
        </w:tc>
        <w:tc>
          <w:tcPr>
            <w:tcW w:w="1710" w:type="dxa"/>
          </w:tcPr>
          <w:p w14:paraId="2940A32A" w14:textId="77777777" w:rsidR="008F685D" w:rsidRDefault="008F685D" w:rsidP="003F5E36">
            <w:pPr>
              <w:jc w:val="center"/>
            </w:pPr>
            <w:r>
              <w:t>Type</w:t>
            </w:r>
          </w:p>
        </w:tc>
        <w:tc>
          <w:tcPr>
            <w:tcW w:w="5035" w:type="dxa"/>
          </w:tcPr>
          <w:p w14:paraId="2FC04EC3" w14:textId="77777777" w:rsidR="008F685D" w:rsidRDefault="008F685D" w:rsidP="003F5E36">
            <w:pPr>
              <w:jc w:val="center"/>
            </w:pPr>
            <w:r>
              <w:t>Description</w:t>
            </w:r>
          </w:p>
        </w:tc>
      </w:tr>
      <w:tr w:rsidR="008F685D" w14:paraId="5F3D78B1" w14:textId="77777777" w:rsidTr="003F5E36">
        <w:tc>
          <w:tcPr>
            <w:tcW w:w="2605" w:type="dxa"/>
          </w:tcPr>
          <w:p w14:paraId="5E8CB0F7" w14:textId="77777777" w:rsidR="008F685D" w:rsidRDefault="008F685D" w:rsidP="003F5E36">
            <w:r>
              <w:t>{tenant_id}</w:t>
            </w:r>
          </w:p>
        </w:tc>
        <w:tc>
          <w:tcPr>
            <w:tcW w:w="1710" w:type="dxa"/>
          </w:tcPr>
          <w:p w14:paraId="566DCC12" w14:textId="77777777" w:rsidR="008F685D" w:rsidRDefault="008F685D" w:rsidP="003F5E36">
            <w:r>
              <w:t>UUID</w:t>
            </w:r>
          </w:p>
        </w:tc>
        <w:tc>
          <w:tcPr>
            <w:tcW w:w="5035" w:type="dxa"/>
          </w:tcPr>
          <w:p w14:paraId="4D3AAE4C" w14:textId="77777777" w:rsidR="008F685D" w:rsidRDefault="008F685D" w:rsidP="003F5E36">
            <w:r w:rsidRPr="00AC1588">
              <w:t>The UUID of the tenant in a multi-tenancy cloud.</w:t>
            </w:r>
          </w:p>
        </w:tc>
      </w:tr>
      <w:tr w:rsidR="008F685D" w14:paraId="667B3D98" w14:textId="77777777" w:rsidTr="003F5E36">
        <w:tc>
          <w:tcPr>
            <w:tcW w:w="2605" w:type="dxa"/>
          </w:tcPr>
          <w:p w14:paraId="212895EC" w14:textId="7842982D" w:rsidR="008F685D" w:rsidRDefault="008F685D" w:rsidP="003F5E36">
            <w:r>
              <w:t>{?query_string}</w:t>
            </w:r>
          </w:p>
        </w:tc>
        <w:tc>
          <w:tcPr>
            <w:tcW w:w="1710" w:type="dxa"/>
          </w:tcPr>
          <w:p w14:paraId="2D0C494A" w14:textId="2DD4FF18" w:rsidR="008F685D" w:rsidRDefault="008F685D" w:rsidP="003F5E36">
            <w:r>
              <w:t>String</w:t>
            </w:r>
          </w:p>
        </w:tc>
        <w:tc>
          <w:tcPr>
            <w:tcW w:w="5035" w:type="dxa"/>
          </w:tcPr>
          <w:p w14:paraId="4B646B75" w14:textId="5F4B023A" w:rsidR="008F685D" w:rsidRPr="00AC1588" w:rsidRDefault="008F685D" w:rsidP="003F5E36">
            <w:r>
              <w:t>The query string of metric.</w:t>
            </w:r>
          </w:p>
        </w:tc>
      </w:tr>
    </w:tbl>
    <w:p w14:paraId="544C0B65" w14:textId="77777777" w:rsidR="008F685D" w:rsidRDefault="008F685D" w:rsidP="008F685D">
      <w:pPr>
        <w:rPr>
          <w:rFonts w:asciiTheme="minorHAnsi" w:hAnsiTheme="minorHAnsi" w:cstheme="minorHAnsi"/>
        </w:rPr>
      </w:pPr>
      <w:r w:rsidRPr="00E6524E">
        <w:rPr>
          <w:rFonts w:asciiTheme="minorHAnsi" w:hAnsiTheme="minorHAnsi" w:cstheme="minorHAnsi"/>
        </w:rPr>
        <w:t>This operation does not accept a request body.</w:t>
      </w:r>
    </w:p>
    <w:p w14:paraId="47DB90A0" w14:textId="546D555C" w:rsidR="00901806" w:rsidRDefault="008F685D" w:rsidP="008F685D">
      <w:pPr>
        <w:pStyle w:val="5"/>
      </w:pPr>
      <w:r>
        <w:t>Response</w:t>
      </w:r>
    </w:p>
    <w:p w14:paraId="38D68088" w14:textId="2ED02EE6" w:rsidR="008F685D" w:rsidRPr="00EB21A2" w:rsidRDefault="008F685D" w:rsidP="008F685D">
      <w:pPr>
        <w:rPr>
          <w:b/>
          <w:sz w:val="24"/>
        </w:rPr>
      </w:pPr>
      <w:r w:rsidRPr="00EB21A2">
        <w:rPr>
          <w:b/>
          <w:sz w:val="24"/>
        </w:rPr>
        <w:t>Examp</w:t>
      </w:r>
      <w:r w:rsidR="00633D8B">
        <w:rPr>
          <w:b/>
          <w:sz w:val="24"/>
        </w:rPr>
        <w:t>le 2.29.</w:t>
      </w:r>
      <w:r w:rsidRPr="00EB21A2">
        <w:rPr>
          <w:b/>
          <w:sz w:val="24"/>
        </w:rPr>
        <w:t xml:space="preserve"> </w:t>
      </w:r>
      <w:r w:rsidR="001F02DF">
        <w:rPr>
          <w:b/>
          <w:sz w:val="24"/>
        </w:rPr>
        <w:t>Get metrics</w:t>
      </w:r>
      <w:r w:rsidRPr="00EB21A2">
        <w:rPr>
          <w:b/>
          <w:sz w:val="24"/>
        </w:rPr>
        <w:t xml:space="preserve">: JSON </w:t>
      </w:r>
      <w:r>
        <w:rPr>
          <w:b/>
          <w:sz w:val="24"/>
        </w:rPr>
        <w:t>response</w:t>
      </w:r>
    </w:p>
    <w:p w14:paraId="2F80D10E"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w:t>
      </w:r>
    </w:p>
    <w:p w14:paraId="7BE0D0B6"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"metrics": [</w:t>
      </w:r>
    </w:p>
    <w:p w14:paraId="7AB3D30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FB35F39"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 null,</w:t>
      </w:r>
    </w:p>
    <w:p w14:paraId="7F590A02"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"timestamp": 1446475096,</w:t>
      </w:r>
    </w:p>
    <w:p w14:paraId="15E1FC0B"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"created_at": null,</w:t>
      </w:r>
    </w:p>
    <w:p w14:paraId="198EFBA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"hostname": "vsm-node1",</w:t>
      </w:r>
    </w:p>
    <w:p w14:paraId="1D58FE5A"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"updated_at": null,</w:t>
      </w:r>
    </w:p>
    <w:p w14:paraId="7A227D83"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"value": "4638",</w:t>
      </w:r>
    </w:p>
    <w:p w14:paraId="1835FAFC"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"instance": "osd_0",</w:t>
      </w:r>
    </w:p>
    <w:p w14:paraId="69EA5AB4"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5EA69E54"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"id": 197,</w:t>
      </w:r>
    </w:p>
    <w:p w14:paraId="3914EEC8"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"metric": "osd_op_in_bytes"</w:t>
      </w:r>
    </w:p>
    <w:p w14:paraId="73194891"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2C01E1AE"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F3BA58D"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 null,</w:t>
      </w:r>
    </w:p>
    <w:p w14:paraId="0E4B0E28"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"timestamp": 1446475096,</w:t>
      </w:r>
    </w:p>
    <w:p w14:paraId="706AD8A3"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"created_at": null,</w:t>
      </w:r>
    </w:p>
    <w:p w14:paraId="4E05E9B0"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"hostname": "vsm-node1",</w:t>
      </w:r>
    </w:p>
    <w:p w14:paraId="53E2E42C"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"updated_at": null,</w:t>
      </w:r>
    </w:p>
    <w:p w14:paraId="425840A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"value": "0",</w:t>
      </w:r>
    </w:p>
    <w:p w14:paraId="4EB52A3F"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"instance": "osd_0",</w:t>
      </w:r>
    </w:p>
    <w:p w14:paraId="17229C1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"deleted_at": null,</w:t>
      </w:r>
    </w:p>
    <w:p w14:paraId="25CAD2BB"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lastRenderedPageBreak/>
        <w:t xml:space="preserve">            "id": 198,</w:t>
      </w:r>
    </w:p>
    <w:p w14:paraId="7103287F"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"metric": "osd_op_out_bytes"</w:t>
      </w:r>
    </w:p>
    <w:p w14:paraId="213584CD"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1D347F4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020348E5"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 xml:space="preserve">    ]</w:t>
      </w:r>
    </w:p>
    <w:p w14:paraId="53102FF7" w14:textId="77777777" w:rsidR="00901806" w:rsidRPr="00DA3F56" w:rsidRDefault="00901806" w:rsidP="008F685D">
      <w:pPr>
        <w:pStyle w:val="CodeBlock"/>
        <w:ind w:left="0"/>
        <w:rPr>
          <w:rFonts w:asciiTheme="minorHAnsi" w:hAnsiTheme="minorHAnsi" w:cstheme="minorHAnsi"/>
        </w:rPr>
      </w:pPr>
      <w:r w:rsidRPr="00DA3F56">
        <w:rPr>
          <w:rFonts w:asciiTheme="minorHAnsi" w:hAnsiTheme="minorHAnsi" w:cstheme="minorHAnsi"/>
        </w:rPr>
        <w:t>}</w:t>
      </w:r>
    </w:p>
    <w:p w14:paraId="1D312855" w14:textId="3D259417" w:rsidR="00111D69" w:rsidRDefault="00111D69">
      <w:pPr>
        <w:spacing w:before="0" w:after="0" w:line="240" w:lineRule="auto"/>
        <w:rPr>
          <w:rFonts w:asciiTheme="minorHAnsi" w:hAnsiTheme="minorHAnsi" w:cstheme="minorHAnsi"/>
        </w:rPr>
      </w:pPr>
      <w:r>
        <w:rPr>
          <w:rFonts w:asciiTheme="minorHAnsi" w:hAnsiTheme="minorHAnsi" w:cstheme="minorHAnsi"/>
        </w:rPr>
        <w:br w:type="page"/>
      </w:r>
    </w:p>
    <w:p w14:paraId="01E4F42A" w14:textId="1E3C9491" w:rsidR="00901806" w:rsidRDefault="00111D69" w:rsidP="00901806">
      <w:pPr>
        <w:pStyle w:val="3"/>
        <w:rPr>
          <w:rFonts w:asciiTheme="minorHAnsi" w:hAnsiTheme="minorHAnsi" w:cstheme="minorHAnsi"/>
          <w:sz w:val="36"/>
          <w:szCs w:val="36"/>
        </w:rPr>
      </w:pPr>
      <w:bookmarkStart w:id="66" w:name="OLE_LINK1"/>
      <w:bookmarkStart w:id="67" w:name="OLE_LINK26"/>
      <w:bookmarkStart w:id="68" w:name="_Toc434485888"/>
      <w:bookmarkStart w:id="69" w:name="_Toc441503637"/>
      <w:r w:rsidRPr="00111D69">
        <w:rPr>
          <w:rFonts w:asciiTheme="minorHAnsi" w:hAnsiTheme="minorHAnsi" w:cstheme="minorHAnsi"/>
          <w:sz w:val="36"/>
          <w:szCs w:val="36"/>
        </w:rPr>
        <w:lastRenderedPageBreak/>
        <w:t>P</w:t>
      </w:r>
      <w:r w:rsidR="00901806" w:rsidRPr="00111D69">
        <w:rPr>
          <w:rFonts w:asciiTheme="minorHAnsi" w:hAnsiTheme="minorHAnsi" w:cstheme="minorHAnsi"/>
          <w:sz w:val="36"/>
          <w:szCs w:val="36"/>
        </w:rPr>
        <w:t>lacement_group</w:t>
      </w:r>
      <w:bookmarkEnd w:id="66"/>
      <w:bookmarkEnd w:id="67"/>
      <w:bookmarkEnd w:id="68"/>
      <w:bookmarkEnd w:id="69"/>
    </w:p>
    <w:p w14:paraId="1409D153" w14:textId="3B155F88" w:rsidR="00F50636" w:rsidRDefault="00F50636" w:rsidP="00F50636">
      <w:pPr>
        <w:rPr>
          <w:rFonts w:asciiTheme="minorHAnsi" w:hAnsiTheme="minorHAnsi" w:cstheme="minorHAnsi"/>
        </w:rPr>
      </w:pPr>
      <w:r>
        <w:rPr>
          <w:rFonts w:asciiTheme="minorHAnsi" w:hAnsiTheme="minorHAnsi" w:cstheme="minorHAnsi"/>
        </w:rPr>
        <w:t xml:space="preserve">The </w:t>
      </w:r>
      <w:r w:rsidR="00005786">
        <w:rPr>
          <w:rFonts w:asciiTheme="minorHAnsi" w:hAnsiTheme="minorHAnsi" w:cstheme="minorHAnsi"/>
        </w:rPr>
        <w:t>placement group</w:t>
      </w:r>
      <w:r>
        <w:rPr>
          <w:rFonts w:asciiTheme="minorHAnsi" w:hAnsiTheme="minorHAnsi" w:cstheme="minorHAnsi"/>
        </w:rPr>
        <w:t xml:space="preserve"> of </w:t>
      </w:r>
      <w:r w:rsidR="00005786">
        <w:rPr>
          <w:rFonts w:asciiTheme="minorHAnsi" w:hAnsiTheme="minorHAnsi" w:cstheme="minorHAnsi"/>
        </w:rPr>
        <w:t>vsm</w:t>
      </w:r>
      <w:r>
        <w:rPr>
          <w:rFonts w:asciiTheme="minorHAnsi" w:hAnsiTheme="minorHAnsi" w:cstheme="minorHAnsi"/>
        </w:rPr>
        <w:t xml:space="preserve"> cluster.</w:t>
      </w:r>
    </w:p>
    <w:tbl>
      <w:tblPr>
        <w:tblStyle w:val="af1"/>
        <w:tblW w:w="0" w:type="auto"/>
        <w:tblLook w:val="04A0" w:firstRow="1" w:lastRow="0" w:firstColumn="1" w:lastColumn="0" w:noHBand="0" w:noVBand="1"/>
      </w:tblPr>
      <w:tblGrid>
        <w:gridCol w:w="1054"/>
        <w:gridCol w:w="4568"/>
        <w:gridCol w:w="3728"/>
      </w:tblGrid>
      <w:tr w:rsidR="00F50636" w14:paraId="46F974C6" w14:textId="77777777" w:rsidTr="003F5E36">
        <w:tc>
          <w:tcPr>
            <w:tcW w:w="1054" w:type="dxa"/>
          </w:tcPr>
          <w:p w14:paraId="57B021A3" w14:textId="77777777" w:rsidR="00F50636" w:rsidRDefault="00F50636" w:rsidP="003F5E36">
            <w:pPr>
              <w:jc w:val="center"/>
              <w:rPr>
                <w:rFonts w:asciiTheme="minorHAnsi" w:hAnsiTheme="minorHAnsi" w:cstheme="minorHAnsi"/>
              </w:rPr>
            </w:pPr>
            <w:r>
              <w:rPr>
                <w:rFonts w:asciiTheme="minorHAnsi" w:hAnsiTheme="minorHAnsi" w:cstheme="minorHAnsi"/>
              </w:rPr>
              <w:t>Method</w:t>
            </w:r>
          </w:p>
        </w:tc>
        <w:tc>
          <w:tcPr>
            <w:tcW w:w="4568" w:type="dxa"/>
          </w:tcPr>
          <w:p w14:paraId="1B0744CE" w14:textId="77777777" w:rsidR="00F50636" w:rsidRDefault="00F50636" w:rsidP="003F5E36">
            <w:pPr>
              <w:jc w:val="center"/>
              <w:rPr>
                <w:rFonts w:asciiTheme="minorHAnsi" w:hAnsiTheme="minorHAnsi" w:cstheme="minorHAnsi"/>
              </w:rPr>
            </w:pPr>
            <w:r>
              <w:rPr>
                <w:rFonts w:asciiTheme="minorHAnsi" w:hAnsiTheme="minorHAnsi" w:cstheme="minorHAnsi"/>
              </w:rPr>
              <w:t>URI</w:t>
            </w:r>
          </w:p>
        </w:tc>
        <w:tc>
          <w:tcPr>
            <w:tcW w:w="3728" w:type="dxa"/>
          </w:tcPr>
          <w:p w14:paraId="00E75D78" w14:textId="77777777" w:rsidR="00F50636" w:rsidRDefault="00F50636" w:rsidP="003F5E36">
            <w:pPr>
              <w:jc w:val="center"/>
              <w:rPr>
                <w:rFonts w:asciiTheme="minorHAnsi" w:hAnsiTheme="minorHAnsi" w:cstheme="minorHAnsi"/>
              </w:rPr>
            </w:pPr>
            <w:r>
              <w:rPr>
                <w:rFonts w:asciiTheme="minorHAnsi" w:hAnsiTheme="minorHAnsi" w:cstheme="minorHAnsi"/>
              </w:rPr>
              <w:t>Description</w:t>
            </w:r>
          </w:p>
        </w:tc>
      </w:tr>
      <w:tr w:rsidR="00F50636" w14:paraId="5902BFF9" w14:textId="77777777" w:rsidTr="00F50636">
        <w:tc>
          <w:tcPr>
            <w:tcW w:w="1054" w:type="dxa"/>
          </w:tcPr>
          <w:p w14:paraId="584E9897" w14:textId="77777777" w:rsidR="00F50636" w:rsidRDefault="00F50636" w:rsidP="003F5E36">
            <w:pPr>
              <w:rPr>
                <w:rFonts w:asciiTheme="minorHAnsi" w:hAnsiTheme="minorHAnsi" w:cstheme="minorHAnsi"/>
              </w:rPr>
            </w:pPr>
            <w:r>
              <w:rPr>
                <w:rFonts w:asciiTheme="minorHAnsi" w:hAnsiTheme="minorHAnsi" w:cstheme="minorHAnsi"/>
              </w:rPr>
              <w:t>GET</w:t>
            </w:r>
          </w:p>
        </w:tc>
        <w:tc>
          <w:tcPr>
            <w:tcW w:w="4568" w:type="dxa"/>
          </w:tcPr>
          <w:p w14:paraId="5A40B325" w14:textId="39BF450F" w:rsidR="00F50636" w:rsidRDefault="0054537F" w:rsidP="003F5E36">
            <w:pPr>
              <w:rPr>
                <w:rFonts w:asciiTheme="minorHAnsi" w:hAnsiTheme="minorHAnsi" w:cstheme="minorHAnsi"/>
              </w:rPr>
            </w:pPr>
            <w:hyperlink w:anchor="_List_placement_groups" w:history="1">
              <w:r w:rsidR="00F50636" w:rsidRPr="003F5E36">
                <w:rPr>
                  <w:rStyle w:val="af0"/>
                  <w:rFonts w:asciiTheme="minorHAnsi" w:hAnsiTheme="minorHAnsi" w:cstheme="minorHAnsi"/>
                </w:rPr>
                <w:t>/v1/{tenant_id}/placement_groups</w:t>
              </w:r>
            </w:hyperlink>
          </w:p>
        </w:tc>
        <w:tc>
          <w:tcPr>
            <w:tcW w:w="3728" w:type="dxa"/>
          </w:tcPr>
          <w:p w14:paraId="7F25678E" w14:textId="74A79284" w:rsidR="00F50636" w:rsidRDefault="00F50636" w:rsidP="00F50636">
            <w:pPr>
              <w:rPr>
                <w:rFonts w:asciiTheme="minorHAnsi" w:hAnsiTheme="minorHAnsi" w:cstheme="minorHAnsi"/>
              </w:rPr>
            </w:pPr>
            <w:r>
              <w:rPr>
                <w:rFonts w:asciiTheme="minorHAnsi" w:hAnsiTheme="minorHAnsi" w:cstheme="minorHAnsi"/>
              </w:rPr>
              <w:t>Lists detail for all placement groups</w:t>
            </w:r>
          </w:p>
        </w:tc>
      </w:tr>
      <w:tr w:rsidR="00F50636" w14:paraId="4F9E2A22" w14:textId="77777777" w:rsidTr="00F50636">
        <w:tc>
          <w:tcPr>
            <w:tcW w:w="1054" w:type="dxa"/>
          </w:tcPr>
          <w:p w14:paraId="24F2F510" w14:textId="77777777" w:rsidR="00F50636" w:rsidRDefault="00F50636" w:rsidP="003F5E36">
            <w:pPr>
              <w:rPr>
                <w:rFonts w:asciiTheme="minorHAnsi" w:hAnsiTheme="minorHAnsi" w:cstheme="minorHAnsi"/>
              </w:rPr>
            </w:pPr>
            <w:r>
              <w:rPr>
                <w:rFonts w:asciiTheme="minorHAnsi" w:hAnsiTheme="minorHAnsi" w:cstheme="minorHAnsi"/>
              </w:rPr>
              <w:t>GET</w:t>
            </w:r>
          </w:p>
        </w:tc>
        <w:tc>
          <w:tcPr>
            <w:tcW w:w="4568" w:type="dxa"/>
          </w:tcPr>
          <w:p w14:paraId="17B03D22" w14:textId="719C3992" w:rsidR="00F50636" w:rsidRDefault="0054537F" w:rsidP="003F5E36">
            <w:pPr>
              <w:rPr>
                <w:rFonts w:asciiTheme="minorHAnsi" w:hAnsiTheme="minorHAnsi" w:cstheme="minorHAnsi"/>
              </w:rPr>
            </w:pPr>
            <w:hyperlink w:anchor="_Summary_placement_group" w:history="1">
              <w:r w:rsidR="00F50636" w:rsidRPr="003F5E36">
                <w:rPr>
                  <w:rStyle w:val="af0"/>
                  <w:rFonts w:asciiTheme="minorHAnsi" w:hAnsiTheme="minorHAnsi" w:cstheme="minorHAnsi"/>
                </w:rPr>
                <w:t>/v1/{tenant_id}/placement_groups/summary</w:t>
              </w:r>
            </w:hyperlink>
          </w:p>
        </w:tc>
        <w:tc>
          <w:tcPr>
            <w:tcW w:w="3728" w:type="dxa"/>
          </w:tcPr>
          <w:p w14:paraId="5F25FE6B" w14:textId="0579DCBE" w:rsidR="00F50636" w:rsidRDefault="00F50636" w:rsidP="00F50636">
            <w:pPr>
              <w:rPr>
                <w:rFonts w:asciiTheme="minorHAnsi" w:hAnsiTheme="minorHAnsi" w:cstheme="minorHAnsi"/>
              </w:rPr>
            </w:pPr>
            <w:r>
              <w:rPr>
                <w:rFonts w:asciiTheme="minorHAnsi" w:hAnsiTheme="minorHAnsi" w:cstheme="minorHAnsi"/>
              </w:rPr>
              <w:t>Gets summary info of placement groups</w:t>
            </w:r>
          </w:p>
        </w:tc>
      </w:tr>
    </w:tbl>
    <w:p w14:paraId="6F942BA4" w14:textId="38B12D52" w:rsidR="003F5E36" w:rsidRDefault="003F5E36" w:rsidP="00111D69"/>
    <w:p w14:paraId="002472AB" w14:textId="77777777" w:rsidR="003F5E36" w:rsidRDefault="003F5E36">
      <w:pPr>
        <w:spacing w:before="0" w:after="0" w:line="240" w:lineRule="auto"/>
      </w:pPr>
      <w:r>
        <w:br w:type="page"/>
      </w:r>
    </w:p>
    <w:p w14:paraId="477793F9" w14:textId="76A7B004" w:rsidR="00901806" w:rsidRDefault="00901806" w:rsidP="00901806">
      <w:pPr>
        <w:pStyle w:val="4"/>
        <w:rPr>
          <w:rFonts w:asciiTheme="minorHAnsi" w:hAnsiTheme="minorHAnsi" w:cstheme="minorHAnsi"/>
          <w:color w:val="0070C0"/>
          <w:sz w:val="32"/>
          <w:szCs w:val="32"/>
        </w:rPr>
      </w:pPr>
      <w:bookmarkStart w:id="70" w:name="_List_placement_groups"/>
      <w:bookmarkEnd w:id="70"/>
      <w:r w:rsidRPr="003F5E36">
        <w:rPr>
          <w:rFonts w:asciiTheme="minorHAnsi" w:hAnsiTheme="minorHAnsi" w:cstheme="minorHAnsi"/>
          <w:color w:val="0070C0"/>
          <w:sz w:val="32"/>
          <w:szCs w:val="32"/>
        </w:rPr>
        <w:lastRenderedPageBreak/>
        <w:t>List</w:t>
      </w:r>
      <w:r w:rsidR="003F5E36">
        <w:rPr>
          <w:rFonts w:asciiTheme="minorHAnsi" w:hAnsiTheme="minorHAnsi" w:cstheme="minorHAnsi"/>
          <w:color w:val="0070C0"/>
          <w:sz w:val="32"/>
          <w:szCs w:val="32"/>
        </w:rPr>
        <w:t xml:space="preserve"> placement_groups</w:t>
      </w:r>
    </w:p>
    <w:tbl>
      <w:tblPr>
        <w:tblStyle w:val="af1"/>
        <w:tblW w:w="0" w:type="auto"/>
        <w:tblLook w:val="04A0" w:firstRow="1" w:lastRow="0" w:firstColumn="1" w:lastColumn="0" w:noHBand="0" w:noVBand="1"/>
      </w:tblPr>
      <w:tblGrid>
        <w:gridCol w:w="1054"/>
        <w:gridCol w:w="4568"/>
        <w:gridCol w:w="3728"/>
      </w:tblGrid>
      <w:tr w:rsidR="003F5E36" w14:paraId="0999BEE3" w14:textId="77777777" w:rsidTr="003F5E36">
        <w:tc>
          <w:tcPr>
            <w:tcW w:w="1054" w:type="dxa"/>
          </w:tcPr>
          <w:p w14:paraId="6B2B28D5" w14:textId="77777777" w:rsidR="003F5E36" w:rsidRDefault="003F5E36" w:rsidP="003F5E36">
            <w:pPr>
              <w:jc w:val="center"/>
              <w:rPr>
                <w:rFonts w:asciiTheme="minorHAnsi" w:hAnsiTheme="minorHAnsi" w:cstheme="minorHAnsi"/>
              </w:rPr>
            </w:pPr>
            <w:r>
              <w:rPr>
                <w:rFonts w:asciiTheme="minorHAnsi" w:hAnsiTheme="minorHAnsi" w:cstheme="minorHAnsi"/>
              </w:rPr>
              <w:t>Method</w:t>
            </w:r>
          </w:p>
        </w:tc>
        <w:tc>
          <w:tcPr>
            <w:tcW w:w="4568" w:type="dxa"/>
          </w:tcPr>
          <w:p w14:paraId="71CA6F89" w14:textId="77777777" w:rsidR="003F5E36" w:rsidRDefault="003F5E36" w:rsidP="003F5E36">
            <w:pPr>
              <w:jc w:val="center"/>
              <w:rPr>
                <w:rFonts w:asciiTheme="minorHAnsi" w:hAnsiTheme="minorHAnsi" w:cstheme="minorHAnsi"/>
              </w:rPr>
            </w:pPr>
            <w:r>
              <w:rPr>
                <w:rFonts w:asciiTheme="minorHAnsi" w:hAnsiTheme="minorHAnsi" w:cstheme="minorHAnsi"/>
              </w:rPr>
              <w:t>URI</w:t>
            </w:r>
          </w:p>
        </w:tc>
        <w:tc>
          <w:tcPr>
            <w:tcW w:w="3728" w:type="dxa"/>
          </w:tcPr>
          <w:p w14:paraId="7E25C23E" w14:textId="77777777" w:rsidR="003F5E36" w:rsidRDefault="003F5E36" w:rsidP="003F5E36">
            <w:pPr>
              <w:jc w:val="center"/>
              <w:rPr>
                <w:rFonts w:asciiTheme="minorHAnsi" w:hAnsiTheme="minorHAnsi" w:cstheme="minorHAnsi"/>
              </w:rPr>
            </w:pPr>
            <w:r>
              <w:rPr>
                <w:rFonts w:asciiTheme="minorHAnsi" w:hAnsiTheme="minorHAnsi" w:cstheme="minorHAnsi"/>
              </w:rPr>
              <w:t>Description</w:t>
            </w:r>
          </w:p>
        </w:tc>
      </w:tr>
      <w:tr w:rsidR="003F5E36" w14:paraId="378F71F9" w14:textId="77777777" w:rsidTr="003F5E36">
        <w:tc>
          <w:tcPr>
            <w:tcW w:w="1054" w:type="dxa"/>
          </w:tcPr>
          <w:p w14:paraId="6A3CAF67" w14:textId="77777777" w:rsidR="003F5E36" w:rsidRDefault="003F5E36" w:rsidP="003F5E36">
            <w:pPr>
              <w:rPr>
                <w:rFonts w:asciiTheme="minorHAnsi" w:hAnsiTheme="minorHAnsi" w:cstheme="minorHAnsi"/>
              </w:rPr>
            </w:pPr>
            <w:r>
              <w:rPr>
                <w:rFonts w:asciiTheme="minorHAnsi" w:hAnsiTheme="minorHAnsi" w:cstheme="minorHAnsi"/>
              </w:rPr>
              <w:t>GET</w:t>
            </w:r>
          </w:p>
        </w:tc>
        <w:tc>
          <w:tcPr>
            <w:tcW w:w="4568" w:type="dxa"/>
          </w:tcPr>
          <w:p w14:paraId="3521F150" w14:textId="77777777" w:rsidR="003F5E36" w:rsidRDefault="003F5E36" w:rsidP="003F5E36">
            <w:pPr>
              <w:rPr>
                <w:rFonts w:asciiTheme="minorHAnsi" w:hAnsiTheme="minorHAnsi" w:cstheme="minorHAnsi"/>
              </w:rPr>
            </w:pPr>
            <w:r>
              <w:rPr>
                <w:rFonts w:asciiTheme="minorHAnsi" w:hAnsiTheme="minorHAnsi" w:cstheme="minorHAnsi"/>
              </w:rPr>
              <w:t>/v1/{tenant_id}/placement_groups</w:t>
            </w:r>
          </w:p>
        </w:tc>
        <w:tc>
          <w:tcPr>
            <w:tcW w:w="3728" w:type="dxa"/>
          </w:tcPr>
          <w:p w14:paraId="72335D4E" w14:textId="77777777" w:rsidR="003F5E36" w:rsidRDefault="003F5E36" w:rsidP="003F5E36">
            <w:pPr>
              <w:rPr>
                <w:rFonts w:asciiTheme="minorHAnsi" w:hAnsiTheme="minorHAnsi" w:cstheme="minorHAnsi"/>
              </w:rPr>
            </w:pPr>
            <w:r>
              <w:rPr>
                <w:rFonts w:asciiTheme="minorHAnsi" w:hAnsiTheme="minorHAnsi" w:cstheme="minorHAnsi"/>
              </w:rPr>
              <w:t>Lists detail for all placement groups</w:t>
            </w:r>
          </w:p>
        </w:tc>
      </w:tr>
    </w:tbl>
    <w:p w14:paraId="4069D503" w14:textId="77777777" w:rsidR="003F5E36" w:rsidRDefault="003F5E36" w:rsidP="003F5E3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97A2048" w14:textId="371D9A99" w:rsidR="003F5E36" w:rsidRDefault="003F5E36" w:rsidP="003F5E36">
      <w:pPr>
        <w:pStyle w:val="5"/>
      </w:pPr>
      <w:r>
        <w:t>Request</w:t>
      </w:r>
    </w:p>
    <w:p w14:paraId="3D58DDB8" w14:textId="6A77A8C1" w:rsidR="003F5E36" w:rsidRDefault="003F5E36" w:rsidP="003F5E36">
      <w:r>
        <w:t xml:space="preserve">This table shows the URI parameters for the </w:t>
      </w:r>
      <w:r w:rsidR="00633D8B">
        <w:t>list placement groups</w:t>
      </w:r>
      <w:r>
        <w:t xml:space="preserve"> request:</w:t>
      </w:r>
    </w:p>
    <w:tbl>
      <w:tblPr>
        <w:tblStyle w:val="af1"/>
        <w:tblW w:w="0" w:type="auto"/>
        <w:tblLook w:val="04A0" w:firstRow="1" w:lastRow="0" w:firstColumn="1" w:lastColumn="0" w:noHBand="0" w:noVBand="1"/>
      </w:tblPr>
      <w:tblGrid>
        <w:gridCol w:w="2605"/>
        <w:gridCol w:w="1710"/>
        <w:gridCol w:w="5035"/>
      </w:tblGrid>
      <w:tr w:rsidR="003F5E36" w14:paraId="69059B8E" w14:textId="77777777" w:rsidTr="003F5E36">
        <w:tc>
          <w:tcPr>
            <w:tcW w:w="2605" w:type="dxa"/>
          </w:tcPr>
          <w:p w14:paraId="153EB40A" w14:textId="77777777" w:rsidR="003F5E36" w:rsidRDefault="003F5E36" w:rsidP="003F5E36">
            <w:pPr>
              <w:jc w:val="center"/>
            </w:pPr>
            <w:r>
              <w:t>Name</w:t>
            </w:r>
          </w:p>
        </w:tc>
        <w:tc>
          <w:tcPr>
            <w:tcW w:w="1710" w:type="dxa"/>
          </w:tcPr>
          <w:p w14:paraId="218D8F18" w14:textId="77777777" w:rsidR="003F5E36" w:rsidRDefault="003F5E36" w:rsidP="003F5E36">
            <w:pPr>
              <w:jc w:val="center"/>
            </w:pPr>
            <w:r>
              <w:t>Type</w:t>
            </w:r>
          </w:p>
        </w:tc>
        <w:tc>
          <w:tcPr>
            <w:tcW w:w="5035" w:type="dxa"/>
          </w:tcPr>
          <w:p w14:paraId="4EB74CAE" w14:textId="77777777" w:rsidR="003F5E36" w:rsidRDefault="003F5E36" w:rsidP="003F5E36">
            <w:pPr>
              <w:jc w:val="center"/>
            </w:pPr>
            <w:r>
              <w:t>Description</w:t>
            </w:r>
          </w:p>
        </w:tc>
      </w:tr>
      <w:tr w:rsidR="003F5E36" w14:paraId="5D4D3974" w14:textId="77777777" w:rsidTr="003F5E36">
        <w:tc>
          <w:tcPr>
            <w:tcW w:w="2605" w:type="dxa"/>
          </w:tcPr>
          <w:p w14:paraId="172D8974" w14:textId="77777777" w:rsidR="003F5E36" w:rsidRDefault="003F5E36" w:rsidP="003F5E36">
            <w:r>
              <w:t>{tenant_id}</w:t>
            </w:r>
          </w:p>
        </w:tc>
        <w:tc>
          <w:tcPr>
            <w:tcW w:w="1710" w:type="dxa"/>
          </w:tcPr>
          <w:p w14:paraId="48FEEC13" w14:textId="77777777" w:rsidR="003F5E36" w:rsidRDefault="003F5E36" w:rsidP="003F5E36">
            <w:r>
              <w:t>UUID</w:t>
            </w:r>
          </w:p>
        </w:tc>
        <w:tc>
          <w:tcPr>
            <w:tcW w:w="5035" w:type="dxa"/>
          </w:tcPr>
          <w:p w14:paraId="76B372EF" w14:textId="77777777" w:rsidR="003F5E36" w:rsidRDefault="003F5E36" w:rsidP="003F5E36">
            <w:r w:rsidRPr="00AC1588">
              <w:t>The UUID of the tenant in a multi-tenancy cloud.</w:t>
            </w:r>
          </w:p>
        </w:tc>
      </w:tr>
    </w:tbl>
    <w:p w14:paraId="5461C3F8" w14:textId="77777777" w:rsidR="003F5E36" w:rsidRDefault="003F5E36" w:rsidP="003F5E36">
      <w:pPr>
        <w:rPr>
          <w:rFonts w:asciiTheme="minorHAnsi" w:hAnsiTheme="minorHAnsi" w:cstheme="minorHAnsi"/>
        </w:rPr>
      </w:pPr>
      <w:r w:rsidRPr="00E6524E">
        <w:rPr>
          <w:rFonts w:asciiTheme="minorHAnsi" w:hAnsiTheme="minorHAnsi" w:cstheme="minorHAnsi"/>
        </w:rPr>
        <w:t>This operation does not accept a request body.</w:t>
      </w:r>
    </w:p>
    <w:p w14:paraId="6BB7529C" w14:textId="541F2DA4" w:rsidR="00901806" w:rsidRDefault="003F5E36" w:rsidP="003F5E36">
      <w:pPr>
        <w:pStyle w:val="5"/>
      </w:pPr>
      <w:bookmarkStart w:id="71" w:name="OLE_LINK11"/>
      <w:r>
        <w:t>Response</w:t>
      </w:r>
    </w:p>
    <w:bookmarkEnd w:id="71"/>
    <w:p w14:paraId="2420CB61" w14:textId="781D4731" w:rsidR="003F5E36" w:rsidRPr="00EB21A2" w:rsidRDefault="003F5E36" w:rsidP="003F5E36">
      <w:pPr>
        <w:rPr>
          <w:b/>
          <w:sz w:val="24"/>
        </w:rPr>
      </w:pPr>
      <w:r w:rsidRPr="00EB21A2">
        <w:rPr>
          <w:b/>
          <w:sz w:val="24"/>
        </w:rPr>
        <w:t>Examp</w:t>
      </w:r>
      <w:r w:rsidR="00633D8B">
        <w:rPr>
          <w:b/>
          <w:sz w:val="24"/>
        </w:rPr>
        <w:t>le 2.30.</w:t>
      </w:r>
      <w:r w:rsidRPr="00EB21A2">
        <w:rPr>
          <w:b/>
          <w:sz w:val="24"/>
        </w:rPr>
        <w:t xml:space="preserve"> </w:t>
      </w:r>
      <w:r>
        <w:rPr>
          <w:b/>
          <w:sz w:val="24"/>
        </w:rPr>
        <w:t>List placement groups</w:t>
      </w:r>
      <w:r w:rsidRPr="00EB21A2">
        <w:rPr>
          <w:b/>
          <w:sz w:val="24"/>
        </w:rPr>
        <w:t xml:space="preserve">: JSON </w:t>
      </w:r>
      <w:r>
        <w:rPr>
          <w:b/>
          <w:sz w:val="24"/>
        </w:rPr>
        <w:t>response</w:t>
      </w:r>
    </w:p>
    <w:p w14:paraId="1EA0248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00A6E6E8"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"placement_groups": [</w:t>
      </w:r>
    </w:p>
    <w:p w14:paraId="1DF4EFC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8A07B0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"acting": "abc",</w:t>
      </w:r>
    </w:p>
    <w:p w14:paraId="1F9D25B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"state": "st",</w:t>
      </w:r>
    </w:p>
    <w:p w14:paraId="6ABD591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"pg_id": 12345,</w:t>
      </w:r>
    </w:p>
    <w:p w14:paraId="7D0F9F3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"id": 1234,</w:t>
      </w:r>
    </w:p>
    <w:p w14:paraId="5B5D1032"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"up": "true"</w:t>
      </w:r>
    </w:p>
    <w:p w14:paraId="1C4345F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BE04C4E"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6DC26E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"acting": "abc",</w:t>
      </w:r>
    </w:p>
    <w:p w14:paraId="06CE1CB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"state": "st",</w:t>
      </w:r>
    </w:p>
    <w:p w14:paraId="2C30E21D"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"pg_id": 12345,</w:t>
      </w:r>
    </w:p>
    <w:p w14:paraId="6A5F448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"id": 1234,</w:t>
      </w:r>
    </w:p>
    <w:p w14:paraId="63D3FE20"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"up": "true"</w:t>
      </w:r>
    </w:p>
    <w:p w14:paraId="56C8F5BA"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7687D42F"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53E3F35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2F926D25" w14:textId="57FA278A" w:rsidR="003F5E36" w:rsidRDefault="003F5E36">
      <w:pPr>
        <w:spacing w:before="0" w:after="0" w:line="240" w:lineRule="auto"/>
        <w:rPr>
          <w:rFonts w:asciiTheme="minorHAnsi" w:hAnsiTheme="minorHAnsi" w:cstheme="minorHAnsi"/>
        </w:rPr>
      </w:pPr>
      <w:r>
        <w:rPr>
          <w:rFonts w:asciiTheme="minorHAnsi" w:hAnsiTheme="minorHAnsi" w:cstheme="minorHAnsi"/>
        </w:rPr>
        <w:br w:type="page"/>
      </w:r>
    </w:p>
    <w:p w14:paraId="1F71F84A" w14:textId="22FF2A91" w:rsidR="00901806" w:rsidRDefault="00901806" w:rsidP="00901806">
      <w:pPr>
        <w:pStyle w:val="4"/>
        <w:rPr>
          <w:rFonts w:asciiTheme="minorHAnsi" w:hAnsiTheme="minorHAnsi" w:cstheme="minorHAnsi"/>
          <w:color w:val="0070C0"/>
          <w:sz w:val="32"/>
          <w:szCs w:val="32"/>
        </w:rPr>
      </w:pPr>
      <w:bookmarkStart w:id="72" w:name="_Summary_placement_group"/>
      <w:bookmarkEnd w:id="72"/>
      <w:r w:rsidRPr="003F5E36">
        <w:rPr>
          <w:rFonts w:asciiTheme="minorHAnsi" w:hAnsiTheme="minorHAnsi" w:cstheme="minorHAnsi"/>
          <w:color w:val="0070C0"/>
          <w:sz w:val="32"/>
          <w:szCs w:val="32"/>
        </w:rPr>
        <w:lastRenderedPageBreak/>
        <w:t>Summary</w:t>
      </w:r>
      <w:r w:rsidR="003F5E36">
        <w:rPr>
          <w:rFonts w:asciiTheme="minorHAnsi" w:hAnsiTheme="minorHAnsi" w:cstheme="minorHAnsi"/>
          <w:color w:val="0070C0"/>
          <w:sz w:val="32"/>
          <w:szCs w:val="32"/>
        </w:rPr>
        <w:t xml:space="preserve"> placement_group</w:t>
      </w:r>
    </w:p>
    <w:tbl>
      <w:tblPr>
        <w:tblStyle w:val="af1"/>
        <w:tblW w:w="0" w:type="auto"/>
        <w:tblLook w:val="04A0" w:firstRow="1" w:lastRow="0" w:firstColumn="1" w:lastColumn="0" w:noHBand="0" w:noVBand="1"/>
      </w:tblPr>
      <w:tblGrid>
        <w:gridCol w:w="1054"/>
        <w:gridCol w:w="4568"/>
        <w:gridCol w:w="3728"/>
      </w:tblGrid>
      <w:tr w:rsidR="003F5E36" w14:paraId="04FB21EF" w14:textId="77777777" w:rsidTr="003F5E36">
        <w:tc>
          <w:tcPr>
            <w:tcW w:w="1054" w:type="dxa"/>
          </w:tcPr>
          <w:p w14:paraId="1AF2B59C" w14:textId="77777777" w:rsidR="003F5E36" w:rsidRDefault="003F5E36" w:rsidP="003F5E36">
            <w:pPr>
              <w:jc w:val="center"/>
              <w:rPr>
                <w:rFonts w:asciiTheme="minorHAnsi" w:hAnsiTheme="minorHAnsi" w:cstheme="minorHAnsi"/>
              </w:rPr>
            </w:pPr>
            <w:r>
              <w:rPr>
                <w:rFonts w:asciiTheme="minorHAnsi" w:hAnsiTheme="minorHAnsi" w:cstheme="minorHAnsi"/>
              </w:rPr>
              <w:t>Method</w:t>
            </w:r>
          </w:p>
        </w:tc>
        <w:tc>
          <w:tcPr>
            <w:tcW w:w="4568" w:type="dxa"/>
          </w:tcPr>
          <w:p w14:paraId="6C2DD4FF" w14:textId="77777777" w:rsidR="003F5E36" w:rsidRDefault="003F5E36" w:rsidP="003F5E36">
            <w:pPr>
              <w:jc w:val="center"/>
              <w:rPr>
                <w:rFonts w:asciiTheme="minorHAnsi" w:hAnsiTheme="minorHAnsi" w:cstheme="minorHAnsi"/>
              </w:rPr>
            </w:pPr>
            <w:r>
              <w:rPr>
                <w:rFonts w:asciiTheme="minorHAnsi" w:hAnsiTheme="minorHAnsi" w:cstheme="minorHAnsi"/>
              </w:rPr>
              <w:t>URI</w:t>
            </w:r>
          </w:p>
        </w:tc>
        <w:tc>
          <w:tcPr>
            <w:tcW w:w="3728" w:type="dxa"/>
          </w:tcPr>
          <w:p w14:paraId="355124BC" w14:textId="77777777" w:rsidR="003F5E36" w:rsidRDefault="003F5E36" w:rsidP="003F5E36">
            <w:pPr>
              <w:jc w:val="center"/>
              <w:rPr>
                <w:rFonts w:asciiTheme="minorHAnsi" w:hAnsiTheme="minorHAnsi" w:cstheme="minorHAnsi"/>
              </w:rPr>
            </w:pPr>
            <w:r>
              <w:rPr>
                <w:rFonts w:asciiTheme="minorHAnsi" w:hAnsiTheme="minorHAnsi" w:cstheme="minorHAnsi"/>
              </w:rPr>
              <w:t>Description</w:t>
            </w:r>
          </w:p>
        </w:tc>
      </w:tr>
      <w:tr w:rsidR="003F5E36" w14:paraId="26EEF748" w14:textId="77777777" w:rsidTr="003F5E36">
        <w:tc>
          <w:tcPr>
            <w:tcW w:w="1054" w:type="dxa"/>
          </w:tcPr>
          <w:p w14:paraId="715A09AD" w14:textId="77777777" w:rsidR="003F5E36" w:rsidRDefault="003F5E36" w:rsidP="003F5E36">
            <w:pPr>
              <w:rPr>
                <w:rFonts w:asciiTheme="minorHAnsi" w:hAnsiTheme="minorHAnsi" w:cstheme="minorHAnsi"/>
              </w:rPr>
            </w:pPr>
            <w:r>
              <w:rPr>
                <w:rFonts w:asciiTheme="minorHAnsi" w:hAnsiTheme="minorHAnsi" w:cstheme="minorHAnsi"/>
              </w:rPr>
              <w:t>GET</w:t>
            </w:r>
          </w:p>
        </w:tc>
        <w:tc>
          <w:tcPr>
            <w:tcW w:w="4568" w:type="dxa"/>
          </w:tcPr>
          <w:p w14:paraId="263215BB" w14:textId="77777777" w:rsidR="003F5E36" w:rsidRDefault="003F5E36" w:rsidP="003F5E36">
            <w:pPr>
              <w:rPr>
                <w:rFonts w:asciiTheme="minorHAnsi" w:hAnsiTheme="minorHAnsi" w:cstheme="minorHAnsi"/>
              </w:rPr>
            </w:pPr>
            <w:r w:rsidRPr="00F50636">
              <w:rPr>
                <w:rFonts w:asciiTheme="minorHAnsi" w:hAnsiTheme="minorHAnsi" w:cstheme="minorHAnsi"/>
              </w:rPr>
              <w:t>/v1/{tenant_id</w:t>
            </w:r>
            <w:r>
              <w:rPr>
                <w:rFonts w:asciiTheme="minorHAnsi" w:hAnsiTheme="minorHAnsi" w:cstheme="minorHAnsi"/>
              </w:rPr>
              <w:t>}/placement_groups/summary</w:t>
            </w:r>
          </w:p>
        </w:tc>
        <w:tc>
          <w:tcPr>
            <w:tcW w:w="3728" w:type="dxa"/>
          </w:tcPr>
          <w:p w14:paraId="6A785F5A" w14:textId="77777777" w:rsidR="003F5E36" w:rsidRDefault="003F5E36" w:rsidP="003F5E36">
            <w:pPr>
              <w:rPr>
                <w:rFonts w:asciiTheme="minorHAnsi" w:hAnsiTheme="minorHAnsi" w:cstheme="minorHAnsi"/>
              </w:rPr>
            </w:pPr>
            <w:r>
              <w:rPr>
                <w:rFonts w:asciiTheme="minorHAnsi" w:hAnsiTheme="minorHAnsi" w:cstheme="minorHAnsi"/>
              </w:rPr>
              <w:t>Gets summary info of placement groups</w:t>
            </w:r>
          </w:p>
        </w:tc>
      </w:tr>
    </w:tbl>
    <w:p w14:paraId="3B60B509" w14:textId="77777777" w:rsidR="003F5E36" w:rsidRDefault="003F5E36" w:rsidP="003F5E36">
      <w:pPr>
        <w:rPr>
          <w:rFonts w:asciiTheme="minorHAnsi" w:hAnsiTheme="minorHAnsi" w:cstheme="minorHAnsi"/>
        </w:rPr>
      </w:pPr>
      <w:bookmarkStart w:id="73" w:name="OLE_LINK12"/>
      <w:bookmarkStart w:id="74" w:name="OLE_LINK13"/>
      <w:r w:rsidRPr="00AC1588">
        <w:rPr>
          <w:rFonts w:asciiTheme="minorHAnsi" w:hAnsiTheme="minorHAnsi" w:cstheme="minorHAnsi"/>
          <w:b/>
        </w:rPr>
        <w:t>Normal response codes:</w:t>
      </w:r>
      <w:r>
        <w:rPr>
          <w:rFonts w:asciiTheme="minorHAnsi" w:hAnsiTheme="minorHAnsi" w:cstheme="minorHAnsi"/>
        </w:rPr>
        <w:t xml:space="preserve"> 200</w:t>
      </w:r>
    </w:p>
    <w:p w14:paraId="080DE3C7" w14:textId="3AEFB6B2" w:rsidR="003F5E36" w:rsidRDefault="003F5E36" w:rsidP="003F5E36">
      <w:pPr>
        <w:pStyle w:val="5"/>
      </w:pPr>
      <w:r>
        <w:t>Request</w:t>
      </w:r>
    </w:p>
    <w:p w14:paraId="4E4E4681" w14:textId="43EDA89B" w:rsidR="003F5E36" w:rsidRDefault="003F5E36" w:rsidP="003F5E36">
      <w:r>
        <w:t xml:space="preserve">This table shows the URI parameters for the </w:t>
      </w:r>
      <w:r w:rsidR="00633D8B">
        <w:t>summary placement group</w:t>
      </w:r>
      <w:r>
        <w:t xml:space="preserve"> request:</w:t>
      </w:r>
    </w:p>
    <w:tbl>
      <w:tblPr>
        <w:tblStyle w:val="af1"/>
        <w:tblW w:w="0" w:type="auto"/>
        <w:tblLook w:val="04A0" w:firstRow="1" w:lastRow="0" w:firstColumn="1" w:lastColumn="0" w:noHBand="0" w:noVBand="1"/>
      </w:tblPr>
      <w:tblGrid>
        <w:gridCol w:w="2605"/>
        <w:gridCol w:w="1710"/>
        <w:gridCol w:w="5035"/>
      </w:tblGrid>
      <w:tr w:rsidR="003F5E36" w14:paraId="61CF46B5" w14:textId="77777777" w:rsidTr="003F5E36">
        <w:tc>
          <w:tcPr>
            <w:tcW w:w="2605" w:type="dxa"/>
          </w:tcPr>
          <w:p w14:paraId="2BF3ACD0" w14:textId="77777777" w:rsidR="003F5E36" w:rsidRDefault="003F5E36" w:rsidP="003F5E36">
            <w:pPr>
              <w:jc w:val="center"/>
            </w:pPr>
            <w:r>
              <w:t>Name</w:t>
            </w:r>
          </w:p>
        </w:tc>
        <w:tc>
          <w:tcPr>
            <w:tcW w:w="1710" w:type="dxa"/>
          </w:tcPr>
          <w:p w14:paraId="3E397B42" w14:textId="77777777" w:rsidR="003F5E36" w:rsidRDefault="003F5E36" w:rsidP="003F5E36">
            <w:pPr>
              <w:jc w:val="center"/>
            </w:pPr>
            <w:r>
              <w:t>Type</w:t>
            </w:r>
          </w:p>
        </w:tc>
        <w:tc>
          <w:tcPr>
            <w:tcW w:w="5035" w:type="dxa"/>
          </w:tcPr>
          <w:p w14:paraId="3E3A68B2" w14:textId="77777777" w:rsidR="003F5E36" w:rsidRDefault="003F5E36" w:rsidP="003F5E36">
            <w:pPr>
              <w:jc w:val="center"/>
            </w:pPr>
            <w:r>
              <w:t>Description</w:t>
            </w:r>
          </w:p>
        </w:tc>
      </w:tr>
      <w:tr w:rsidR="003F5E36" w14:paraId="5A71CEA3" w14:textId="77777777" w:rsidTr="003F5E36">
        <w:tc>
          <w:tcPr>
            <w:tcW w:w="2605" w:type="dxa"/>
          </w:tcPr>
          <w:p w14:paraId="67D889FC" w14:textId="77777777" w:rsidR="003F5E36" w:rsidRDefault="003F5E36" w:rsidP="003F5E36">
            <w:r>
              <w:t>{tenant_id}</w:t>
            </w:r>
          </w:p>
        </w:tc>
        <w:tc>
          <w:tcPr>
            <w:tcW w:w="1710" w:type="dxa"/>
          </w:tcPr>
          <w:p w14:paraId="79326887" w14:textId="77777777" w:rsidR="003F5E36" w:rsidRDefault="003F5E36" w:rsidP="003F5E36">
            <w:r>
              <w:t>UUID</w:t>
            </w:r>
          </w:p>
        </w:tc>
        <w:tc>
          <w:tcPr>
            <w:tcW w:w="5035" w:type="dxa"/>
          </w:tcPr>
          <w:p w14:paraId="1DE0F709" w14:textId="77777777" w:rsidR="003F5E36" w:rsidRDefault="003F5E36" w:rsidP="003F5E36">
            <w:r w:rsidRPr="00AC1588">
              <w:t>The UUID of the tenant in a multi-tenancy cloud.</w:t>
            </w:r>
          </w:p>
        </w:tc>
      </w:tr>
    </w:tbl>
    <w:p w14:paraId="5B113029" w14:textId="77777777" w:rsidR="003F5E36" w:rsidRDefault="003F5E36" w:rsidP="003F5E36">
      <w:pPr>
        <w:rPr>
          <w:rFonts w:asciiTheme="minorHAnsi" w:hAnsiTheme="minorHAnsi" w:cstheme="minorHAnsi"/>
        </w:rPr>
      </w:pPr>
      <w:r w:rsidRPr="00E6524E">
        <w:rPr>
          <w:rFonts w:asciiTheme="minorHAnsi" w:hAnsiTheme="minorHAnsi" w:cstheme="minorHAnsi"/>
        </w:rPr>
        <w:t>This operation does not accept a request body.</w:t>
      </w:r>
    </w:p>
    <w:p w14:paraId="59A54D58" w14:textId="444D2CFC" w:rsidR="00901806" w:rsidRDefault="00901806" w:rsidP="003F5E36">
      <w:pPr>
        <w:pStyle w:val="5"/>
      </w:pPr>
      <w:r w:rsidRPr="00DA3F56">
        <w:t>Resp</w:t>
      </w:r>
      <w:r w:rsidR="003F5E36">
        <w:t>onse</w:t>
      </w:r>
    </w:p>
    <w:bookmarkEnd w:id="73"/>
    <w:bookmarkEnd w:id="74"/>
    <w:p w14:paraId="28EAC81C" w14:textId="75D4E351" w:rsidR="003F5E36" w:rsidRPr="00EB21A2" w:rsidRDefault="003F5E36" w:rsidP="003F5E36">
      <w:pPr>
        <w:rPr>
          <w:b/>
          <w:sz w:val="24"/>
        </w:rPr>
      </w:pPr>
      <w:r w:rsidRPr="00EB21A2">
        <w:rPr>
          <w:b/>
          <w:sz w:val="24"/>
        </w:rPr>
        <w:t>Examp</w:t>
      </w:r>
      <w:r w:rsidR="00633D8B">
        <w:rPr>
          <w:b/>
          <w:sz w:val="24"/>
        </w:rPr>
        <w:t>le 2.31.</w:t>
      </w:r>
      <w:r w:rsidRPr="00EB21A2">
        <w:rPr>
          <w:b/>
          <w:sz w:val="24"/>
        </w:rPr>
        <w:t xml:space="preserve"> </w:t>
      </w:r>
      <w:r>
        <w:rPr>
          <w:b/>
          <w:sz w:val="24"/>
        </w:rPr>
        <w:t>Summary placement group</w:t>
      </w:r>
      <w:r w:rsidRPr="00EB21A2">
        <w:rPr>
          <w:b/>
          <w:sz w:val="24"/>
        </w:rPr>
        <w:t xml:space="preserve">: JSON </w:t>
      </w:r>
      <w:r>
        <w:rPr>
          <w:b/>
          <w:sz w:val="24"/>
        </w:rPr>
        <w:t>response</w:t>
      </w:r>
    </w:p>
    <w:p w14:paraId="5705B3C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w:t>
      </w:r>
    </w:p>
    <w:p w14:paraId="10CF655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"placement_group-summary": {</w:t>
      </w:r>
    </w:p>
    <w:p w14:paraId="7F6E7D7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"bytes_total": 42899341312,</w:t>
      </w:r>
    </w:p>
    <w:p w14:paraId="4CD0EC9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"degraded_objects": 0,</w:t>
      </w:r>
    </w:p>
    <w:p w14:paraId="06104D8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"num_pgs": 399,</w:t>
      </w:r>
    </w:p>
    <w:p w14:paraId="3A7AAEC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"data_bytes": 1878,</w:t>
      </w:r>
    </w:p>
    <w:p w14:paraId="0F90ACE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"degraded_total": 0,</w:t>
      </w:r>
    </w:p>
    <w:p w14:paraId="3C45661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"bytes_used": 162758656,</w:t>
      </w:r>
    </w:p>
    <w:p w14:paraId="4D697FB4"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"unfound_ratio": 0,</w:t>
      </w:r>
    </w:p>
    <w:p w14:paraId="6354FAF3"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"op_per_sec": 0,</w:t>
      </w:r>
    </w:p>
    <w:p w14:paraId="4E2C1EF5"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"write_bytes_sec": 0,</w:t>
      </w:r>
    </w:p>
    <w:p w14:paraId="0DAC7F50"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"updated_at": "2015-10-28 15:50:34",</w:t>
      </w:r>
    </w:p>
    <w:p w14:paraId="2D9CDF8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"unfound_objects": 0,</w:t>
      </w:r>
    </w:p>
    <w:p w14:paraId="7638121C"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"version": 338,</w:t>
      </w:r>
    </w:p>
    <w:p w14:paraId="601BB4B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"pgs_by_state": [</w:t>
      </w:r>
    </w:p>
    <w:p w14:paraId="21F14DD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143034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"count": 399,</w:t>
      </w:r>
    </w:p>
    <w:p w14:paraId="42E15EAF"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"state_name": "active+clean"</w:t>
      </w:r>
    </w:p>
    <w:p w14:paraId="5AFA39A3"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4C8208CB"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339820C6"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"read_bytes_sec": 0,</w:t>
      </w:r>
    </w:p>
    <w:p w14:paraId="6E2E1B4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"degraded_ratio": 0,</w:t>
      </w:r>
    </w:p>
    <w:p w14:paraId="79D95A57"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"bytes_avail": 42736582656,</w:t>
      </w:r>
    </w:p>
    <w:p w14:paraId="226BBD02"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"unfound_total": 0</w:t>
      </w:r>
    </w:p>
    <w:p w14:paraId="1A3EC3E1"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t xml:space="preserve">    }</w:t>
      </w:r>
    </w:p>
    <w:p w14:paraId="74ED5385" w14:textId="77777777" w:rsidR="00901806" w:rsidRPr="00DA3F56" w:rsidRDefault="00901806" w:rsidP="003F5E36">
      <w:pPr>
        <w:pStyle w:val="CodeBlock"/>
        <w:ind w:left="0"/>
        <w:rPr>
          <w:rFonts w:asciiTheme="minorHAnsi" w:hAnsiTheme="minorHAnsi" w:cstheme="minorHAnsi"/>
        </w:rPr>
      </w:pPr>
      <w:r w:rsidRPr="00DA3F56">
        <w:rPr>
          <w:rFonts w:asciiTheme="minorHAnsi" w:hAnsiTheme="minorHAnsi" w:cstheme="minorHAnsi"/>
        </w:rPr>
        <w:lastRenderedPageBreak/>
        <w:t>}</w:t>
      </w:r>
    </w:p>
    <w:p w14:paraId="4992B1E0" w14:textId="25D86BCA" w:rsidR="003F5E36" w:rsidRDefault="003F5E36">
      <w:pPr>
        <w:spacing w:before="0" w:after="0" w:line="240" w:lineRule="auto"/>
        <w:rPr>
          <w:rFonts w:asciiTheme="minorHAnsi" w:hAnsiTheme="minorHAnsi" w:cstheme="minorHAnsi"/>
        </w:rPr>
      </w:pPr>
      <w:r>
        <w:rPr>
          <w:rFonts w:asciiTheme="minorHAnsi" w:hAnsiTheme="minorHAnsi" w:cstheme="minorHAnsi"/>
        </w:rPr>
        <w:br w:type="page"/>
      </w:r>
    </w:p>
    <w:p w14:paraId="1BBEBD63" w14:textId="47AFD105" w:rsidR="00901806" w:rsidRDefault="003F5E36" w:rsidP="00901806">
      <w:pPr>
        <w:pStyle w:val="3"/>
        <w:rPr>
          <w:rFonts w:asciiTheme="minorHAnsi" w:hAnsiTheme="minorHAnsi" w:cstheme="minorHAnsi"/>
          <w:sz w:val="36"/>
          <w:szCs w:val="36"/>
        </w:rPr>
      </w:pPr>
      <w:bookmarkStart w:id="75" w:name="_Toc434485889"/>
      <w:bookmarkStart w:id="76" w:name="_Toc441503638"/>
      <w:r w:rsidRPr="003F5E36">
        <w:rPr>
          <w:rFonts w:asciiTheme="minorHAnsi" w:hAnsiTheme="minorHAnsi" w:cstheme="minorHAnsi"/>
          <w:sz w:val="36"/>
          <w:szCs w:val="36"/>
        </w:rPr>
        <w:lastRenderedPageBreak/>
        <w:t>P</w:t>
      </w:r>
      <w:r w:rsidR="00901806" w:rsidRPr="003F5E36">
        <w:rPr>
          <w:rFonts w:asciiTheme="minorHAnsi" w:hAnsiTheme="minorHAnsi" w:cstheme="minorHAnsi"/>
          <w:sz w:val="36"/>
          <w:szCs w:val="36"/>
        </w:rPr>
        <w:t>o</w:t>
      </w:r>
      <w:r w:rsidR="00593125">
        <w:rPr>
          <w:rFonts w:asciiTheme="minorHAnsi" w:hAnsiTheme="minorHAnsi" w:cstheme="minorHAnsi"/>
          <w:sz w:val="36"/>
          <w:szCs w:val="36"/>
        </w:rPr>
        <w:t>ol</w:t>
      </w:r>
      <w:r w:rsidR="00901806" w:rsidRPr="003F5E36">
        <w:rPr>
          <w:rFonts w:asciiTheme="minorHAnsi" w:hAnsiTheme="minorHAnsi" w:cstheme="minorHAnsi"/>
          <w:sz w:val="36"/>
          <w:szCs w:val="36"/>
        </w:rPr>
        <w:t>usage</w:t>
      </w:r>
      <w:bookmarkEnd w:id="75"/>
      <w:bookmarkEnd w:id="76"/>
    </w:p>
    <w:p w14:paraId="5887B7D6" w14:textId="50E7F35A" w:rsidR="00593125" w:rsidRDefault="00593125" w:rsidP="00593125">
      <w:pPr>
        <w:rPr>
          <w:rFonts w:asciiTheme="minorHAnsi" w:hAnsiTheme="minorHAnsi" w:cstheme="minorHAnsi"/>
        </w:rPr>
      </w:pPr>
      <w:r>
        <w:rPr>
          <w:rFonts w:asciiTheme="minorHAnsi" w:hAnsiTheme="minorHAnsi" w:cstheme="minorHAnsi"/>
        </w:rPr>
        <w:t>The pool usage of vsm cluster.</w:t>
      </w:r>
    </w:p>
    <w:tbl>
      <w:tblPr>
        <w:tblStyle w:val="af1"/>
        <w:tblW w:w="0" w:type="auto"/>
        <w:tblLook w:val="04A0" w:firstRow="1" w:lastRow="0" w:firstColumn="1" w:lastColumn="0" w:noHBand="0" w:noVBand="1"/>
      </w:tblPr>
      <w:tblGrid>
        <w:gridCol w:w="1054"/>
        <w:gridCol w:w="4568"/>
        <w:gridCol w:w="3728"/>
      </w:tblGrid>
      <w:tr w:rsidR="00593125" w14:paraId="05A9F722" w14:textId="77777777" w:rsidTr="001D6AB5">
        <w:tc>
          <w:tcPr>
            <w:tcW w:w="1054" w:type="dxa"/>
          </w:tcPr>
          <w:p w14:paraId="69A461A2"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62427C56"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2BA8CC14"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3F4B0888" w14:textId="77777777" w:rsidTr="001D6AB5">
        <w:tc>
          <w:tcPr>
            <w:tcW w:w="1054" w:type="dxa"/>
          </w:tcPr>
          <w:p w14:paraId="7FBA18CE" w14:textId="77777777" w:rsidR="00593125" w:rsidRDefault="00593125" w:rsidP="001D6AB5">
            <w:pPr>
              <w:rPr>
                <w:rFonts w:asciiTheme="minorHAnsi" w:hAnsiTheme="minorHAnsi" w:cstheme="minorHAnsi"/>
              </w:rPr>
            </w:pPr>
            <w:r>
              <w:rPr>
                <w:rFonts w:asciiTheme="minorHAnsi" w:hAnsiTheme="minorHAnsi" w:cstheme="minorHAnsi" w:hint="eastAsia"/>
              </w:rPr>
              <w:t>POST</w:t>
            </w:r>
          </w:p>
        </w:tc>
        <w:tc>
          <w:tcPr>
            <w:tcW w:w="4568" w:type="dxa"/>
          </w:tcPr>
          <w:p w14:paraId="21568F8C" w14:textId="14932D11" w:rsidR="00593125" w:rsidRPr="003E13E4" w:rsidRDefault="0054537F" w:rsidP="001D6AB5">
            <w:pPr>
              <w:rPr>
                <w:rFonts w:asciiTheme="minorHAnsi" w:hAnsiTheme="minorHAnsi" w:cstheme="minorHAnsi"/>
              </w:rPr>
            </w:pPr>
            <w:hyperlink w:anchor="_Create_poolusage" w:history="1">
              <w:r w:rsidR="00593125" w:rsidRPr="00593125">
                <w:rPr>
                  <w:rStyle w:val="af0"/>
                  <w:rFonts w:asciiTheme="minorHAnsi" w:hAnsiTheme="minorHAnsi" w:cstheme="minorHAnsi"/>
                </w:rPr>
                <w:t>/v1/{tenant_id}/poolusages</w:t>
              </w:r>
            </w:hyperlink>
          </w:p>
        </w:tc>
        <w:tc>
          <w:tcPr>
            <w:tcW w:w="3728" w:type="dxa"/>
          </w:tcPr>
          <w:p w14:paraId="10CDB951" w14:textId="77D51AC2" w:rsidR="00593125" w:rsidRPr="00DA3F56" w:rsidRDefault="00593125" w:rsidP="001D6AB5">
            <w:pPr>
              <w:rPr>
                <w:rFonts w:asciiTheme="minorHAnsi" w:hAnsiTheme="minorHAnsi" w:cstheme="minorHAnsi"/>
              </w:rPr>
            </w:pPr>
            <w:r>
              <w:rPr>
                <w:rFonts w:asciiTheme="minorHAnsi" w:hAnsiTheme="minorHAnsi" w:cstheme="minorHAnsi"/>
              </w:rPr>
              <w:t xml:space="preserve">Presents pools to openstack </w:t>
            </w:r>
          </w:p>
        </w:tc>
      </w:tr>
      <w:tr w:rsidR="00593125" w14:paraId="71EC05F2" w14:textId="77777777" w:rsidTr="00593125">
        <w:tc>
          <w:tcPr>
            <w:tcW w:w="1054" w:type="dxa"/>
          </w:tcPr>
          <w:p w14:paraId="01D6C17B"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26C92C0E" w14:textId="19E9D9B8" w:rsidR="00593125" w:rsidRDefault="0054537F" w:rsidP="001D6AB5">
            <w:pPr>
              <w:rPr>
                <w:rFonts w:asciiTheme="minorHAnsi" w:hAnsiTheme="minorHAnsi" w:cstheme="minorHAnsi"/>
              </w:rPr>
            </w:pPr>
            <w:hyperlink w:anchor="_List_poolusages" w:history="1">
              <w:r w:rsidR="00593125" w:rsidRPr="00593125">
                <w:rPr>
                  <w:rStyle w:val="af0"/>
                  <w:rFonts w:asciiTheme="minorHAnsi" w:hAnsiTheme="minorHAnsi" w:cstheme="minorHAnsi"/>
                </w:rPr>
                <w:t>/v1/{tenant_id}/poolusages</w:t>
              </w:r>
            </w:hyperlink>
          </w:p>
        </w:tc>
        <w:tc>
          <w:tcPr>
            <w:tcW w:w="3728" w:type="dxa"/>
          </w:tcPr>
          <w:p w14:paraId="0EABDA8D" w14:textId="503F7606" w:rsidR="00593125" w:rsidRDefault="00593125" w:rsidP="00593125">
            <w:pPr>
              <w:rPr>
                <w:rFonts w:asciiTheme="minorHAnsi" w:hAnsiTheme="minorHAnsi" w:cstheme="minorHAnsi"/>
              </w:rPr>
            </w:pPr>
            <w:r>
              <w:rPr>
                <w:rFonts w:asciiTheme="minorHAnsi" w:hAnsiTheme="minorHAnsi" w:cstheme="minorHAnsi"/>
              </w:rPr>
              <w:t>Lists detail for all pool usages</w:t>
            </w:r>
          </w:p>
        </w:tc>
      </w:tr>
      <w:tr w:rsidR="0007441C" w14:paraId="04B07C2A" w14:textId="77777777" w:rsidTr="00593125">
        <w:tc>
          <w:tcPr>
            <w:tcW w:w="1054" w:type="dxa"/>
          </w:tcPr>
          <w:p w14:paraId="54E819AF" w14:textId="01980318" w:rsidR="0007441C" w:rsidRDefault="0007441C" w:rsidP="001D6AB5">
            <w:pPr>
              <w:rPr>
                <w:rFonts w:asciiTheme="minorHAnsi" w:hAnsiTheme="minorHAnsi" w:cstheme="minorHAnsi"/>
              </w:rPr>
            </w:pPr>
            <w:r>
              <w:rPr>
                <w:rFonts w:asciiTheme="minorHAnsi" w:hAnsiTheme="minorHAnsi" w:cstheme="minorHAnsi"/>
              </w:rPr>
              <w:t>POST</w:t>
            </w:r>
          </w:p>
        </w:tc>
        <w:tc>
          <w:tcPr>
            <w:tcW w:w="4568" w:type="dxa"/>
          </w:tcPr>
          <w:p w14:paraId="672E2185" w14:textId="6A1F505F" w:rsidR="0007441C" w:rsidRDefault="0054537F" w:rsidP="001D6AB5">
            <w:hyperlink w:anchor="_Revoke_pool" w:history="1">
              <w:r w:rsidR="0007441C" w:rsidRPr="008F7F41">
                <w:rPr>
                  <w:rStyle w:val="af0"/>
                </w:rPr>
                <w:t>/v1/{tenant_id}/poolusages/revoke_pool</w:t>
              </w:r>
            </w:hyperlink>
          </w:p>
        </w:tc>
        <w:tc>
          <w:tcPr>
            <w:tcW w:w="3728" w:type="dxa"/>
          </w:tcPr>
          <w:p w14:paraId="6FC8C813" w14:textId="4CE8B2C2" w:rsidR="0007441C" w:rsidRDefault="0007441C" w:rsidP="00593125">
            <w:pPr>
              <w:rPr>
                <w:rFonts w:asciiTheme="minorHAnsi" w:hAnsiTheme="minorHAnsi" w:cstheme="minorHAnsi"/>
              </w:rPr>
            </w:pPr>
            <w:r>
              <w:rPr>
                <w:rFonts w:asciiTheme="minorHAnsi" w:hAnsiTheme="minorHAnsi" w:cstheme="minorHAnsi"/>
              </w:rPr>
              <w:t>Revokes pool from openstack</w:t>
            </w:r>
          </w:p>
        </w:tc>
      </w:tr>
    </w:tbl>
    <w:p w14:paraId="055D3E77" w14:textId="6D6F9E22" w:rsidR="003F5E36" w:rsidRPr="003F5E36" w:rsidRDefault="00593125" w:rsidP="00593125">
      <w:pPr>
        <w:spacing w:before="0" w:after="0" w:line="240" w:lineRule="auto"/>
      </w:pPr>
      <w:r>
        <w:br w:type="page"/>
      </w:r>
    </w:p>
    <w:p w14:paraId="7F743EBA" w14:textId="2B01FAE3" w:rsidR="00901806" w:rsidRDefault="00901806" w:rsidP="00901806">
      <w:pPr>
        <w:pStyle w:val="4"/>
        <w:rPr>
          <w:rFonts w:asciiTheme="minorHAnsi" w:hAnsiTheme="minorHAnsi" w:cstheme="minorHAnsi"/>
          <w:color w:val="0070C0"/>
          <w:sz w:val="32"/>
          <w:szCs w:val="32"/>
        </w:rPr>
      </w:pPr>
      <w:bookmarkStart w:id="77" w:name="_Create_poolusage"/>
      <w:bookmarkEnd w:id="77"/>
      <w:r w:rsidRPr="00593125">
        <w:rPr>
          <w:rFonts w:asciiTheme="minorHAnsi" w:hAnsiTheme="minorHAnsi" w:cstheme="minorHAnsi"/>
          <w:color w:val="0070C0"/>
          <w:sz w:val="32"/>
          <w:szCs w:val="32"/>
        </w:rPr>
        <w:lastRenderedPageBreak/>
        <w:t>Create</w:t>
      </w:r>
      <w:r w:rsidR="00593125">
        <w:rPr>
          <w:rFonts w:asciiTheme="minorHAnsi" w:hAnsiTheme="minorHAnsi" w:cstheme="minorHAnsi"/>
          <w:color w:val="0070C0"/>
          <w:sz w:val="32"/>
          <w:szCs w:val="32"/>
        </w:rPr>
        <w:t xml:space="preserve"> poolusage</w:t>
      </w:r>
    </w:p>
    <w:tbl>
      <w:tblPr>
        <w:tblStyle w:val="af1"/>
        <w:tblW w:w="0" w:type="auto"/>
        <w:tblLook w:val="04A0" w:firstRow="1" w:lastRow="0" w:firstColumn="1" w:lastColumn="0" w:noHBand="0" w:noVBand="1"/>
      </w:tblPr>
      <w:tblGrid>
        <w:gridCol w:w="1054"/>
        <w:gridCol w:w="4568"/>
        <w:gridCol w:w="3728"/>
      </w:tblGrid>
      <w:tr w:rsidR="00593125" w14:paraId="4D94841E" w14:textId="77777777" w:rsidTr="001D6AB5">
        <w:tc>
          <w:tcPr>
            <w:tcW w:w="1054" w:type="dxa"/>
          </w:tcPr>
          <w:p w14:paraId="4DF97D5B"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774AF6AE"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11E65D43"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24D62D0B" w14:textId="77777777" w:rsidTr="001D6AB5">
        <w:tc>
          <w:tcPr>
            <w:tcW w:w="1054" w:type="dxa"/>
          </w:tcPr>
          <w:p w14:paraId="559D5641" w14:textId="77777777" w:rsidR="00593125" w:rsidRDefault="00593125" w:rsidP="001D6AB5">
            <w:pPr>
              <w:rPr>
                <w:rFonts w:asciiTheme="minorHAnsi" w:hAnsiTheme="minorHAnsi" w:cstheme="minorHAnsi"/>
              </w:rPr>
            </w:pPr>
            <w:r>
              <w:rPr>
                <w:rFonts w:asciiTheme="minorHAnsi" w:hAnsiTheme="minorHAnsi" w:cstheme="minorHAnsi" w:hint="eastAsia"/>
              </w:rPr>
              <w:t>POST</w:t>
            </w:r>
          </w:p>
        </w:tc>
        <w:tc>
          <w:tcPr>
            <w:tcW w:w="4568" w:type="dxa"/>
          </w:tcPr>
          <w:p w14:paraId="1002CFE9" w14:textId="77777777" w:rsidR="00593125" w:rsidRPr="003E13E4" w:rsidRDefault="00593125" w:rsidP="001D6AB5">
            <w:pPr>
              <w:rPr>
                <w:rFonts w:asciiTheme="minorHAnsi" w:hAnsiTheme="minorHAnsi" w:cstheme="minorHAnsi"/>
              </w:rPr>
            </w:pPr>
            <w:r>
              <w:rPr>
                <w:rFonts w:asciiTheme="minorHAnsi" w:hAnsiTheme="minorHAnsi" w:cstheme="minorHAnsi"/>
              </w:rPr>
              <w:t>/v1/{tenant_id}/poolusages</w:t>
            </w:r>
          </w:p>
        </w:tc>
        <w:tc>
          <w:tcPr>
            <w:tcW w:w="3728" w:type="dxa"/>
          </w:tcPr>
          <w:p w14:paraId="56EEDE62" w14:textId="77777777" w:rsidR="00593125" w:rsidRPr="00DA3F56" w:rsidRDefault="00593125" w:rsidP="001D6AB5">
            <w:pPr>
              <w:rPr>
                <w:rFonts w:asciiTheme="minorHAnsi" w:hAnsiTheme="minorHAnsi" w:cstheme="minorHAnsi"/>
              </w:rPr>
            </w:pPr>
            <w:r>
              <w:rPr>
                <w:rFonts w:asciiTheme="minorHAnsi" w:hAnsiTheme="minorHAnsi" w:cstheme="minorHAnsi"/>
              </w:rPr>
              <w:t xml:space="preserve">Presents pools to openstack </w:t>
            </w:r>
          </w:p>
        </w:tc>
      </w:tr>
    </w:tbl>
    <w:p w14:paraId="3487FD19" w14:textId="4ACC9525" w:rsidR="00593125" w:rsidRDefault="00593125" w:rsidP="0059312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6E126167" w14:textId="1A667557" w:rsidR="00593125" w:rsidRPr="00593125" w:rsidRDefault="00593125" w:rsidP="00593125">
      <w:pPr>
        <w:pStyle w:val="5"/>
      </w:pPr>
      <w:r>
        <w:t>Request</w:t>
      </w:r>
    </w:p>
    <w:p w14:paraId="20F01125" w14:textId="7E1A8847" w:rsidR="00593125" w:rsidRDefault="00593125" w:rsidP="00593125">
      <w:r>
        <w:t xml:space="preserve">This table shows the URI parameters for the </w:t>
      </w:r>
      <w:r w:rsidR="00633D8B">
        <w:t>create poolusage</w:t>
      </w:r>
      <w:r>
        <w:t xml:space="preserve"> request:</w:t>
      </w:r>
    </w:p>
    <w:tbl>
      <w:tblPr>
        <w:tblStyle w:val="af1"/>
        <w:tblW w:w="0" w:type="auto"/>
        <w:tblLook w:val="04A0" w:firstRow="1" w:lastRow="0" w:firstColumn="1" w:lastColumn="0" w:noHBand="0" w:noVBand="1"/>
      </w:tblPr>
      <w:tblGrid>
        <w:gridCol w:w="2605"/>
        <w:gridCol w:w="1710"/>
        <w:gridCol w:w="5035"/>
      </w:tblGrid>
      <w:tr w:rsidR="00593125" w14:paraId="4BEF1232" w14:textId="77777777" w:rsidTr="001D6AB5">
        <w:tc>
          <w:tcPr>
            <w:tcW w:w="2605" w:type="dxa"/>
          </w:tcPr>
          <w:p w14:paraId="34CE72E3" w14:textId="77777777" w:rsidR="00593125" w:rsidRDefault="00593125" w:rsidP="001D6AB5">
            <w:pPr>
              <w:jc w:val="center"/>
            </w:pPr>
            <w:r>
              <w:t>Name</w:t>
            </w:r>
          </w:p>
        </w:tc>
        <w:tc>
          <w:tcPr>
            <w:tcW w:w="1710" w:type="dxa"/>
          </w:tcPr>
          <w:p w14:paraId="6F1A3C03" w14:textId="77777777" w:rsidR="00593125" w:rsidRDefault="00593125" w:rsidP="001D6AB5">
            <w:pPr>
              <w:jc w:val="center"/>
            </w:pPr>
            <w:r>
              <w:t>Type</w:t>
            </w:r>
          </w:p>
        </w:tc>
        <w:tc>
          <w:tcPr>
            <w:tcW w:w="5035" w:type="dxa"/>
          </w:tcPr>
          <w:p w14:paraId="5C7D3F37" w14:textId="77777777" w:rsidR="00593125" w:rsidRDefault="00593125" w:rsidP="001D6AB5">
            <w:pPr>
              <w:jc w:val="center"/>
            </w:pPr>
            <w:r>
              <w:t>Description</w:t>
            </w:r>
          </w:p>
        </w:tc>
      </w:tr>
      <w:tr w:rsidR="00593125" w14:paraId="4CA00D45" w14:textId="77777777" w:rsidTr="001D6AB5">
        <w:tc>
          <w:tcPr>
            <w:tcW w:w="2605" w:type="dxa"/>
          </w:tcPr>
          <w:p w14:paraId="2D99F39D" w14:textId="77777777" w:rsidR="00593125" w:rsidRDefault="00593125" w:rsidP="001D6AB5">
            <w:r>
              <w:t>{tenant_id}</w:t>
            </w:r>
          </w:p>
        </w:tc>
        <w:tc>
          <w:tcPr>
            <w:tcW w:w="1710" w:type="dxa"/>
          </w:tcPr>
          <w:p w14:paraId="062393A6" w14:textId="77777777" w:rsidR="00593125" w:rsidRDefault="00593125" w:rsidP="001D6AB5">
            <w:r>
              <w:t>UUID</w:t>
            </w:r>
          </w:p>
        </w:tc>
        <w:tc>
          <w:tcPr>
            <w:tcW w:w="5035" w:type="dxa"/>
          </w:tcPr>
          <w:p w14:paraId="1DE3F0F8" w14:textId="77777777" w:rsidR="00593125" w:rsidRDefault="00593125" w:rsidP="001D6AB5">
            <w:r w:rsidRPr="00AC1588">
              <w:t>The UUID of the tenant in a multi-tenancy cloud.</w:t>
            </w:r>
          </w:p>
        </w:tc>
      </w:tr>
    </w:tbl>
    <w:p w14:paraId="6A5856F1" w14:textId="0429FEFB" w:rsidR="00593125" w:rsidRPr="00EB21A2" w:rsidRDefault="00593125" w:rsidP="00593125">
      <w:pPr>
        <w:rPr>
          <w:b/>
          <w:sz w:val="24"/>
        </w:rPr>
      </w:pPr>
      <w:r w:rsidRPr="00EB21A2">
        <w:rPr>
          <w:b/>
          <w:sz w:val="24"/>
        </w:rPr>
        <w:t>Examp</w:t>
      </w:r>
      <w:r w:rsidR="00633D8B">
        <w:rPr>
          <w:b/>
          <w:sz w:val="24"/>
        </w:rPr>
        <w:t>le 2.32.</w:t>
      </w:r>
      <w:r w:rsidRPr="00EB21A2">
        <w:rPr>
          <w:b/>
          <w:sz w:val="24"/>
        </w:rPr>
        <w:t xml:space="preserve"> </w:t>
      </w:r>
      <w:r>
        <w:rPr>
          <w:b/>
          <w:sz w:val="24"/>
        </w:rPr>
        <w:t>Create poolusage</w:t>
      </w:r>
      <w:r w:rsidRPr="00EB21A2">
        <w:rPr>
          <w:b/>
          <w:sz w:val="24"/>
        </w:rPr>
        <w:t xml:space="preserve">: JSON </w:t>
      </w:r>
      <w:r>
        <w:rPr>
          <w:b/>
          <w:sz w:val="24"/>
        </w:rPr>
        <w:t>request</w:t>
      </w:r>
    </w:p>
    <w:p w14:paraId="06D05F49"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w:t>
      </w:r>
    </w:p>
    <w:p w14:paraId="02E435E9"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t>"poolusages": [</w:t>
      </w:r>
    </w:p>
    <w:p w14:paraId="07F4DC94"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r>
      <w:r w:rsidRPr="00E7093D">
        <w:rPr>
          <w:rFonts w:asciiTheme="minorHAnsi" w:hAnsiTheme="minorHAnsi" w:cstheme="minorHAnsi"/>
        </w:rPr>
        <w:tab/>
        <w:t>{"pool_id": 1, "cinder_volume_host": "volume", "appnode_id": 2}</w:t>
      </w:r>
    </w:p>
    <w:p w14:paraId="57BEBE55"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ab/>
        <w:t>]</w:t>
      </w:r>
    </w:p>
    <w:p w14:paraId="4B98A5ED" w14:textId="77777777" w:rsidR="00901806" w:rsidRPr="00E7093D" w:rsidRDefault="00901806" w:rsidP="00593125">
      <w:pPr>
        <w:pStyle w:val="CodeBlock"/>
        <w:ind w:left="0"/>
        <w:rPr>
          <w:rFonts w:asciiTheme="minorHAnsi" w:hAnsiTheme="minorHAnsi" w:cstheme="minorHAnsi"/>
        </w:rPr>
      </w:pPr>
      <w:r w:rsidRPr="00E7093D">
        <w:rPr>
          <w:rFonts w:asciiTheme="minorHAnsi" w:hAnsiTheme="minorHAnsi" w:cstheme="minorHAnsi"/>
        </w:rPr>
        <w:t>}</w:t>
      </w:r>
    </w:p>
    <w:p w14:paraId="4FAE70B5" w14:textId="6DAA6288" w:rsidR="00901806" w:rsidRDefault="00901806" w:rsidP="00593125">
      <w:pPr>
        <w:pStyle w:val="5"/>
      </w:pPr>
      <w:r w:rsidRPr="00DA3F56">
        <w:t>Resp</w:t>
      </w:r>
      <w:r w:rsidR="00593125">
        <w:t>onse</w:t>
      </w:r>
    </w:p>
    <w:p w14:paraId="3C92EE32" w14:textId="39C35A7A" w:rsidR="00593125" w:rsidRPr="00593125" w:rsidRDefault="00593125" w:rsidP="00593125">
      <w:pPr>
        <w:rPr>
          <w:b/>
          <w:sz w:val="24"/>
        </w:rPr>
      </w:pPr>
      <w:r w:rsidRPr="00EB21A2">
        <w:rPr>
          <w:b/>
          <w:sz w:val="24"/>
        </w:rPr>
        <w:t>Examp</w:t>
      </w:r>
      <w:r w:rsidR="00633D8B">
        <w:rPr>
          <w:b/>
          <w:sz w:val="24"/>
        </w:rPr>
        <w:t>le 2.33.</w:t>
      </w:r>
      <w:r w:rsidRPr="00EB21A2">
        <w:rPr>
          <w:b/>
          <w:sz w:val="24"/>
        </w:rPr>
        <w:t xml:space="preserve"> </w:t>
      </w:r>
      <w:r>
        <w:rPr>
          <w:b/>
          <w:sz w:val="24"/>
        </w:rPr>
        <w:t>Create poolusage</w:t>
      </w:r>
      <w:r w:rsidRPr="00EB21A2">
        <w:rPr>
          <w:b/>
          <w:sz w:val="24"/>
        </w:rPr>
        <w:t xml:space="preserve">: JSON </w:t>
      </w:r>
      <w:r>
        <w:rPr>
          <w:b/>
          <w:sz w:val="24"/>
        </w:rPr>
        <w:t>response</w:t>
      </w:r>
    </w:p>
    <w:p w14:paraId="276537DE"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711CF7D8"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"status": "ok",</w:t>
      </w:r>
    </w:p>
    <w:p w14:paraId="7F5CFC25"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"host": []</w:t>
      </w:r>
    </w:p>
    <w:p w14:paraId="2D422030"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22A6F5D5" w14:textId="59ACA338" w:rsidR="00593125" w:rsidRDefault="00593125">
      <w:pPr>
        <w:spacing w:before="0" w:after="0" w:line="240" w:lineRule="auto"/>
        <w:rPr>
          <w:rFonts w:asciiTheme="minorHAnsi" w:hAnsiTheme="minorHAnsi" w:cstheme="minorHAnsi"/>
        </w:rPr>
      </w:pPr>
      <w:r>
        <w:rPr>
          <w:rFonts w:asciiTheme="minorHAnsi" w:hAnsiTheme="minorHAnsi" w:cstheme="minorHAnsi"/>
        </w:rPr>
        <w:br w:type="page"/>
      </w:r>
    </w:p>
    <w:p w14:paraId="7A31BAD3" w14:textId="1F7D2AC8" w:rsidR="00901806" w:rsidRDefault="00901806" w:rsidP="00901806">
      <w:pPr>
        <w:pStyle w:val="4"/>
        <w:rPr>
          <w:rFonts w:asciiTheme="minorHAnsi" w:hAnsiTheme="minorHAnsi" w:cstheme="minorHAnsi"/>
          <w:color w:val="0070C0"/>
          <w:sz w:val="32"/>
          <w:szCs w:val="32"/>
        </w:rPr>
      </w:pPr>
      <w:bookmarkStart w:id="78" w:name="_List_poolusages"/>
      <w:bookmarkEnd w:id="78"/>
      <w:r w:rsidRPr="00593125">
        <w:rPr>
          <w:rFonts w:asciiTheme="minorHAnsi" w:hAnsiTheme="minorHAnsi" w:cstheme="minorHAnsi"/>
          <w:color w:val="0070C0"/>
          <w:sz w:val="32"/>
          <w:szCs w:val="32"/>
        </w:rPr>
        <w:lastRenderedPageBreak/>
        <w:t>List</w:t>
      </w:r>
      <w:r w:rsidR="00593125">
        <w:rPr>
          <w:rFonts w:asciiTheme="minorHAnsi" w:hAnsiTheme="minorHAnsi" w:cstheme="minorHAnsi"/>
          <w:color w:val="0070C0"/>
          <w:sz w:val="32"/>
          <w:szCs w:val="32"/>
        </w:rPr>
        <w:t xml:space="preserve"> poolusages</w:t>
      </w:r>
    </w:p>
    <w:tbl>
      <w:tblPr>
        <w:tblStyle w:val="af1"/>
        <w:tblW w:w="0" w:type="auto"/>
        <w:tblLook w:val="04A0" w:firstRow="1" w:lastRow="0" w:firstColumn="1" w:lastColumn="0" w:noHBand="0" w:noVBand="1"/>
      </w:tblPr>
      <w:tblGrid>
        <w:gridCol w:w="1054"/>
        <w:gridCol w:w="4568"/>
        <w:gridCol w:w="3728"/>
      </w:tblGrid>
      <w:tr w:rsidR="00593125" w14:paraId="227551AB" w14:textId="77777777" w:rsidTr="001D6AB5">
        <w:tc>
          <w:tcPr>
            <w:tcW w:w="1054" w:type="dxa"/>
          </w:tcPr>
          <w:p w14:paraId="6D5CD231"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1CF88F80"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06A5D1FC"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5571CFBB" w14:textId="77777777" w:rsidTr="001D6AB5">
        <w:tc>
          <w:tcPr>
            <w:tcW w:w="1054" w:type="dxa"/>
          </w:tcPr>
          <w:p w14:paraId="31B3EE7C"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5ED0C6FD" w14:textId="77777777" w:rsidR="00593125" w:rsidRDefault="00593125" w:rsidP="001D6AB5">
            <w:pPr>
              <w:rPr>
                <w:rFonts w:asciiTheme="minorHAnsi" w:hAnsiTheme="minorHAnsi" w:cstheme="minorHAnsi"/>
              </w:rPr>
            </w:pPr>
            <w:r>
              <w:rPr>
                <w:rFonts w:asciiTheme="minorHAnsi" w:hAnsiTheme="minorHAnsi" w:cstheme="minorHAnsi"/>
              </w:rPr>
              <w:t>/v1/{tenant_id}/poolusages</w:t>
            </w:r>
          </w:p>
        </w:tc>
        <w:tc>
          <w:tcPr>
            <w:tcW w:w="3728" w:type="dxa"/>
          </w:tcPr>
          <w:p w14:paraId="0A6EBDBE" w14:textId="77777777" w:rsidR="00593125" w:rsidRDefault="00593125" w:rsidP="001D6AB5">
            <w:pPr>
              <w:rPr>
                <w:rFonts w:asciiTheme="minorHAnsi" w:hAnsiTheme="minorHAnsi" w:cstheme="minorHAnsi"/>
              </w:rPr>
            </w:pPr>
            <w:r>
              <w:rPr>
                <w:rFonts w:asciiTheme="minorHAnsi" w:hAnsiTheme="minorHAnsi" w:cstheme="minorHAnsi"/>
              </w:rPr>
              <w:t>Lists detail for all pool usages</w:t>
            </w:r>
          </w:p>
        </w:tc>
      </w:tr>
    </w:tbl>
    <w:p w14:paraId="1626D4CC" w14:textId="20C954CA" w:rsidR="00593125" w:rsidRDefault="00593125" w:rsidP="0059312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CFF76CB" w14:textId="66C67CB5" w:rsidR="00593125" w:rsidRDefault="00593125" w:rsidP="00593125">
      <w:pPr>
        <w:pStyle w:val="5"/>
      </w:pPr>
      <w:r>
        <w:t>Request</w:t>
      </w:r>
    </w:p>
    <w:p w14:paraId="7DAE1AA9" w14:textId="7A2C07E1" w:rsidR="00593125" w:rsidRDefault="00593125" w:rsidP="00593125">
      <w:bookmarkStart w:id="79" w:name="OLE_LINK10"/>
      <w:bookmarkStart w:id="80" w:name="OLE_LINK24"/>
      <w:r>
        <w:t xml:space="preserve">This table shows the URI parameters for the </w:t>
      </w:r>
      <w:r w:rsidR="00633D8B">
        <w:t>list poolusages</w:t>
      </w:r>
      <w:r>
        <w:t xml:space="preserve"> request:</w:t>
      </w:r>
    </w:p>
    <w:tbl>
      <w:tblPr>
        <w:tblStyle w:val="af1"/>
        <w:tblW w:w="0" w:type="auto"/>
        <w:tblLook w:val="04A0" w:firstRow="1" w:lastRow="0" w:firstColumn="1" w:lastColumn="0" w:noHBand="0" w:noVBand="1"/>
      </w:tblPr>
      <w:tblGrid>
        <w:gridCol w:w="2605"/>
        <w:gridCol w:w="1710"/>
        <w:gridCol w:w="5035"/>
      </w:tblGrid>
      <w:tr w:rsidR="00593125" w14:paraId="43FCA1D0" w14:textId="77777777" w:rsidTr="001D6AB5">
        <w:tc>
          <w:tcPr>
            <w:tcW w:w="2605" w:type="dxa"/>
          </w:tcPr>
          <w:p w14:paraId="1B41CE97" w14:textId="77777777" w:rsidR="00593125" w:rsidRDefault="00593125" w:rsidP="001D6AB5">
            <w:pPr>
              <w:jc w:val="center"/>
            </w:pPr>
            <w:r>
              <w:t>Name</w:t>
            </w:r>
          </w:p>
        </w:tc>
        <w:tc>
          <w:tcPr>
            <w:tcW w:w="1710" w:type="dxa"/>
          </w:tcPr>
          <w:p w14:paraId="469F40CF" w14:textId="77777777" w:rsidR="00593125" w:rsidRDefault="00593125" w:rsidP="001D6AB5">
            <w:pPr>
              <w:jc w:val="center"/>
            </w:pPr>
            <w:r>
              <w:t>Type</w:t>
            </w:r>
          </w:p>
        </w:tc>
        <w:tc>
          <w:tcPr>
            <w:tcW w:w="5035" w:type="dxa"/>
          </w:tcPr>
          <w:p w14:paraId="668629C0" w14:textId="77777777" w:rsidR="00593125" w:rsidRDefault="00593125" w:rsidP="001D6AB5">
            <w:pPr>
              <w:jc w:val="center"/>
            </w:pPr>
            <w:r>
              <w:t>Description</w:t>
            </w:r>
          </w:p>
        </w:tc>
      </w:tr>
      <w:tr w:rsidR="00593125" w14:paraId="5A3D68E2" w14:textId="77777777" w:rsidTr="001D6AB5">
        <w:tc>
          <w:tcPr>
            <w:tcW w:w="2605" w:type="dxa"/>
          </w:tcPr>
          <w:p w14:paraId="4DD87417" w14:textId="77777777" w:rsidR="00593125" w:rsidRDefault="00593125" w:rsidP="001D6AB5">
            <w:r>
              <w:t>{tenant_id}</w:t>
            </w:r>
          </w:p>
        </w:tc>
        <w:tc>
          <w:tcPr>
            <w:tcW w:w="1710" w:type="dxa"/>
          </w:tcPr>
          <w:p w14:paraId="03EA73CC" w14:textId="77777777" w:rsidR="00593125" w:rsidRDefault="00593125" w:rsidP="001D6AB5">
            <w:r>
              <w:t>UUID</w:t>
            </w:r>
          </w:p>
        </w:tc>
        <w:tc>
          <w:tcPr>
            <w:tcW w:w="5035" w:type="dxa"/>
          </w:tcPr>
          <w:p w14:paraId="5468F9A1" w14:textId="77777777" w:rsidR="00593125" w:rsidRDefault="00593125" w:rsidP="001D6AB5">
            <w:r w:rsidRPr="00AC1588">
              <w:t>The UUID of the tenant in a multi-tenancy cloud.</w:t>
            </w:r>
          </w:p>
        </w:tc>
      </w:tr>
    </w:tbl>
    <w:p w14:paraId="00ED8650" w14:textId="77777777" w:rsidR="00593125" w:rsidRDefault="00593125" w:rsidP="00593125">
      <w:pPr>
        <w:rPr>
          <w:rFonts w:asciiTheme="minorHAnsi" w:hAnsiTheme="minorHAnsi" w:cstheme="minorHAnsi"/>
        </w:rPr>
      </w:pPr>
      <w:r w:rsidRPr="00E6524E">
        <w:rPr>
          <w:rFonts w:asciiTheme="minorHAnsi" w:hAnsiTheme="minorHAnsi" w:cstheme="minorHAnsi"/>
        </w:rPr>
        <w:t>This operation does not accept a request body.</w:t>
      </w:r>
    </w:p>
    <w:bookmarkEnd w:id="79"/>
    <w:bookmarkEnd w:id="80"/>
    <w:p w14:paraId="6C475760" w14:textId="2EF316CE" w:rsidR="00901806" w:rsidRDefault="00593125" w:rsidP="00593125">
      <w:pPr>
        <w:pStyle w:val="5"/>
      </w:pPr>
      <w:r>
        <w:t>Response</w:t>
      </w:r>
    </w:p>
    <w:p w14:paraId="732B1858" w14:textId="103B32DF" w:rsidR="00593125" w:rsidRPr="00593125" w:rsidRDefault="00593125" w:rsidP="00593125">
      <w:pPr>
        <w:rPr>
          <w:b/>
          <w:sz w:val="24"/>
        </w:rPr>
      </w:pPr>
      <w:r w:rsidRPr="00EB21A2">
        <w:rPr>
          <w:b/>
          <w:sz w:val="24"/>
        </w:rPr>
        <w:t>Examp</w:t>
      </w:r>
      <w:r w:rsidR="00633D8B">
        <w:rPr>
          <w:b/>
          <w:sz w:val="24"/>
        </w:rPr>
        <w:t>le 2.34.</w:t>
      </w:r>
      <w:r w:rsidRPr="00EB21A2">
        <w:rPr>
          <w:b/>
          <w:sz w:val="24"/>
        </w:rPr>
        <w:t xml:space="preserve"> </w:t>
      </w:r>
      <w:r>
        <w:rPr>
          <w:b/>
          <w:sz w:val="24"/>
        </w:rPr>
        <w:t>List poolusages</w:t>
      </w:r>
      <w:r w:rsidRPr="00EB21A2">
        <w:rPr>
          <w:b/>
          <w:sz w:val="24"/>
        </w:rPr>
        <w:t xml:space="preserve">: JSON </w:t>
      </w:r>
      <w:r>
        <w:rPr>
          <w:b/>
          <w:sz w:val="24"/>
        </w:rPr>
        <w:t>response</w:t>
      </w:r>
    </w:p>
    <w:p w14:paraId="5060103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105A38A4"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"poolusages": [</w:t>
      </w:r>
    </w:p>
    <w:p w14:paraId="703BA35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3AF5866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"attach_at": "2015-10-28T16:00:16.000000",</w:t>
      </w:r>
    </w:p>
    <w:p w14:paraId="783158B5" w14:textId="77777777" w:rsidR="0090180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"attach_status": "success",</w:t>
      </w:r>
    </w:p>
    <w:p w14:paraId="24513B60" w14:textId="1B0DEFF8" w:rsidR="001D0574" w:rsidRPr="00DA3F56" w:rsidRDefault="001D0574" w:rsidP="00593125">
      <w:pPr>
        <w:pStyle w:val="CodeBlock"/>
        <w:ind w:left="0"/>
        <w:rPr>
          <w:rFonts w:asciiTheme="minorHAnsi" w:hAnsiTheme="minorHAnsi" w:cstheme="minorHAnsi"/>
        </w:rPr>
      </w:pPr>
      <w:r>
        <w:rPr>
          <w:rFonts w:asciiTheme="minorHAnsi" w:hAnsiTheme="minorHAnsi" w:cstheme="minorHAnsi"/>
        </w:rPr>
        <w:t xml:space="preserve">            </w:t>
      </w:r>
      <w:r w:rsidRPr="00DA3F56">
        <w:rPr>
          <w:rFonts w:asciiTheme="minorHAnsi" w:hAnsiTheme="minorHAnsi" w:cstheme="minorHAnsi"/>
        </w:rPr>
        <w:t>"</w:t>
      </w:r>
      <w:r>
        <w:rPr>
          <w:rFonts w:asciiTheme="minorHAnsi" w:hAnsiTheme="minorHAnsi" w:cstheme="minorHAnsi"/>
        </w:rPr>
        <w:t>cinder_volume_host</w:t>
      </w:r>
      <w:r w:rsidRPr="00DA3F56">
        <w:rPr>
          <w:rFonts w:asciiTheme="minorHAnsi" w:hAnsiTheme="minorHAnsi" w:cstheme="minorHAnsi"/>
        </w:rPr>
        <w:t>": "</w:t>
      </w:r>
      <w:r>
        <w:rPr>
          <w:rFonts w:asciiTheme="minorHAnsi" w:hAnsiTheme="minorHAnsi" w:cstheme="minorHAnsi"/>
        </w:rPr>
        <w:t>node1</w:t>
      </w:r>
      <w:r w:rsidRPr="00DA3F56">
        <w:rPr>
          <w:rFonts w:asciiTheme="minorHAnsi" w:hAnsiTheme="minorHAnsi" w:cstheme="minorHAnsi"/>
        </w:rPr>
        <w:t>",</w:t>
      </w:r>
    </w:p>
    <w:p w14:paraId="1825024E"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"vsmapp_id": 1,</w:t>
      </w:r>
    </w:p>
    <w:p w14:paraId="5ED6293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"id": 1,</w:t>
      </w:r>
    </w:p>
    <w:p w14:paraId="58F77293"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"pool_id": 4</w:t>
      </w:r>
    </w:p>
    <w:p w14:paraId="27F36492"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3F65EF7C"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 xml:space="preserve">    ]</w:t>
      </w:r>
    </w:p>
    <w:p w14:paraId="44A13599" w14:textId="77777777" w:rsidR="00901806" w:rsidRPr="00DA3F56" w:rsidRDefault="00901806" w:rsidP="00593125">
      <w:pPr>
        <w:pStyle w:val="CodeBlock"/>
        <w:ind w:left="0"/>
        <w:rPr>
          <w:rFonts w:asciiTheme="minorHAnsi" w:hAnsiTheme="minorHAnsi" w:cstheme="minorHAnsi"/>
        </w:rPr>
      </w:pPr>
      <w:r w:rsidRPr="00DA3F56">
        <w:rPr>
          <w:rFonts w:asciiTheme="minorHAnsi" w:hAnsiTheme="minorHAnsi" w:cstheme="minorHAnsi"/>
        </w:rPr>
        <w:t>}</w:t>
      </w:r>
    </w:p>
    <w:p w14:paraId="161E9605" w14:textId="4B27B7E9" w:rsidR="0007441C" w:rsidRDefault="0007441C">
      <w:pPr>
        <w:spacing w:before="0" w:after="0" w:line="240" w:lineRule="auto"/>
        <w:rPr>
          <w:rFonts w:asciiTheme="minorHAnsi" w:hAnsiTheme="minorHAnsi" w:cstheme="minorHAnsi"/>
        </w:rPr>
      </w:pPr>
      <w:r>
        <w:rPr>
          <w:rFonts w:asciiTheme="minorHAnsi" w:hAnsiTheme="minorHAnsi" w:cstheme="minorHAnsi"/>
        </w:rPr>
        <w:br w:type="page"/>
      </w:r>
    </w:p>
    <w:p w14:paraId="4DC7325F" w14:textId="70031599" w:rsidR="0007441C" w:rsidRPr="0007441C" w:rsidRDefault="0049337B" w:rsidP="0007441C">
      <w:pPr>
        <w:pStyle w:val="4"/>
        <w:rPr>
          <w:rFonts w:asciiTheme="minorHAnsi" w:hAnsiTheme="minorHAnsi" w:cstheme="minorHAnsi"/>
          <w:color w:val="0070C0"/>
          <w:sz w:val="32"/>
          <w:szCs w:val="32"/>
        </w:rPr>
      </w:pPr>
      <w:bookmarkStart w:id="81" w:name="_Revoke_pool"/>
      <w:bookmarkEnd w:id="81"/>
      <w:r>
        <w:rPr>
          <w:rFonts w:asciiTheme="minorHAnsi" w:hAnsiTheme="minorHAnsi" w:cstheme="minorHAnsi"/>
          <w:color w:val="0070C0"/>
          <w:sz w:val="32"/>
          <w:szCs w:val="32"/>
        </w:rPr>
        <w:lastRenderedPageBreak/>
        <w:t xml:space="preserve">Revoke </w:t>
      </w:r>
      <w:r w:rsidR="0007441C" w:rsidRPr="0007441C">
        <w:rPr>
          <w:rFonts w:asciiTheme="minorHAnsi" w:hAnsiTheme="minorHAnsi" w:cstheme="minorHAnsi"/>
          <w:color w:val="0070C0"/>
          <w:sz w:val="32"/>
          <w:szCs w:val="32"/>
        </w:rPr>
        <w:t>pool</w:t>
      </w:r>
    </w:p>
    <w:tbl>
      <w:tblPr>
        <w:tblStyle w:val="af1"/>
        <w:tblW w:w="0" w:type="auto"/>
        <w:tblLook w:val="04A0" w:firstRow="1" w:lastRow="0" w:firstColumn="1" w:lastColumn="0" w:noHBand="0" w:noVBand="1"/>
      </w:tblPr>
      <w:tblGrid>
        <w:gridCol w:w="1054"/>
        <w:gridCol w:w="4568"/>
        <w:gridCol w:w="3728"/>
      </w:tblGrid>
      <w:tr w:rsidR="0007441C" w14:paraId="6BE3BE05" w14:textId="77777777" w:rsidTr="0007441C">
        <w:tc>
          <w:tcPr>
            <w:tcW w:w="1054" w:type="dxa"/>
          </w:tcPr>
          <w:p w14:paraId="64717EF3" w14:textId="77777777" w:rsidR="0007441C" w:rsidRDefault="0007441C" w:rsidP="0007441C">
            <w:pPr>
              <w:jc w:val="center"/>
              <w:rPr>
                <w:rFonts w:asciiTheme="minorHAnsi" w:hAnsiTheme="minorHAnsi" w:cstheme="minorHAnsi"/>
              </w:rPr>
            </w:pPr>
            <w:r>
              <w:rPr>
                <w:rFonts w:asciiTheme="minorHAnsi" w:hAnsiTheme="minorHAnsi" w:cstheme="minorHAnsi"/>
              </w:rPr>
              <w:t>Method</w:t>
            </w:r>
          </w:p>
        </w:tc>
        <w:tc>
          <w:tcPr>
            <w:tcW w:w="4568" w:type="dxa"/>
          </w:tcPr>
          <w:p w14:paraId="71200BC3" w14:textId="77777777" w:rsidR="0007441C" w:rsidRDefault="0007441C" w:rsidP="0007441C">
            <w:pPr>
              <w:jc w:val="center"/>
              <w:rPr>
                <w:rFonts w:asciiTheme="minorHAnsi" w:hAnsiTheme="minorHAnsi" w:cstheme="minorHAnsi"/>
              </w:rPr>
            </w:pPr>
            <w:r>
              <w:rPr>
                <w:rFonts w:asciiTheme="minorHAnsi" w:hAnsiTheme="minorHAnsi" w:cstheme="minorHAnsi"/>
              </w:rPr>
              <w:t>URI</w:t>
            </w:r>
          </w:p>
        </w:tc>
        <w:tc>
          <w:tcPr>
            <w:tcW w:w="3728" w:type="dxa"/>
          </w:tcPr>
          <w:p w14:paraId="75702FB9" w14:textId="77777777" w:rsidR="0007441C" w:rsidRDefault="0007441C" w:rsidP="0007441C">
            <w:pPr>
              <w:jc w:val="center"/>
              <w:rPr>
                <w:rFonts w:asciiTheme="minorHAnsi" w:hAnsiTheme="minorHAnsi" w:cstheme="minorHAnsi"/>
              </w:rPr>
            </w:pPr>
            <w:r>
              <w:rPr>
                <w:rFonts w:asciiTheme="minorHAnsi" w:hAnsiTheme="minorHAnsi" w:cstheme="minorHAnsi"/>
              </w:rPr>
              <w:t>Description</w:t>
            </w:r>
          </w:p>
        </w:tc>
      </w:tr>
      <w:tr w:rsidR="0007441C" w14:paraId="6F1DA2AA" w14:textId="77777777" w:rsidTr="0007441C">
        <w:tc>
          <w:tcPr>
            <w:tcW w:w="1054" w:type="dxa"/>
          </w:tcPr>
          <w:p w14:paraId="1AFDC2B9" w14:textId="77777777" w:rsidR="0007441C" w:rsidRDefault="0007441C" w:rsidP="0007441C">
            <w:pPr>
              <w:rPr>
                <w:rFonts w:asciiTheme="minorHAnsi" w:hAnsiTheme="minorHAnsi" w:cstheme="minorHAnsi"/>
              </w:rPr>
            </w:pPr>
            <w:r>
              <w:rPr>
                <w:rFonts w:asciiTheme="minorHAnsi" w:hAnsiTheme="minorHAnsi" w:cstheme="minorHAnsi" w:hint="eastAsia"/>
              </w:rPr>
              <w:t>POST</w:t>
            </w:r>
          </w:p>
        </w:tc>
        <w:tc>
          <w:tcPr>
            <w:tcW w:w="4568" w:type="dxa"/>
          </w:tcPr>
          <w:p w14:paraId="14240542" w14:textId="04ADE93D" w:rsidR="0007441C" w:rsidRPr="003E13E4" w:rsidRDefault="0007441C" w:rsidP="0007441C">
            <w:pPr>
              <w:rPr>
                <w:rFonts w:asciiTheme="minorHAnsi" w:hAnsiTheme="minorHAnsi" w:cstheme="minorHAnsi"/>
              </w:rPr>
            </w:pPr>
            <w:r>
              <w:rPr>
                <w:rFonts w:asciiTheme="minorHAnsi" w:hAnsiTheme="minorHAnsi" w:cstheme="minorHAnsi"/>
              </w:rPr>
              <w:t>/v1/{tenant_id}/poolusages/revoke_pool</w:t>
            </w:r>
          </w:p>
        </w:tc>
        <w:tc>
          <w:tcPr>
            <w:tcW w:w="3728" w:type="dxa"/>
          </w:tcPr>
          <w:p w14:paraId="44EA647B" w14:textId="7F642C80" w:rsidR="0007441C" w:rsidRPr="00DA3F56" w:rsidRDefault="0007441C" w:rsidP="0007441C">
            <w:pPr>
              <w:rPr>
                <w:rFonts w:asciiTheme="minorHAnsi" w:hAnsiTheme="minorHAnsi" w:cstheme="minorHAnsi"/>
              </w:rPr>
            </w:pPr>
            <w:r>
              <w:rPr>
                <w:rFonts w:asciiTheme="minorHAnsi" w:hAnsiTheme="minorHAnsi" w:cstheme="minorHAnsi"/>
              </w:rPr>
              <w:t xml:space="preserve">Revokes pool from openstack </w:t>
            </w:r>
          </w:p>
        </w:tc>
      </w:tr>
    </w:tbl>
    <w:p w14:paraId="5EF647BF" w14:textId="77777777" w:rsidR="0007441C" w:rsidRDefault="0007441C" w:rsidP="0007441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92B4B1F" w14:textId="77777777" w:rsidR="0007441C" w:rsidRPr="00593125" w:rsidRDefault="0007441C" w:rsidP="0007441C">
      <w:pPr>
        <w:pStyle w:val="5"/>
      </w:pPr>
      <w:r>
        <w:t>Request</w:t>
      </w:r>
    </w:p>
    <w:p w14:paraId="7CEDAAD7" w14:textId="10F4D9AF" w:rsidR="0007441C" w:rsidRDefault="0007441C" w:rsidP="0007441C">
      <w:r>
        <w:t>This table shows the URI parameters for the revoke pool request:</w:t>
      </w:r>
    </w:p>
    <w:tbl>
      <w:tblPr>
        <w:tblStyle w:val="af1"/>
        <w:tblW w:w="0" w:type="auto"/>
        <w:tblLook w:val="04A0" w:firstRow="1" w:lastRow="0" w:firstColumn="1" w:lastColumn="0" w:noHBand="0" w:noVBand="1"/>
      </w:tblPr>
      <w:tblGrid>
        <w:gridCol w:w="2605"/>
        <w:gridCol w:w="1710"/>
        <w:gridCol w:w="5035"/>
      </w:tblGrid>
      <w:tr w:rsidR="0007441C" w14:paraId="4CF72BFC" w14:textId="77777777" w:rsidTr="0007441C">
        <w:tc>
          <w:tcPr>
            <w:tcW w:w="2605" w:type="dxa"/>
          </w:tcPr>
          <w:p w14:paraId="44BFFE5B" w14:textId="77777777" w:rsidR="0007441C" w:rsidRDefault="0007441C" w:rsidP="0007441C">
            <w:pPr>
              <w:jc w:val="center"/>
            </w:pPr>
            <w:r>
              <w:t>Name</w:t>
            </w:r>
          </w:p>
        </w:tc>
        <w:tc>
          <w:tcPr>
            <w:tcW w:w="1710" w:type="dxa"/>
          </w:tcPr>
          <w:p w14:paraId="148DB377" w14:textId="77777777" w:rsidR="0007441C" w:rsidRDefault="0007441C" w:rsidP="0007441C">
            <w:pPr>
              <w:jc w:val="center"/>
            </w:pPr>
            <w:r>
              <w:t>Type</w:t>
            </w:r>
          </w:p>
        </w:tc>
        <w:tc>
          <w:tcPr>
            <w:tcW w:w="5035" w:type="dxa"/>
          </w:tcPr>
          <w:p w14:paraId="1B2A9DDF" w14:textId="77777777" w:rsidR="0007441C" w:rsidRDefault="0007441C" w:rsidP="0007441C">
            <w:pPr>
              <w:jc w:val="center"/>
            </w:pPr>
            <w:r>
              <w:t>Description</w:t>
            </w:r>
          </w:p>
        </w:tc>
      </w:tr>
      <w:tr w:rsidR="0007441C" w14:paraId="5AD150E3" w14:textId="77777777" w:rsidTr="0007441C">
        <w:tc>
          <w:tcPr>
            <w:tcW w:w="2605" w:type="dxa"/>
          </w:tcPr>
          <w:p w14:paraId="415F3053" w14:textId="77777777" w:rsidR="0007441C" w:rsidRDefault="0007441C" w:rsidP="0007441C">
            <w:r>
              <w:t>{tenant_id}</w:t>
            </w:r>
          </w:p>
        </w:tc>
        <w:tc>
          <w:tcPr>
            <w:tcW w:w="1710" w:type="dxa"/>
          </w:tcPr>
          <w:p w14:paraId="7BCDA874" w14:textId="77777777" w:rsidR="0007441C" w:rsidRDefault="0007441C" w:rsidP="0007441C">
            <w:r>
              <w:t>UUID</w:t>
            </w:r>
          </w:p>
        </w:tc>
        <w:tc>
          <w:tcPr>
            <w:tcW w:w="5035" w:type="dxa"/>
          </w:tcPr>
          <w:p w14:paraId="1BC47536" w14:textId="77777777" w:rsidR="0007441C" w:rsidRDefault="0007441C" w:rsidP="0007441C">
            <w:r w:rsidRPr="00AC1588">
              <w:t>The UUID of the tenant in a multi-tenancy cloud.</w:t>
            </w:r>
          </w:p>
        </w:tc>
      </w:tr>
    </w:tbl>
    <w:p w14:paraId="2B18FE1E" w14:textId="626D3794" w:rsidR="0007441C" w:rsidRPr="00EB21A2" w:rsidRDefault="0007441C" w:rsidP="0007441C">
      <w:pPr>
        <w:rPr>
          <w:b/>
          <w:sz w:val="24"/>
        </w:rPr>
      </w:pPr>
      <w:r w:rsidRPr="00EB21A2">
        <w:rPr>
          <w:b/>
          <w:sz w:val="24"/>
        </w:rPr>
        <w:t>Examp</w:t>
      </w:r>
      <w:r w:rsidR="008F7F41">
        <w:rPr>
          <w:b/>
          <w:sz w:val="24"/>
        </w:rPr>
        <w:t>le 2.35</w:t>
      </w:r>
      <w:r>
        <w:rPr>
          <w:b/>
          <w:sz w:val="24"/>
        </w:rPr>
        <w:t>.</w:t>
      </w:r>
      <w:r w:rsidRPr="00EB21A2">
        <w:rPr>
          <w:b/>
          <w:sz w:val="24"/>
        </w:rPr>
        <w:t xml:space="preserve"> </w:t>
      </w:r>
      <w:r>
        <w:rPr>
          <w:b/>
          <w:sz w:val="24"/>
        </w:rPr>
        <w:t>Revoke Pool</w:t>
      </w:r>
      <w:r w:rsidRPr="00EB21A2">
        <w:rPr>
          <w:b/>
          <w:sz w:val="24"/>
        </w:rPr>
        <w:t xml:space="preserve">: JSON </w:t>
      </w:r>
      <w:r>
        <w:rPr>
          <w:b/>
          <w:sz w:val="24"/>
        </w:rPr>
        <w:t>request</w:t>
      </w:r>
    </w:p>
    <w:p w14:paraId="78D97CB8" w14:textId="77777777"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w:t>
      </w:r>
    </w:p>
    <w:p w14:paraId="4A92850C" w14:textId="448787F2" w:rsidR="0007441C" w:rsidRPr="00E7093D" w:rsidRDefault="0007441C" w:rsidP="0007441C">
      <w:pPr>
        <w:pStyle w:val="CodeBlock"/>
        <w:ind w:left="0"/>
        <w:rPr>
          <w:rFonts w:asciiTheme="minorHAnsi" w:hAnsiTheme="minorHAnsi" w:cstheme="minorHAnsi"/>
        </w:rPr>
      </w:pPr>
      <w:r>
        <w:rPr>
          <w:rFonts w:asciiTheme="minorHAnsi" w:hAnsiTheme="minorHAnsi" w:cstheme="minorHAnsi"/>
        </w:rPr>
        <w:tab/>
        <w:t>"poolusage</w:t>
      </w:r>
      <w:bookmarkStart w:id="82" w:name="OLE_LINK29"/>
      <w:bookmarkStart w:id="83" w:name="OLE_LINK30"/>
      <w:r>
        <w:rPr>
          <w:rFonts w:asciiTheme="minorHAnsi" w:hAnsiTheme="minorHAnsi" w:cstheme="minorHAnsi"/>
        </w:rPr>
        <w:t>"</w:t>
      </w:r>
      <w:bookmarkEnd w:id="82"/>
      <w:bookmarkEnd w:id="83"/>
      <w:r>
        <w:rPr>
          <w:rFonts w:asciiTheme="minorHAnsi" w:hAnsiTheme="minorHAnsi" w:cstheme="minorHAnsi"/>
        </w:rPr>
        <w:t>: {</w:t>
      </w:r>
    </w:p>
    <w:p w14:paraId="7206EDE8" w14:textId="5E8932DB"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ab/>
      </w:r>
      <w:r w:rsidRPr="00E7093D">
        <w:rPr>
          <w:rFonts w:asciiTheme="minorHAnsi" w:hAnsiTheme="minorHAnsi" w:cstheme="minorHAnsi"/>
        </w:rPr>
        <w:tab/>
      </w:r>
      <w:r>
        <w:rPr>
          <w:rFonts w:asciiTheme="minorHAnsi" w:hAnsiTheme="minorHAnsi" w:cstheme="minorHAnsi"/>
        </w:rPr>
        <w:t>"id": "1"</w:t>
      </w:r>
    </w:p>
    <w:p w14:paraId="0EE1C13D" w14:textId="5D99B7D1" w:rsidR="0007441C" w:rsidRPr="00E7093D" w:rsidRDefault="0007441C" w:rsidP="0007441C">
      <w:pPr>
        <w:pStyle w:val="CodeBlock"/>
        <w:ind w:left="0"/>
        <w:rPr>
          <w:rFonts w:asciiTheme="minorHAnsi" w:hAnsiTheme="minorHAnsi" w:cstheme="minorHAnsi"/>
        </w:rPr>
      </w:pPr>
      <w:r>
        <w:rPr>
          <w:rFonts w:asciiTheme="minorHAnsi" w:hAnsiTheme="minorHAnsi" w:cstheme="minorHAnsi"/>
        </w:rPr>
        <w:tab/>
        <w:t>}</w:t>
      </w:r>
    </w:p>
    <w:p w14:paraId="05BF00A1" w14:textId="77777777" w:rsidR="0007441C" w:rsidRPr="00E7093D" w:rsidRDefault="0007441C" w:rsidP="0007441C">
      <w:pPr>
        <w:pStyle w:val="CodeBlock"/>
        <w:ind w:left="0"/>
        <w:rPr>
          <w:rFonts w:asciiTheme="minorHAnsi" w:hAnsiTheme="minorHAnsi" w:cstheme="minorHAnsi"/>
        </w:rPr>
      </w:pPr>
      <w:r w:rsidRPr="00E7093D">
        <w:rPr>
          <w:rFonts w:asciiTheme="minorHAnsi" w:hAnsiTheme="minorHAnsi" w:cstheme="minorHAnsi"/>
        </w:rPr>
        <w:t>}</w:t>
      </w:r>
    </w:p>
    <w:p w14:paraId="0B87CE33" w14:textId="77777777" w:rsidR="0007441C" w:rsidRDefault="0007441C" w:rsidP="0007441C">
      <w:pPr>
        <w:pStyle w:val="5"/>
      </w:pPr>
      <w:r w:rsidRPr="00DA3F56">
        <w:t>Resp</w:t>
      </w:r>
      <w:r>
        <w:t>onse</w:t>
      </w:r>
    </w:p>
    <w:p w14:paraId="2E350C9D" w14:textId="4431BF0C" w:rsidR="008F7F41" w:rsidRPr="008F7F41" w:rsidRDefault="008F7F41" w:rsidP="008F7F41">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8570909" w14:textId="31DE1BED" w:rsidR="00593125" w:rsidRDefault="00593125">
      <w:pPr>
        <w:spacing w:before="0" w:after="0" w:line="240" w:lineRule="auto"/>
        <w:rPr>
          <w:rFonts w:asciiTheme="minorHAnsi" w:hAnsiTheme="minorHAnsi" w:cstheme="minorHAnsi"/>
        </w:rPr>
      </w:pPr>
      <w:r>
        <w:rPr>
          <w:rFonts w:asciiTheme="minorHAnsi" w:hAnsiTheme="minorHAnsi" w:cstheme="minorHAnsi"/>
        </w:rPr>
        <w:br w:type="page"/>
      </w:r>
    </w:p>
    <w:p w14:paraId="7E027BDA" w14:textId="0F3F4FD0" w:rsidR="00901806" w:rsidRPr="00593125" w:rsidRDefault="00593125" w:rsidP="00901806">
      <w:pPr>
        <w:pStyle w:val="3"/>
        <w:rPr>
          <w:rFonts w:asciiTheme="minorHAnsi" w:hAnsiTheme="minorHAnsi" w:cstheme="minorHAnsi"/>
          <w:sz w:val="36"/>
          <w:szCs w:val="36"/>
        </w:rPr>
      </w:pPr>
      <w:bookmarkStart w:id="84" w:name="_Toc434485890"/>
      <w:bookmarkStart w:id="85" w:name="_Toc441503639"/>
      <w:r w:rsidRPr="00593125">
        <w:rPr>
          <w:rFonts w:asciiTheme="minorHAnsi" w:hAnsiTheme="minorHAnsi" w:cstheme="minorHAnsi"/>
          <w:sz w:val="36"/>
          <w:szCs w:val="36"/>
        </w:rPr>
        <w:lastRenderedPageBreak/>
        <w:t>R</w:t>
      </w:r>
      <w:r w:rsidR="00901806" w:rsidRPr="00593125">
        <w:rPr>
          <w:rFonts w:asciiTheme="minorHAnsi" w:hAnsiTheme="minorHAnsi" w:cstheme="minorHAnsi"/>
          <w:sz w:val="36"/>
          <w:szCs w:val="36"/>
        </w:rPr>
        <w:t>bd_pool</w:t>
      </w:r>
      <w:bookmarkEnd w:id="84"/>
      <w:bookmarkEnd w:id="85"/>
    </w:p>
    <w:p w14:paraId="62DF4918" w14:textId="2C9371E0" w:rsidR="00593125" w:rsidRDefault="00593125" w:rsidP="00593125">
      <w:pPr>
        <w:rPr>
          <w:rFonts w:asciiTheme="minorHAnsi" w:hAnsiTheme="minorHAnsi" w:cstheme="minorHAnsi"/>
        </w:rPr>
      </w:pPr>
      <w:r>
        <w:rPr>
          <w:rFonts w:asciiTheme="minorHAnsi" w:hAnsiTheme="minorHAnsi" w:cstheme="minorHAnsi"/>
        </w:rPr>
        <w:t>The rbd pool of vsm cluster.</w:t>
      </w:r>
    </w:p>
    <w:tbl>
      <w:tblPr>
        <w:tblStyle w:val="af1"/>
        <w:tblW w:w="0" w:type="auto"/>
        <w:tblLook w:val="04A0" w:firstRow="1" w:lastRow="0" w:firstColumn="1" w:lastColumn="0" w:noHBand="0" w:noVBand="1"/>
      </w:tblPr>
      <w:tblGrid>
        <w:gridCol w:w="1054"/>
        <w:gridCol w:w="4568"/>
        <w:gridCol w:w="3728"/>
      </w:tblGrid>
      <w:tr w:rsidR="00593125" w14:paraId="2A170235" w14:textId="77777777" w:rsidTr="001D6AB5">
        <w:tc>
          <w:tcPr>
            <w:tcW w:w="1054" w:type="dxa"/>
          </w:tcPr>
          <w:p w14:paraId="2B041861" w14:textId="77777777" w:rsidR="00593125" w:rsidRDefault="00593125" w:rsidP="001D6AB5">
            <w:pPr>
              <w:jc w:val="center"/>
              <w:rPr>
                <w:rFonts w:asciiTheme="minorHAnsi" w:hAnsiTheme="minorHAnsi" w:cstheme="minorHAnsi"/>
              </w:rPr>
            </w:pPr>
            <w:r>
              <w:rPr>
                <w:rFonts w:asciiTheme="minorHAnsi" w:hAnsiTheme="minorHAnsi" w:cstheme="minorHAnsi"/>
              </w:rPr>
              <w:t>Method</w:t>
            </w:r>
          </w:p>
        </w:tc>
        <w:tc>
          <w:tcPr>
            <w:tcW w:w="4568" w:type="dxa"/>
          </w:tcPr>
          <w:p w14:paraId="572801FA" w14:textId="77777777" w:rsidR="00593125" w:rsidRDefault="00593125" w:rsidP="001D6AB5">
            <w:pPr>
              <w:jc w:val="center"/>
              <w:rPr>
                <w:rFonts w:asciiTheme="minorHAnsi" w:hAnsiTheme="minorHAnsi" w:cstheme="minorHAnsi"/>
              </w:rPr>
            </w:pPr>
            <w:r>
              <w:rPr>
                <w:rFonts w:asciiTheme="minorHAnsi" w:hAnsiTheme="minorHAnsi" w:cstheme="minorHAnsi"/>
              </w:rPr>
              <w:t>URI</w:t>
            </w:r>
          </w:p>
        </w:tc>
        <w:tc>
          <w:tcPr>
            <w:tcW w:w="3728" w:type="dxa"/>
          </w:tcPr>
          <w:p w14:paraId="34E0AB43" w14:textId="77777777" w:rsidR="00593125" w:rsidRDefault="00593125" w:rsidP="001D6AB5">
            <w:pPr>
              <w:jc w:val="center"/>
              <w:rPr>
                <w:rFonts w:asciiTheme="minorHAnsi" w:hAnsiTheme="minorHAnsi" w:cstheme="minorHAnsi"/>
              </w:rPr>
            </w:pPr>
            <w:r>
              <w:rPr>
                <w:rFonts w:asciiTheme="minorHAnsi" w:hAnsiTheme="minorHAnsi" w:cstheme="minorHAnsi"/>
              </w:rPr>
              <w:t>Description</w:t>
            </w:r>
          </w:p>
        </w:tc>
      </w:tr>
      <w:tr w:rsidR="00593125" w14:paraId="35FA7975" w14:textId="77777777" w:rsidTr="001D6AB5">
        <w:tc>
          <w:tcPr>
            <w:tcW w:w="1054" w:type="dxa"/>
          </w:tcPr>
          <w:p w14:paraId="4FBC6F10"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0AFDA16A" w14:textId="7F3B93C0" w:rsidR="00593125" w:rsidRDefault="0054537F" w:rsidP="001D6AB5">
            <w:pPr>
              <w:rPr>
                <w:rFonts w:asciiTheme="minorHAnsi" w:hAnsiTheme="minorHAnsi" w:cstheme="minorHAnsi"/>
              </w:rPr>
            </w:pPr>
            <w:hyperlink w:anchor="_List_rbd_pools" w:history="1">
              <w:r w:rsidR="00593125" w:rsidRPr="00537894">
                <w:rPr>
                  <w:rStyle w:val="af0"/>
                  <w:rFonts w:asciiTheme="minorHAnsi" w:hAnsiTheme="minorHAnsi" w:cstheme="minorHAnsi"/>
                </w:rPr>
                <w:t>/v1/{tenant_id}/rbd_pools</w:t>
              </w:r>
            </w:hyperlink>
          </w:p>
        </w:tc>
        <w:tc>
          <w:tcPr>
            <w:tcW w:w="3728" w:type="dxa"/>
          </w:tcPr>
          <w:p w14:paraId="3F2628DD" w14:textId="1EC3C379" w:rsidR="00593125" w:rsidRDefault="00593125" w:rsidP="00593125">
            <w:pPr>
              <w:rPr>
                <w:rFonts w:asciiTheme="minorHAnsi" w:hAnsiTheme="minorHAnsi" w:cstheme="minorHAnsi"/>
              </w:rPr>
            </w:pPr>
            <w:r>
              <w:rPr>
                <w:rFonts w:asciiTheme="minorHAnsi" w:hAnsiTheme="minorHAnsi" w:cstheme="minorHAnsi"/>
              </w:rPr>
              <w:t>Lists detail for all rbd pools</w:t>
            </w:r>
          </w:p>
        </w:tc>
      </w:tr>
      <w:tr w:rsidR="00593125" w14:paraId="4178E8FC" w14:textId="77777777" w:rsidTr="001D6AB5">
        <w:tc>
          <w:tcPr>
            <w:tcW w:w="1054" w:type="dxa"/>
          </w:tcPr>
          <w:p w14:paraId="651248CE" w14:textId="77777777" w:rsidR="00593125" w:rsidRDefault="00593125" w:rsidP="001D6AB5">
            <w:pPr>
              <w:rPr>
                <w:rFonts w:asciiTheme="minorHAnsi" w:hAnsiTheme="minorHAnsi" w:cstheme="minorHAnsi"/>
              </w:rPr>
            </w:pPr>
            <w:r>
              <w:rPr>
                <w:rFonts w:asciiTheme="minorHAnsi" w:hAnsiTheme="minorHAnsi" w:cstheme="minorHAnsi"/>
              </w:rPr>
              <w:t>GET</w:t>
            </w:r>
          </w:p>
        </w:tc>
        <w:tc>
          <w:tcPr>
            <w:tcW w:w="4568" w:type="dxa"/>
          </w:tcPr>
          <w:p w14:paraId="097FF5BC" w14:textId="5EEECCD2" w:rsidR="00593125" w:rsidRDefault="0054537F" w:rsidP="001D6AB5">
            <w:pPr>
              <w:rPr>
                <w:rFonts w:asciiTheme="minorHAnsi" w:hAnsiTheme="minorHAnsi" w:cstheme="minorHAnsi"/>
              </w:rPr>
            </w:pPr>
            <w:hyperlink w:anchor="_Summary_rbd_pools" w:history="1">
              <w:r w:rsidR="00593125" w:rsidRPr="00537894">
                <w:rPr>
                  <w:rStyle w:val="af0"/>
                  <w:rFonts w:asciiTheme="minorHAnsi" w:hAnsiTheme="minorHAnsi" w:cstheme="minorHAnsi"/>
                </w:rPr>
                <w:t>/v1/{tenant_id}/rbd_pools/summary</w:t>
              </w:r>
            </w:hyperlink>
          </w:p>
        </w:tc>
        <w:tc>
          <w:tcPr>
            <w:tcW w:w="3728" w:type="dxa"/>
          </w:tcPr>
          <w:p w14:paraId="0D02DA2F" w14:textId="37882E3E" w:rsidR="00593125" w:rsidRDefault="00593125" w:rsidP="001D6AB5">
            <w:pPr>
              <w:rPr>
                <w:rFonts w:asciiTheme="minorHAnsi" w:hAnsiTheme="minorHAnsi" w:cstheme="minorHAnsi"/>
              </w:rPr>
            </w:pPr>
            <w:r>
              <w:rPr>
                <w:rFonts w:asciiTheme="minorHAnsi" w:hAnsiTheme="minorHAnsi" w:cstheme="minorHAnsi"/>
              </w:rPr>
              <w:t>Gets summary info of rbd pool</w:t>
            </w:r>
          </w:p>
        </w:tc>
      </w:tr>
    </w:tbl>
    <w:p w14:paraId="0AE588E7" w14:textId="042B51B5" w:rsidR="00593125" w:rsidRDefault="00593125" w:rsidP="00593125"/>
    <w:p w14:paraId="0CEA3239" w14:textId="77777777" w:rsidR="00593125" w:rsidRDefault="00593125">
      <w:pPr>
        <w:spacing w:before="0" w:after="0" w:line="240" w:lineRule="auto"/>
      </w:pPr>
      <w:r>
        <w:br w:type="page"/>
      </w:r>
    </w:p>
    <w:p w14:paraId="40565561" w14:textId="45B54814" w:rsidR="00901806" w:rsidRDefault="00901806" w:rsidP="00901806">
      <w:pPr>
        <w:pStyle w:val="4"/>
        <w:rPr>
          <w:rFonts w:asciiTheme="minorHAnsi" w:hAnsiTheme="minorHAnsi" w:cstheme="minorHAnsi"/>
          <w:color w:val="0070C0"/>
          <w:sz w:val="32"/>
          <w:szCs w:val="32"/>
        </w:rPr>
      </w:pPr>
      <w:bookmarkStart w:id="86" w:name="_List_rbd_pools"/>
      <w:bookmarkEnd w:id="86"/>
      <w:r w:rsidRPr="00593125">
        <w:rPr>
          <w:rFonts w:asciiTheme="minorHAnsi" w:hAnsiTheme="minorHAnsi" w:cstheme="minorHAnsi"/>
          <w:color w:val="0070C0"/>
          <w:sz w:val="32"/>
          <w:szCs w:val="32"/>
        </w:rPr>
        <w:lastRenderedPageBreak/>
        <w:t>List</w:t>
      </w:r>
      <w:r w:rsidR="008763FF">
        <w:rPr>
          <w:rFonts w:asciiTheme="minorHAnsi" w:hAnsiTheme="minorHAnsi" w:cstheme="minorHAnsi"/>
          <w:color w:val="0070C0"/>
          <w:sz w:val="32"/>
          <w:szCs w:val="32"/>
        </w:rPr>
        <w:t xml:space="preserve"> rbd_pools</w:t>
      </w:r>
    </w:p>
    <w:tbl>
      <w:tblPr>
        <w:tblStyle w:val="af1"/>
        <w:tblW w:w="0" w:type="auto"/>
        <w:tblLook w:val="04A0" w:firstRow="1" w:lastRow="0" w:firstColumn="1" w:lastColumn="0" w:noHBand="0" w:noVBand="1"/>
      </w:tblPr>
      <w:tblGrid>
        <w:gridCol w:w="1054"/>
        <w:gridCol w:w="4568"/>
        <w:gridCol w:w="3728"/>
      </w:tblGrid>
      <w:tr w:rsidR="008763FF" w14:paraId="6053D186" w14:textId="77777777" w:rsidTr="001D6AB5">
        <w:tc>
          <w:tcPr>
            <w:tcW w:w="1054" w:type="dxa"/>
          </w:tcPr>
          <w:p w14:paraId="0B9EA27B" w14:textId="77777777" w:rsidR="008763FF" w:rsidRDefault="008763FF" w:rsidP="001D6AB5">
            <w:pPr>
              <w:jc w:val="center"/>
              <w:rPr>
                <w:rFonts w:asciiTheme="minorHAnsi" w:hAnsiTheme="minorHAnsi" w:cstheme="minorHAnsi"/>
              </w:rPr>
            </w:pPr>
            <w:r>
              <w:rPr>
                <w:rFonts w:asciiTheme="minorHAnsi" w:hAnsiTheme="minorHAnsi" w:cstheme="minorHAnsi"/>
              </w:rPr>
              <w:t>Method</w:t>
            </w:r>
          </w:p>
        </w:tc>
        <w:tc>
          <w:tcPr>
            <w:tcW w:w="4568" w:type="dxa"/>
          </w:tcPr>
          <w:p w14:paraId="5FCC0620" w14:textId="77777777" w:rsidR="008763FF" w:rsidRDefault="008763FF" w:rsidP="001D6AB5">
            <w:pPr>
              <w:jc w:val="center"/>
              <w:rPr>
                <w:rFonts w:asciiTheme="minorHAnsi" w:hAnsiTheme="minorHAnsi" w:cstheme="minorHAnsi"/>
              </w:rPr>
            </w:pPr>
            <w:r>
              <w:rPr>
                <w:rFonts w:asciiTheme="minorHAnsi" w:hAnsiTheme="minorHAnsi" w:cstheme="minorHAnsi"/>
              </w:rPr>
              <w:t>URI</w:t>
            </w:r>
          </w:p>
        </w:tc>
        <w:tc>
          <w:tcPr>
            <w:tcW w:w="3728" w:type="dxa"/>
          </w:tcPr>
          <w:p w14:paraId="3113D15E" w14:textId="77777777" w:rsidR="008763FF" w:rsidRDefault="008763FF" w:rsidP="001D6AB5">
            <w:pPr>
              <w:jc w:val="center"/>
              <w:rPr>
                <w:rFonts w:asciiTheme="minorHAnsi" w:hAnsiTheme="minorHAnsi" w:cstheme="minorHAnsi"/>
              </w:rPr>
            </w:pPr>
            <w:r>
              <w:rPr>
                <w:rFonts w:asciiTheme="minorHAnsi" w:hAnsiTheme="minorHAnsi" w:cstheme="minorHAnsi"/>
              </w:rPr>
              <w:t>Description</w:t>
            </w:r>
          </w:p>
        </w:tc>
      </w:tr>
      <w:tr w:rsidR="008763FF" w14:paraId="62B4CCCA" w14:textId="77777777" w:rsidTr="001D6AB5">
        <w:tc>
          <w:tcPr>
            <w:tcW w:w="1054" w:type="dxa"/>
          </w:tcPr>
          <w:p w14:paraId="0A99DB5F" w14:textId="77777777" w:rsidR="008763FF" w:rsidRDefault="008763FF" w:rsidP="001D6AB5">
            <w:pPr>
              <w:rPr>
                <w:rFonts w:asciiTheme="minorHAnsi" w:hAnsiTheme="minorHAnsi" w:cstheme="minorHAnsi"/>
              </w:rPr>
            </w:pPr>
            <w:r>
              <w:rPr>
                <w:rFonts w:asciiTheme="minorHAnsi" w:hAnsiTheme="minorHAnsi" w:cstheme="minorHAnsi"/>
              </w:rPr>
              <w:t>GET</w:t>
            </w:r>
          </w:p>
        </w:tc>
        <w:tc>
          <w:tcPr>
            <w:tcW w:w="4568" w:type="dxa"/>
          </w:tcPr>
          <w:p w14:paraId="4B818F3F" w14:textId="77777777" w:rsidR="008763FF" w:rsidRDefault="008763FF" w:rsidP="001D6AB5">
            <w:pPr>
              <w:rPr>
                <w:rFonts w:asciiTheme="minorHAnsi" w:hAnsiTheme="minorHAnsi" w:cstheme="minorHAnsi"/>
              </w:rPr>
            </w:pPr>
            <w:r>
              <w:rPr>
                <w:rFonts w:asciiTheme="minorHAnsi" w:hAnsiTheme="minorHAnsi" w:cstheme="minorHAnsi"/>
              </w:rPr>
              <w:t>/v1/{tenant_id}/rbd_pools</w:t>
            </w:r>
          </w:p>
        </w:tc>
        <w:tc>
          <w:tcPr>
            <w:tcW w:w="3728" w:type="dxa"/>
          </w:tcPr>
          <w:p w14:paraId="44614585" w14:textId="77777777" w:rsidR="008763FF" w:rsidRDefault="008763FF" w:rsidP="001D6AB5">
            <w:pPr>
              <w:rPr>
                <w:rFonts w:asciiTheme="minorHAnsi" w:hAnsiTheme="minorHAnsi" w:cstheme="minorHAnsi"/>
              </w:rPr>
            </w:pPr>
            <w:r>
              <w:rPr>
                <w:rFonts w:asciiTheme="minorHAnsi" w:hAnsiTheme="minorHAnsi" w:cstheme="minorHAnsi"/>
              </w:rPr>
              <w:t>Lists detail for all rbd pools</w:t>
            </w:r>
          </w:p>
        </w:tc>
      </w:tr>
    </w:tbl>
    <w:p w14:paraId="492507ED" w14:textId="1D54E3AB" w:rsidR="008763FF" w:rsidRDefault="008763FF" w:rsidP="008763FF">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2CADE079" w14:textId="77777777" w:rsidR="008763FF" w:rsidRDefault="008763FF" w:rsidP="008763FF">
      <w:pPr>
        <w:rPr>
          <w:rFonts w:asciiTheme="minorHAnsi" w:hAnsiTheme="minorHAnsi" w:cstheme="minorHAnsi"/>
        </w:rPr>
      </w:pPr>
      <w:r w:rsidRPr="00AC1588">
        <w:rPr>
          <w:rFonts w:asciiTheme="minorHAnsi" w:hAnsiTheme="minorHAnsi" w:cstheme="minorHAnsi"/>
          <w:b/>
        </w:rPr>
        <w:t>Error response codes:</w:t>
      </w:r>
      <w:r>
        <w:rPr>
          <w:rFonts w:asciiTheme="minorHAnsi" w:hAnsiTheme="minorHAnsi" w:cstheme="minorHAnsi"/>
        </w:rPr>
        <w:t xml:space="preserve"> </w:t>
      </w:r>
      <w:proofErr w:type="gramStart"/>
      <w:r>
        <w:rPr>
          <w:rFonts w:asciiTheme="minorHAnsi" w:hAnsiTheme="minorHAnsi" w:cstheme="minorHAnsi"/>
        </w:rPr>
        <w:t>badRequest(</w:t>
      </w:r>
      <w:proofErr w:type="gramEnd"/>
      <w:r>
        <w:rPr>
          <w:rFonts w:asciiTheme="minorHAnsi" w:hAnsiTheme="minorHAnsi" w:cstheme="minorHAnsi"/>
        </w:rPr>
        <w:t>400)</w:t>
      </w:r>
    </w:p>
    <w:p w14:paraId="7B1B6C1F" w14:textId="5CAEE160" w:rsidR="008763FF" w:rsidRDefault="008763FF" w:rsidP="008763FF">
      <w:pPr>
        <w:pStyle w:val="5"/>
      </w:pPr>
      <w:r>
        <w:t>Request</w:t>
      </w:r>
    </w:p>
    <w:p w14:paraId="5FB4440F" w14:textId="76CEFB59" w:rsidR="008763FF" w:rsidRDefault="008763FF" w:rsidP="008763FF">
      <w:r>
        <w:t xml:space="preserve">This table shows the URI parameters for the </w:t>
      </w:r>
      <w:r w:rsidR="00633D8B">
        <w:t>list rbd pools</w:t>
      </w:r>
      <w:r>
        <w:t xml:space="preserve"> request:</w:t>
      </w:r>
    </w:p>
    <w:tbl>
      <w:tblPr>
        <w:tblStyle w:val="af1"/>
        <w:tblW w:w="0" w:type="auto"/>
        <w:tblLook w:val="04A0" w:firstRow="1" w:lastRow="0" w:firstColumn="1" w:lastColumn="0" w:noHBand="0" w:noVBand="1"/>
      </w:tblPr>
      <w:tblGrid>
        <w:gridCol w:w="2605"/>
        <w:gridCol w:w="1710"/>
        <w:gridCol w:w="5035"/>
      </w:tblGrid>
      <w:tr w:rsidR="008763FF" w14:paraId="0CBF13C8" w14:textId="77777777" w:rsidTr="001D6AB5">
        <w:tc>
          <w:tcPr>
            <w:tcW w:w="2605" w:type="dxa"/>
          </w:tcPr>
          <w:p w14:paraId="21A3E125" w14:textId="77777777" w:rsidR="008763FF" w:rsidRDefault="008763FF" w:rsidP="001D6AB5">
            <w:pPr>
              <w:jc w:val="center"/>
            </w:pPr>
            <w:r>
              <w:t>Name</w:t>
            </w:r>
          </w:p>
        </w:tc>
        <w:tc>
          <w:tcPr>
            <w:tcW w:w="1710" w:type="dxa"/>
          </w:tcPr>
          <w:p w14:paraId="27011F49" w14:textId="77777777" w:rsidR="008763FF" w:rsidRDefault="008763FF" w:rsidP="001D6AB5">
            <w:pPr>
              <w:jc w:val="center"/>
            </w:pPr>
            <w:r>
              <w:t>Type</w:t>
            </w:r>
          </w:p>
        </w:tc>
        <w:tc>
          <w:tcPr>
            <w:tcW w:w="5035" w:type="dxa"/>
          </w:tcPr>
          <w:p w14:paraId="7119FB00" w14:textId="77777777" w:rsidR="008763FF" w:rsidRDefault="008763FF" w:rsidP="001D6AB5">
            <w:pPr>
              <w:jc w:val="center"/>
            </w:pPr>
            <w:r>
              <w:t>Description</w:t>
            </w:r>
          </w:p>
        </w:tc>
      </w:tr>
      <w:tr w:rsidR="008763FF" w14:paraId="5E402B4D" w14:textId="77777777" w:rsidTr="001D6AB5">
        <w:tc>
          <w:tcPr>
            <w:tcW w:w="2605" w:type="dxa"/>
          </w:tcPr>
          <w:p w14:paraId="19669EF9" w14:textId="77777777" w:rsidR="008763FF" w:rsidRDefault="008763FF" w:rsidP="001D6AB5">
            <w:r>
              <w:t>{tenant_id}</w:t>
            </w:r>
          </w:p>
        </w:tc>
        <w:tc>
          <w:tcPr>
            <w:tcW w:w="1710" w:type="dxa"/>
          </w:tcPr>
          <w:p w14:paraId="10ED7C98" w14:textId="77777777" w:rsidR="008763FF" w:rsidRDefault="008763FF" w:rsidP="001D6AB5">
            <w:r>
              <w:t>UUID</w:t>
            </w:r>
          </w:p>
        </w:tc>
        <w:tc>
          <w:tcPr>
            <w:tcW w:w="5035" w:type="dxa"/>
          </w:tcPr>
          <w:p w14:paraId="01D1874C" w14:textId="77777777" w:rsidR="008763FF" w:rsidRDefault="008763FF" w:rsidP="001D6AB5">
            <w:r w:rsidRPr="00AC1588">
              <w:t>The UUID of the tenant in a multi-tenancy cloud.</w:t>
            </w:r>
          </w:p>
        </w:tc>
      </w:tr>
    </w:tbl>
    <w:p w14:paraId="5ECA07C2" w14:textId="77777777" w:rsidR="008763FF" w:rsidRDefault="008763FF" w:rsidP="008763FF">
      <w:pPr>
        <w:rPr>
          <w:rFonts w:asciiTheme="minorHAnsi" w:hAnsiTheme="minorHAnsi" w:cstheme="minorHAnsi"/>
        </w:rPr>
      </w:pPr>
      <w:r w:rsidRPr="00E6524E">
        <w:rPr>
          <w:rFonts w:asciiTheme="minorHAnsi" w:hAnsiTheme="minorHAnsi" w:cstheme="minorHAnsi"/>
        </w:rPr>
        <w:t>This operation does not accept a request body.</w:t>
      </w:r>
    </w:p>
    <w:p w14:paraId="7C799AB4" w14:textId="014E1745" w:rsidR="00901806" w:rsidRDefault="008763FF" w:rsidP="008763FF">
      <w:pPr>
        <w:pStyle w:val="5"/>
      </w:pPr>
      <w:r>
        <w:t>Response</w:t>
      </w:r>
    </w:p>
    <w:p w14:paraId="434FFBD9" w14:textId="1C260747" w:rsidR="008763FF" w:rsidRPr="00593125" w:rsidRDefault="008763FF" w:rsidP="008763FF">
      <w:pPr>
        <w:rPr>
          <w:b/>
          <w:sz w:val="24"/>
        </w:rPr>
      </w:pPr>
      <w:r w:rsidRPr="00EB21A2">
        <w:rPr>
          <w:b/>
          <w:sz w:val="24"/>
        </w:rPr>
        <w:t>Examp</w:t>
      </w:r>
      <w:r w:rsidR="008F7F41">
        <w:rPr>
          <w:b/>
          <w:sz w:val="24"/>
        </w:rPr>
        <w:t>le 2.36</w:t>
      </w:r>
      <w:r w:rsidR="00633D8B">
        <w:rPr>
          <w:b/>
          <w:sz w:val="24"/>
        </w:rPr>
        <w:t>.</w:t>
      </w:r>
      <w:r w:rsidRPr="00EB21A2">
        <w:rPr>
          <w:b/>
          <w:sz w:val="24"/>
        </w:rPr>
        <w:t xml:space="preserve"> </w:t>
      </w:r>
      <w:r>
        <w:rPr>
          <w:b/>
          <w:sz w:val="24"/>
        </w:rPr>
        <w:t>List rbd pools</w:t>
      </w:r>
      <w:r w:rsidRPr="00EB21A2">
        <w:rPr>
          <w:b/>
          <w:sz w:val="24"/>
        </w:rPr>
        <w:t xml:space="preserve">: JSON </w:t>
      </w:r>
      <w:r>
        <w:rPr>
          <w:b/>
          <w:sz w:val="24"/>
        </w:rPr>
        <w:t>response</w:t>
      </w:r>
    </w:p>
    <w:p w14:paraId="6E057B80"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w:t>
      </w:r>
    </w:p>
    <w:p w14:paraId="635FBE61"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 xml:space="preserve">    "rbd_pools": []</w:t>
      </w:r>
    </w:p>
    <w:p w14:paraId="6B178A31" w14:textId="77777777" w:rsidR="00901806" w:rsidRPr="00DA3F56" w:rsidRDefault="00901806" w:rsidP="008763FF">
      <w:pPr>
        <w:pStyle w:val="CodeBlock"/>
        <w:ind w:left="0"/>
        <w:rPr>
          <w:rFonts w:asciiTheme="minorHAnsi" w:hAnsiTheme="minorHAnsi" w:cstheme="minorHAnsi"/>
        </w:rPr>
      </w:pPr>
      <w:r w:rsidRPr="00DA3F56">
        <w:rPr>
          <w:rFonts w:asciiTheme="minorHAnsi" w:hAnsiTheme="minorHAnsi" w:cstheme="minorHAnsi"/>
        </w:rPr>
        <w:t>}</w:t>
      </w:r>
    </w:p>
    <w:p w14:paraId="6348A540" w14:textId="2E915BEB" w:rsidR="008763FF" w:rsidRDefault="008763FF">
      <w:pPr>
        <w:spacing w:before="0" w:after="0" w:line="240" w:lineRule="auto"/>
        <w:rPr>
          <w:rFonts w:asciiTheme="minorHAnsi" w:hAnsiTheme="minorHAnsi" w:cstheme="minorHAnsi"/>
        </w:rPr>
      </w:pPr>
      <w:r>
        <w:rPr>
          <w:rFonts w:asciiTheme="minorHAnsi" w:hAnsiTheme="minorHAnsi" w:cstheme="minorHAnsi"/>
        </w:rPr>
        <w:br w:type="page"/>
      </w:r>
    </w:p>
    <w:p w14:paraId="74F8629D" w14:textId="3B00C523" w:rsidR="00901806" w:rsidRDefault="00901806" w:rsidP="00901806">
      <w:pPr>
        <w:pStyle w:val="4"/>
        <w:rPr>
          <w:rFonts w:asciiTheme="minorHAnsi" w:hAnsiTheme="minorHAnsi" w:cstheme="minorHAnsi"/>
          <w:color w:val="0070C0"/>
          <w:sz w:val="32"/>
          <w:szCs w:val="32"/>
        </w:rPr>
      </w:pPr>
      <w:bookmarkStart w:id="87" w:name="_Summary_rbd_pools"/>
      <w:bookmarkEnd w:id="87"/>
      <w:r w:rsidRPr="008763FF">
        <w:rPr>
          <w:rFonts w:asciiTheme="minorHAnsi" w:hAnsiTheme="minorHAnsi" w:cstheme="minorHAnsi"/>
          <w:color w:val="0070C0"/>
          <w:sz w:val="32"/>
          <w:szCs w:val="32"/>
        </w:rPr>
        <w:lastRenderedPageBreak/>
        <w:t>Summary</w:t>
      </w:r>
      <w:r w:rsidR="00633D8B">
        <w:rPr>
          <w:rFonts w:asciiTheme="minorHAnsi" w:hAnsiTheme="minorHAnsi" w:cstheme="minorHAnsi"/>
          <w:color w:val="0070C0"/>
          <w:sz w:val="32"/>
          <w:szCs w:val="32"/>
        </w:rPr>
        <w:t xml:space="preserve"> rbd_pool</w:t>
      </w:r>
    </w:p>
    <w:tbl>
      <w:tblPr>
        <w:tblStyle w:val="af1"/>
        <w:tblW w:w="0" w:type="auto"/>
        <w:tblLook w:val="04A0" w:firstRow="1" w:lastRow="0" w:firstColumn="1" w:lastColumn="0" w:noHBand="0" w:noVBand="1"/>
      </w:tblPr>
      <w:tblGrid>
        <w:gridCol w:w="1054"/>
        <w:gridCol w:w="4568"/>
        <w:gridCol w:w="3728"/>
      </w:tblGrid>
      <w:tr w:rsidR="008763FF" w14:paraId="64B981CB" w14:textId="77777777" w:rsidTr="001D6AB5">
        <w:tc>
          <w:tcPr>
            <w:tcW w:w="1054" w:type="dxa"/>
          </w:tcPr>
          <w:p w14:paraId="1B664A06" w14:textId="77777777" w:rsidR="008763FF" w:rsidRDefault="008763FF" w:rsidP="001D6AB5">
            <w:pPr>
              <w:jc w:val="center"/>
              <w:rPr>
                <w:rFonts w:asciiTheme="minorHAnsi" w:hAnsiTheme="minorHAnsi" w:cstheme="minorHAnsi"/>
              </w:rPr>
            </w:pPr>
            <w:r>
              <w:rPr>
                <w:rFonts w:asciiTheme="minorHAnsi" w:hAnsiTheme="minorHAnsi" w:cstheme="minorHAnsi"/>
              </w:rPr>
              <w:t>Method</w:t>
            </w:r>
          </w:p>
        </w:tc>
        <w:tc>
          <w:tcPr>
            <w:tcW w:w="4568" w:type="dxa"/>
          </w:tcPr>
          <w:p w14:paraId="3E32986E" w14:textId="77777777" w:rsidR="008763FF" w:rsidRDefault="008763FF" w:rsidP="001D6AB5">
            <w:pPr>
              <w:jc w:val="center"/>
              <w:rPr>
                <w:rFonts w:asciiTheme="minorHAnsi" w:hAnsiTheme="minorHAnsi" w:cstheme="minorHAnsi"/>
              </w:rPr>
            </w:pPr>
            <w:r>
              <w:rPr>
                <w:rFonts w:asciiTheme="minorHAnsi" w:hAnsiTheme="minorHAnsi" w:cstheme="minorHAnsi"/>
              </w:rPr>
              <w:t>URI</w:t>
            </w:r>
          </w:p>
        </w:tc>
        <w:tc>
          <w:tcPr>
            <w:tcW w:w="3728" w:type="dxa"/>
          </w:tcPr>
          <w:p w14:paraId="360E7C0B" w14:textId="77777777" w:rsidR="008763FF" w:rsidRDefault="008763FF" w:rsidP="001D6AB5">
            <w:pPr>
              <w:jc w:val="center"/>
              <w:rPr>
                <w:rFonts w:asciiTheme="minorHAnsi" w:hAnsiTheme="minorHAnsi" w:cstheme="minorHAnsi"/>
              </w:rPr>
            </w:pPr>
            <w:r>
              <w:rPr>
                <w:rFonts w:asciiTheme="minorHAnsi" w:hAnsiTheme="minorHAnsi" w:cstheme="minorHAnsi"/>
              </w:rPr>
              <w:t>Description</w:t>
            </w:r>
          </w:p>
        </w:tc>
      </w:tr>
      <w:tr w:rsidR="008763FF" w14:paraId="1D35C951" w14:textId="77777777" w:rsidTr="001D6AB5">
        <w:tc>
          <w:tcPr>
            <w:tcW w:w="1054" w:type="dxa"/>
          </w:tcPr>
          <w:p w14:paraId="5BC08CA8" w14:textId="77777777" w:rsidR="008763FF" w:rsidRDefault="008763FF" w:rsidP="001D6AB5">
            <w:pPr>
              <w:rPr>
                <w:rFonts w:asciiTheme="minorHAnsi" w:hAnsiTheme="minorHAnsi" w:cstheme="minorHAnsi"/>
              </w:rPr>
            </w:pPr>
            <w:r>
              <w:rPr>
                <w:rFonts w:asciiTheme="minorHAnsi" w:hAnsiTheme="minorHAnsi" w:cstheme="minorHAnsi"/>
              </w:rPr>
              <w:t>GET</w:t>
            </w:r>
          </w:p>
        </w:tc>
        <w:tc>
          <w:tcPr>
            <w:tcW w:w="4568" w:type="dxa"/>
          </w:tcPr>
          <w:p w14:paraId="04E0FB74" w14:textId="77777777" w:rsidR="008763FF" w:rsidRDefault="008763FF" w:rsidP="001D6AB5">
            <w:pPr>
              <w:rPr>
                <w:rFonts w:asciiTheme="minorHAnsi" w:hAnsiTheme="minorHAnsi" w:cstheme="minorHAnsi"/>
              </w:rPr>
            </w:pPr>
            <w:r>
              <w:rPr>
                <w:rFonts w:asciiTheme="minorHAnsi" w:hAnsiTheme="minorHAnsi" w:cstheme="minorHAnsi"/>
              </w:rPr>
              <w:t>/v1/{tenant_id}/rbd_pools/summary</w:t>
            </w:r>
          </w:p>
        </w:tc>
        <w:tc>
          <w:tcPr>
            <w:tcW w:w="3728" w:type="dxa"/>
          </w:tcPr>
          <w:p w14:paraId="461B37BB" w14:textId="77777777" w:rsidR="008763FF" w:rsidRDefault="008763FF" w:rsidP="001D6AB5">
            <w:pPr>
              <w:rPr>
                <w:rFonts w:asciiTheme="minorHAnsi" w:hAnsiTheme="minorHAnsi" w:cstheme="minorHAnsi"/>
              </w:rPr>
            </w:pPr>
            <w:r>
              <w:rPr>
                <w:rFonts w:asciiTheme="minorHAnsi" w:hAnsiTheme="minorHAnsi" w:cstheme="minorHAnsi"/>
              </w:rPr>
              <w:t>Gets summary info of rbd pool</w:t>
            </w:r>
          </w:p>
        </w:tc>
      </w:tr>
    </w:tbl>
    <w:p w14:paraId="41451FCF" w14:textId="77777777" w:rsidR="008763FF" w:rsidRDefault="008763FF" w:rsidP="008763FF">
      <w:pPr>
        <w:rPr>
          <w:rFonts w:asciiTheme="minorHAnsi" w:hAnsiTheme="minorHAnsi" w:cstheme="minorHAnsi"/>
        </w:rPr>
      </w:pPr>
      <w:bookmarkStart w:id="88" w:name="OLE_LINK14"/>
      <w:bookmarkStart w:id="89" w:name="OLE_LINK15"/>
      <w:r w:rsidRPr="00AC1588">
        <w:rPr>
          <w:rFonts w:asciiTheme="minorHAnsi" w:hAnsiTheme="minorHAnsi" w:cstheme="minorHAnsi"/>
          <w:b/>
        </w:rPr>
        <w:t>Normal response codes:</w:t>
      </w:r>
      <w:r>
        <w:rPr>
          <w:rFonts w:asciiTheme="minorHAnsi" w:hAnsiTheme="minorHAnsi" w:cstheme="minorHAnsi"/>
        </w:rPr>
        <w:t xml:space="preserve"> 200</w:t>
      </w:r>
    </w:p>
    <w:p w14:paraId="13E2323A" w14:textId="67AD8F5E" w:rsidR="008763FF" w:rsidRDefault="008763FF" w:rsidP="008763FF">
      <w:pPr>
        <w:pStyle w:val="5"/>
      </w:pPr>
      <w:r>
        <w:t>Request</w:t>
      </w:r>
    </w:p>
    <w:p w14:paraId="5121CA75" w14:textId="715AA10F" w:rsidR="008763FF" w:rsidRDefault="008763FF" w:rsidP="008763FF">
      <w:r>
        <w:t xml:space="preserve">This table shows the URI parameters for the </w:t>
      </w:r>
      <w:r w:rsidR="00633D8B">
        <w:t>summary rbd pool</w:t>
      </w:r>
      <w:r>
        <w:t xml:space="preserve"> request:</w:t>
      </w:r>
    </w:p>
    <w:tbl>
      <w:tblPr>
        <w:tblStyle w:val="af1"/>
        <w:tblW w:w="0" w:type="auto"/>
        <w:tblLook w:val="04A0" w:firstRow="1" w:lastRow="0" w:firstColumn="1" w:lastColumn="0" w:noHBand="0" w:noVBand="1"/>
      </w:tblPr>
      <w:tblGrid>
        <w:gridCol w:w="2605"/>
        <w:gridCol w:w="1710"/>
        <w:gridCol w:w="5035"/>
      </w:tblGrid>
      <w:tr w:rsidR="008763FF" w14:paraId="23B564D3" w14:textId="77777777" w:rsidTr="001D6AB5">
        <w:tc>
          <w:tcPr>
            <w:tcW w:w="2605" w:type="dxa"/>
          </w:tcPr>
          <w:p w14:paraId="1860D761" w14:textId="77777777" w:rsidR="008763FF" w:rsidRDefault="008763FF" w:rsidP="001D6AB5">
            <w:pPr>
              <w:jc w:val="center"/>
            </w:pPr>
            <w:r>
              <w:t>Name</w:t>
            </w:r>
          </w:p>
        </w:tc>
        <w:tc>
          <w:tcPr>
            <w:tcW w:w="1710" w:type="dxa"/>
          </w:tcPr>
          <w:p w14:paraId="563354CA" w14:textId="77777777" w:rsidR="008763FF" w:rsidRDefault="008763FF" w:rsidP="001D6AB5">
            <w:pPr>
              <w:jc w:val="center"/>
            </w:pPr>
            <w:r>
              <w:t>Type</w:t>
            </w:r>
          </w:p>
        </w:tc>
        <w:tc>
          <w:tcPr>
            <w:tcW w:w="5035" w:type="dxa"/>
          </w:tcPr>
          <w:p w14:paraId="0A48BE33" w14:textId="77777777" w:rsidR="008763FF" w:rsidRDefault="008763FF" w:rsidP="001D6AB5">
            <w:pPr>
              <w:jc w:val="center"/>
            </w:pPr>
            <w:r>
              <w:t>Description</w:t>
            </w:r>
          </w:p>
        </w:tc>
      </w:tr>
      <w:tr w:rsidR="008763FF" w14:paraId="74050E97" w14:textId="77777777" w:rsidTr="001D6AB5">
        <w:tc>
          <w:tcPr>
            <w:tcW w:w="2605" w:type="dxa"/>
          </w:tcPr>
          <w:p w14:paraId="00E9B245" w14:textId="77777777" w:rsidR="008763FF" w:rsidRDefault="008763FF" w:rsidP="001D6AB5">
            <w:r>
              <w:t>{tenant_id}</w:t>
            </w:r>
          </w:p>
        </w:tc>
        <w:tc>
          <w:tcPr>
            <w:tcW w:w="1710" w:type="dxa"/>
          </w:tcPr>
          <w:p w14:paraId="2068BCB6" w14:textId="77777777" w:rsidR="008763FF" w:rsidRDefault="008763FF" w:rsidP="001D6AB5">
            <w:r>
              <w:t>UUID</w:t>
            </w:r>
          </w:p>
        </w:tc>
        <w:tc>
          <w:tcPr>
            <w:tcW w:w="5035" w:type="dxa"/>
          </w:tcPr>
          <w:p w14:paraId="6D1C5C12" w14:textId="77777777" w:rsidR="008763FF" w:rsidRDefault="008763FF" w:rsidP="001D6AB5">
            <w:r w:rsidRPr="00AC1588">
              <w:t>The UUID of the tenant in a multi-tenancy cloud.</w:t>
            </w:r>
          </w:p>
        </w:tc>
      </w:tr>
    </w:tbl>
    <w:p w14:paraId="010DBC9B" w14:textId="77777777" w:rsidR="008763FF" w:rsidRDefault="008763FF" w:rsidP="008763FF">
      <w:pPr>
        <w:rPr>
          <w:rFonts w:asciiTheme="minorHAnsi" w:hAnsiTheme="minorHAnsi" w:cstheme="minorHAnsi"/>
        </w:rPr>
      </w:pPr>
      <w:r w:rsidRPr="00E6524E">
        <w:rPr>
          <w:rFonts w:asciiTheme="minorHAnsi" w:hAnsiTheme="minorHAnsi" w:cstheme="minorHAnsi"/>
        </w:rPr>
        <w:t>This operation does not accept a request body.</w:t>
      </w:r>
    </w:p>
    <w:p w14:paraId="27F8F8B8" w14:textId="094DD670" w:rsidR="00901806" w:rsidRDefault="008763FF" w:rsidP="008763FF">
      <w:pPr>
        <w:pStyle w:val="5"/>
      </w:pPr>
      <w:r>
        <w:t>Response</w:t>
      </w:r>
    </w:p>
    <w:bookmarkEnd w:id="88"/>
    <w:bookmarkEnd w:id="89"/>
    <w:p w14:paraId="3362532D" w14:textId="4FDE3E99" w:rsidR="00537894" w:rsidRPr="00593125" w:rsidRDefault="00537894" w:rsidP="00537894">
      <w:pPr>
        <w:rPr>
          <w:b/>
          <w:sz w:val="24"/>
        </w:rPr>
      </w:pPr>
      <w:r w:rsidRPr="00EB21A2">
        <w:rPr>
          <w:b/>
          <w:sz w:val="24"/>
        </w:rPr>
        <w:t>Examp</w:t>
      </w:r>
      <w:r w:rsidR="008F7F41">
        <w:rPr>
          <w:b/>
          <w:sz w:val="24"/>
        </w:rPr>
        <w:t>le 2.37</w:t>
      </w:r>
      <w:r w:rsidR="00633D8B">
        <w:rPr>
          <w:b/>
          <w:sz w:val="24"/>
        </w:rPr>
        <w:t>.</w:t>
      </w:r>
      <w:r w:rsidRPr="00EB21A2">
        <w:rPr>
          <w:b/>
          <w:sz w:val="24"/>
        </w:rPr>
        <w:t xml:space="preserve"> </w:t>
      </w:r>
      <w:r>
        <w:rPr>
          <w:b/>
          <w:sz w:val="24"/>
        </w:rPr>
        <w:t>Summary rbd pool</w:t>
      </w:r>
      <w:r w:rsidRPr="00EB21A2">
        <w:rPr>
          <w:b/>
          <w:sz w:val="24"/>
        </w:rPr>
        <w:t xml:space="preserve">: JSON </w:t>
      </w:r>
      <w:r>
        <w:rPr>
          <w:b/>
          <w:sz w:val="24"/>
        </w:rPr>
        <w:t>response</w:t>
      </w:r>
    </w:p>
    <w:p w14:paraId="10A8DE2B"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w:t>
      </w:r>
    </w:p>
    <w:p w14:paraId="395FCE3F"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"rbd-summary": {</w:t>
      </w:r>
    </w:p>
    <w:p w14:paraId="2B780A53"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"full": false,</w:t>
      </w:r>
    </w:p>
    <w:p w14:paraId="3730D7E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"num_up_rbd_pools": 8,</w:t>
      </w:r>
    </w:p>
    <w:p w14:paraId="67D7E39A"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"num_rbd_pools": 12,</w:t>
      </w:r>
    </w:p>
    <w:p w14:paraId="6043829B"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"nearfull": false,</w:t>
      </w:r>
    </w:p>
    <w:p w14:paraId="18F6513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"epoch": 123,</w:t>
      </w:r>
    </w:p>
    <w:p w14:paraId="3C96B42D"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"num_in_rbd_pools": 8</w:t>
      </w:r>
    </w:p>
    <w:p w14:paraId="7C8AEC39"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 xml:space="preserve">    }</w:t>
      </w:r>
    </w:p>
    <w:p w14:paraId="78954AA7" w14:textId="77777777" w:rsidR="00901806" w:rsidRPr="00DA3F56" w:rsidRDefault="00901806" w:rsidP="00537894">
      <w:pPr>
        <w:pStyle w:val="CodeBlock"/>
        <w:ind w:left="0"/>
        <w:rPr>
          <w:rFonts w:asciiTheme="minorHAnsi" w:hAnsiTheme="minorHAnsi" w:cstheme="minorHAnsi"/>
        </w:rPr>
      </w:pPr>
      <w:r w:rsidRPr="00DA3F56">
        <w:rPr>
          <w:rFonts w:asciiTheme="minorHAnsi" w:hAnsiTheme="minorHAnsi" w:cstheme="minorHAnsi"/>
        </w:rPr>
        <w:t>}</w:t>
      </w:r>
    </w:p>
    <w:p w14:paraId="36FDCD4B" w14:textId="637D0B6F" w:rsidR="00537894" w:rsidRDefault="00537894">
      <w:pPr>
        <w:spacing w:before="0" w:after="0" w:line="240" w:lineRule="auto"/>
        <w:rPr>
          <w:rFonts w:asciiTheme="minorHAnsi" w:hAnsiTheme="minorHAnsi" w:cstheme="minorHAnsi"/>
        </w:rPr>
      </w:pPr>
      <w:r>
        <w:rPr>
          <w:rFonts w:asciiTheme="minorHAnsi" w:hAnsiTheme="minorHAnsi" w:cstheme="minorHAnsi"/>
        </w:rPr>
        <w:br w:type="page"/>
      </w:r>
    </w:p>
    <w:p w14:paraId="41B99A0D" w14:textId="68D767FD" w:rsidR="00901806" w:rsidRDefault="00537894" w:rsidP="00901806">
      <w:pPr>
        <w:pStyle w:val="3"/>
        <w:rPr>
          <w:rFonts w:asciiTheme="minorHAnsi" w:hAnsiTheme="minorHAnsi" w:cstheme="minorHAnsi"/>
          <w:sz w:val="36"/>
          <w:szCs w:val="36"/>
        </w:rPr>
      </w:pPr>
      <w:bookmarkStart w:id="90" w:name="_Toc434485891"/>
      <w:bookmarkStart w:id="91" w:name="_Toc441503640"/>
      <w:r w:rsidRPr="00537894">
        <w:rPr>
          <w:rFonts w:asciiTheme="minorHAnsi" w:hAnsiTheme="minorHAnsi" w:cstheme="minorHAnsi"/>
          <w:sz w:val="36"/>
          <w:szCs w:val="36"/>
        </w:rPr>
        <w:lastRenderedPageBreak/>
        <w:t>S</w:t>
      </w:r>
      <w:r w:rsidR="00901806" w:rsidRPr="00537894">
        <w:rPr>
          <w:rFonts w:asciiTheme="minorHAnsi" w:hAnsiTheme="minorHAnsi" w:cstheme="minorHAnsi"/>
          <w:sz w:val="36"/>
          <w:szCs w:val="36"/>
        </w:rPr>
        <w:t>erver</w:t>
      </w:r>
      <w:bookmarkEnd w:id="90"/>
      <w:bookmarkEnd w:id="91"/>
    </w:p>
    <w:p w14:paraId="04440FFF" w14:textId="48B8ED6F" w:rsidR="00EF13A6" w:rsidRDefault="00EF13A6" w:rsidP="00EF13A6">
      <w:pPr>
        <w:rPr>
          <w:rFonts w:asciiTheme="minorHAnsi" w:hAnsiTheme="minorHAnsi" w:cstheme="minorHAnsi"/>
        </w:rPr>
      </w:pPr>
      <w:r>
        <w:rPr>
          <w:rFonts w:asciiTheme="minorHAnsi" w:hAnsiTheme="minorHAnsi" w:cstheme="minorHAnsi"/>
        </w:rPr>
        <w:t>The server of ceph cluster.</w:t>
      </w:r>
    </w:p>
    <w:tbl>
      <w:tblPr>
        <w:tblStyle w:val="af1"/>
        <w:tblW w:w="0" w:type="auto"/>
        <w:tblLook w:val="04A0" w:firstRow="1" w:lastRow="0" w:firstColumn="1" w:lastColumn="0" w:noHBand="0" w:noVBand="1"/>
      </w:tblPr>
      <w:tblGrid>
        <w:gridCol w:w="1054"/>
        <w:gridCol w:w="4568"/>
        <w:gridCol w:w="3728"/>
      </w:tblGrid>
      <w:tr w:rsidR="00EF13A6" w14:paraId="4B7C0A3F" w14:textId="77777777" w:rsidTr="001D6AB5">
        <w:tc>
          <w:tcPr>
            <w:tcW w:w="1054" w:type="dxa"/>
          </w:tcPr>
          <w:p w14:paraId="422665CE" w14:textId="77777777" w:rsidR="00EF13A6" w:rsidRDefault="00EF13A6" w:rsidP="001D6AB5">
            <w:pPr>
              <w:jc w:val="center"/>
              <w:rPr>
                <w:rFonts w:asciiTheme="minorHAnsi" w:hAnsiTheme="minorHAnsi" w:cstheme="minorHAnsi"/>
              </w:rPr>
            </w:pPr>
            <w:r>
              <w:rPr>
                <w:rFonts w:asciiTheme="minorHAnsi" w:hAnsiTheme="minorHAnsi" w:cstheme="minorHAnsi"/>
              </w:rPr>
              <w:t>Method</w:t>
            </w:r>
          </w:p>
        </w:tc>
        <w:tc>
          <w:tcPr>
            <w:tcW w:w="4568" w:type="dxa"/>
          </w:tcPr>
          <w:p w14:paraId="561C6FB3" w14:textId="77777777" w:rsidR="00EF13A6" w:rsidRDefault="00EF13A6" w:rsidP="001D6AB5">
            <w:pPr>
              <w:jc w:val="center"/>
              <w:rPr>
                <w:rFonts w:asciiTheme="minorHAnsi" w:hAnsiTheme="minorHAnsi" w:cstheme="minorHAnsi"/>
              </w:rPr>
            </w:pPr>
            <w:r>
              <w:rPr>
                <w:rFonts w:asciiTheme="minorHAnsi" w:hAnsiTheme="minorHAnsi" w:cstheme="minorHAnsi"/>
              </w:rPr>
              <w:t>URI</w:t>
            </w:r>
          </w:p>
        </w:tc>
        <w:tc>
          <w:tcPr>
            <w:tcW w:w="3728" w:type="dxa"/>
          </w:tcPr>
          <w:p w14:paraId="1BF61B25" w14:textId="77777777" w:rsidR="00EF13A6" w:rsidRDefault="00EF13A6" w:rsidP="001D6AB5">
            <w:pPr>
              <w:jc w:val="center"/>
              <w:rPr>
                <w:rFonts w:asciiTheme="minorHAnsi" w:hAnsiTheme="minorHAnsi" w:cstheme="minorHAnsi"/>
              </w:rPr>
            </w:pPr>
            <w:r>
              <w:rPr>
                <w:rFonts w:asciiTheme="minorHAnsi" w:hAnsiTheme="minorHAnsi" w:cstheme="minorHAnsi"/>
              </w:rPr>
              <w:t>Description</w:t>
            </w:r>
          </w:p>
        </w:tc>
      </w:tr>
      <w:tr w:rsidR="00EF13A6" w14:paraId="204BFF7A" w14:textId="77777777" w:rsidTr="001D6AB5">
        <w:tc>
          <w:tcPr>
            <w:tcW w:w="1054" w:type="dxa"/>
          </w:tcPr>
          <w:p w14:paraId="70A1E861"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0E5CB4BF" w14:textId="39DAD098" w:rsidR="00EF13A6" w:rsidRDefault="0054537F" w:rsidP="001D6AB5">
            <w:pPr>
              <w:rPr>
                <w:rFonts w:asciiTheme="minorHAnsi" w:hAnsiTheme="minorHAnsi" w:cstheme="minorHAnsi"/>
              </w:rPr>
            </w:pPr>
            <w:hyperlink w:anchor="_Get_server" w:history="1">
              <w:r w:rsidR="00EF13A6" w:rsidRPr="00295F21">
                <w:rPr>
                  <w:rStyle w:val="af0"/>
                  <w:rFonts w:asciiTheme="minorHAnsi" w:hAnsiTheme="minorHAnsi" w:cstheme="minorHAnsi"/>
                </w:rPr>
                <w:t>/v1/{tenant_id}/servers/{server_id}</w:t>
              </w:r>
            </w:hyperlink>
          </w:p>
        </w:tc>
        <w:tc>
          <w:tcPr>
            <w:tcW w:w="3728" w:type="dxa"/>
          </w:tcPr>
          <w:p w14:paraId="158EBF42" w14:textId="2AF7A690" w:rsidR="00EF13A6" w:rsidRDefault="00EF13A6" w:rsidP="00EF13A6">
            <w:pPr>
              <w:rPr>
                <w:rFonts w:asciiTheme="minorHAnsi" w:hAnsiTheme="minorHAnsi" w:cstheme="minorHAnsi"/>
              </w:rPr>
            </w:pPr>
            <w:r>
              <w:rPr>
                <w:rFonts w:asciiTheme="minorHAnsi" w:hAnsiTheme="minorHAnsi" w:cstheme="minorHAnsi"/>
              </w:rPr>
              <w:t>Gets a server by server id</w:t>
            </w:r>
          </w:p>
        </w:tc>
      </w:tr>
      <w:tr w:rsidR="00EF13A6" w14:paraId="34B8D120" w14:textId="77777777" w:rsidTr="00EF13A6">
        <w:tc>
          <w:tcPr>
            <w:tcW w:w="1054" w:type="dxa"/>
          </w:tcPr>
          <w:p w14:paraId="1E949D26"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465D8CA0" w14:textId="1AB9FB05" w:rsidR="00EF13A6" w:rsidRDefault="0054537F" w:rsidP="001D6AB5">
            <w:pPr>
              <w:rPr>
                <w:rFonts w:asciiTheme="minorHAnsi" w:hAnsiTheme="minorHAnsi" w:cstheme="minorHAnsi"/>
              </w:rPr>
            </w:pPr>
            <w:hyperlink w:anchor="_List_servers" w:history="1">
              <w:r w:rsidR="00EF13A6" w:rsidRPr="00295F21">
                <w:rPr>
                  <w:rStyle w:val="af0"/>
                  <w:rFonts w:asciiTheme="minorHAnsi" w:hAnsiTheme="minorHAnsi" w:cstheme="minorHAnsi"/>
                </w:rPr>
                <w:t>/v1/{tenant_id}/servers</w:t>
              </w:r>
            </w:hyperlink>
          </w:p>
        </w:tc>
        <w:tc>
          <w:tcPr>
            <w:tcW w:w="3728" w:type="dxa"/>
          </w:tcPr>
          <w:p w14:paraId="0DE8BD74" w14:textId="77777777" w:rsidR="00EF13A6" w:rsidRDefault="00EF13A6" w:rsidP="001D6AB5">
            <w:pPr>
              <w:rPr>
                <w:rFonts w:asciiTheme="minorHAnsi" w:hAnsiTheme="minorHAnsi" w:cstheme="minorHAnsi"/>
              </w:rPr>
            </w:pPr>
            <w:r>
              <w:rPr>
                <w:rFonts w:asciiTheme="minorHAnsi" w:hAnsiTheme="minorHAnsi" w:cstheme="minorHAnsi"/>
              </w:rPr>
              <w:t>Lists detail for all osds</w:t>
            </w:r>
          </w:p>
        </w:tc>
      </w:tr>
      <w:tr w:rsidR="00EF13A6" w14:paraId="53E7AFA5" w14:textId="77777777" w:rsidTr="00EF13A6">
        <w:tc>
          <w:tcPr>
            <w:tcW w:w="1054" w:type="dxa"/>
          </w:tcPr>
          <w:p w14:paraId="7F04BE82" w14:textId="77777777" w:rsidR="00EF13A6" w:rsidRDefault="00EF13A6" w:rsidP="001D6AB5">
            <w:pPr>
              <w:rPr>
                <w:rFonts w:asciiTheme="minorHAnsi" w:hAnsiTheme="minorHAnsi" w:cstheme="minorHAnsi"/>
              </w:rPr>
            </w:pPr>
            <w:r>
              <w:rPr>
                <w:rFonts w:asciiTheme="minorHAnsi" w:hAnsiTheme="minorHAnsi" w:cstheme="minorHAnsi" w:hint="eastAsia"/>
              </w:rPr>
              <w:t>POST</w:t>
            </w:r>
          </w:p>
        </w:tc>
        <w:tc>
          <w:tcPr>
            <w:tcW w:w="4568" w:type="dxa"/>
          </w:tcPr>
          <w:p w14:paraId="740D6A7F" w14:textId="6EDA6A2C" w:rsidR="00EF13A6" w:rsidRPr="0089560D" w:rsidRDefault="0054537F" w:rsidP="001D6AB5">
            <w:pPr>
              <w:rPr>
                <w:rFonts w:asciiTheme="minorHAnsi" w:hAnsiTheme="minorHAnsi" w:cstheme="minorHAnsi"/>
              </w:rPr>
            </w:pPr>
            <w:hyperlink w:anchor="_Add_server" w:history="1">
              <w:r w:rsidR="00EF13A6" w:rsidRPr="00295F21">
                <w:rPr>
                  <w:rStyle w:val="af0"/>
                  <w:rFonts w:asciiTheme="minorHAnsi" w:hAnsiTheme="minorHAnsi" w:cstheme="minorHAnsi"/>
                </w:rPr>
                <w:t>/v1/{tenant_id}/servers/add</w:t>
              </w:r>
            </w:hyperlink>
          </w:p>
        </w:tc>
        <w:tc>
          <w:tcPr>
            <w:tcW w:w="3728" w:type="dxa"/>
          </w:tcPr>
          <w:p w14:paraId="41BB9248" w14:textId="30FA63EE" w:rsidR="00EF13A6" w:rsidRDefault="00EF13A6" w:rsidP="001D6AB5">
            <w:pPr>
              <w:rPr>
                <w:rFonts w:asciiTheme="minorHAnsi" w:hAnsiTheme="minorHAnsi" w:cstheme="minorHAnsi"/>
              </w:rPr>
            </w:pPr>
            <w:r>
              <w:rPr>
                <w:rFonts w:asciiTheme="minorHAnsi" w:hAnsiTheme="minorHAnsi" w:cstheme="minorHAnsi"/>
              </w:rPr>
              <w:t>Adds a server</w:t>
            </w:r>
          </w:p>
        </w:tc>
      </w:tr>
      <w:tr w:rsidR="00EF13A6" w14:paraId="333DE56E" w14:textId="77777777" w:rsidTr="00EF13A6">
        <w:tc>
          <w:tcPr>
            <w:tcW w:w="1054" w:type="dxa"/>
          </w:tcPr>
          <w:p w14:paraId="6277695E" w14:textId="10D86221" w:rsidR="00EF13A6" w:rsidRDefault="00EF13A6" w:rsidP="001D6AB5">
            <w:pPr>
              <w:rPr>
                <w:rFonts w:asciiTheme="minorHAnsi" w:hAnsiTheme="minorHAnsi" w:cstheme="minorHAnsi"/>
              </w:rPr>
            </w:pPr>
            <w:r>
              <w:rPr>
                <w:rFonts w:asciiTheme="minorHAnsi" w:hAnsiTheme="minorHAnsi" w:cstheme="minorHAnsi"/>
              </w:rPr>
              <w:t>POST</w:t>
            </w:r>
          </w:p>
        </w:tc>
        <w:tc>
          <w:tcPr>
            <w:tcW w:w="4568" w:type="dxa"/>
          </w:tcPr>
          <w:p w14:paraId="1A121F55" w14:textId="4244FA4A" w:rsidR="00EF13A6" w:rsidRDefault="0054537F" w:rsidP="001D6AB5">
            <w:pPr>
              <w:rPr>
                <w:rFonts w:asciiTheme="minorHAnsi" w:hAnsiTheme="minorHAnsi" w:cstheme="minorHAnsi"/>
              </w:rPr>
            </w:pPr>
            <w:hyperlink w:anchor="_Remove_server" w:history="1">
              <w:r w:rsidR="00EF13A6" w:rsidRPr="00295F21">
                <w:rPr>
                  <w:rStyle w:val="af0"/>
                  <w:rFonts w:asciiTheme="minorHAnsi" w:hAnsiTheme="minorHAnsi" w:cstheme="minorHAnsi"/>
                </w:rPr>
                <w:t>/v1/{tenant_id }/servers/remove</w:t>
              </w:r>
            </w:hyperlink>
          </w:p>
        </w:tc>
        <w:tc>
          <w:tcPr>
            <w:tcW w:w="3728" w:type="dxa"/>
          </w:tcPr>
          <w:p w14:paraId="4448ADBC" w14:textId="00AC1790" w:rsidR="00EF13A6" w:rsidRDefault="00EF13A6" w:rsidP="001D6AB5">
            <w:pPr>
              <w:rPr>
                <w:rFonts w:asciiTheme="minorHAnsi" w:hAnsiTheme="minorHAnsi" w:cstheme="minorHAnsi"/>
              </w:rPr>
            </w:pPr>
            <w:r>
              <w:rPr>
                <w:rFonts w:asciiTheme="minorHAnsi" w:hAnsiTheme="minorHAnsi" w:cstheme="minorHAnsi"/>
              </w:rPr>
              <w:t>Removes a server</w:t>
            </w:r>
          </w:p>
        </w:tc>
      </w:tr>
      <w:tr w:rsidR="00EF13A6" w14:paraId="285D2265" w14:textId="77777777" w:rsidTr="001D6AB5">
        <w:tc>
          <w:tcPr>
            <w:tcW w:w="1054" w:type="dxa"/>
          </w:tcPr>
          <w:p w14:paraId="7D264DCE" w14:textId="77777777" w:rsidR="00EF13A6" w:rsidRDefault="00EF13A6" w:rsidP="001D6AB5">
            <w:pPr>
              <w:rPr>
                <w:rFonts w:asciiTheme="minorHAnsi" w:hAnsiTheme="minorHAnsi" w:cstheme="minorHAnsi"/>
              </w:rPr>
            </w:pPr>
            <w:r>
              <w:rPr>
                <w:rFonts w:asciiTheme="minorHAnsi" w:hAnsiTheme="minorHAnsi" w:cstheme="minorHAnsi"/>
              </w:rPr>
              <w:t>POST</w:t>
            </w:r>
          </w:p>
        </w:tc>
        <w:tc>
          <w:tcPr>
            <w:tcW w:w="4568" w:type="dxa"/>
          </w:tcPr>
          <w:p w14:paraId="4183E376" w14:textId="1B593088" w:rsidR="00EF13A6" w:rsidRDefault="0054537F" w:rsidP="00EF13A6">
            <w:pPr>
              <w:rPr>
                <w:rFonts w:asciiTheme="minorHAnsi" w:hAnsiTheme="minorHAnsi" w:cstheme="minorHAnsi"/>
              </w:rPr>
            </w:pPr>
            <w:hyperlink w:anchor="_Reset_status" w:history="1">
              <w:r w:rsidR="00EF13A6" w:rsidRPr="00295F21">
                <w:rPr>
                  <w:rStyle w:val="af0"/>
                  <w:rFonts w:asciiTheme="minorHAnsi" w:hAnsiTheme="minorHAnsi" w:cstheme="minorHAnsi"/>
                </w:rPr>
                <w:t>/v1/{tenant_id }/servers/reset_status</w:t>
              </w:r>
            </w:hyperlink>
          </w:p>
        </w:tc>
        <w:tc>
          <w:tcPr>
            <w:tcW w:w="3728" w:type="dxa"/>
          </w:tcPr>
          <w:p w14:paraId="7BB9F79C" w14:textId="072E3A03" w:rsidR="00EF13A6" w:rsidRDefault="00EF13A6" w:rsidP="001D6AB5">
            <w:pPr>
              <w:rPr>
                <w:rFonts w:asciiTheme="minorHAnsi" w:hAnsiTheme="minorHAnsi" w:cstheme="minorHAnsi"/>
              </w:rPr>
            </w:pPr>
            <w:r>
              <w:rPr>
                <w:rFonts w:asciiTheme="minorHAnsi" w:hAnsiTheme="minorHAnsi" w:cstheme="minorHAnsi"/>
              </w:rPr>
              <w:t>Reset a server’s status</w:t>
            </w:r>
          </w:p>
        </w:tc>
      </w:tr>
      <w:tr w:rsidR="00EF13A6" w14:paraId="2686E45A" w14:textId="77777777" w:rsidTr="00EF13A6">
        <w:tc>
          <w:tcPr>
            <w:tcW w:w="1054" w:type="dxa"/>
          </w:tcPr>
          <w:p w14:paraId="25625BA7" w14:textId="6B742710"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4962CCF7" w14:textId="67364FC7" w:rsidR="00EF13A6" w:rsidRDefault="0054537F" w:rsidP="00EF13A6">
            <w:pPr>
              <w:rPr>
                <w:rFonts w:asciiTheme="minorHAnsi" w:hAnsiTheme="minorHAnsi" w:cstheme="minorHAnsi"/>
              </w:rPr>
            </w:pPr>
            <w:hyperlink w:anchor="_Start_server" w:history="1">
              <w:r w:rsidR="00EF13A6" w:rsidRPr="00295F21">
                <w:rPr>
                  <w:rStyle w:val="af0"/>
                  <w:rFonts w:asciiTheme="minorHAnsi" w:hAnsiTheme="minorHAnsi" w:cstheme="minorHAnsi"/>
                </w:rPr>
                <w:t>/v1/{tenant_id }/servers/start</w:t>
              </w:r>
            </w:hyperlink>
          </w:p>
        </w:tc>
        <w:tc>
          <w:tcPr>
            <w:tcW w:w="3728" w:type="dxa"/>
          </w:tcPr>
          <w:p w14:paraId="6E5DFB84" w14:textId="46B4FEA3" w:rsidR="00EF13A6" w:rsidRDefault="00EF13A6" w:rsidP="00EF13A6">
            <w:pPr>
              <w:rPr>
                <w:rFonts w:asciiTheme="minorHAnsi" w:hAnsiTheme="minorHAnsi" w:cstheme="minorHAnsi"/>
              </w:rPr>
            </w:pPr>
            <w:r>
              <w:rPr>
                <w:rFonts w:asciiTheme="minorHAnsi" w:hAnsiTheme="minorHAnsi" w:cstheme="minorHAnsi"/>
              </w:rPr>
              <w:t>Starts a server</w:t>
            </w:r>
          </w:p>
        </w:tc>
      </w:tr>
      <w:tr w:rsidR="00EF13A6" w14:paraId="0A19E4F0" w14:textId="77777777" w:rsidTr="00EF13A6">
        <w:tc>
          <w:tcPr>
            <w:tcW w:w="1054" w:type="dxa"/>
          </w:tcPr>
          <w:p w14:paraId="0F814153" w14:textId="7C79977F"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6CB3C306" w14:textId="4064E70F" w:rsidR="00EF13A6" w:rsidRDefault="0054537F" w:rsidP="00EF13A6">
            <w:pPr>
              <w:rPr>
                <w:rFonts w:asciiTheme="minorHAnsi" w:hAnsiTheme="minorHAnsi" w:cstheme="minorHAnsi"/>
              </w:rPr>
            </w:pPr>
            <w:hyperlink w:anchor="_Stop_server" w:history="1">
              <w:r w:rsidR="00EF13A6" w:rsidRPr="00295F21">
                <w:rPr>
                  <w:rStyle w:val="af0"/>
                  <w:rFonts w:asciiTheme="minorHAnsi" w:hAnsiTheme="minorHAnsi" w:cstheme="minorHAnsi"/>
                </w:rPr>
                <w:t>/v1/{tenant_id }/servers/stop</w:t>
              </w:r>
            </w:hyperlink>
          </w:p>
        </w:tc>
        <w:tc>
          <w:tcPr>
            <w:tcW w:w="3728" w:type="dxa"/>
          </w:tcPr>
          <w:p w14:paraId="474DAE06" w14:textId="2899814B" w:rsidR="00EF13A6" w:rsidRDefault="00EF13A6" w:rsidP="00EF13A6">
            <w:pPr>
              <w:rPr>
                <w:rFonts w:asciiTheme="minorHAnsi" w:hAnsiTheme="minorHAnsi" w:cstheme="minorHAnsi"/>
              </w:rPr>
            </w:pPr>
            <w:r>
              <w:rPr>
                <w:rFonts w:asciiTheme="minorHAnsi" w:hAnsiTheme="minorHAnsi" w:cstheme="minorHAnsi"/>
              </w:rPr>
              <w:t>Stops a server</w:t>
            </w:r>
          </w:p>
        </w:tc>
      </w:tr>
      <w:tr w:rsidR="00EF13A6" w14:paraId="05BB04CE" w14:textId="77777777" w:rsidTr="00EF13A6">
        <w:tc>
          <w:tcPr>
            <w:tcW w:w="1054" w:type="dxa"/>
          </w:tcPr>
          <w:p w14:paraId="4B6209C0" w14:textId="247E6CBC" w:rsidR="00EF13A6" w:rsidRDefault="00EF13A6" w:rsidP="00EF13A6">
            <w:pPr>
              <w:rPr>
                <w:rFonts w:asciiTheme="minorHAnsi" w:hAnsiTheme="minorHAnsi" w:cstheme="minorHAnsi"/>
              </w:rPr>
            </w:pPr>
            <w:r>
              <w:rPr>
                <w:rFonts w:asciiTheme="minorHAnsi" w:hAnsiTheme="minorHAnsi" w:cstheme="minorHAnsi"/>
              </w:rPr>
              <w:t>POST</w:t>
            </w:r>
          </w:p>
        </w:tc>
        <w:tc>
          <w:tcPr>
            <w:tcW w:w="4568" w:type="dxa"/>
          </w:tcPr>
          <w:p w14:paraId="0B1CD801" w14:textId="13CD5BAB" w:rsidR="00EF13A6" w:rsidRDefault="0054537F" w:rsidP="00EF13A6">
            <w:pPr>
              <w:rPr>
                <w:rFonts w:asciiTheme="minorHAnsi" w:hAnsiTheme="minorHAnsi" w:cstheme="minorHAnsi"/>
              </w:rPr>
            </w:pPr>
            <w:hyperlink w:anchor="_Ceph_upgrade" w:history="1">
              <w:r w:rsidR="00EF13A6" w:rsidRPr="00295F21">
                <w:rPr>
                  <w:rStyle w:val="af0"/>
                  <w:rFonts w:asciiTheme="minorHAnsi" w:hAnsiTheme="minorHAnsi" w:cstheme="minorHAnsi"/>
                </w:rPr>
                <w:t>/v1/{tenant_id }/servers/ceph_upgrade</w:t>
              </w:r>
            </w:hyperlink>
          </w:p>
        </w:tc>
        <w:tc>
          <w:tcPr>
            <w:tcW w:w="3728" w:type="dxa"/>
          </w:tcPr>
          <w:p w14:paraId="6C975C40" w14:textId="2401D810" w:rsidR="00EF13A6" w:rsidRDefault="00EF13A6" w:rsidP="00EF13A6">
            <w:pPr>
              <w:rPr>
                <w:rFonts w:asciiTheme="minorHAnsi" w:hAnsiTheme="minorHAnsi" w:cstheme="minorHAnsi"/>
              </w:rPr>
            </w:pPr>
            <w:r>
              <w:rPr>
                <w:rFonts w:asciiTheme="minorHAnsi" w:hAnsiTheme="minorHAnsi" w:cstheme="minorHAnsi"/>
              </w:rPr>
              <w:t>Ceph upgrade</w:t>
            </w:r>
          </w:p>
        </w:tc>
      </w:tr>
    </w:tbl>
    <w:p w14:paraId="0C42A26F" w14:textId="758D0444" w:rsidR="00EF13A6" w:rsidRDefault="00EF13A6" w:rsidP="00EF13A6"/>
    <w:p w14:paraId="3DE9AA9A" w14:textId="77777777" w:rsidR="00EF13A6" w:rsidRDefault="00EF13A6">
      <w:pPr>
        <w:spacing w:before="0" w:after="0" w:line="240" w:lineRule="auto"/>
      </w:pPr>
      <w:r>
        <w:br w:type="page"/>
      </w:r>
    </w:p>
    <w:p w14:paraId="0857BC78" w14:textId="4670B40B" w:rsidR="00901806" w:rsidRDefault="00901806" w:rsidP="00901806">
      <w:pPr>
        <w:pStyle w:val="4"/>
        <w:rPr>
          <w:rFonts w:asciiTheme="minorHAnsi" w:hAnsiTheme="minorHAnsi" w:cstheme="minorHAnsi"/>
          <w:color w:val="0070C0"/>
          <w:sz w:val="32"/>
          <w:szCs w:val="32"/>
        </w:rPr>
      </w:pPr>
      <w:bookmarkStart w:id="92" w:name="_Get_server"/>
      <w:bookmarkEnd w:id="92"/>
      <w:r w:rsidRPr="00EF13A6">
        <w:rPr>
          <w:rFonts w:asciiTheme="minorHAnsi" w:hAnsiTheme="minorHAnsi" w:cstheme="minorHAnsi"/>
          <w:color w:val="0070C0"/>
          <w:sz w:val="32"/>
          <w:szCs w:val="32"/>
        </w:rPr>
        <w:lastRenderedPageBreak/>
        <w:t>Get</w:t>
      </w:r>
      <w:r w:rsidR="00EF13A6">
        <w:rPr>
          <w:rFonts w:asciiTheme="minorHAnsi" w:hAnsiTheme="minorHAnsi" w:cstheme="minorHAnsi"/>
          <w:color w:val="0070C0"/>
          <w:sz w:val="32"/>
          <w:szCs w:val="32"/>
        </w:rPr>
        <w:t xml:space="preserve"> server</w:t>
      </w:r>
    </w:p>
    <w:tbl>
      <w:tblPr>
        <w:tblStyle w:val="af1"/>
        <w:tblW w:w="0" w:type="auto"/>
        <w:tblLook w:val="04A0" w:firstRow="1" w:lastRow="0" w:firstColumn="1" w:lastColumn="0" w:noHBand="0" w:noVBand="1"/>
      </w:tblPr>
      <w:tblGrid>
        <w:gridCol w:w="1054"/>
        <w:gridCol w:w="4568"/>
        <w:gridCol w:w="3728"/>
      </w:tblGrid>
      <w:tr w:rsidR="00EF13A6" w14:paraId="137E4E9D" w14:textId="77777777" w:rsidTr="001D6AB5">
        <w:tc>
          <w:tcPr>
            <w:tcW w:w="1054" w:type="dxa"/>
          </w:tcPr>
          <w:p w14:paraId="0E42491F" w14:textId="77777777" w:rsidR="00EF13A6" w:rsidRDefault="00EF13A6" w:rsidP="001D6AB5">
            <w:pPr>
              <w:jc w:val="center"/>
              <w:rPr>
                <w:rFonts w:asciiTheme="minorHAnsi" w:hAnsiTheme="minorHAnsi" w:cstheme="minorHAnsi"/>
              </w:rPr>
            </w:pPr>
            <w:r>
              <w:rPr>
                <w:rFonts w:asciiTheme="minorHAnsi" w:hAnsiTheme="minorHAnsi" w:cstheme="minorHAnsi"/>
              </w:rPr>
              <w:t>Method</w:t>
            </w:r>
          </w:p>
        </w:tc>
        <w:tc>
          <w:tcPr>
            <w:tcW w:w="4568" w:type="dxa"/>
          </w:tcPr>
          <w:p w14:paraId="1FFBF57E" w14:textId="77777777" w:rsidR="00EF13A6" w:rsidRDefault="00EF13A6" w:rsidP="001D6AB5">
            <w:pPr>
              <w:jc w:val="center"/>
              <w:rPr>
                <w:rFonts w:asciiTheme="minorHAnsi" w:hAnsiTheme="minorHAnsi" w:cstheme="minorHAnsi"/>
              </w:rPr>
            </w:pPr>
            <w:r>
              <w:rPr>
                <w:rFonts w:asciiTheme="minorHAnsi" w:hAnsiTheme="minorHAnsi" w:cstheme="minorHAnsi"/>
              </w:rPr>
              <w:t>URI</w:t>
            </w:r>
          </w:p>
        </w:tc>
        <w:tc>
          <w:tcPr>
            <w:tcW w:w="3728" w:type="dxa"/>
          </w:tcPr>
          <w:p w14:paraId="2005A457" w14:textId="77777777" w:rsidR="00EF13A6" w:rsidRDefault="00EF13A6" w:rsidP="001D6AB5">
            <w:pPr>
              <w:jc w:val="center"/>
              <w:rPr>
                <w:rFonts w:asciiTheme="minorHAnsi" w:hAnsiTheme="minorHAnsi" w:cstheme="minorHAnsi"/>
              </w:rPr>
            </w:pPr>
            <w:r>
              <w:rPr>
                <w:rFonts w:asciiTheme="minorHAnsi" w:hAnsiTheme="minorHAnsi" w:cstheme="minorHAnsi"/>
              </w:rPr>
              <w:t>Description</w:t>
            </w:r>
          </w:p>
        </w:tc>
      </w:tr>
      <w:tr w:rsidR="00EF13A6" w14:paraId="277830AB" w14:textId="77777777" w:rsidTr="001D6AB5">
        <w:tc>
          <w:tcPr>
            <w:tcW w:w="1054" w:type="dxa"/>
          </w:tcPr>
          <w:p w14:paraId="6F9A8891" w14:textId="77777777" w:rsidR="00EF13A6" w:rsidRDefault="00EF13A6" w:rsidP="001D6AB5">
            <w:pPr>
              <w:rPr>
                <w:rFonts w:asciiTheme="minorHAnsi" w:hAnsiTheme="minorHAnsi" w:cstheme="minorHAnsi"/>
              </w:rPr>
            </w:pPr>
            <w:r>
              <w:rPr>
                <w:rFonts w:asciiTheme="minorHAnsi" w:hAnsiTheme="minorHAnsi" w:cstheme="minorHAnsi"/>
              </w:rPr>
              <w:t>GET</w:t>
            </w:r>
          </w:p>
        </w:tc>
        <w:tc>
          <w:tcPr>
            <w:tcW w:w="4568" w:type="dxa"/>
          </w:tcPr>
          <w:p w14:paraId="167610F9" w14:textId="77777777" w:rsidR="00EF13A6" w:rsidRDefault="00EF13A6" w:rsidP="001D6AB5">
            <w:pPr>
              <w:rPr>
                <w:rFonts w:asciiTheme="minorHAnsi" w:hAnsiTheme="minorHAnsi" w:cstheme="minorHAnsi"/>
              </w:rPr>
            </w:pPr>
            <w:r>
              <w:rPr>
                <w:rFonts w:asciiTheme="minorHAnsi" w:hAnsiTheme="minorHAnsi" w:cstheme="minorHAnsi"/>
              </w:rPr>
              <w:t>/v1/{tenant_id}/servers/{server_id}</w:t>
            </w:r>
          </w:p>
        </w:tc>
        <w:tc>
          <w:tcPr>
            <w:tcW w:w="3728" w:type="dxa"/>
          </w:tcPr>
          <w:p w14:paraId="4A75E252" w14:textId="77777777" w:rsidR="00EF13A6" w:rsidRDefault="00EF13A6" w:rsidP="001D6AB5">
            <w:pPr>
              <w:rPr>
                <w:rFonts w:asciiTheme="minorHAnsi" w:hAnsiTheme="minorHAnsi" w:cstheme="minorHAnsi"/>
              </w:rPr>
            </w:pPr>
            <w:r>
              <w:rPr>
                <w:rFonts w:asciiTheme="minorHAnsi" w:hAnsiTheme="minorHAnsi" w:cstheme="minorHAnsi"/>
              </w:rPr>
              <w:t>Gets a server by server id</w:t>
            </w:r>
          </w:p>
        </w:tc>
      </w:tr>
    </w:tbl>
    <w:p w14:paraId="33463E33" w14:textId="77777777" w:rsidR="00EF13A6" w:rsidRDefault="00EF13A6" w:rsidP="00EF13A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9798859" w14:textId="28CD04AB" w:rsidR="00EF13A6" w:rsidRDefault="00EF13A6" w:rsidP="00EF13A6">
      <w:pPr>
        <w:pStyle w:val="5"/>
      </w:pPr>
      <w:r>
        <w:t>Request</w:t>
      </w:r>
    </w:p>
    <w:p w14:paraId="3EF9C53F" w14:textId="474DE998" w:rsidR="00525A87" w:rsidRDefault="00525A87" w:rsidP="00525A87">
      <w:r>
        <w:t xml:space="preserve">This table shows the URI parameters for the get </w:t>
      </w:r>
      <w:r w:rsidR="00633D8B">
        <w:t>server</w:t>
      </w:r>
      <w:r>
        <w:t xml:space="preserve"> request:</w:t>
      </w:r>
    </w:p>
    <w:tbl>
      <w:tblPr>
        <w:tblStyle w:val="af1"/>
        <w:tblW w:w="0" w:type="auto"/>
        <w:tblLook w:val="04A0" w:firstRow="1" w:lastRow="0" w:firstColumn="1" w:lastColumn="0" w:noHBand="0" w:noVBand="1"/>
      </w:tblPr>
      <w:tblGrid>
        <w:gridCol w:w="2605"/>
        <w:gridCol w:w="1710"/>
        <w:gridCol w:w="5035"/>
      </w:tblGrid>
      <w:tr w:rsidR="00525A87" w14:paraId="73838C71" w14:textId="77777777" w:rsidTr="001D6AB5">
        <w:tc>
          <w:tcPr>
            <w:tcW w:w="2605" w:type="dxa"/>
          </w:tcPr>
          <w:p w14:paraId="0F10C660" w14:textId="77777777" w:rsidR="00525A87" w:rsidRDefault="00525A87" w:rsidP="001D6AB5">
            <w:pPr>
              <w:jc w:val="center"/>
            </w:pPr>
            <w:r>
              <w:t>Name</w:t>
            </w:r>
          </w:p>
        </w:tc>
        <w:tc>
          <w:tcPr>
            <w:tcW w:w="1710" w:type="dxa"/>
          </w:tcPr>
          <w:p w14:paraId="1197051A" w14:textId="77777777" w:rsidR="00525A87" w:rsidRDefault="00525A87" w:rsidP="001D6AB5">
            <w:pPr>
              <w:jc w:val="center"/>
            </w:pPr>
            <w:r>
              <w:t>Type</w:t>
            </w:r>
          </w:p>
        </w:tc>
        <w:tc>
          <w:tcPr>
            <w:tcW w:w="5035" w:type="dxa"/>
          </w:tcPr>
          <w:p w14:paraId="69AB8112" w14:textId="77777777" w:rsidR="00525A87" w:rsidRDefault="00525A87" w:rsidP="001D6AB5">
            <w:pPr>
              <w:jc w:val="center"/>
            </w:pPr>
            <w:r>
              <w:t>Description</w:t>
            </w:r>
          </w:p>
        </w:tc>
      </w:tr>
      <w:tr w:rsidR="00525A87" w14:paraId="3D39EA5C" w14:textId="77777777" w:rsidTr="001D6AB5">
        <w:tc>
          <w:tcPr>
            <w:tcW w:w="2605" w:type="dxa"/>
          </w:tcPr>
          <w:p w14:paraId="18AFC363" w14:textId="77777777" w:rsidR="00525A87" w:rsidRDefault="00525A87" w:rsidP="001D6AB5">
            <w:r>
              <w:t>{tenant_id}</w:t>
            </w:r>
          </w:p>
        </w:tc>
        <w:tc>
          <w:tcPr>
            <w:tcW w:w="1710" w:type="dxa"/>
          </w:tcPr>
          <w:p w14:paraId="29E77C04" w14:textId="77777777" w:rsidR="00525A87" w:rsidRDefault="00525A87" w:rsidP="001D6AB5">
            <w:r>
              <w:t>UUID</w:t>
            </w:r>
          </w:p>
        </w:tc>
        <w:tc>
          <w:tcPr>
            <w:tcW w:w="5035" w:type="dxa"/>
          </w:tcPr>
          <w:p w14:paraId="308D7122" w14:textId="77777777" w:rsidR="00525A87" w:rsidRDefault="00525A87" w:rsidP="001D6AB5">
            <w:r w:rsidRPr="00AC1588">
              <w:t>The UUID of the tenant in a multi-tenancy cloud.</w:t>
            </w:r>
          </w:p>
        </w:tc>
      </w:tr>
      <w:tr w:rsidR="00525A87" w14:paraId="59635159" w14:textId="77777777" w:rsidTr="001D6AB5">
        <w:tc>
          <w:tcPr>
            <w:tcW w:w="2605" w:type="dxa"/>
          </w:tcPr>
          <w:p w14:paraId="56FCF344" w14:textId="4C0D7E26" w:rsidR="00525A87" w:rsidRDefault="00525A87" w:rsidP="001D6AB5">
            <w:r>
              <w:t>{server_id}</w:t>
            </w:r>
          </w:p>
        </w:tc>
        <w:tc>
          <w:tcPr>
            <w:tcW w:w="1710" w:type="dxa"/>
          </w:tcPr>
          <w:p w14:paraId="410D694B" w14:textId="3CAD6008" w:rsidR="00525A87" w:rsidRDefault="00525A87" w:rsidP="001D6AB5">
            <w:r>
              <w:t>Int</w:t>
            </w:r>
          </w:p>
        </w:tc>
        <w:tc>
          <w:tcPr>
            <w:tcW w:w="5035" w:type="dxa"/>
          </w:tcPr>
          <w:p w14:paraId="3A8D4A2C" w14:textId="6249DFC8" w:rsidR="00525A87" w:rsidRPr="00AC1588" w:rsidRDefault="00525A87" w:rsidP="001D6AB5">
            <w:r>
              <w:t>The id of a server.</w:t>
            </w:r>
          </w:p>
        </w:tc>
      </w:tr>
    </w:tbl>
    <w:p w14:paraId="6758D938" w14:textId="471AE36F" w:rsidR="00901806" w:rsidRDefault="00525A87" w:rsidP="00525A87">
      <w:pPr>
        <w:rPr>
          <w:rFonts w:asciiTheme="minorHAnsi" w:hAnsiTheme="minorHAnsi" w:cstheme="minorHAnsi"/>
        </w:rPr>
      </w:pPr>
      <w:r w:rsidRPr="00E6524E">
        <w:rPr>
          <w:rFonts w:asciiTheme="minorHAnsi" w:hAnsiTheme="minorHAnsi" w:cstheme="minorHAnsi"/>
        </w:rPr>
        <w:t>This operation does not accept a request body.</w:t>
      </w:r>
    </w:p>
    <w:p w14:paraId="56922697" w14:textId="5D6EE040" w:rsidR="00901806" w:rsidRDefault="00525A87" w:rsidP="00525A87">
      <w:pPr>
        <w:pStyle w:val="5"/>
      </w:pPr>
      <w:r>
        <w:t>Response</w:t>
      </w:r>
    </w:p>
    <w:p w14:paraId="49E1E612" w14:textId="551B552D" w:rsidR="00525A87" w:rsidRPr="00593125" w:rsidRDefault="00525A87" w:rsidP="00525A87">
      <w:pPr>
        <w:rPr>
          <w:b/>
          <w:sz w:val="24"/>
        </w:rPr>
      </w:pPr>
      <w:r w:rsidRPr="00EB21A2">
        <w:rPr>
          <w:b/>
          <w:sz w:val="24"/>
        </w:rPr>
        <w:t>Examp</w:t>
      </w:r>
      <w:r>
        <w:rPr>
          <w:b/>
          <w:sz w:val="24"/>
        </w:rPr>
        <w:t>le 2.3</w:t>
      </w:r>
      <w:r w:rsidR="008F7F41">
        <w:rPr>
          <w:b/>
          <w:sz w:val="24"/>
        </w:rPr>
        <w:t>8</w:t>
      </w:r>
      <w:r w:rsidR="00633D8B">
        <w:rPr>
          <w:b/>
          <w:sz w:val="24"/>
        </w:rPr>
        <w:t>.</w:t>
      </w:r>
      <w:r w:rsidRPr="00EB21A2">
        <w:rPr>
          <w:b/>
          <w:sz w:val="24"/>
        </w:rPr>
        <w:t xml:space="preserve"> </w:t>
      </w:r>
      <w:r>
        <w:rPr>
          <w:b/>
          <w:sz w:val="24"/>
        </w:rPr>
        <w:t>Get server</w:t>
      </w:r>
      <w:r w:rsidRPr="00EB21A2">
        <w:rPr>
          <w:b/>
          <w:sz w:val="24"/>
        </w:rPr>
        <w:t xml:space="preserve">: JSON </w:t>
      </w:r>
      <w:r>
        <w:rPr>
          <w:b/>
          <w:sz w:val="24"/>
        </w:rPr>
        <w:t>response</w:t>
      </w:r>
    </w:p>
    <w:p w14:paraId="7FF67808"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2D67C5B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"server": {</w:t>
      </w:r>
    </w:p>
    <w:p w14:paraId="0118CC3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"192.168.81.235",</w:t>
      </w:r>
    </w:p>
    <w:p w14:paraId="2F5FC99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08C5EE7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"192.168.81.235",</w:t>
      </w:r>
    </w:p>
    <w:p w14:paraId="2C592DB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"192.168.81.235",</w:t>
      </w:r>
    </w:p>
    <w:p w14:paraId="743AD02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"vsm-node2",</w:t>
      </w:r>
    </w:p>
    <w:p w14:paraId="0F5153F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3E0FAF8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2,</w:t>
      </w:r>
    </w:p>
    <w:p w14:paraId="7ACEBF9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6898D7F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AA3513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"Active",</w:t>
      </w:r>
    </w:p>
    <w:p w14:paraId="767077C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53B13A8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1204B40"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48DEEFB0" w14:textId="2121B932"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2B9E0536" w14:textId="59FBE958" w:rsidR="00901806" w:rsidRDefault="00901806" w:rsidP="00901806">
      <w:pPr>
        <w:pStyle w:val="4"/>
        <w:rPr>
          <w:rFonts w:asciiTheme="minorHAnsi" w:hAnsiTheme="minorHAnsi" w:cstheme="minorHAnsi"/>
          <w:color w:val="0070C0"/>
          <w:sz w:val="32"/>
          <w:szCs w:val="32"/>
        </w:rPr>
      </w:pPr>
      <w:bookmarkStart w:id="93" w:name="_List_servers"/>
      <w:bookmarkEnd w:id="93"/>
      <w:r w:rsidRPr="00525A87">
        <w:rPr>
          <w:rFonts w:asciiTheme="minorHAnsi" w:hAnsiTheme="minorHAnsi" w:cstheme="minorHAnsi"/>
          <w:color w:val="0070C0"/>
          <w:sz w:val="32"/>
          <w:szCs w:val="32"/>
        </w:rPr>
        <w:lastRenderedPageBreak/>
        <w:t>List</w:t>
      </w:r>
      <w:r w:rsidR="00525A87">
        <w:rPr>
          <w:rFonts w:asciiTheme="minorHAnsi" w:hAnsiTheme="minorHAnsi" w:cstheme="minorHAnsi"/>
          <w:color w:val="0070C0"/>
          <w:sz w:val="32"/>
          <w:szCs w:val="32"/>
        </w:rPr>
        <w:t xml:space="preserve"> servers</w:t>
      </w:r>
    </w:p>
    <w:tbl>
      <w:tblPr>
        <w:tblStyle w:val="af1"/>
        <w:tblW w:w="0" w:type="auto"/>
        <w:tblLook w:val="04A0" w:firstRow="1" w:lastRow="0" w:firstColumn="1" w:lastColumn="0" w:noHBand="0" w:noVBand="1"/>
      </w:tblPr>
      <w:tblGrid>
        <w:gridCol w:w="1054"/>
        <w:gridCol w:w="4568"/>
        <w:gridCol w:w="3728"/>
      </w:tblGrid>
      <w:tr w:rsidR="00525A87" w14:paraId="39323C20" w14:textId="77777777" w:rsidTr="001D6AB5">
        <w:tc>
          <w:tcPr>
            <w:tcW w:w="1054" w:type="dxa"/>
          </w:tcPr>
          <w:p w14:paraId="6F557783"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3CD6CE68"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17B94254"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37399665" w14:textId="77777777" w:rsidTr="001D6AB5">
        <w:tc>
          <w:tcPr>
            <w:tcW w:w="1054" w:type="dxa"/>
          </w:tcPr>
          <w:p w14:paraId="3D85FDFA" w14:textId="77777777" w:rsidR="00525A87" w:rsidRDefault="00525A87" w:rsidP="001D6AB5">
            <w:pPr>
              <w:rPr>
                <w:rFonts w:asciiTheme="minorHAnsi" w:hAnsiTheme="minorHAnsi" w:cstheme="minorHAnsi"/>
              </w:rPr>
            </w:pPr>
            <w:r>
              <w:rPr>
                <w:rFonts w:asciiTheme="minorHAnsi" w:hAnsiTheme="minorHAnsi" w:cstheme="minorHAnsi"/>
              </w:rPr>
              <w:t>GET</w:t>
            </w:r>
          </w:p>
        </w:tc>
        <w:tc>
          <w:tcPr>
            <w:tcW w:w="4568" w:type="dxa"/>
          </w:tcPr>
          <w:p w14:paraId="586D3BD5" w14:textId="77777777" w:rsidR="00525A87" w:rsidRDefault="00525A87" w:rsidP="001D6AB5">
            <w:pPr>
              <w:rPr>
                <w:rFonts w:asciiTheme="minorHAnsi" w:hAnsiTheme="minorHAnsi" w:cstheme="minorHAnsi"/>
              </w:rPr>
            </w:pPr>
            <w:r>
              <w:rPr>
                <w:rFonts w:asciiTheme="minorHAnsi" w:hAnsiTheme="minorHAnsi" w:cstheme="minorHAnsi"/>
              </w:rPr>
              <w:t>/v1/{tenant_id}/servers</w:t>
            </w:r>
          </w:p>
        </w:tc>
        <w:tc>
          <w:tcPr>
            <w:tcW w:w="3728" w:type="dxa"/>
          </w:tcPr>
          <w:p w14:paraId="719D3650" w14:textId="77777777" w:rsidR="00525A87" w:rsidRDefault="00525A87" w:rsidP="001D6AB5">
            <w:pPr>
              <w:rPr>
                <w:rFonts w:asciiTheme="minorHAnsi" w:hAnsiTheme="minorHAnsi" w:cstheme="minorHAnsi"/>
              </w:rPr>
            </w:pPr>
            <w:r>
              <w:rPr>
                <w:rFonts w:asciiTheme="minorHAnsi" w:hAnsiTheme="minorHAnsi" w:cstheme="minorHAnsi"/>
              </w:rPr>
              <w:t>Lists detail for all osds</w:t>
            </w:r>
          </w:p>
        </w:tc>
      </w:tr>
    </w:tbl>
    <w:p w14:paraId="6591861C" w14:textId="77777777"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F13D8C4" w14:textId="1AD2DA88" w:rsidR="00525A87" w:rsidRDefault="00525A87" w:rsidP="00525A87">
      <w:pPr>
        <w:pStyle w:val="5"/>
      </w:pPr>
      <w:r>
        <w:t>Request</w:t>
      </w:r>
    </w:p>
    <w:p w14:paraId="00AFFCBD" w14:textId="03AACEBC" w:rsidR="00525A87" w:rsidRDefault="00525A87" w:rsidP="00525A87">
      <w:r>
        <w:t xml:space="preserve">This table shows the URI parameters for the </w:t>
      </w:r>
      <w:r w:rsidR="00633D8B">
        <w:t>list servers</w:t>
      </w:r>
      <w:r>
        <w:t xml:space="preserve"> request:</w:t>
      </w:r>
    </w:p>
    <w:tbl>
      <w:tblPr>
        <w:tblStyle w:val="af1"/>
        <w:tblW w:w="0" w:type="auto"/>
        <w:tblLook w:val="04A0" w:firstRow="1" w:lastRow="0" w:firstColumn="1" w:lastColumn="0" w:noHBand="0" w:noVBand="1"/>
      </w:tblPr>
      <w:tblGrid>
        <w:gridCol w:w="2605"/>
        <w:gridCol w:w="1710"/>
        <w:gridCol w:w="5035"/>
      </w:tblGrid>
      <w:tr w:rsidR="00525A87" w14:paraId="56A4A860" w14:textId="77777777" w:rsidTr="001D6AB5">
        <w:tc>
          <w:tcPr>
            <w:tcW w:w="2605" w:type="dxa"/>
          </w:tcPr>
          <w:p w14:paraId="7A7F859F" w14:textId="77777777" w:rsidR="00525A87" w:rsidRDefault="00525A87" w:rsidP="001D6AB5">
            <w:pPr>
              <w:jc w:val="center"/>
            </w:pPr>
            <w:r>
              <w:t>Name</w:t>
            </w:r>
          </w:p>
        </w:tc>
        <w:tc>
          <w:tcPr>
            <w:tcW w:w="1710" w:type="dxa"/>
          </w:tcPr>
          <w:p w14:paraId="09360FFD" w14:textId="77777777" w:rsidR="00525A87" w:rsidRDefault="00525A87" w:rsidP="001D6AB5">
            <w:pPr>
              <w:jc w:val="center"/>
            </w:pPr>
            <w:r>
              <w:t>Type</w:t>
            </w:r>
          </w:p>
        </w:tc>
        <w:tc>
          <w:tcPr>
            <w:tcW w:w="5035" w:type="dxa"/>
          </w:tcPr>
          <w:p w14:paraId="7A101939" w14:textId="77777777" w:rsidR="00525A87" w:rsidRDefault="00525A87" w:rsidP="001D6AB5">
            <w:pPr>
              <w:jc w:val="center"/>
            </w:pPr>
            <w:r>
              <w:t>Description</w:t>
            </w:r>
          </w:p>
        </w:tc>
      </w:tr>
      <w:tr w:rsidR="00525A87" w14:paraId="4FB0ABB1" w14:textId="77777777" w:rsidTr="001D6AB5">
        <w:tc>
          <w:tcPr>
            <w:tcW w:w="2605" w:type="dxa"/>
          </w:tcPr>
          <w:p w14:paraId="05DC50B5" w14:textId="77777777" w:rsidR="00525A87" w:rsidRDefault="00525A87" w:rsidP="001D6AB5">
            <w:r>
              <w:t>{tenant_id}</w:t>
            </w:r>
          </w:p>
        </w:tc>
        <w:tc>
          <w:tcPr>
            <w:tcW w:w="1710" w:type="dxa"/>
          </w:tcPr>
          <w:p w14:paraId="7010DD75" w14:textId="77777777" w:rsidR="00525A87" w:rsidRDefault="00525A87" w:rsidP="001D6AB5">
            <w:r>
              <w:t>UUID</w:t>
            </w:r>
          </w:p>
        </w:tc>
        <w:tc>
          <w:tcPr>
            <w:tcW w:w="5035" w:type="dxa"/>
          </w:tcPr>
          <w:p w14:paraId="520CCA10" w14:textId="77777777" w:rsidR="00525A87" w:rsidRDefault="00525A87" w:rsidP="001D6AB5">
            <w:r w:rsidRPr="00AC1588">
              <w:t>The UUID of the tenant in a multi-tenancy cloud.</w:t>
            </w:r>
          </w:p>
        </w:tc>
      </w:tr>
    </w:tbl>
    <w:p w14:paraId="06A14614" w14:textId="77777777" w:rsidR="00525A87" w:rsidRDefault="00525A87" w:rsidP="00525A87">
      <w:pPr>
        <w:rPr>
          <w:rFonts w:asciiTheme="minorHAnsi" w:hAnsiTheme="minorHAnsi" w:cstheme="minorHAnsi"/>
        </w:rPr>
      </w:pPr>
      <w:r w:rsidRPr="00E6524E">
        <w:rPr>
          <w:rFonts w:asciiTheme="minorHAnsi" w:hAnsiTheme="minorHAnsi" w:cstheme="minorHAnsi"/>
        </w:rPr>
        <w:t>This operation does not accept a request body.</w:t>
      </w:r>
    </w:p>
    <w:p w14:paraId="45FF3CA3" w14:textId="42047CCD" w:rsidR="00901806" w:rsidRDefault="00525A87" w:rsidP="00525A87">
      <w:pPr>
        <w:pStyle w:val="5"/>
      </w:pPr>
      <w:r>
        <w:t>Response</w:t>
      </w:r>
    </w:p>
    <w:p w14:paraId="731C87EF" w14:textId="47BC184C" w:rsidR="00525A87" w:rsidRPr="00593125" w:rsidRDefault="00525A87" w:rsidP="00525A87">
      <w:pPr>
        <w:rPr>
          <w:b/>
          <w:sz w:val="24"/>
        </w:rPr>
      </w:pPr>
      <w:r w:rsidRPr="00EB21A2">
        <w:rPr>
          <w:b/>
          <w:sz w:val="24"/>
        </w:rPr>
        <w:t>Examp</w:t>
      </w:r>
      <w:r w:rsidR="008F7F41">
        <w:rPr>
          <w:b/>
          <w:sz w:val="24"/>
        </w:rPr>
        <w:t>le 2.39</w:t>
      </w:r>
      <w:r w:rsidR="00633D8B">
        <w:rPr>
          <w:b/>
          <w:sz w:val="24"/>
        </w:rPr>
        <w:t>.</w:t>
      </w:r>
      <w:r w:rsidRPr="00EB21A2">
        <w:rPr>
          <w:b/>
          <w:sz w:val="24"/>
        </w:rPr>
        <w:t xml:space="preserve"> </w:t>
      </w:r>
      <w:r>
        <w:rPr>
          <w:b/>
          <w:sz w:val="24"/>
        </w:rPr>
        <w:t>List servers</w:t>
      </w:r>
      <w:r w:rsidRPr="00EB21A2">
        <w:rPr>
          <w:b/>
          <w:sz w:val="24"/>
        </w:rPr>
        <w:t xml:space="preserve">: JSON </w:t>
      </w:r>
      <w:r>
        <w:rPr>
          <w:b/>
          <w:sz w:val="24"/>
        </w:rPr>
        <w:t>response</w:t>
      </w:r>
    </w:p>
    <w:p w14:paraId="58EB955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60CD07A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"servers": [</w:t>
      </w:r>
    </w:p>
    <w:p w14:paraId="34ABF58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43F6FDA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"192.168.81.238",</w:t>
      </w:r>
    </w:p>
    <w:p w14:paraId="756EDA8B"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38C2FAA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"192.168.81.238",</w:t>
      </w:r>
    </w:p>
    <w:p w14:paraId="2B1607A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"192.168.81.238",</w:t>
      </w:r>
    </w:p>
    <w:p w14:paraId="07311DC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"vsm-node1",</w:t>
      </w:r>
    </w:p>
    <w:p w14:paraId="024F983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428FF9D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1,</w:t>
      </w:r>
    </w:p>
    <w:p w14:paraId="2870378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740EE3A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"2",</w:t>
      </w:r>
    </w:p>
    <w:p w14:paraId="7A412F1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"Active",</w:t>
      </w:r>
    </w:p>
    <w:p w14:paraId="31B7D3D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3,</w:t>
      </w:r>
    </w:p>
    <w:p w14:paraId="7446437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roofErr w:type="gramStart"/>
      <w:r w:rsidRPr="00DA3F56">
        <w:rPr>
          <w:rFonts w:asciiTheme="minorHAnsi" w:hAnsiTheme="minorHAnsi" w:cstheme="minorHAnsi"/>
        </w:rPr>
        <w:t>monitor,storage</w:t>
      </w:r>
      <w:proofErr w:type="gramEnd"/>
      <w:r w:rsidRPr="00DA3F56">
        <w:rPr>
          <w:rFonts w:asciiTheme="minorHAnsi" w:hAnsiTheme="minorHAnsi" w:cstheme="minorHAnsi"/>
        </w:rPr>
        <w:t>,"</w:t>
      </w:r>
    </w:p>
    <w:p w14:paraId="4696B85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1F2BD87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701C6A2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"192.168.81.235",</w:t>
      </w:r>
    </w:p>
    <w:p w14:paraId="0D205B78"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2D61B83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"192.168.81.235",</w:t>
      </w:r>
    </w:p>
    <w:p w14:paraId="18E5544D"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"192.168.81.235",</w:t>
      </w:r>
    </w:p>
    <w:p w14:paraId="30DFCF8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"vsm-node2",</w:t>
      </w:r>
    </w:p>
    <w:p w14:paraId="1529922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76D81A9C"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2,</w:t>
      </w:r>
    </w:p>
    <w:p w14:paraId="5B81C0F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1BD4ABF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8D5A2E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lastRenderedPageBreak/>
        <w:t xml:space="preserve">            "status": "Active",</w:t>
      </w:r>
    </w:p>
    <w:p w14:paraId="46D6798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5,</w:t>
      </w:r>
    </w:p>
    <w:p w14:paraId="2D00866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083037B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3CD73B3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2807292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"192.168.81.236",</w:t>
      </w:r>
    </w:p>
    <w:p w14:paraId="35C2D99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0F23666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"192.168.81.236",</w:t>
      </w:r>
    </w:p>
    <w:p w14:paraId="5C1D503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"192.168.81.236",</w:t>
      </w:r>
    </w:p>
    <w:p w14:paraId="6B9C42E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"vsm-node3",</w:t>
      </w:r>
    </w:p>
    <w:p w14:paraId="64BF4C5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19E191A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3,</w:t>
      </w:r>
    </w:p>
    <w:p w14:paraId="7D9EB0C0"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4BEFAF3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5216F0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"Active",</w:t>
      </w:r>
    </w:p>
    <w:p w14:paraId="2EAD332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7,</w:t>
      </w:r>
    </w:p>
    <w:p w14:paraId="4590A102"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
    <w:p w14:paraId="587D9FE5"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666BE9A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4F0C21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"cluster_ip": "192.168.81.138",</w:t>
      </w:r>
    </w:p>
    <w:p w14:paraId="33525B7F"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"raw_ip": "192.168.1.3,192.168.2.3,192.168.3.3",</w:t>
      </w:r>
    </w:p>
    <w:p w14:paraId="798CF5FE"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"secondary_public_ip": "192.168.81.138",</w:t>
      </w:r>
    </w:p>
    <w:p w14:paraId="2FC60FD4"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"primary_public_ip": "192.168.81.138",</w:t>
      </w:r>
    </w:p>
    <w:p w14:paraId="5C5A09E9"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"host": "vsm-node4",</w:t>
      </w:r>
    </w:p>
    <w:p w14:paraId="053B1DF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"ceph_ver": "0.80.10",</w:t>
      </w:r>
    </w:p>
    <w:p w14:paraId="47F8686A"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"id": 4,</w:t>
      </w:r>
    </w:p>
    <w:p w14:paraId="1FCA776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"zone_id": 1,</w:t>
      </w:r>
    </w:p>
    <w:p w14:paraId="3552D261"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"osds": "1",</w:t>
      </w:r>
    </w:p>
    <w:p w14:paraId="455D9CAB"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"status": "available",</w:t>
      </w:r>
    </w:p>
    <w:p w14:paraId="3350264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"service_id": 9,</w:t>
      </w:r>
    </w:p>
    <w:p w14:paraId="24D89F8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"type": "</w:t>
      </w:r>
      <w:proofErr w:type="gramStart"/>
      <w:r w:rsidRPr="00DA3F56">
        <w:rPr>
          <w:rFonts w:asciiTheme="minorHAnsi" w:hAnsiTheme="minorHAnsi" w:cstheme="minorHAnsi"/>
        </w:rPr>
        <w:t>monitor,storage</w:t>
      </w:r>
      <w:proofErr w:type="gramEnd"/>
      <w:r w:rsidRPr="00DA3F56">
        <w:rPr>
          <w:rFonts w:asciiTheme="minorHAnsi" w:hAnsiTheme="minorHAnsi" w:cstheme="minorHAnsi"/>
        </w:rPr>
        <w:t>,"</w:t>
      </w:r>
    </w:p>
    <w:p w14:paraId="256CA096"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53596A37"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 xml:space="preserve">    ]</w:t>
      </w:r>
    </w:p>
    <w:p w14:paraId="284CA403" w14:textId="77777777" w:rsidR="00901806" w:rsidRPr="00DA3F56" w:rsidRDefault="00901806" w:rsidP="00525A87">
      <w:pPr>
        <w:pStyle w:val="CodeBlock"/>
        <w:ind w:left="0"/>
        <w:rPr>
          <w:rFonts w:asciiTheme="minorHAnsi" w:hAnsiTheme="minorHAnsi" w:cstheme="minorHAnsi"/>
        </w:rPr>
      </w:pPr>
      <w:r w:rsidRPr="00DA3F56">
        <w:rPr>
          <w:rFonts w:asciiTheme="minorHAnsi" w:hAnsiTheme="minorHAnsi" w:cstheme="minorHAnsi"/>
        </w:rPr>
        <w:t>}</w:t>
      </w:r>
    </w:p>
    <w:p w14:paraId="7A9F9DE2" w14:textId="3033B9C0"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5878E847" w14:textId="6177AFE0" w:rsidR="00901806" w:rsidRDefault="00901806" w:rsidP="00901806">
      <w:pPr>
        <w:pStyle w:val="4"/>
        <w:rPr>
          <w:rFonts w:asciiTheme="minorHAnsi" w:hAnsiTheme="minorHAnsi" w:cstheme="minorHAnsi"/>
          <w:color w:val="0070C0"/>
          <w:sz w:val="32"/>
          <w:szCs w:val="32"/>
        </w:rPr>
      </w:pPr>
      <w:bookmarkStart w:id="94" w:name="_Add_server"/>
      <w:bookmarkEnd w:id="94"/>
      <w:r w:rsidRPr="00525A87">
        <w:rPr>
          <w:rFonts w:asciiTheme="minorHAnsi" w:hAnsiTheme="minorHAnsi" w:cstheme="minorHAnsi"/>
          <w:color w:val="0070C0"/>
          <w:sz w:val="32"/>
          <w:szCs w:val="32"/>
        </w:rPr>
        <w:lastRenderedPageBreak/>
        <w:t>Add</w:t>
      </w:r>
      <w:r w:rsidR="00295F21">
        <w:rPr>
          <w:rFonts w:asciiTheme="minorHAnsi" w:hAnsiTheme="minorHAnsi" w:cstheme="minorHAnsi"/>
          <w:color w:val="0070C0"/>
          <w:sz w:val="32"/>
          <w:szCs w:val="32"/>
        </w:rPr>
        <w:t xml:space="preserve"> server</w:t>
      </w:r>
    </w:p>
    <w:tbl>
      <w:tblPr>
        <w:tblStyle w:val="af1"/>
        <w:tblW w:w="0" w:type="auto"/>
        <w:tblLook w:val="04A0" w:firstRow="1" w:lastRow="0" w:firstColumn="1" w:lastColumn="0" w:noHBand="0" w:noVBand="1"/>
      </w:tblPr>
      <w:tblGrid>
        <w:gridCol w:w="1054"/>
        <w:gridCol w:w="4568"/>
        <w:gridCol w:w="3728"/>
      </w:tblGrid>
      <w:tr w:rsidR="00525A87" w14:paraId="1003F01B" w14:textId="77777777" w:rsidTr="001D6AB5">
        <w:tc>
          <w:tcPr>
            <w:tcW w:w="1054" w:type="dxa"/>
          </w:tcPr>
          <w:p w14:paraId="793D18CA"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37ED02C2"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1A8F8C3E"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455CB21E" w14:textId="77777777" w:rsidTr="001D6AB5">
        <w:tc>
          <w:tcPr>
            <w:tcW w:w="1054" w:type="dxa"/>
          </w:tcPr>
          <w:p w14:paraId="4C5AA333" w14:textId="77777777" w:rsidR="00525A87" w:rsidRDefault="00525A87" w:rsidP="001D6AB5">
            <w:pPr>
              <w:rPr>
                <w:rFonts w:asciiTheme="minorHAnsi" w:hAnsiTheme="minorHAnsi" w:cstheme="minorHAnsi"/>
              </w:rPr>
            </w:pPr>
            <w:r>
              <w:rPr>
                <w:rFonts w:asciiTheme="minorHAnsi" w:hAnsiTheme="minorHAnsi" w:cstheme="minorHAnsi" w:hint="eastAsia"/>
              </w:rPr>
              <w:t>POST</w:t>
            </w:r>
          </w:p>
        </w:tc>
        <w:tc>
          <w:tcPr>
            <w:tcW w:w="4568" w:type="dxa"/>
          </w:tcPr>
          <w:p w14:paraId="4C33B511" w14:textId="77777777" w:rsidR="00525A87" w:rsidRPr="0089560D" w:rsidRDefault="00525A87" w:rsidP="001D6AB5">
            <w:pPr>
              <w:rPr>
                <w:rFonts w:asciiTheme="minorHAnsi" w:hAnsiTheme="minorHAnsi" w:cstheme="minorHAnsi"/>
              </w:rPr>
            </w:pPr>
            <w:r w:rsidRPr="00EF13A6">
              <w:rPr>
                <w:rFonts w:asciiTheme="minorHAnsi" w:hAnsiTheme="minorHAnsi" w:cstheme="minorHAnsi"/>
              </w:rPr>
              <w:t>/v1/{tenant_id}/</w:t>
            </w:r>
            <w:r>
              <w:rPr>
                <w:rFonts w:asciiTheme="minorHAnsi" w:hAnsiTheme="minorHAnsi" w:cstheme="minorHAnsi"/>
              </w:rPr>
              <w:t>servers/add</w:t>
            </w:r>
          </w:p>
        </w:tc>
        <w:tc>
          <w:tcPr>
            <w:tcW w:w="3728" w:type="dxa"/>
          </w:tcPr>
          <w:p w14:paraId="76B62956" w14:textId="77777777" w:rsidR="00525A87" w:rsidRDefault="00525A87" w:rsidP="001D6AB5">
            <w:pPr>
              <w:rPr>
                <w:rFonts w:asciiTheme="minorHAnsi" w:hAnsiTheme="minorHAnsi" w:cstheme="minorHAnsi"/>
              </w:rPr>
            </w:pPr>
            <w:r>
              <w:rPr>
                <w:rFonts w:asciiTheme="minorHAnsi" w:hAnsiTheme="minorHAnsi" w:cstheme="minorHAnsi"/>
              </w:rPr>
              <w:t>Adds a server</w:t>
            </w:r>
          </w:p>
        </w:tc>
      </w:tr>
    </w:tbl>
    <w:p w14:paraId="34C3B4D6" w14:textId="590B6E02"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36F62291" w14:textId="268833CC" w:rsidR="00525A87" w:rsidRDefault="00525A87" w:rsidP="00525A87">
      <w:pPr>
        <w:pStyle w:val="5"/>
      </w:pPr>
      <w:r>
        <w:t>Request</w:t>
      </w:r>
    </w:p>
    <w:p w14:paraId="2857BD17" w14:textId="3EFCBD12" w:rsidR="00525A87" w:rsidRDefault="00525A87" w:rsidP="00525A87">
      <w:r>
        <w:t xml:space="preserve">This table shows the URI parameters for the </w:t>
      </w:r>
      <w:r w:rsidR="00633D8B">
        <w:t>add server</w:t>
      </w:r>
      <w:r>
        <w:t xml:space="preserve"> request:</w:t>
      </w:r>
    </w:p>
    <w:tbl>
      <w:tblPr>
        <w:tblStyle w:val="af1"/>
        <w:tblW w:w="0" w:type="auto"/>
        <w:tblLook w:val="04A0" w:firstRow="1" w:lastRow="0" w:firstColumn="1" w:lastColumn="0" w:noHBand="0" w:noVBand="1"/>
      </w:tblPr>
      <w:tblGrid>
        <w:gridCol w:w="2605"/>
        <w:gridCol w:w="1710"/>
        <w:gridCol w:w="5035"/>
      </w:tblGrid>
      <w:tr w:rsidR="00525A87" w14:paraId="50038A26" w14:textId="77777777" w:rsidTr="001D6AB5">
        <w:tc>
          <w:tcPr>
            <w:tcW w:w="2605" w:type="dxa"/>
          </w:tcPr>
          <w:p w14:paraId="48FDD952" w14:textId="77777777" w:rsidR="00525A87" w:rsidRDefault="00525A87" w:rsidP="001D6AB5">
            <w:pPr>
              <w:jc w:val="center"/>
            </w:pPr>
            <w:r>
              <w:t>Name</w:t>
            </w:r>
          </w:p>
        </w:tc>
        <w:tc>
          <w:tcPr>
            <w:tcW w:w="1710" w:type="dxa"/>
          </w:tcPr>
          <w:p w14:paraId="4D8700F2" w14:textId="77777777" w:rsidR="00525A87" w:rsidRDefault="00525A87" w:rsidP="001D6AB5">
            <w:pPr>
              <w:jc w:val="center"/>
            </w:pPr>
            <w:r>
              <w:t>Type</w:t>
            </w:r>
          </w:p>
        </w:tc>
        <w:tc>
          <w:tcPr>
            <w:tcW w:w="5035" w:type="dxa"/>
          </w:tcPr>
          <w:p w14:paraId="4F3C1BCE" w14:textId="77777777" w:rsidR="00525A87" w:rsidRDefault="00525A87" w:rsidP="001D6AB5">
            <w:pPr>
              <w:jc w:val="center"/>
            </w:pPr>
            <w:r>
              <w:t>Description</w:t>
            </w:r>
          </w:p>
        </w:tc>
      </w:tr>
      <w:tr w:rsidR="00525A87" w14:paraId="3DA8711D" w14:textId="77777777" w:rsidTr="001D6AB5">
        <w:tc>
          <w:tcPr>
            <w:tcW w:w="2605" w:type="dxa"/>
          </w:tcPr>
          <w:p w14:paraId="32D7A541" w14:textId="77777777" w:rsidR="00525A87" w:rsidRDefault="00525A87" w:rsidP="001D6AB5">
            <w:r>
              <w:t>{tenant_id}</w:t>
            </w:r>
          </w:p>
        </w:tc>
        <w:tc>
          <w:tcPr>
            <w:tcW w:w="1710" w:type="dxa"/>
          </w:tcPr>
          <w:p w14:paraId="15EB731A" w14:textId="77777777" w:rsidR="00525A87" w:rsidRDefault="00525A87" w:rsidP="001D6AB5">
            <w:r>
              <w:t>UUID</w:t>
            </w:r>
          </w:p>
        </w:tc>
        <w:tc>
          <w:tcPr>
            <w:tcW w:w="5035" w:type="dxa"/>
          </w:tcPr>
          <w:p w14:paraId="04AB60AD" w14:textId="77777777" w:rsidR="00525A87" w:rsidRDefault="00525A87" w:rsidP="001D6AB5">
            <w:r w:rsidRPr="00AC1588">
              <w:t>The UUID of the tenant in a multi-tenancy cloud.</w:t>
            </w:r>
          </w:p>
        </w:tc>
      </w:tr>
    </w:tbl>
    <w:p w14:paraId="02083C15" w14:textId="2B9FB663" w:rsidR="00525A87" w:rsidRDefault="00525A87" w:rsidP="00525A87">
      <w:r>
        <w:t>This list shows some body parameters for the request:</w:t>
      </w:r>
    </w:p>
    <w:p w14:paraId="10F59D3E" w14:textId="77777777" w:rsidR="00525A87" w:rsidRDefault="00525A87" w:rsidP="0008171D">
      <w:pPr>
        <w:pStyle w:val="af8"/>
        <w:numPr>
          <w:ilvl w:val="0"/>
          <w:numId w:val="10"/>
        </w:numPr>
      </w:pPr>
      <w:r w:rsidRPr="006E5691">
        <w:rPr>
          <w:b/>
        </w:rPr>
        <w:t>parameters</w:t>
      </w:r>
      <w:r>
        <w:t>:</w:t>
      </w:r>
    </w:p>
    <w:p w14:paraId="399DFC10" w14:textId="77777777" w:rsidR="00525A87" w:rsidRDefault="00525A87" w:rsidP="0008171D">
      <w:pPr>
        <w:pStyle w:val="af8"/>
        <w:numPr>
          <w:ilvl w:val="1"/>
          <w:numId w:val="10"/>
        </w:numPr>
      </w:pPr>
      <w:r>
        <w:rPr>
          <w:b/>
        </w:rPr>
        <w:t>is_storage</w:t>
      </w:r>
      <w:r w:rsidRPr="00287223">
        <w:t>:</w:t>
      </w:r>
      <w:r w:rsidRPr="00C26EBF">
        <w:t xml:space="preserve"> </w:t>
      </w:r>
      <w:r>
        <w:t>boolean. Required.</w:t>
      </w:r>
    </w:p>
    <w:p w14:paraId="7CDBC68E" w14:textId="77777777" w:rsidR="00525A87" w:rsidRDefault="00525A87" w:rsidP="00525A87">
      <w:pPr>
        <w:ind w:left="1440"/>
      </w:pPr>
      <w:r>
        <w:rPr>
          <w:rFonts w:hint="eastAsia"/>
        </w:rPr>
        <w:t>The server is as storage node.</w:t>
      </w:r>
    </w:p>
    <w:p w14:paraId="165D2023" w14:textId="77777777" w:rsidR="00525A87" w:rsidRDefault="00525A87" w:rsidP="0008171D">
      <w:pPr>
        <w:pStyle w:val="af8"/>
        <w:numPr>
          <w:ilvl w:val="1"/>
          <w:numId w:val="10"/>
        </w:numPr>
      </w:pPr>
      <w:r>
        <w:rPr>
          <w:b/>
        </w:rPr>
        <w:t>is_monitor</w:t>
      </w:r>
      <w:r w:rsidRPr="00287223">
        <w:t>:</w:t>
      </w:r>
      <w:r>
        <w:t xml:space="preserve"> boolean. Required.</w:t>
      </w:r>
    </w:p>
    <w:p w14:paraId="0DA69D95" w14:textId="77777777" w:rsidR="00525A87" w:rsidRDefault="00525A87" w:rsidP="00525A87">
      <w:pPr>
        <w:ind w:left="1440"/>
      </w:pPr>
      <w:r>
        <w:rPr>
          <w:rFonts w:hint="eastAsia"/>
        </w:rPr>
        <w:t>The server is as monitor node.</w:t>
      </w:r>
    </w:p>
    <w:p w14:paraId="08E961BB" w14:textId="21DD2B6C" w:rsidR="00525A87" w:rsidRPr="00593125" w:rsidRDefault="00525A87" w:rsidP="00525A87">
      <w:pPr>
        <w:rPr>
          <w:b/>
          <w:sz w:val="24"/>
        </w:rPr>
      </w:pPr>
      <w:r w:rsidRPr="00EB21A2">
        <w:rPr>
          <w:b/>
          <w:sz w:val="24"/>
        </w:rPr>
        <w:t>Examp</w:t>
      </w:r>
      <w:r w:rsidR="008F7F41">
        <w:rPr>
          <w:b/>
          <w:sz w:val="24"/>
        </w:rPr>
        <w:t>le 2.40</w:t>
      </w:r>
      <w:r w:rsidR="00633D8B">
        <w:rPr>
          <w:b/>
          <w:sz w:val="24"/>
        </w:rPr>
        <w:t>.</w:t>
      </w:r>
      <w:r w:rsidRPr="00EB21A2">
        <w:rPr>
          <w:b/>
          <w:sz w:val="24"/>
        </w:rPr>
        <w:t xml:space="preserve"> </w:t>
      </w:r>
      <w:r>
        <w:rPr>
          <w:b/>
          <w:sz w:val="24"/>
        </w:rPr>
        <w:t>Add server</w:t>
      </w:r>
      <w:r w:rsidRPr="00EB21A2">
        <w:rPr>
          <w:b/>
          <w:sz w:val="24"/>
        </w:rPr>
        <w:t xml:space="preserve">: JSON </w:t>
      </w:r>
      <w:r>
        <w:rPr>
          <w:b/>
          <w:sz w:val="24"/>
        </w:rPr>
        <w:t>request</w:t>
      </w:r>
    </w:p>
    <w:p w14:paraId="08F26DF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5770F910"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"servers</w:t>
      </w:r>
      <w:proofErr w:type="gramStart"/>
      <w:r w:rsidRPr="007F4180">
        <w:rPr>
          <w:rFonts w:asciiTheme="minorHAnsi" w:hAnsiTheme="minorHAnsi" w:cstheme="minorHAnsi"/>
        </w:rPr>
        <w:t>":[</w:t>
      </w:r>
      <w:proofErr w:type="gramEnd"/>
    </w:p>
    <w:p w14:paraId="240FC95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{"cluster_id":1,"id":4,"is_monitor":"true","is_storage":"true","zone_id":1}</w:t>
      </w:r>
    </w:p>
    <w:p w14:paraId="0CAB98A6"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
    <w:p w14:paraId="2E0BD8D2"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189E2DE2" w14:textId="04120859" w:rsidR="00901806" w:rsidRPr="00DA3F56" w:rsidRDefault="00525A87" w:rsidP="00525A87">
      <w:pPr>
        <w:pStyle w:val="5"/>
      </w:pPr>
      <w:r>
        <w:t>Response</w:t>
      </w:r>
    </w:p>
    <w:p w14:paraId="4B270273" w14:textId="77777777" w:rsidR="00525A87" w:rsidRDefault="00525A87" w:rsidP="00525A87">
      <w:pPr>
        <w:rPr>
          <w:rFonts w:asciiTheme="minorHAnsi" w:hAnsiTheme="minorHAnsi" w:cstheme="minorHAnsi"/>
        </w:rPr>
      </w:pPr>
      <w:bookmarkStart w:id="95" w:name="OLE_LINK25"/>
      <w:bookmarkStart w:id="96" w:name="OLE_LINK28"/>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bookmarkEnd w:id="95"/>
    <w:bookmarkEnd w:id="96"/>
    <w:p w14:paraId="278F09A7" w14:textId="3295C833"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3572256F" w14:textId="47A31119" w:rsidR="00901806" w:rsidRDefault="00901806" w:rsidP="00901806">
      <w:pPr>
        <w:pStyle w:val="4"/>
        <w:rPr>
          <w:rFonts w:asciiTheme="minorHAnsi" w:hAnsiTheme="minorHAnsi" w:cstheme="minorHAnsi"/>
          <w:color w:val="0070C0"/>
          <w:sz w:val="32"/>
          <w:szCs w:val="32"/>
        </w:rPr>
      </w:pPr>
      <w:bookmarkStart w:id="97" w:name="_Remove_server"/>
      <w:bookmarkEnd w:id="97"/>
      <w:r w:rsidRPr="00525A87">
        <w:rPr>
          <w:rFonts w:asciiTheme="minorHAnsi" w:hAnsiTheme="minorHAnsi" w:cstheme="minorHAnsi"/>
          <w:color w:val="0070C0"/>
          <w:sz w:val="32"/>
          <w:szCs w:val="32"/>
        </w:rPr>
        <w:lastRenderedPageBreak/>
        <w:t>Remove</w:t>
      </w:r>
      <w:r w:rsidR="00295F21">
        <w:rPr>
          <w:rFonts w:asciiTheme="minorHAnsi" w:hAnsiTheme="minorHAnsi" w:cstheme="minorHAnsi"/>
          <w:color w:val="0070C0"/>
          <w:sz w:val="32"/>
          <w:szCs w:val="32"/>
        </w:rPr>
        <w:t xml:space="preserve"> server</w:t>
      </w:r>
    </w:p>
    <w:tbl>
      <w:tblPr>
        <w:tblStyle w:val="af1"/>
        <w:tblW w:w="0" w:type="auto"/>
        <w:tblLook w:val="04A0" w:firstRow="1" w:lastRow="0" w:firstColumn="1" w:lastColumn="0" w:noHBand="0" w:noVBand="1"/>
      </w:tblPr>
      <w:tblGrid>
        <w:gridCol w:w="1054"/>
        <w:gridCol w:w="4568"/>
        <w:gridCol w:w="3728"/>
      </w:tblGrid>
      <w:tr w:rsidR="00525A87" w14:paraId="6E04FC46" w14:textId="77777777" w:rsidTr="001D6AB5">
        <w:tc>
          <w:tcPr>
            <w:tcW w:w="1054" w:type="dxa"/>
          </w:tcPr>
          <w:p w14:paraId="6E7AC96F" w14:textId="77777777" w:rsidR="00525A87" w:rsidRDefault="00525A87" w:rsidP="001D6AB5">
            <w:pPr>
              <w:jc w:val="center"/>
              <w:rPr>
                <w:rFonts w:asciiTheme="minorHAnsi" w:hAnsiTheme="minorHAnsi" w:cstheme="minorHAnsi"/>
              </w:rPr>
            </w:pPr>
            <w:r>
              <w:rPr>
                <w:rFonts w:asciiTheme="minorHAnsi" w:hAnsiTheme="minorHAnsi" w:cstheme="minorHAnsi"/>
              </w:rPr>
              <w:t>Method</w:t>
            </w:r>
          </w:p>
        </w:tc>
        <w:tc>
          <w:tcPr>
            <w:tcW w:w="4568" w:type="dxa"/>
          </w:tcPr>
          <w:p w14:paraId="778EAC18" w14:textId="77777777" w:rsidR="00525A87" w:rsidRDefault="00525A87" w:rsidP="001D6AB5">
            <w:pPr>
              <w:jc w:val="center"/>
              <w:rPr>
                <w:rFonts w:asciiTheme="minorHAnsi" w:hAnsiTheme="minorHAnsi" w:cstheme="minorHAnsi"/>
              </w:rPr>
            </w:pPr>
            <w:r>
              <w:rPr>
                <w:rFonts w:asciiTheme="minorHAnsi" w:hAnsiTheme="minorHAnsi" w:cstheme="minorHAnsi"/>
              </w:rPr>
              <w:t>URI</w:t>
            </w:r>
          </w:p>
        </w:tc>
        <w:tc>
          <w:tcPr>
            <w:tcW w:w="3728" w:type="dxa"/>
          </w:tcPr>
          <w:p w14:paraId="376D0FD4" w14:textId="77777777" w:rsidR="00525A87" w:rsidRDefault="00525A87" w:rsidP="001D6AB5">
            <w:pPr>
              <w:jc w:val="center"/>
              <w:rPr>
                <w:rFonts w:asciiTheme="minorHAnsi" w:hAnsiTheme="minorHAnsi" w:cstheme="minorHAnsi"/>
              </w:rPr>
            </w:pPr>
            <w:r>
              <w:rPr>
                <w:rFonts w:asciiTheme="minorHAnsi" w:hAnsiTheme="minorHAnsi" w:cstheme="minorHAnsi"/>
              </w:rPr>
              <w:t>Description</w:t>
            </w:r>
          </w:p>
        </w:tc>
      </w:tr>
      <w:tr w:rsidR="00525A87" w14:paraId="7AF98F17" w14:textId="77777777" w:rsidTr="001D6AB5">
        <w:tc>
          <w:tcPr>
            <w:tcW w:w="1054" w:type="dxa"/>
          </w:tcPr>
          <w:p w14:paraId="1A17D2DA" w14:textId="77777777" w:rsidR="00525A87" w:rsidRDefault="00525A87" w:rsidP="001D6AB5">
            <w:pPr>
              <w:rPr>
                <w:rFonts w:asciiTheme="minorHAnsi" w:hAnsiTheme="minorHAnsi" w:cstheme="minorHAnsi"/>
              </w:rPr>
            </w:pPr>
            <w:r>
              <w:rPr>
                <w:rFonts w:asciiTheme="minorHAnsi" w:hAnsiTheme="minorHAnsi" w:cstheme="minorHAnsi"/>
              </w:rPr>
              <w:t>POST</w:t>
            </w:r>
          </w:p>
        </w:tc>
        <w:tc>
          <w:tcPr>
            <w:tcW w:w="4568" w:type="dxa"/>
          </w:tcPr>
          <w:p w14:paraId="1F00C765" w14:textId="77777777" w:rsidR="00525A87" w:rsidRDefault="00525A87"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}/servers/remove</w:t>
            </w:r>
          </w:p>
        </w:tc>
        <w:tc>
          <w:tcPr>
            <w:tcW w:w="3728" w:type="dxa"/>
          </w:tcPr>
          <w:p w14:paraId="7BEE2B21" w14:textId="77777777" w:rsidR="00525A87" w:rsidRDefault="00525A87" w:rsidP="001D6AB5">
            <w:pPr>
              <w:rPr>
                <w:rFonts w:asciiTheme="minorHAnsi" w:hAnsiTheme="minorHAnsi" w:cstheme="minorHAnsi"/>
              </w:rPr>
            </w:pPr>
            <w:r>
              <w:rPr>
                <w:rFonts w:asciiTheme="minorHAnsi" w:hAnsiTheme="minorHAnsi" w:cstheme="minorHAnsi"/>
              </w:rPr>
              <w:t>Removes a server</w:t>
            </w:r>
          </w:p>
        </w:tc>
      </w:tr>
    </w:tbl>
    <w:p w14:paraId="5CD7045A" w14:textId="77777777" w:rsidR="00525A87" w:rsidRDefault="00525A87" w:rsidP="00525A87">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72603269" w14:textId="75388F00" w:rsidR="00525A87" w:rsidRDefault="00525A87" w:rsidP="00525A87">
      <w:pPr>
        <w:pStyle w:val="5"/>
      </w:pPr>
      <w:r>
        <w:t>Request</w:t>
      </w:r>
    </w:p>
    <w:p w14:paraId="412CFB89" w14:textId="23023F9A" w:rsidR="00525A87" w:rsidRDefault="00525A87" w:rsidP="00525A87">
      <w:r>
        <w:t xml:space="preserve">This table shows the URI parameters for the </w:t>
      </w:r>
      <w:r w:rsidR="00633D8B">
        <w:t>remove server</w:t>
      </w:r>
      <w:r>
        <w:t xml:space="preserve"> request:</w:t>
      </w:r>
    </w:p>
    <w:tbl>
      <w:tblPr>
        <w:tblStyle w:val="af1"/>
        <w:tblW w:w="0" w:type="auto"/>
        <w:tblLook w:val="04A0" w:firstRow="1" w:lastRow="0" w:firstColumn="1" w:lastColumn="0" w:noHBand="0" w:noVBand="1"/>
      </w:tblPr>
      <w:tblGrid>
        <w:gridCol w:w="2605"/>
        <w:gridCol w:w="1710"/>
        <w:gridCol w:w="5035"/>
      </w:tblGrid>
      <w:tr w:rsidR="00525A87" w14:paraId="00FC6932" w14:textId="77777777" w:rsidTr="001D6AB5">
        <w:tc>
          <w:tcPr>
            <w:tcW w:w="2605" w:type="dxa"/>
          </w:tcPr>
          <w:p w14:paraId="75BA7CE6" w14:textId="77777777" w:rsidR="00525A87" w:rsidRDefault="00525A87" w:rsidP="001D6AB5">
            <w:pPr>
              <w:jc w:val="center"/>
            </w:pPr>
            <w:r>
              <w:t>Name</w:t>
            </w:r>
          </w:p>
        </w:tc>
        <w:tc>
          <w:tcPr>
            <w:tcW w:w="1710" w:type="dxa"/>
          </w:tcPr>
          <w:p w14:paraId="0E56845C" w14:textId="77777777" w:rsidR="00525A87" w:rsidRDefault="00525A87" w:rsidP="001D6AB5">
            <w:pPr>
              <w:jc w:val="center"/>
            </w:pPr>
            <w:r>
              <w:t>Type</w:t>
            </w:r>
          </w:p>
        </w:tc>
        <w:tc>
          <w:tcPr>
            <w:tcW w:w="5035" w:type="dxa"/>
          </w:tcPr>
          <w:p w14:paraId="28207A31" w14:textId="77777777" w:rsidR="00525A87" w:rsidRDefault="00525A87" w:rsidP="001D6AB5">
            <w:pPr>
              <w:jc w:val="center"/>
            </w:pPr>
            <w:r>
              <w:t>Description</w:t>
            </w:r>
          </w:p>
        </w:tc>
      </w:tr>
      <w:tr w:rsidR="00525A87" w14:paraId="0BE4766C" w14:textId="77777777" w:rsidTr="001D6AB5">
        <w:tc>
          <w:tcPr>
            <w:tcW w:w="2605" w:type="dxa"/>
          </w:tcPr>
          <w:p w14:paraId="6E5C49E6" w14:textId="77777777" w:rsidR="00525A87" w:rsidRDefault="00525A87" w:rsidP="001D6AB5">
            <w:r>
              <w:t>{tenant_id}</w:t>
            </w:r>
          </w:p>
        </w:tc>
        <w:tc>
          <w:tcPr>
            <w:tcW w:w="1710" w:type="dxa"/>
          </w:tcPr>
          <w:p w14:paraId="658BF93C" w14:textId="77777777" w:rsidR="00525A87" w:rsidRDefault="00525A87" w:rsidP="001D6AB5">
            <w:r>
              <w:t>UUID</w:t>
            </w:r>
          </w:p>
        </w:tc>
        <w:tc>
          <w:tcPr>
            <w:tcW w:w="5035" w:type="dxa"/>
          </w:tcPr>
          <w:p w14:paraId="45E561C4" w14:textId="77777777" w:rsidR="00525A87" w:rsidRDefault="00525A87" w:rsidP="001D6AB5">
            <w:r w:rsidRPr="00AC1588">
              <w:t>The UUID of the tenant in a multi-tenancy cloud.</w:t>
            </w:r>
          </w:p>
        </w:tc>
      </w:tr>
    </w:tbl>
    <w:p w14:paraId="569FB505" w14:textId="77777777" w:rsidR="00525A87" w:rsidRDefault="00525A87" w:rsidP="00525A87">
      <w:r>
        <w:t>This list shows some body parameters for the request:</w:t>
      </w:r>
    </w:p>
    <w:p w14:paraId="47F06BF7" w14:textId="77777777" w:rsidR="00525A87" w:rsidRDefault="00525A87" w:rsidP="0008171D">
      <w:pPr>
        <w:pStyle w:val="af8"/>
        <w:numPr>
          <w:ilvl w:val="0"/>
          <w:numId w:val="10"/>
        </w:numPr>
      </w:pPr>
      <w:r w:rsidRPr="006E5691">
        <w:rPr>
          <w:b/>
        </w:rPr>
        <w:t>parameters</w:t>
      </w:r>
      <w:r>
        <w:t>:</w:t>
      </w:r>
    </w:p>
    <w:p w14:paraId="6D6AB2D4" w14:textId="04F5C669" w:rsidR="00525A87" w:rsidRDefault="00525A87" w:rsidP="0008171D">
      <w:pPr>
        <w:pStyle w:val="af8"/>
        <w:numPr>
          <w:ilvl w:val="1"/>
          <w:numId w:val="10"/>
        </w:numPr>
      </w:pPr>
      <w:r>
        <w:rPr>
          <w:b/>
        </w:rPr>
        <w:t>remove_storage</w:t>
      </w:r>
      <w:r w:rsidRPr="00287223">
        <w:t>:</w:t>
      </w:r>
      <w:r w:rsidRPr="00C26EBF">
        <w:t xml:space="preserve"> </w:t>
      </w:r>
      <w:r>
        <w:t>boolean. Required.</w:t>
      </w:r>
    </w:p>
    <w:p w14:paraId="315B4F86" w14:textId="2E282ABB" w:rsidR="00525A87" w:rsidRDefault="00525A87" w:rsidP="00525A87">
      <w:pPr>
        <w:ind w:left="1440"/>
      </w:pPr>
      <w:r>
        <w:rPr>
          <w:rFonts w:hint="eastAsia"/>
        </w:rPr>
        <w:t>The server is</w:t>
      </w:r>
      <w:r>
        <w:t xml:space="preserve"> not</w:t>
      </w:r>
      <w:r>
        <w:rPr>
          <w:rFonts w:hint="eastAsia"/>
        </w:rPr>
        <w:t xml:space="preserve"> as storage node.</w:t>
      </w:r>
    </w:p>
    <w:p w14:paraId="17069FB9" w14:textId="3F334D45" w:rsidR="00525A87" w:rsidRDefault="00525A87" w:rsidP="0008171D">
      <w:pPr>
        <w:pStyle w:val="af8"/>
        <w:numPr>
          <w:ilvl w:val="1"/>
          <w:numId w:val="10"/>
        </w:numPr>
      </w:pPr>
      <w:r>
        <w:rPr>
          <w:b/>
        </w:rPr>
        <w:t>remove_monitor</w:t>
      </w:r>
      <w:r w:rsidRPr="00287223">
        <w:t>:</w:t>
      </w:r>
      <w:r>
        <w:t xml:space="preserve"> boolean. Required.</w:t>
      </w:r>
    </w:p>
    <w:p w14:paraId="742A4017" w14:textId="436C48D4" w:rsidR="00525A87" w:rsidRDefault="00525A87" w:rsidP="00525A87">
      <w:pPr>
        <w:ind w:left="1440"/>
      </w:pPr>
      <w:r>
        <w:rPr>
          <w:rFonts w:hint="eastAsia"/>
        </w:rPr>
        <w:t xml:space="preserve">The server is </w:t>
      </w:r>
      <w:r>
        <w:t xml:space="preserve">not </w:t>
      </w:r>
      <w:r>
        <w:rPr>
          <w:rFonts w:hint="eastAsia"/>
        </w:rPr>
        <w:t>as monitor node.</w:t>
      </w:r>
    </w:p>
    <w:p w14:paraId="31E41E2A" w14:textId="32E2B16D" w:rsidR="00525A87" w:rsidRPr="00593125" w:rsidRDefault="00525A87" w:rsidP="00525A87">
      <w:pPr>
        <w:rPr>
          <w:b/>
          <w:sz w:val="24"/>
        </w:rPr>
      </w:pPr>
      <w:bookmarkStart w:id="98" w:name="OLE_LINK16"/>
      <w:r w:rsidRPr="00EB21A2">
        <w:rPr>
          <w:b/>
          <w:sz w:val="24"/>
        </w:rPr>
        <w:t>Examp</w:t>
      </w:r>
      <w:r w:rsidR="008F7F41">
        <w:rPr>
          <w:b/>
          <w:sz w:val="24"/>
        </w:rPr>
        <w:t>le 2.41.</w:t>
      </w:r>
      <w:r w:rsidRPr="00EB21A2">
        <w:rPr>
          <w:b/>
          <w:sz w:val="24"/>
        </w:rPr>
        <w:t xml:space="preserve"> </w:t>
      </w:r>
      <w:r>
        <w:rPr>
          <w:b/>
          <w:sz w:val="24"/>
        </w:rPr>
        <w:t>Remove server</w:t>
      </w:r>
      <w:r w:rsidRPr="00EB21A2">
        <w:rPr>
          <w:b/>
          <w:sz w:val="24"/>
        </w:rPr>
        <w:t xml:space="preserve">: JSON </w:t>
      </w:r>
      <w:r>
        <w:rPr>
          <w:b/>
          <w:sz w:val="24"/>
        </w:rPr>
        <w:t>request</w:t>
      </w:r>
    </w:p>
    <w:p w14:paraId="4A5DEE55"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108D1410"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"servers</w:t>
      </w:r>
      <w:proofErr w:type="gramStart"/>
      <w:r w:rsidRPr="007F4180">
        <w:rPr>
          <w:rFonts w:asciiTheme="minorHAnsi" w:hAnsiTheme="minorHAnsi" w:cstheme="minorHAnsi"/>
        </w:rPr>
        <w:t>":[</w:t>
      </w:r>
      <w:proofErr w:type="gramEnd"/>
    </w:p>
    <w:p w14:paraId="0F4773D8"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{"cluster_id":1,"id":4,"remove_monitor":"true","remove_storage":"true"}</w:t>
      </w:r>
    </w:p>
    <w:p w14:paraId="4333EAA1"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 xml:space="preserve">  ]</w:t>
      </w:r>
    </w:p>
    <w:p w14:paraId="39BCEF11" w14:textId="77777777" w:rsidR="00901806" w:rsidRPr="007F4180" w:rsidRDefault="00901806" w:rsidP="00525A87">
      <w:pPr>
        <w:pStyle w:val="CodeBlock"/>
        <w:ind w:left="0"/>
        <w:rPr>
          <w:rFonts w:asciiTheme="minorHAnsi" w:hAnsiTheme="minorHAnsi" w:cstheme="minorHAnsi"/>
        </w:rPr>
      </w:pPr>
      <w:r w:rsidRPr="007F4180">
        <w:rPr>
          <w:rFonts w:asciiTheme="minorHAnsi" w:hAnsiTheme="minorHAnsi" w:cstheme="minorHAnsi"/>
        </w:rPr>
        <w:t>}</w:t>
      </w:r>
    </w:p>
    <w:p w14:paraId="597D782E" w14:textId="349BD85F" w:rsidR="00901806" w:rsidRPr="00DA3F56" w:rsidRDefault="00901806" w:rsidP="00525A87">
      <w:pPr>
        <w:pStyle w:val="5"/>
      </w:pPr>
      <w:r w:rsidRPr="00DA3F56">
        <w:t>Respon</w:t>
      </w:r>
      <w:r w:rsidR="00525A87">
        <w:t>se</w:t>
      </w:r>
    </w:p>
    <w:bookmarkEnd w:id="98"/>
    <w:p w14:paraId="7F31F70B" w14:textId="77777777" w:rsidR="00525A87" w:rsidRDefault="00525A87" w:rsidP="00525A87">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A97111C" w14:textId="3ADF5E47" w:rsidR="00525A87" w:rsidRDefault="00525A87">
      <w:pPr>
        <w:spacing w:before="0" w:after="0" w:line="240" w:lineRule="auto"/>
        <w:rPr>
          <w:rFonts w:asciiTheme="minorHAnsi" w:hAnsiTheme="minorHAnsi" w:cstheme="minorHAnsi"/>
        </w:rPr>
      </w:pPr>
      <w:r>
        <w:rPr>
          <w:rFonts w:asciiTheme="minorHAnsi" w:hAnsiTheme="minorHAnsi" w:cstheme="minorHAnsi"/>
        </w:rPr>
        <w:br w:type="page"/>
      </w:r>
    </w:p>
    <w:p w14:paraId="20783CE9" w14:textId="77777777" w:rsidR="00901806" w:rsidRDefault="00901806" w:rsidP="00901806">
      <w:pPr>
        <w:pStyle w:val="4"/>
        <w:rPr>
          <w:rFonts w:asciiTheme="minorHAnsi" w:hAnsiTheme="minorHAnsi" w:cstheme="minorHAnsi"/>
          <w:color w:val="0070C0"/>
          <w:sz w:val="32"/>
          <w:szCs w:val="32"/>
        </w:rPr>
      </w:pPr>
      <w:bookmarkStart w:id="99" w:name="_Reset_status"/>
      <w:bookmarkEnd w:id="99"/>
      <w:r w:rsidRPr="00525A87">
        <w:rPr>
          <w:rFonts w:asciiTheme="minorHAnsi" w:hAnsiTheme="minorHAnsi" w:cstheme="minorHAnsi"/>
          <w:color w:val="0070C0"/>
          <w:sz w:val="32"/>
          <w:szCs w:val="32"/>
        </w:rPr>
        <w:lastRenderedPageBreak/>
        <w:t>Reset_status</w:t>
      </w:r>
    </w:p>
    <w:tbl>
      <w:tblPr>
        <w:tblStyle w:val="af1"/>
        <w:tblW w:w="0" w:type="auto"/>
        <w:tblLook w:val="04A0" w:firstRow="1" w:lastRow="0" w:firstColumn="1" w:lastColumn="0" w:noHBand="0" w:noVBand="1"/>
      </w:tblPr>
      <w:tblGrid>
        <w:gridCol w:w="1054"/>
        <w:gridCol w:w="4568"/>
        <w:gridCol w:w="3728"/>
      </w:tblGrid>
      <w:tr w:rsidR="00295F21" w14:paraId="139A6069" w14:textId="77777777" w:rsidTr="001D6AB5">
        <w:tc>
          <w:tcPr>
            <w:tcW w:w="1054" w:type="dxa"/>
          </w:tcPr>
          <w:p w14:paraId="4BCB1427"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48D10BF6"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16C4B682"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1FDBB809" w14:textId="77777777" w:rsidTr="001D6AB5">
        <w:tc>
          <w:tcPr>
            <w:tcW w:w="1054" w:type="dxa"/>
          </w:tcPr>
          <w:p w14:paraId="6116E955"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4702416A"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}/servers/reset_status</w:t>
            </w:r>
          </w:p>
        </w:tc>
        <w:tc>
          <w:tcPr>
            <w:tcW w:w="3728" w:type="dxa"/>
          </w:tcPr>
          <w:p w14:paraId="3C9449B0" w14:textId="77777777" w:rsidR="00295F21" w:rsidRDefault="00295F21" w:rsidP="001D6AB5">
            <w:pPr>
              <w:rPr>
                <w:rFonts w:asciiTheme="minorHAnsi" w:hAnsiTheme="minorHAnsi" w:cstheme="minorHAnsi"/>
              </w:rPr>
            </w:pPr>
            <w:r>
              <w:rPr>
                <w:rFonts w:asciiTheme="minorHAnsi" w:hAnsiTheme="minorHAnsi" w:cstheme="minorHAnsi"/>
              </w:rPr>
              <w:t>Reset a server’s status</w:t>
            </w:r>
          </w:p>
        </w:tc>
      </w:tr>
    </w:tbl>
    <w:p w14:paraId="09EE07F7"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62D5EF2" w14:textId="0BB43B3E" w:rsidR="00525A87" w:rsidRDefault="00295F21" w:rsidP="00295F21">
      <w:pPr>
        <w:pStyle w:val="5"/>
      </w:pPr>
      <w:r>
        <w:t>Request</w:t>
      </w:r>
    </w:p>
    <w:p w14:paraId="02C0A640" w14:textId="795C58C9" w:rsidR="00295F21" w:rsidRDefault="00295F21" w:rsidP="00295F21">
      <w:r>
        <w:t xml:space="preserve">This table shows the URI parameters for the </w:t>
      </w:r>
      <w:r w:rsidR="00633D8B">
        <w:t>reset server status</w:t>
      </w:r>
      <w:r>
        <w:t xml:space="preserve"> request:</w:t>
      </w:r>
    </w:p>
    <w:tbl>
      <w:tblPr>
        <w:tblStyle w:val="af1"/>
        <w:tblW w:w="0" w:type="auto"/>
        <w:tblLook w:val="04A0" w:firstRow="1" w:lastRow="0" w:firstColumn="1" w:lastColumn="0" w:noHBand="0" w:noVBand="1"/>
      </w:tblPr>
      <w:tblGrid>
        <w:gridCol w:w="2605"/>
        <w:gridCol w:w="1710"/>
        <w:gridCol w:w="5035"/>
      </w:tblGrid>
      <w:tr w:rsidR="00295F21" w14:paraId="01F87EBE" w14:textId="77777777" w:rsidTr="001D6AB5">
        <w:tc>
          <w:tcPr>
            <w:tcW w:w="2605" w:type="dxa"/>
          </w:tcPr>
          <w:p w14:paraId="33B686AB" w14:textId="77777777" w:rsidR="00295F21" w:rsidRDefault="00295F21" w:rsidP="001D6AB5">
            <w:pPr>
              <w:jc w:val="center"/>
            </w:pPr>
            <w:r>
              <w:t>Name</w:t>
            </w:r>
          </w:p>
        </w:tc>
        <w:tc>
          <w:tcPr>
            <w:tcW w:w="1710" w:type="dxa"/>
          </w:tcPr>
          <w:p w14:paraId="7C592869" w14:textId="77777777" w:rsidR="00295F21" w:rsidRDefault="00295F21" w:rsidP="001D6AB5">
            <w:pPr>
              <w:jc w:val="center"/>
            </w:pPr>
            <w:r>
              <w:t>Type</w:t>
            </w:r>
          </w:p>
        </w:tc>
        <w:tc>
          <w:tcPr>
            <w:tcW w:w="5035" w:type="dxa"/>
          </w:tcPr>
          <w:p w14:paraId="03703045" w14:textId="77777777" w:rsidR="00295F21" w:rsidRDefault="00295F21" w:rsidP="001D6AB5">
            <w:pPr>
              <w:jc w:val="center"/>
            </w:pPr>
            <w:r>
              <w:t>Description</w:t>
            </w:r>
          </w:p>
        </w:tc>
      </w:tr>
      <w:tr w:rsidR="00295F21" w14:paraId="4AFFDC23" w14:textId="77777777" w:rsidTr="001D6AB5">
        <w:tc>
          <w:tcPr>
            <w:tcW w:w="2605" w:type="dxa"/>
          </w:tcPr>
          <w:p w14:paraId="3522F0ED" w14:textId="77777777" w:rsidR="00295F21" w:rsidRDefault="00295F21" w:rsidP="001D6AB5">
            <w:r>
              <w:t>{tenant_id}</w:t>
            </w:r>
          </w:p>
        </w:tc>
        <w:tc>
          <w:tcPr>
            <w:tcW w:w="1710" w:type="dxa"/>
          </w:tcPr>
          <w:p w14:paraId="18818CE5" w14:textId="77777777" w:rsidR="00295F21" w:rsidRDefault="00295F21" w:rsidP="001D6AB5">
            <w:r>
              <w:t>UUID</w:t>
            </w:r>
          </w:p>
        </w:tc>
        <w:tc>
          <w:tcPr>
            <w:tcW w:w="5035" w:type="dxa"/>
          </w:tcPr>
          <w:p w14:paraId="3D06DAAC" w14:textId="77777777" w:rsidR="00295F21" w:rsidRDefault="00295F21" w:rsidP="001D6AB5">
            <w:r w:rsidRPr="00AC1588">
              <w:t>The UUID of the tenant in a multi-tenancy cloud.</w:t>
            </w:r>
          </w:p>
        </w:tc>
      </w:tr>
    </w:tbl>
    <w:p w14:paraId="17F339C9" w14:textId="2A7B196E" w:rsidR="00295F21" w:rsidRPr="00593125" w:rsidRDefault="00295F21" w:rsidP="00295F21">
      <w:pPr>
        <w:rPr>
          <w:b/>
          <w:sz w:val="24"/>
        </w:rPr>
      </w:pPr>
      <w:r w:rsidRPr="00EB21A2">
        <w:rPr>
          <w:b/>
          <w:sz w:val="24"/>
        </w:rPr>
        <w:t>Examp</w:t>
      </w:r>
      <w:r w:rsidR="008F7F41">
        <w:rPr>
          <w:b/>
          <w:sz w:val="24"/>
        </w:rPr>
        <w:t>le 2.42</w:t>
      </w:r>
      <w:r w:rsidR="00633D8B">
        <w:rPr>
          <w:b/>
          <w:sz w:val="24"/>
        </w:rPr>
        <w:t>.</w:t>
      </w:r>
      <w:r w:rsidRPr="00EB21A2">
        <w:rPr>
          <w:b/>
          <w:sz w:val="24"/>
        </w:rPr>
        <w:t xml:space="preserve"> </w:t>
      </w:r>
      <w:r>
        <w:rPr>
          <w:b/>
          <w:sz w:val="24"/>
        </w:rPr>
        <w:t>Reset status</w:t>
      </w:r>
      <w:r w:rsidRPr="00EB21A2">
        <w:rPr>
          <w:b/>
          <w:sz w:val="24"/>
        </w:rPr>
        <w:t xml:space="preserve">: JSON </w:t>
      </w:r>
      <w:r>
        <w:rPr>
          <w:b/>
          <w:sz w:val="24"/>
        </w:rPr>
        <w:t>request</w:t>
      </w:r>
    </w:p>
    <w:p w14:paraId="0C7AD764"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5FA5C568"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"servers": 1</w:t>
      </w:r>
    </w:p>
    <w:p w14:paraId="75931BD1"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1D2E931A" w14:textId="39C3E3AF" w:rsidR="00901806" w:rsidRDefault="00295F21" w:rsidP="00295F21">
      <w:pPr>
        <w:pStyle w:val="5"/>
      </w:pPr>
      <w:r>
        <w:t>Response</w:t>
      </w:r>
    </w:p>
    <w:p w14:paraId="2A9A4D8B" w14:textId="2E377E11" w:rsidR="00295F21" w:rsidRPr="00593125" w:rsidRDefault="00295F21" w:rsidP="00295F21">
      <w:pPr>
        <w:rPr>
          <w:b/>
          <w:sz w:val="24"/>
        </w:rPr>
      </w:pPr>
      <w:r w:rsidRPr="00EB21A2">
        <w:rPr>
          <w:b/>
          <w:sz w:val="24"/>
        </w:rPr>
        <w:t>Examp</w:t>
      </w:r>
      <w:r w:rsidR="008F7F41">
        <w:rPr>
          <w:b/>
          <w:sz w:val="24"/>
        </w:rPr>
        <w:t>le 2.43</w:t>
      </w:r>
      <w:r w:rsidR="00633D8B">
        <w:rPr>
          <w:b/>
          <w:sz w:val="24"/>
        </w:rPr>
        <w:t>.</w:t>
      </w:r>
      <w:r w:rsidRPr="00EB21A2">
        <w:rPr>
          <w:b/>
          <w:sz w:val="24"/>
        </w:rPr>
        <w:t xml:space="preserve"> </w:t>
      </w:r>
      <w:r>
        <w:rPr>
          <w:b/>
          <w:sz w:val="24"/>
        </w:rPr>
        <w:t>Reset status</w:t>
      </w:r>
      <w:r w:rsidRPr="00EB21A2">
        <w:rPr>
          <w:b/>
          <w:sz w:val="24"/>
        </w:rPr>
        <w:t xml:space="preserve">: JSON </w:t>
      </w:r>
      <w:r>
        <w:rPr>
          <w:b/>
          <w:sz w:val="24"/>
        </w:rPr>
        <w:t>response</w:t>
      </w:r>
    </w:p>
    <w:p w14:paraId="22477B72"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2B579736"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 xml:space="preserve">  "status": "ok"</w:t>
      </w:r>
    </w:p>
    <w:p w14:paraId="5A50C171"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6813A7CF" w14:textId="4D59842A"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55199414" w14:textId="55D3B510" w:rsidR="00901806" w:rsidRDefault="00901806" w:rsidP="00901806">
      <w:pPr>
        <w:pStyle w:val="4"/>
        <w:rPr>
          <w:rFonts w:asciiTheme="minorHAnsi" w:hAnsiTheme="minorHAnsi" w:cstheme="minorHAnsi"/>
          <w:color w:val="0070C0"/>
          <w:sz w:val="32"/>
          <w:szCs w:val="32"/>
        </w:rPr>
      </w:pPr>
      <w:bookmarkStart w:id="100" w:name="_Start_server"/>
      <w:bookmarkEnd w:id="100"/>
      <w:r w:rsidRPr="00295F21">
        <w:rPr>
          <w:rFonts w:asciiTheme="minorHAnsi" w:hAnsiTheme="minorHAnsi" w:cstheme="minorHAnsi"/>
          <w:color w:val="0070C0"/>
          <w:sz w:val="32"/>
          <w:szCs w:val="32"/>
        </w:rPr>
        <w:lastRenderedPageBreak/>
        <w:t>Start</w:t>
      </w:r>
      <w:r w:rsidR="00295F21">
        <w:rPr>
          <w:rFonts w:asciiTheme="minorHAnsi" w:hAnsiTheme="minorHAnsi" w:cstheme="minorHAnsi"/>
          <w:color w:val="0070C0"/>
          <w:sz w:val="32"/>
          <w:szCs w:val="32"/>
        </w:rPr>
        <w:t xml:space="preserve"> server</w:t>
      </w:r>
    </w:p>
    <w:tbl>
      <w:tblPr>
        <w:tblStyle w:val="af1"/>
        <w:tblW w:w="0" w:type="auto"/>
        <w:tblLook w:val="04A0" w:firstRow="1" w:lastRow="0" w:firstColumn="1" w:lastColumn="0" w:noHBand="0" w:noVBand="1"/>
      </w:tblPr>
      <w:tblGrid>
        <w:gridCol w:w="1054"/>
        <w:gridCol w:w="4568"/>
        <w:gridCol w:w="3728"/>
      </w:tblGrid>
      <w:tr w:rsidR="00295F21" w14:paraId="41A3FAF5" w14:textId="77777777" w:rsidTr="001D6AB5">
        <w:tc>
          <w:tcPr>
            <w:tcW w:w="1054" w:type="dxa"/>
          </w:tcPr>
          <w:p w14:paraId="3B822F05"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0C5297FB"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579D1E65"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7A42A0C2" w14:textId="77777777" w:rsidTr="001D6AB5">
        <w:tc>
          <w:tcPr>
            <w:tcW w:w="1054" w:type="dxa"/>
          </w:tcPr>
          <w:p w14:paraId="51CC3301"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21CDA134"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}/servers/start</w:t>
            </w:r>
          </w:p>
        </w:tc>
        <w:tc>
          <w:tcPr>
            <w:tcW w:w="3728" w:type="dxa"/>
          </w:tcPr>
          <w:p w14:paraId="68AE1AAF" w14:textId="77777777" w:rsidR="00295F21" w:rsidRDefault="00295F21" w:rsidP="001D6AB5">
            <w:pPr>
              <w:rPr>
                <w:rFonts w:asciiTheme="minorHAnsi" w:hAnsiTheme="minorHAnsi" w:cstheme="minorHAnsi"/>
              </w:rPr>
            </w:pPr>
            <w:r>
              <w:rPr>
                <w:rFonts w:asciiTheme="minorHAnsi" w:hAnsiTheme="minorHAnsi" w:cstheme="minorHAnsi"/>
              </w:rPr>
              <w:t>Starts a server</w:t>
            </w:r>
          </w:p>
        </w:tc>
      </w:tr>
    </w:tbl>
    <w:p w14:paraId="53E3E08D"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F80CA44" w14:textId="682A5BCF" w:rsidR="00295F21" w:rsidRDefault="00295F21" w:rsidP="00295F21">
      <w:pPr>
        <w:pStyle w:val="5"/>
      </w:pPr>
      <w:r>
        <w:t>Request</w:t>
      </w:r>
    </w:p>
    <w:p w14:paraId="749233C1" w14:textId="642D526F" w:rsidR="00295F21" w:rsidRDefault="00295F21" w:rsidP="00295F21">
      <w:r>
        <w:t xml:space="preserve">This table shows the URI parameters for the </w:t>
      </w:r>
      <w:r w:rsidR="00633D8B">
        <w:t>start server</w:t>
      </w:r>
      <w:r>
        <w:t xml:space="preserve"> request:</w:t>
      </w:r>
    </w:p>
    <w:tbl>
      <w:tblPr>
        <w:tblStyle w:val="af1"/>
        <w:tblW w:w="0" w:type="auto"/>
        <w:tblLook w:val="04A0" w:firstRow="1" w:lastRow="0" w:firstColumn="1" w:lastColumn="0" w:noHBand="0" w:noVBand="1"/>
      </w:tblPr>
      <w:tblGrid>
        <w:gridCol w:w="2605"/>
        <w:gridCol w:w="1710"/>
        <w:gridCol w:w="5035"/>
      </w:tblGrid>
      <w:tr w:rsidR="00295F21" w14:paraId="2E5C3E7D" w14:textId="77777777" w:rsidTr="001D6AB5">
        <w:tc>
          <w:tcPr>
            <w:tcW w:w="2605" w:type="dxa"/>
          </w:tcPr>
          <w:p w14:paraId="27D86B4D" w14:textId="77777777" w:rsidR="00295F21" w:rsidRDefault="00295F21" w:rsidP="001D6AB5">
            <w:pPr>
              <w:jc w:val="center"/>
            </w:pPr>
            <w:r>
              <w:t>Name</w:t>
            </w:r>
          </w:p>
        </w:tc>
        <w:tc>
          <w:tcPr>
            <w:tcW w:w="1710" w:type="dxa"/>
          </w:tcPr>
          <w:p w14:paraId="349929F0" w14:textId="77777777" w:rsidR="00295F21" w:rsidRDefault="00295F21" w:rsidP="001D6AB5">
            <w:pPr>
              <w:jc w:val="center"/>
            </w:pPr>
            <w:r>
              <w:t>Type</w:t>
            </w:r>
          </w:p>
        </w:tc>
        <w:tc>
          <w:tcPr>
            <w:tcW w:w="5035" w:type="dxa"/>
          </w:tcPr>
          <w:p w14:paraId="72EAA22B" w14:textId="77777777" w:rsidR="00295F21" w:rsidRDefault="00295F21" w:rsidP="001D6AB5">
            <w:pPr>
              <w:jc w:val="center"/>
            </w:pPr>
            <w:r>
              <w:t>Description</w:t>
            </w:r>
          </w:p>
        </w:tc>
      </w:tr>
      <w:tr w:rsidR="00295F21" w14:paraId="2F86AB7B" w14:textId="77777777" w:rsidTr="001D6AB5">
        <w:tc>
          <w:tcPr>
            <w:tcW w:w="2605" w:type="dxa"/>
          </w:tcPr>
          <w:p w14:paraId="23D6066C" w14:textId="77777777" w:rsidR="00295F21" w:rsidRDefault="00295F21" w:rsidP="001D6AB5">
            <w:r>
              <w:t>{tenant_id}</w:t>
            </w:r>
          </w:p>
        </w:tc>
        <w:tc>
          <w:tcPr>
            <w:tcW w:w="1710" w:type="dxa"/>
          </w:tcPr>
          <w:p w14:paraId="64C11BDF" w14:textId="77777777" w:rsidR="00295F21" w:rsidRDefault="00295F21" w:rsidP="001D6AB5">
            <w:r>
              <w:t>UUID</w:t>
            </w:r>
          </w:p>
        </w:tc>
        <w:tc>
          <w:tcPr>
            <w:tcW w:w="5035" w:type="dxa"/>
          </w:tcPr>
          <w:p w14:paraId="5F573485" w14:textId="77777777" w:rsidR="00295F21" w:rsidRDefault="00295F21" w:rsidP="001D6AB5">
            <w:r w:rsidRPr="00AC1588">
              <w:t>The UUID of the tenant in a multi-tenancy cloud.</w:t>
            </w:r>
          </w:p>
        </w:tc>
      </w:tr>
    </w:tbl>
    <w:p w14:paraId="6D098743" w14:textId="793C8B55" w:rsidR="00295F21" w:rsidRPr="00593125" w:rsidRDefault="00295F21" w:rsidP="00295F21">
      <w:pPr>
        <w:rPr>
          <w:b/>
          <w:sz w:val="24"/>
        </w:rPr>
      </w:pPr>
      <w:r w:rsidRPr="00EB21A2">
        <w:rPr>
          <w:b/>
          <w:sz w:val="24"/>
        </w:rPr>
        <w:t>Examp</w:t>
      </w:r>
      <w:r w:rsidR="008F7F41">
        <w:rPr>
          <w:b/>
          <w:sz w:val="24"/>
        </w:rPr>
        <w:t>le 2.44</w:t>
      </w:r>
      <w:r w:rsidR="00633D8B">
        <w:rPr>
          <w:b/>
          <w:sz w:val="24"/>
        </w:rPr>
        <w:t>.</w:t>
      </w:r>
      <w:r w:rsidRPr="00EB21A2">
        <w:rPr>
          <w:b/>
          <w:sz w:val="24"/>
        </w:rPr>
        <w:t xml:space="preserve"> </w:t>
      </w:r>
      <w:r>
        <w:rPr>
          <w:b/>
          <w:sz w:val="24"/>
        </w:rPr>
        <w:t>Start server</w:t>
      </w:r>
      <w:r w:rsidRPr="00EB21A2">
        <w:rPr>
          <w:b/>
          <w:sz w:val="24"/>
        </w:rPr>
        <w:t xml:space="preserve">: JSON </w:t>
      </w:r>
      <w:r>
        <w:rPr>
          <w:b/>
          <w:sz w:val="24"/>
        </w:rPr>
        <w:t>request</w:t>
      </w:r>
    </w:p>
    <w:p w14:paraId="04A0D5B1"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2932ABC9"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"servers</w:t>
      </w:r>
      <w:proofErr w:type="gramStart"/>
      <w:r w:rsidRPr="007F4180">
        <w:rPr>
          <w:rFonts w:asciiTheme="minorHAnsi" w:hAnsiTheme="minorHAnsi" w:cstheme="minorHAnsi"/>
        </w:rPr>
        <w:t>":[</w:t>
      </w:r>
      <w:proofErr w:type="gramEnd"/>
    </w:p>
    <w:p w14:paraId="17F5189C"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{"cluster_id":1,"id":4}</w:t>
      </w:r>
    </w:p>
    <w:p w14:paraId="30BDE34D"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 xml:space="preserve">  ]</w:t>
      </w:r>
    </w:p>
    <w:p w14:paraId="7FC5D783" w14:textId="77777777" w:rsidR="00901806" w:rsidRPr="007F4180" w:rsidRDefault="00901806" w:rsidP="00295F21">
      <w:pPr>
        <w:pStyle w:val="CodeBlock"/>
        <w:ind w:left="0"/>
        <w:rPr>
          <w:rFonts w:asciiTheme="minorHAnsi" w:hAnsiTheme="minorHAnsi" w:cstheme="minorHAnsi"/>
        </w:rPr>
      </w:pPr>
      <w:r w:rsidRPr="007F4180">
        <w:rPr>
          <w:rFonts w:asciiTheme="minorHAnsi" w:hAnsiTheme="minorHAnsi" w:cstheme="minorHAnsi"/>
        </w:rPr>
        <w:t>}</w:t>
      </w:r>
    </w:p>
    <w:p w14:paraId="17CEB726" w14:textId="668C8843" w:rsidR="00901806" w:rsidRPr="00DA3F56" w:rsidRDefault="00295F21" w:rsidP="00295F21">
      <w:pPr>
        <w:pStyle w:val="5"/>
      </w:pPr>
      <w:r>
        <w:t>Response</w:t>
      </w:r>
    </w:p>
    <w:p w14:paraId="165162FF" w14:textId="77777777" w:rsidR="00295F21" w:rsidRDefault="00295F21" w:rsidP="00295F21">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BB1EE5F" w14:textId="4B4F8BFB"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3412878E" w14:textId="35D5FD81" w:rsidR="00901806" w:rsidRDefault="00901806" w:rsidP="00901806">
      <w:pPr>
        <w:pStyle w:val="4"/>
        <w:rPr>
          <w:rFonts w:asciiTheme="minorHAnsi" w:hAnsiTheme="minorHAnsi" w:cstheme="minorHAnsi"/>
          <w:color w:val="0070C0"/>
          <w:sz w:val="32"/>
          <w:szCs w:val="32"/>
        </w:rPr>
      </w:pPr>
      <w:bookmarkStart w:id="101" w:name="_Stop_server"/>
      <w:bookmarkEnd w:id="101"/>
      <w:r w:rsidRPr="00295F21">
        <w:rPr>
          <w:rFonts w:asciiTheme="minorHAnsi" w:hAnsiTheme="minorHAnsi" w:cstheme="minorHAnsi"/>
          <w:color w:val="0070C0"/>
          <w:sz w:val="32"/>
          <w:szCs w:val="32"/>
        </w:rPr>
        <w:lastRenderedPageBreak/>
        <w:t>Stop</w:t>
      </w:r>
      <w:r w:rsidR="00295F21">
        <w:rPr>
          <w:rFonts w:asciiTheme="minorHAnsi" w:hAnsiTheme="minorHAnsi" w:cstheme="minorHAnsi"/>
          <w:color w:val="0070C0"/>
          <w:sz w:val="32"/>
          <w:szCs w:val="32"/>
        </w:rPr>
        <w:t xml:space="preserve"> server</w:t>
      </w:r>
    </w:p>
    <w:tbl>
      <w:tblPr>
        <w:tblStyle w:val="af1"/>
        <w:tblW w:w="0" w:type="auto"/>
        <w:tblLook w:val="04A0" w:firstRow="1" w:lastRow="0" w:firstColumn="1" w:lastColumn="0" w:noHBand="0" w:noVBand="1"/>
      </w:tblPr>
      <w:tblGrid>
        <w:gridCol w:w="1054"/>
        <w:gridCol w:w="4568"/>
        <w:gridCol w:w="3728"/>
      </w:tblGrid>
      <w:tr w:rsidR="00295F21" w14:paraId="4BE76F40" w14:textId="77777777" w:rsidTr="001D6AB5">
        <w:tc>
          <w:tcPr>
            <w:tcW w:w="1054" w:type="dxa"/>
          </w:tcPr>
          <w:p w14:paraId="59FA5D02"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74CEE9B8"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40E9296F"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31AD6D95" w14:textId="77777777" w:rsidTr="001D6AB5">
        <w:tc>
          <w:tcPr>
            <w:tcW w:w="1054" w:type="dxa"/>
          </w:tcPr>
          <w:p w14:paraId="6813DA9A"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5CB63BF5"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}/servers/stop</w:t>
            </w:r>
          </w:p>
        </w:tc>
        <w:tc>
          <w:tcPr>
            <w:tcW w:w="3728" w:type="dxa"/>
          </w:tcPr>
          <w:p w14:paraId="56270310" w14:textId="77777777" w:rsidR="00295F21" w:rsidRDefault="00295F21" w:rsidP="001D6AB5">
            <w:pPr>
              <w:rPr>
                <w:rFonts w:asciiTheme="minorHAnsi" w:hAnsiTheme="minorHAnsi" w:cstheme="minorHAnsi"/>
              </w:rPr>
            </w:pPr>
            <w:r>
              <w:rPr>
                <w:rFonts w:asciiTheme="minorHAnsi" w:hAnsiTheme="minorHAnsi" w:cstheme="minorHAnsi"/>
              </w:rPr>
              <w:t>Stops a server</w:t>
            </w:r>
          </w:p>
        </w:tc>
      </w:tr>
    </w:tbl>
    <w:p w14:paraId="09AA738B"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1C7F2B1F" w14:textId="6B1F42E8" w:rsidR="00295F21" w:rsidRDefault="00295F21" w:rsidP="00295F21">
      <w:pPr>
        <w:pStyle w:val="5"/>
      </w:pPr>
      <w:r>
        <w:t>Request</w:t>
      </w:r>
    </w:p>
    <w:p w14:paraId="68D866B3" w14:textId="7FED614E" w:rsidR="00295F21" w:rsidRDefault="00295F21" w:rsidP="00295F21">
      <w:r>
        <w:t xml:space="preserve">This table shows the URI parameters for the </w:t>
      </w:r>
      <w:r w:rsidR="00633D8B">
        <w:t>stop server</w:t>
      </w:r>
      <w:r>
        <w:t xml:space="preserve"> request:</w:t>
      </w:r>
    </w:p>
    <w:tbl>
      <w:tblPr>
        <w:tblStyle w:val="af1"/>
        <w:tblW w:w="0" w:type="auto"/>
        <w:tblLook w:val="04A0" w:firstRow="1" w:lastRow="0" w:firstColumn="1" w:lastColumn="0" w:noHBand="0" w:noVBand="1"/>
      </w:tblPr>
      <w:tblGrid>
        <w:gridCol w:w="2605"/>
        <w:gridCol w:w="1710"/>
        <w:gridCol w:w="5035"/>
      </w:tblGrid>
      <w:tr w:rsidR="00295F21" w14:paraId="5F8A8C55" w14:textId="77777777" w:rsidTr="001D6AB5">
        <w:tc>
          <w:tcPr>
            <w:tcW w:w="2605" w:type="dxa"/>
          </w:tcPr>
          <w:p w14:paraId="50E8D072" w14:textId="77777777" w:rsidR="00295F21" w:rsidRDefault="00295F21" w:rsidP="001D6AB5">
            <w:pPr>
              <w:jc w:val="center"/>
            </w:pPr>
            <w:r>
              <w:t>Name</w:t>
            </w:r>
          </w:p>
        </w:tc>
        <w:tc>
          <w:tcPr>
            <w:tcW w:w="1710" w:type="dxa"/>
          </w:tcPr>
          <w:p w14:paraId="0E918314" w14:textId="77777777" w:rsidR="00295F21" w:rsidRDefault="00295F21" w:rsidP="001D6AB5">
            <w:pPr>
              <w:jc w:val="center"/>
            </w:pPr>
            <w:r>
              <w:t>Type</w:t>
            </w:r>
          </w:p>
        </w:tc>
        <w:tc>
          <w:tcPr>
            <w:tcW w:w="5035" w:type="dxa"/>
          </w:tcPr>
          <w:p w14:paraId="7F5E4BB0" w14:textId="77777777" w:rsidR="00295F21" w:rsidRDefault="00295F21" w:rsidP="001D6AB5">
            <w:pPr>
              <w:jc w:val="center"/>
            </w:pPr>
            <w:r>
              <w:t>Description</w:t>
            </w:r>
          </w:p>
        </w:tc>
      </w:tr>
      <w:tr w:rsidR="00295F21" w14:paraId="3D548D79" w14:textId="77777777" w:rsidTr="001D6AB5">
        <w:tc>
          <w:tcPr>
            <w:tcW w:w="2605" w:type="dxa"/>
          </w:tcPr>
          <w:p w14:paraId="61367A36" w14:textId="77777777" w:rsidR="00295F21" w:rsidRDefault="00295F21" w:rsidP="001D6AB5">
            <w:r>
              <w:t>{tenant_id}</w:t>
            </w:r>
          </w:p>
        </w:tc>
        <w:tc>
          <w:tcPr>
            <w:tcW w:w="1710" w:type="dxa"/>
          </w:tcPr>
          <w:p w14:paraId="01FB4196" w14:textId="77777777" w:rsidR="00295F21" w:rsidRDefault="00295F21" w:rsidP="001D6AB5">
            <w:r>
              <w:t>UUID</w:t>
            </w:r>
          </w:p>
        </w:tc>
        <w:tc>
          <w:tcPr>
            <w:tcW w:w="5035" w:type="dxa"/>
          </w:tcPr>
          <w:p w14:paraId="1F0FD469" w14:textId="77777777" w:rsidR="00295F21" w:rsidRDefault="00295F21" w:rsidP="001D6AB5">
            <w:r w:rsidRPr="00AC1588">
              <w:t>The UUID of the tenant in a multi-tenancy cloud.</w:t>
            </w:r>
          </w:p>
        </w:tc>
      </w:tr>
    </w:tbl>
    <w:p w14:paraId="5577E44A" w14:textId="5E017EFA" w:rsidR="00295F21" w:rsidRPr="00593125" w:rsidRDefault="00295F21" w:rsidP="00295F21">
      <w:pPr>
        <w:rPr>
          <w:b/>
          <w:sz w:val="24"/>
        </w:rPr>
      </w:pPr>
      <w:r w:rsidRPr="00EB21A2">
        <w:rPr>
          <w:b/>
          <w:sz w:val="24"/>
        </w:rPr>
        <w:t>Examp</w:t>
      </w:r>
      <w:r w:rsidR="008F7F41">
        <w:rPr>
          <w:b/>
          <w:sz w:val="24"/>
        </w:rPr>
        <w:t>le 2.45</w:t>
      </w:r>
      <w:r w:rsidR="00633D8B">
        <w:rPr>
          <w:b/>
          <w:sz w:val="24"/>
        </w:rPr>
        <w:t>.</w:t>
      </w:r>
      <w:r w:rsidRPr="00EB21A2">
        <w:rPr>
          <w:b/>
          <w:sz w:val="24"/>
        </w:rPr>
        <w:t xml:space="preserve"> </w:t>
      </w:r>
      <w:r>
        <w:rPr>
          <w:b/>
          <w:sz w:val="24"/>
        </w:rPr>
        <w:t>Stop server</w:t>
      </w:r>
      <w:r w:rsidRPr="00EB21A2">
        <w:rPr>
          <w:b/>
          <w:sz w:val="24"/>
        </w:rPr>
        <w:t xml:space="preserve">: JSON </w:t>
      </w:r>
      <w:r>
        <w:rPr>
          <w:b/>
          <w:sz w:val="24"/>
        </w:rPr>
        <w:t>request</w:t>
      </w:r>
    </w:p>
    <w:p w14:paraId="6572F116"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w:t>
      </w:r>
    </w:p>
    <w:p w14:paraId="0597CDCF"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"servers</w:t>
      </w:r>
      <w:proofErr w:type="gramStart"/>
      <w:r w:rsidRPr="007F4180">
        <w:rPr>
          <w:rFonts w:asciiTheme="minorHAnsi" w:hAnsiTheme="minorHAnsi" w:cstheme="minorHAnsi"/>
        </w:rPr>
        <w:t>":[</w:t>
      </w:r>
      <w:proofErr w:type="gramEnd"/>
    </w:p>
    <w:p w14:paraId="2BBF387F"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{"cluster_id":1,"id":4}</w:t>
      </w:r>
    </w:p>
    <w:p w14:paraId="61E71FC0"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 xml:space="preserve">  ]</w:t>
      </w:r>
    </w:p>
    <w:p w14:paraId="7AB9EAC1" w14:textId="77777777" w:rsidR="00295F21" w:rsidRPr="007F4180" w:rsidRDefault="00295F21" w:rsidP="00295F21">
      <w:pPr>
        <w:pStyle w:val="CodeBlock"/>
        <w:ind w:left="0"/>
        <w:rPr>
          <w:rFonts w:asciiTheme="minorHAnsi" w:hAnsiTheme="minorHAnsi" w:cstheme="minorHAnsi"/>
        </w:rPr>
      </w:pPr>
      <w:r w:rsidRPr="007F4180">
        <w:rPr>
          <w:rFonts w:asciiTheme="minorHAnsi" w:hAnsiTheme="minorHAnsi" w:cstheme="minorHAnsi"/>
        </w:rPr>
        <w:t>}</w:t>
      </w:r>
    </w:p>
    <w:p w14:paraId="1B90FAF5" w14:textId="60C9156B" w:rsidR="00901806" w:rsidRDefault="00295F21" w:rsidP="00295F21">
      <w:pPr>
        <w:pStyle w:val="5"/>
      </w:pPr>
      <w:r>
        <w:t>Response</w:t>
      </w:r>
    </w:p>
    <w:p w14:paraId="5BD9ABAF" w14:textId="77777777" w:rsidR="00295F21" w:rsidRDefault="00295F21" w:rsidP="00295F21">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2C80474" w14:textId="489C4226"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0E5FBAB3" w14:textId="77777777" w:rsidR="00901806" w:rsidRDefault="00901806" w:rsidP="00901806">
      <w:pPr>
        <w:pStyle w:val="4"/>
        <w:rPr>
          <w:rFonts w:asciiTheme="minorHAnsi" w:hAnsiTheme="minorHAnsi" w:cstheme="minorHAnsi"/>
          <w:color w:val="0070C0"/>
          <w:sz w:val="32"/>
          <w:szCs w:val="32"/>
        </w:rPr>
      </w:pPr>
      <w:bookmarkStart w:id="102" w:name="_Ceph_upgrade"/>
      <w:bookmarkEnd w:id="102"/>
      <w:r w:rsidRPr="00295F21">
        <w:rPr>
          <w:rFonts w:asciiTheme="minorHAnsi" w:hAnsiTheme="minorHAnsi" w:cstheme="minorHAnsi"/>
          <w:color w:val="0070C0"/>
          <w:sz w:val="32"/>
          <w:szCs w:val="32"/>
        </w:rPr>
        <w:lastRenderedPageBreak/>
        <w:t>Ceph_upgrade</w:t>
      </w:r>
    </w:p>
    <w:tbl>
      <w:tblPr>
        <w:tblStyle w:val="af1"/>
        <w:tblW w:w="0" w:type="auto"/>
        <w:tblLook w:val="04A0" w:firstRow="1" w:lastRow="0" w:firstColumn="1" w:lastColumn="0" w:noHBand="0" w:noVBand="1"/>
      </w:tblPr>
      <w:tblGrid>
        <w:gridCol w:w="1054"/>
        <w:gridCol w:w="4568"/>
        <w:gridCol w:w="3728"/>
      </w:tblGrid>
      <w:tr w:rsidR="00295F21" w14:paraId="30C309EB" w14:textId="77777777" w:rsidTr="001D6AB5">
        <w:tc>
          <w:tcPr>
            <w:tcW w:w="1054" w:type="dxa"/>
          </w:tcPr>
          <w:p w14:paraId="4BCDEE3A" w14:textId="77777777" w:rsidR="00295F21" w:rsidRDefault="00295F21" w:rsidP="001D6AB5">
            <w:pPr>
              <w:jc w:val="center"/>
              <w:rPr>
                <w:rFonts w:asciiTheme="minorHAnsi" w:hAnsiTheme="minorHAnsi" w:cstheme="minorHAnsi"/>
              </w:rPr>
            </w:pPr>
            <w:r>
              <w:rPr>
                <w:rFonts w:asciiTheme="minorHAnsi" w:hAnsiTheme="minorHAnsi" w:cstheme="minorHAnsi"/>
              </w:rPr>
              <w:t>Method</w:t>
            </w:r>
          </w:p>
        </w:tc>
        <w:tc>
          <w:tcPr>
            <w:tcW w:w="4568" w:type="dxa"/>
          </w:tcPr>
          <w:p w14:paraId="36391358" w14:textId="77777777" w:rsidR="00295F21" w:rsidRDefault="00295F21" w:rsidP="001D6AB5">
            <w:pPr>
              <w:jc w:val="center"/>
              <w:rPr>
                <w:rFonts w:asciiTheme="minorHAnsi" w:hAnsiTheme="minorHAnsi" w:cstheme="minorHAnsi"/>
              </w:rPr>
            </w:pPr>
            <w:r>
              <w:rPr>
                <w:rFonts w:asciiTheme="minorHAnsi" w:hAnsiTheme="minorHAnsi" w:cstheme="minorHAnsi"/>
              </w:rPr>
              <w:t>URI</w:t>
            </w:r>
          </w:p>
        </w:tc>
        <w:tc>
          <w:tcPr>
            <w:tcW w:w="3728" w:type="dxa"/>
          </w:tcPr>
          <w:p w14:paraId="46A7DC81" w14:textId="77777777" w:rsidR="00295F21" w:rsidRDefault="00295F21" w:rsidP="001D6AB5">
            <w:pPr>
              <w:jc w:val="center"/>
              <w:rPr>
                <w:rFonts w:asciiTheme="minorHAnsi" w:hAnsiTheme="minorHAnsi" w:cstheme="minorHAnsi"/>
              </w:rPr>
            </w:pPr>
            <w:r>
              <w:rPr>
                <w:rFonts w:asciiTheme="minorHAnsi" w:hAnsiTheme="minorHAnsi" w:cstheme="minorHAnsi"/>
              </w:rPr>
              <w:t>Description</w:t>
            </w:r>
          </w:p>
        </w:tc>
      </w:tr>
      <w:tr w:rsidR="00295F21" w14:paraId="34AECB29" w14:textId="77777777" w:rsidTr="001D6AB5">
        <w:tc>
          <w:tcPr>
            <w:tcW w:w="1054" w:type="dxa"/>
          </w:tcPr>
          <w:p w14:paraId="2F918E3F" w14:textId="77777777" w:rsidR="00295F21" w:rsidRDefault="00295F21" w:rsidP="001D6AB5">
            <w:pPr>
              <w:rPr>
                <w:rFonts w:asciiTheme="minorHAnsi" w:hAnsiTheme="minorHAnsi" w:cstheme="minorHAnsi"/>
              </w:rPr>
            </w:pPr>
            <w:r>
              <w:rPr>
                <w:rFonts w:asciiTheme="minorHAnsi" w:hAnsiTheme="minorHAnsi" w:cstheme="minorHAnsi"/>
              </w:rPr>
              <w:t>POST</w:t>
            </w:r>
          </w:p>
        </w:tc>
        <w:tc>
          <w:tcPr>
            <w:tcW w:w="4568" w:type="dxa"/>
          </w:tcPr>
          <w:p w14:paraId="7E0AE358" w14:textId="77777777" w:rsidR="00295F21" w:rsidRDefault="00295F21" w:rsidP="001D6AB5">
            <w:pPr>
              <w:rPr>
                <w:rFonts w:asciiTheme="minorHAnsi" w:hAnsiTheme="minorHAnsi" w:cstheme="minorHAnsi"/>
              </w:rPr>
            </w:pPr>
            <w:r>
              <w:rPr>
                <w:rFonts w:asciiTheme="minorHAnsi" w:hAnsiTheme="minorHAnsi" w:cstheme="minorHAnsi"/>
              </w:rPr>
              <w:t>/v1/{</w:t>
            </w:r>
            <w:r w:rsidRPr="00EF13A6">
              <w:rPr>
                <w:rFonts w:asciiTheme="minorHAnsi" w:hAnsiTheme="minorHAnsi" w:cstheme="minorHAnsi"/>
              </w:rPr>
              <w:t>tenant_id</w:t>
            </w:r>
            <w:r>
              <w:rPr>
                <w:rFonts w:asciiTheme="minorHAnsi" w:hAnsiTheme="minorHAnsi" w:cstheme="minorHAnsi"/>
              </w:rPr>
              <w:t xml:space="preserve"> }/servers/ceph_upgrade</w:t>
            </w:r>
          </w:p>
        </w:tc>
        <w:tc>
          <w:tcPr>
            <w:tcW w:w="3728" w:type="dxa"/>
          </w:tcPr>
          <w:p w14:paraId="02C0ACB8" w14:textId="77777777" w:rsidR="00295F21" w:rsidRDefault="00295F21" w:rsidP="001D6AB5">
            <w:pPr>
              <w:rPr>
                <w:rFonts w:asciiTheme="minorHAnsi" w:hAnsiTheme="minorHAnsi" w:cstheme="minorHAnsi"/>
              </w:rPr>
            </w:pPr>
            <w:r>
              <w:rPr>
                <w:rFonts w:asciiTheme="minorHAnsi" w:hAnsiTheme="minorHAnsi" w:cstheme="minorHAnsi"/>
              </w:rPr>
              <w:t>Ceph upgrade</w:t>
            </w:r>
          </w:p>
        </w:tc>
      </w:tr>
    </w:tbl>
    <w:p w14:paraId="22248F5C" w14:textId="77777777" w:rsidR="00295F21" w:rsidRDefault="00295F21" w:rsidP="00295F21">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2252C8BA" w14:textId="333D1821" w:rsidR="00295F21" w:rsidRDefault="00295F21" w:rsidP="00295F21">
      <w:pPr>
        <w:pStyle w:val="5"/>
      </w:pPr>
      <w:r>
        <w:t>Request</w:t>
      </w:r>
    </w:p>
    <w:p w14:paraId="7BD18FE3" w14:textId="78285396" w:rsidR="00295F21" w:rsidRDefault="00295F21" w:rsidP="00295F21">
      <w:r>
        <w:t xml:space="preserve">This table shows the URI parameters for the </w:t>
      </w:r>
      <w:r w:rsidR="00633D8B">
        <w:t>ceph upgrade</w:t>
      </w:r>
      <w:r>
        <w:t xml:space="preserve"> request:</w:t>
      </w:r>
    </w:p>
    <w:tbl>
      <w:tblPr>
        <w:tblStyle w:val="af1"/>
        <w:tblW w:w="0" w:type="auto"/>
        <w:tblLook w:val="04A0" w:firstRow="1" w:lastRow="0" w:firstColumn="1" w:lastColumn="0" w:noHBand="0" w:noVBand="1"/>
      </w:tblPr>
      <w:tblGrid>
        <w:gridCol w:w="2605"/>
        <w:gridCol w:w="1710"/>
        <w:gridCol w:w="5035"/>
      </w:tblGrid>
      <w:tr w:rsidR="00295F21" w14:paraId="78364E58" w14:textId="77777777" w:rsidTr="001D6AB5">
        <w:tc>
          <w:tcPr>
            <w:tcW w:w="2605" w:type="dxa"/>
          </w:tcPr>
          <w:p w14:paraId="3189E78F" w14:textId="77777777" w:rsidR="00295F21" w:rsidRDefault="00295F21" w:rsidP="001D6AB5">
            <w:pPr>
              <w:jc w:val="center"/>
            </w:pPr>
            <w:r>
              <w:t>Name</w:t>
            </w:r>
          </w:p>
        </w:tc>
        <w:tc>
          <w:tcPr>
            <w:tcW w:w="1710" w:type="dxa"/>
          </w:tcPr>
          <w:p w14:paraId="1285289A" w14:textId="77777777" w:rsidR="00295F21" w:rsidRDefault="00295F21" w:rsidP="001D6AB5">
            <w:pPr>
              <w:jc w:val="center"/>
            </w:pPr>
            <w:r>
              <w:t>Type</w:t>
            </w:r>
          </w:p>
        </w:tc>
        <w:tc>
          <w:tcPr>
            <w:tcW w:w="5035" w:type="dxa"/>
          </w:tcPr>
          <w:p w14:paraId="197352A5" w14:textId="77777777" w:rsidR="00295F21" w:rsidRDefault="00295F21" w:rsidP="001D6AB5">
            <w:pPr>
              <w:jc w:val="center"/>
            </w:pPr>
            <w:r>
              <w:t>Description</w:t>
            </w:r>
          </w:p>
        </w:tc>
      </w:tr>
      <w:tr w:rsidR="00295F21" w14:paraId="2C05091E" w14:textId="77777777" w:rsidTr="001D6AB5">
        <w:tc>
          <w:tcPr>
            <w:tcW w:w="2605" w:type="dxa"/>
          </w:tcPr>
          <w:p w14:paraId="56686DF8" w14:textId="77777777" w:rsidR="00295F21" w:rsidRDefault="00295F21" w:rsidP="001D6AB5">
            <w:r>
              <w:t>{tenant_id}</w:t>
            </w:r>
          </w:p>
        </w:tc>
        <w:tc>
          <w:tcPr>
            <w:tcW w:w="1710" w:type="dxa"/>
          </w:tcPr>
          <w:p w14:paraId="7F4FA16D" w14:textId="77777777" w:rsidR="00295F21" w:rsidRDefault="00295F21" w:rsidP="001D6AB5">
            <w:r>
              <w:t>UUID</w:t>
            </w:r>
          </w:p>
        </w:tc>
        <w:tc>
          <w:tcPr>
            <w:tcW w:w="5035" w:type="dxa"/>
          </w:tcPr>
          <w:p w14:paraId="2CF0C6BD" w14:textId="77777777" w:rsidR="00295F21" w:rsidRDefault="00295F21" w:rsidP="001D6AB5">
            <w:r w:rsidRPr="00AC1588">
              <w:t>The UUID of the tenant in a multi-tenancy cloud.</w:t>
            </w:r>
          </w:p>
        </w:tc>
      </w:tr>
    </w:tbl>
    <w:p w14:paraId="2C654398" w14:textId="6278E0CB" w:rsidR="00295F21" w:rsidRPr="00593125" w:rsidRDefault="00295F21" w:rsidP="00295F21">
      <w:pPr>
        <w:rPr>
          <w:b/>
          <w:sz w:val="24"/>
        </w:rPr>
      </w:pPr>
      <w:bookmarkStart w:id="103" w:name="OLE_LINK8"/>
      <w:bookmarkStart w:id="104" w:name="OLE_LINK17"/>
      <w:r w:rsidRPr="00EB21A2">
        <w:rPr>
          <w:b/>
          <w:sz w:val="24"/>
        </w:rPr>
        <w:t>Examp</w:t>
      </w:r>
      <w:r w:rsidR="008F7F41">
        <w:rPr>
          <w:b/>
          <w:sz w:val="24"/>
        </w:rPr>
        <w:t>le 2.46</w:t>
      </w:r>
      <w:r w:rsidR="00633D8B">
        <w:rPr>
          <w:b/>
          <w:sz w:val="24"/>
        </w:rPr>
        <w:t>.</w:t>
      </w:r>
      <w:r w:rsidRPr="00EB21A2">
        <w:rPr>
          <w:b/>
          <w:sz w:val="24"/>
        </w:rPr>
        <w:t xml:space="preserve"> </w:t>
      </w:r>
      <w:r>
        <w:rPr>
          <w:b/>
          <w:sz w:val="24"/>
        </w:rPr>
        <w:t>Ceph upgrade</w:t>
      </w:r>
      <w:r w:rsidRPr="00EB21A2">
        <w:rPr>
          <w:b/>
          <w:sz w:val="24"/>
        </w:rPr>
        <w:t xml:space="preserve">: JSON </w:t>
      </w:r>
      <w:r>
        <w:rPr>
          <w:b/>
          <w:sz w:val="24"/>
        </w:rPr>
        <w:t>request</w:t>
      </w:r>
    </w:p>
    <w:p w14:paraId="2CD4A04A"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w:t>
      </w:r>
    </w:p>
    <w:p w14:paraId="74160B06"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"pkg_url": "",</w:t>
      </w:r>
    </w:p>
    <w:p w14:paraId="0CB1E4B6"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"key_url": "",</w:t>
      </w:r>
    </w:p>
    <w:p w14:paraId="1F9FD397"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"proxy": "",</w:t>
      </w:r>
    </w:p>
    <w:p w14:paraId="5185078B"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ab/>
        <w:t>"ssh_user": ""</w:t>
      </w:r>
    </w:p>
    <w:p w14:paraId="777F4878" w14:textId="77777777" w:rsidR="00901806" w:rsidRPr="00345612" w:rsidRDefault="00901806" w:rsidP="00295F21">
      <w:pPr>
        <w:pStyle w:val="CodeBlock"/>
        <w:ind w:left="0"/>
        <w:rPr>
          <w:rFonts w:asciiTheme="minorHAnsi" w:hAnsiTheme="minorHAnsi" w:cstheme="minorHAnsi"/>
        </w:rPr>
      </w:pPr>
      <w:r w:rsidRPr="00345612">
        <w:rPr>
          <w:rFonts w:asciiTheme="minorHAnsi" w:hAnsiTheme="minorHAnsi" w:cstheme="minorHAnsi"/>
        </w:rPr>
        <w:t>}</w:t>
      </w:r>
    </w:p>
    <w:bookmarkEnd w:id="103"/>
    <w:bookmarkEnd w:id="104"/>
    <w:p w14:paraId="0EC69D51" w14:textId="7D2A9189" w:rsidR="00901806" w:rsidRDefault="00295F21" w:rsidP="00295F21">
      <w:pPr>
        <w:pStyle w:val="5"/>
      </w:pPr>
      <w:r>
        <w:t>Response</w:t>
      </w:r>
    </w:p>
    <w:p w14:paraId="7C1E547B" w14:textId="17639A82" w:rsidR="00295F21" w:rsidRPr="00593125" w:rsidRDefault="00295F21" w:rsidP="00295F21">
      <w:pPr>
        <w:rPr>
          <w:b/>
          <w:sz w:val="24"/>
        </w:rPr>
      </w:pPr>
      <w:r w:rsidRPr="00EB21A2">
        <w:rPr>
          <w:b/>
          <w:sz w:val="24"/>
        </w:rPr>
        <w:t>Examp</w:t>
      </w:r>
      <w:r w:rsidR="008F7F41">
        <w:rPr>
          <w:b/>
          <w:sz w:val="24"/>
        </w:rPr>
        <w:t>le 2.47</w:t>
      </w:r>
      <w:r w:rsidR="00633D8B">
        <w:rPr>
          <w:b/>
          <w:sz w:val="24"/>
        </w:rPr>
        <w:t>.</w:t>
      </w:r>
      <w:r w:rsidRPr="00EB21A2">
        <w:rPr>
          <w:b/>
          <w:sz w:val="24"/>
        </w:rPr>
        <w:t xml:space="preserve"> </w:t>
      </w:r>
      <w:r>
        <w:rPr>
          <w:b/>
          <w:sz w:val="24"/>
        </w:rPr>
        <w:t>Ceph upgrade</w:t>
      </w:r>
      <w:r w:rsidRPr="00EB21A2">
        <w:rPr>
          <w:b/>
          <w:sz w:val="24"/>
        </w:rPr>
        <w:t xml:space="preserve">: JSON </w:t>
      </w:r>
      <w:r>
        <w:rPr>
          <w:b/>
          <w:sz w:val="24"/>
        </w:rPr>
        <w:t>response</w:t>
      </w:r>
    </w:p>
    <w:p w14:paraId="5B63FCCC"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25E600CB"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ab/>
        <w:t>"message": "ceph upgrade from 0.80.10 to 0.94.2 success"</w:t>
      </w:r>
    </w:p>
    <w:p w14:paraId="03B927B1" w14:textId="77777777" w:rsidR="00901806" w:rsidRPr="00DA3F56" w:rsidRDefault="00901806" w:rsidP="00295F21">
      <w:pPr>
        <w:pStyle w:val="CodeBlock"/>
        <w:ind w:left="0"/>
        <w:rPr>
          <w:rFonts w:asciiTheme="minorHAnsi" w:hAnsiTheme="minorHAnsi" w:cstheme="minorHAnsi"/>
        </w:rPr>
      </w:pPr>
      <w:r w:rsidRPr="00DA3F56">
        <w:rPr>
          <w:rFonts w:asciiTheme="minorHAnsi" w:hAnsiTheme="minorHAnsi" w:cstheme="minorHAnsi"/>
        </w:rPr>
        <w:t>}</w:t>
      </w:r>
    </w:p>
    <w:p w14:paraId="03D6E347" w14:textId="58682818" w:rsidR="00295F21" w:rsidRDefault="00295F21">
      <w:pPr>
        <w:spacing w:before="0" w:after="0" w:line="240" w:lineRule="auto"/>
        <w:rPr>
          <w:rFonts w:asciiTheme="minorHAnsi" w:hAnsiTheme="minorHAnsi" w:cstheme="minorHAnsi"/>
        </w:rPr>
      </w:pPr>
      <w:r>
        <w:rPr>
          <w:rFonts w:asciiTheme="minorHAnsi" w:hAnsiTheme="minorHAnsi" w:cstheme="minorHAnsi"/>
        </w:rPr>
        <w:br w:type="page"/>
      </w:r>
    </w:p>
    <w:p w14:paraId="65D9C6C6" w14:textId="5EBCFAD6" w:rsidR="00901806" w:rsidRPr="001D6AB5" w:rsidRDefault="00295F21" w:rsidP="00901806">
      <w:pPr>
        <w:pStyle w:val="3"/>
        <w:rPr>
          <w:rFonts w:asciiTheme="minorHAnsi" w:hAnsiTheme="minorHAnsi" w:cstheme="minorHAnsi"/>
          <w:sz w:val="36"/>
          <w:szCs w:val="36"/>
        </w:rPr>
      </w:pPr>
      <w:bookmarkStart w:id="105" w:name="_Toc434485892"/>
      <w:bookmarkStart w:id="106" w:name="_Toc441503641"/>
      <w:r w:rsidRPr="001D6AB5">
        <w:rPr>
          <w:rFonts w:asciiTheme="minorHAnsi" w:hAnsiTheme="minorHAnsi" w:cstheme="minorHAnsi"/>
          <w:sz w:val="36"/>
          <w:szCs w:val="36"/>
        </w:rPr>
        <w:lastRenderedPageBreak/>
        <w:t>S</w:t>
      </w:r>
      <w:r w:rsidR="0049337B">
        <w:rPr>
          <w:rFonts w:asciiTheme="minorHAnsi" w:hAnsiTheme="minorHAnsi" w:cstheme="minorHAnsi"/>
          <w:sz w:val="36"/>
          <w:szCs w:val="36"/>
        </w:rPr>
        <w:t xml:space="preserve">torage </w:t>
      </w:r>
      <w:r w:rsidR="00901806" w:rsidRPr="001D6AB5">
        <w:rPr>
          <w:rFonts w:asciiTheme="minorHAnsi" w:hAnsiTheme="minorHAnsi" w:cstheme="minorHAnsi"/>
          <w:sz w:val="36"/>
          <w:szCs w:val="36"/>
        </w:rPr>
        <w:t>group</w:t>
      </w:r>
      <w:bookmarkEnd w:id="105"/>
      <w:bookmarkEnd w:id="106"/>
    </w:p>
    <w:p w14:paraId="32C4EE26" w14:textId="24785F3B" w:rsidR="001D6AB5" w:rsidRDefault="001D6AB5" w:rsidP="001D6AB5">
      <w:pPr>
        <w:rPr>
          <w:rFonts w:asciiTheme="minorHAnsi" w:hAnsiTheme="minorHAnsi" w:cstheme="minorHAnsi"/>
        </w:rPr>
      </w:pPr>
      <w:r>
        <w:rPr>
          <w:rFonts w:asciiTheme="minorHAnsi" w:hAnsiTheme="minorHAnsi" w:cstheme="minorHAnsi"/>
        </w:rPr>
        <w:t>The storage group of vsm cluster.</w:t>
      </w:r>
    </w:p>
    <w:tbl>
      <w:tblPr>
        <w:tblStyle w:val="af1"/>
        <w:tblW w:w="0" w:type="auto"/>
        <w:tblLook w:val="04A0" w:firstRow="1" w:lastRow="0" w:firstColumn="1" w:lastColumn="0" w:noHBand="0" w:noVBand="1"/>
      </w:tblPr>
      <w:tblGrid>
        <w:gridCol w:w="1026"/>
        <w:gridCol w:w="5185"/>
        <w:gridCol w:w="3139"/>
      </w:tblGrid>
      <w:tr w:rsidR="001D6AB5" w14:paraId="36AC05B9" w14:textId="77777777" w:rsidTr="001D6AB5">
        <w:tc>
          <w:tcPr>
            <w:tcW w:w="1054" w:type="dxa"/>
          </w:tcPr>
          <w:p w14:paraId="47F0F97A" w14:textId="77777777" w:rsidR="001D6AB5" w:rsidRDefault="001D6AB5" w:rsidP="001D6AB5">
            <w:pPr>
              <w:jc w:val="center"/>
              <w:rPr>
                <w:rFonts w:asciiTheme="minorHAnsi" w:hAnsiTheme="minorHAnsi" w:cstheme="minorHAnsi"/>
              </w:rPr>
            </w:pPr>
            <w:r>
              <w:rPr>
                <w:rFonts w:asciiTheme="minorHAnsi" w:hAnsiTheme="minorHAnsi" w:cstheme="minorHAnsi"/>
              </w:rPr>
              <w:t>Method</w:t>
            </w:r>
          </w:p>
        </w:tc>
        <w:tc>
          <w:tcPr>
            <w:tcW w:w="4568" w:type="dxa"/>
          </w:tcPr>
          <w:p w14:paraId="029F96B7" w14:textId="77777777" w:rsidR="001D6AB5" w:rsidRDefault="001D6AB5" w:rsidP="001D6AB5">
            <w:pPr>
              <w:jc w:val="center"/>
              <w:rPr>
                <w:rFonts w:asciiTheme="minorHAnsi" w:hAnsiTheme="minorHAnsi" w:cstheme="minorHAnsi"/>
              </w:rPr>
            </w:pPr>
            <w:r>
              <w:rPr>
                <w:rFonts w:asciiTheme="minorHAnsi" w:hAnsiTheme="minorHAnsi" w:cstheme="minorHAnsi"/>
              </w:rPr>
              <w:t>URI</w:t>
            </w:r>
          </w:p>
        </w:tc>
        <w:tc>
          <w:tcPr>
            <w:tcW w:w="3728" w:type="dxa"/>
          </w:tcPr>
          <w:p w14:paraId="3F659258" w14:textId="77777777" w:rsidR="001D6AB5" w:rsidRDefault="001D6AB5" w:rsidP="001D6AB5">
            <w:pPr>
              <w:jc w:val="center"/>
              <w:rPr>
                <w:rFonts w:asciiTheme="minorHAnsi" w:hAnsiTheme="minorHAnsi" w:cstheme="minorHAnsi"/>
              </w:rPr>
            </w:pPr>
            <w:r>
              <w:rPr>
                <w:rFonts w:asciiTheme="minorHAnsi" w:hAnsiTheme="minorHAnsi" w:cstheme="minorHAnsi"/>
              </w:rPr>
              <w:t>Description</w:t>
            </w:r>
          </w:p>
        </w:tc>
      </w:tr>
      <w:tr w:rsidR="001D6AB5" w14:paraId="5E8ED6F5" w14:textId="77777777" w:rsidTr="001D6AB5">
        <w:tc>
          <w:tcPr>
            <w:tcW w:w="1054" w:type="dxa"/>
          </w:tcPr>
          <w:p w14:paraId="00646D31" w14:textId="74386751" w:rsidR="001D6AB5" w:rsidRDefault="00AD0F56" w:rsidP="001D6AB5">
            <w:pPr>
              <w:rPr>
                <w:rFonts w:asciiTheme="minorHAnsi" w:hAnsiTheme="minorHAnsi" w:cstheme="minorHAnsi"/>
              </w:rPr>
            </w:pPr>
            <w:r>
              <w:rPr>
                <w:rFonts w:asciiTheme="minorHAnsi" w:hAnsiTheme="minorHAnsi" w:cstheme="minorHAnsi"/>
              </w:rPr>
              <w:t>POST</w:t>
            </w:r>
          </w:p>
        </w:tc>
        <w:tc>
          <w:tcPr>
            <w:tcW w:w="4568" w:type="dxa"/>
          </w:tcPr>
          <w:p w14:paraId="27BDA241" w14:textId="0E470346" w:rsidR="001D6AB5" w:rsidRDefault="0054537F" w:rsidP="001D6AB5">
            <w:pPr>
              <w:rPr>
                <w:rFonts w:asciiTheme="minorHAnsi" w:hAnsiTheme="minorHAnsi" w:cstheme="minorHAnsi"/>
              </w:rPr>
            </w:pPr>
            <w:hyperlink w:anchor="_Create_storage_group" w:history="1">
              <w:r w:rsidR="00AD0F56" w:rsidRPr="00D929EE">
                <w:rPr>
                  <w:rStyle w:val="af0"/>
                  <w:rFonts w:asciiTheme="minorHAnsi" w:hAnsiTheme="minorHAnsi" w:cstheme="minorHAnsi"/>
                </w:rPr>
                <w:t>/v1/{tenant_id}/storage_groups</w:t>
              </w:r>
            </w:hyperlink>
          </w:p>
        </w:tc>
        <w:tc>
          <w:tcPr>
            <w:tcW w:w="3728" w:type="dxa"/>
          </w:tcPr>
          <w:p w14:paraId="31066CF6" w14:textId="185065C5" w:rsidR="001D6AB5" w:rsidRDefault="00AD0F56" w:rsidP="001D6AB5">
            <w:pPr>
              <w:rPr>
                <w:rFonts w:asciiTheme="minorHAnsi" w:hAnsiTheme="minorHAnsi" w:cstheme="minorHAnsi"/>
              </w:rPr>
            </w:pPr>
            <w:r>
              <w:rPr>
                <w:rFonts w:asciiTheme="minorHAnsi" w:hAnsiTheme="minorHAnsi" w:cstheme="minorHAnsi"/>
              </w:rPr>
              <w:t>Creates a storage group</w:t>
            </w:r>
          </w:p>
        </w:tc>
      </w:tr>
      <w:tr w:rsidR="001D6AB5" w14:paraId="0D2605DC" w14:textId="77777777" w:rsidTr="001D6AB5">
        <w:tc>
          <w:tcPr>
            <w:tcW w:w="1054" w:type="dxa"/>
          </w:tcPr>
          <w:p w14:paraId="28D95AAF" w14:textId="77777777" w:rsidR="001D6AB5" w:rsidRDefault="001D6AB5" w:rsidP="001D6AB5">
            <w:pPr>
              <w:rPr>
                <w:rFonts w:asciiTheme="minorHAnsi" w:hAnsiTheme="minorHAnsi" w:cstheme="minorHAnsi"/>
              </w:rPr>
            </w:pPr>
            <w:r>
              <w:rPr>
                <w:rFonts w:asciiTheme="minorHAnsi" w:hAnsiTheme="minorHAnsi" w:cstheme="minorHAnsi"/>
              </w:rPr>
              <w:t>GET</w:t>
            </w:r>
          </w:p>
        </w:tc>
        <w:tc>
          <w:tcPr>
            <w:tcW w:w="4568" w:type="dxa"/>
          </w:tcPr>
          <w:p w14:paraId="3578B1B5" w14:textId="53BF3327" w:rsidR="001D6AB5" w:rsidRDefault="0054537F" w:rsidP="001D6AB5">
            <w:pPr>
              <w:rPr>
                <w:rFonts w:asciiTheme="minorHAnsi" w:hAnsiTheme="minorHAnsi" w:cstheme="minorHAnsi"/>
              </w:rPr>
            </w:pPr>
            <w:hyperlink w:anchor="_List_storage_groups" w:history="1">
              <w:r w:rsidR="00AD0F56" w:rsidRPr="00D929EE">
                <w:rPr>
                  <w:rStyle w:val="af0"/>
                  <w:rFonts w:asciiTheme="minorHAnsi" w:hAnsiTheme="minorHAnsi" w:cstheme="minorHAnsi"/>
                </w:rPr>
                <w:t>/v1/{tenant_id}/storage_groups{/detail}{?query_string}</w:t>
              </w:r>
            </w:hyperlink>
          </w:p>
        </w:tc>
        <w:tc>
          <w:tcPr>
            <w:tcW w:w="3728" w:type="dxa"/>
          </w:tcPr>
          <w:p w14:paraId="72464731" w14:textId="5C64A1A5" w:rsidR="001D6AB5" w:rsidRDefault="001D6AB5" w:rsidP="00AD0F56">
            <w:pPr>
              <w:rPr>
                <w:rFonts w:asciiTheme="minorHAnsi" w:hAnsiTheme="minorHAnsi" w:cstheme="minorHAnsi"/>
              </w:rPr>
            </w:pPr>
            <w:r>
              <w:rPr>
                <w:rFonts w:asciiTheme="minorHAnsi" w:hAnsiTheme="minorHAnsi" w:cstheme="minorHAnsi"/>
              </w:rPr>
              <w:t xml:space="preserve">Lists detail for all </w:t>
            </w:r>
            <w:r w:rsidR="00AD0F56">
              <w:rPr>
                <w:rFonts w:asciiTheme="minorHAnsi" w:hAnsiTheme="minorHAnsi" w:cstheme="minorHAnsi"/>
              </w:rPr>
              <w:t>storage groups</w:t>
            </w:r>
          </w:p>
        </w:tc>
      </w:tr>
      <w:tr w:rsidR="00AD0F56" w14:paraId="164CE6EE" w14:textId="77777777" w:rsidTr="001D6AB5">
        <w:tc>
          <w:tcPr>
            <w:tcW w:w="1054" w:type="dxa"/>
          </w:tcPr>
          <w:p w14:paraId="5A138D87" w14:textId="69BEA4FF" w:rsidR="00AD0F56" w:rsidRDefault="00AD0F56" w:rsidP="001D6AB5">
            <w:pPr>
              <w:rPr>
                <w:rFonts w:asciiTheme="minorHAnsi" w:hAnsiTheme="minorHAnsi" w:cstheme="minorHAnsi"/>
              </w:rPr>
            </w:pPr>
            <w:r>
              <w:rPr>
                <w:rFonts w:asciiTheme="minorHAnsi" w:hAnsiTheme="minorHAnsi" w:cstheme="minorHAnsi"/>
              </w:rPr>
              <w:t>GET</w:t>
            </w:r>
          </w:p>
        </w:tc>
        <w:tc>
          <w:tcPr>
            <w:tcW w:w="4568" w:type="dxa"/>
          </w:tcPr>
          <w:p w14:paraId="3B294B69" w14:textId="2446950A" w:rsidR="00AD0F56" w:rsidRDefault="0054537F" w:rsidP="001D6AB5">
            <w:pPr>
              <w:rPr>
                <w:rFonts w:asciiTheme="minorHAnsi" w:hAnsiTheme="minorHAnsi" w:cstheme="minorHAnsi"/>
              </w:rPr>
            </w:pPr>
            <w:hyperlink w:anchor="_Summary_storage_group" w:history="1">
              <w:r w:rsidR="00AD0F56" w:rsidRPr="00D929EE">
                <w:rPr>
                  <w:rStyle w:val="af0"/>
                  <w:rFonts w:asciiTheme="minorHAnsi" w:hAnsiTheme="minorHAnsi" w:cstheme="minorHAnsi"/>
                </w:rPr>
                <w:t>/v1/{tenant_id}/storage_groups/summary</w:t>
              </w:r>
            </w:hyperlink>
          </w:p>
        </w:tc>
        <w:tc>
          <w:tcPr>
            <w:tcW w:w="3728" w:type="dxa"/>
          </w:tcPr>
          <w:p w14:paraId="3A3ECD0B" w14:textId="1B9A1B59" w:rsidR="00AD0F56" w:rsidRDefault="00AD0F56" w:rsidP="001D6AB5">
            <w:pPr>
              <w:rPr>
                <w:rFonts w:asciiTheme="minorHAnsi" w:hAnsiTheme="minorHAnsi" w:cstheme="minorHAnsi"/>
              </w:rPr>
            </w:pPr>
            <w:r>
              <w:rPr>
                <w:rFonts w:asciiTheme="minorHAnsi" w:hAnsiTheme="minorHAnsi" w:cstheme="minorHAnsi"/>
              </w:rPr>
              <w:t>Get summary info of storage group</w:t>
            </w:r>
          </w:p>
        </w:tc>
      </w:tr>
    </w:tbl>
    <w:p w14:paraId="09733004" w14:textId="77777777" w:rsidR="00AD0F56" w:rsidRDefault="00AD0F56">
      <w:pPr>
        <w:spacing w:before="0" w:after="0" w:line="240" w:lineRule="auto"/>
      </w:pPr>
      <w:r>
        <w:br w:type="page"/>
      </w:r>
    </w:p>
    <w:p w14:paraId="6EAB8BAB" w14:textId="1017B550" w:rsidR="00901806" w:rsidRDefault="00901806" w:rsidP="00901806">
      <w:pPr>
        <w:pStyle w:val="4"/>
        <w:rPr>
          <w:rFonts w:asciiTheme="minorHAnsi" w:hAnsiTheme="minorHAnsi" w:cstheme="minorHAnsi"/>
          <w:color w:val="0070C0"/>
          <w:sz w:val="32"/>
          <w:szCs w:val="32"/>
        </w:rPr>
      </w:pPr>
      <w:bookmarkStart w:id="107" w:name="_Create_storage_group"/>
      <w:bookmarkEnd w:id="107"/>
      <w:r w:rsidRPr="00AD0F56">
        <w:rPr>
          <w:rFonts w:asciiTheme="minorHAnsi" w:hAnsiTheme="minorHAnsi" w:cstheme="minorHAnsi"/>
          <w:color w:val="0070C0"/>
          <w:sz w:val="32"/>
          <w:szCs w:val="32"/>
        </w:rPr>
        <w:lastRenderedPageBreak/>
        <w:t>Create</w:t>
      </w:r>
      <w:r w:rsidR="00D929EE">
        <w:rPr>
          <w:rFonts w:asciiTheme="minorHAnsi" w:hAnsiTheme="minorHAnsi" w:cstheme="minorHAnsi"/>
          <w:color w:val="0070C0"/>
          <w:sz w:val="32"/>
          <w:szCs w:val="32"/>
        </w:rPr>
        <w:t xml:space="preserve"> storage_group</w:t>
      </w:r>
    </w:p>
    <w:tbl>
      <w:tblPr>
        <w:tblStyle w:val="af1"/>
        <w:tblW w:w="0" w:type="auto"/>
        <w:tblLook w:val="04A0" w:firstRow="1" w:lastRow="0" w:firstColumn="1" w:lastColumn="0" w:noHBand="0" w:noVBand="1"/>
      </w:tblPr>
      <w:tblGrid>
        <w:gridCol w:w="1054"/>
        <w:gridCol w:w="4568"/>
        <w:gridCol w:w="3728"/>
      </w:tblGrid>
      <w:tr w:rsidR="00AD0F56" w14:paraId="1096567C" w14:textId="77777777" w:rsidTr="001A2D9A">
        <w:tc>
          <w:tcPr>
            <w:tcW w:w="1054" w:type="dxa"/>
          </w:tcPr>
          <w:p w14:paraId="0D058504" w14:textId="77777777" w:rsidR="00AD0F56" w:rsidRDefault="00AD0F56" w:rsidP="001A2D9A">
            <w:pPr>
              <w:jc w:val="center"/>
              <w:rPr>
                <w:rFonts w:asciiTheme="minorHAnsi" w:hAnsiTheme="minorHAnsi" w:cstheme="minorHAnsi"/>
              </w:rPr>
            </w:pPr>
            <w:r>
              <w:rPr>
                <w:rFonts w:asciiTheme="minorHAnsi" w:hAnsiTheme="minorHAnsi" w:cstheme="minorHAnsi"/>
              </w:rPr>
              <w:t>Method</w:t>
            </w:r>
          </w:p>
        </w:tc>
        <w:tc>
          <w:tcPr>
            <w:tcW w:w="4568" w:type="dxa"/>
          </w:tcPr>
          <w:p w14:paraId="27CCAA72" w14:textId="77777777" w:rsidR="00AD0F56" w:rsidRDefault="00AD0F56" w:rsidP="001A2D9A">
            <w:pPr>
              <w:jc w:val="center"/>
              <w:rPr>
                <w:rFonts w:asciiTheme="minorHAnsi" w:hAnsiTheme="minorHAnsi" w:cstheme="minorHAnsi"/>
              </w:rPr>
            </w:pPr>
            <w:r>
              <w:rPr>
                <w:rFonts w:asciiTheme="minorHAnsi" w:hAnsiTheme="minorHAnsi" w:cstheme="minorHAnsi"/>
              </w:rPr>
              <w:t>URI</w:t>
            </w:r>
          </w:p>
        </w:tc>
        <w:tc>
          <w:tcPr>
            <w:tcW w:w="3728" w:type="dxa"/>
          </w:tcPr>
          <w:p w14:paraId="71B38F88" w14:textId="77777777" w:rsidR="00AD0F56" w:rsidRDefault="00AD0F56" w:rsidP="001A2D9A">
            <w:pPr>
              <w:jc w:val="center"/>
              <w:rPr>
                <w:rFonts w:asciiTheme="minorHAnsi" w:hAnsiTheme="minorHAnsi" w:cstheme="minorHAnsi"/>
              </w:rPr>
            </w:pPr>
            <w:r>
              <w:rPr>
                <w:rFonts w:asciiTheme="minorHAnsi" w:hAnsiTheme="minorHAnsi" w:cstheme="minorHAnsi"/>
              </w:rPr>
              <w:t>Description</w:t>
            </w:r>
          </w:p>
        </w:tc>
      </w:tr>
      <w:tr w:rsidR="00AD0F56" w14:paraId="4E54EE06" w14:textId="77777777" w:rsidTr="001A2D9A">
        <w:tc>
          <w:tcPr>
            <w:tcW w:w="1054" w:type="dxa"/>
          </w:tcPr>
          <w:p w14:paraId="7280931C" w14:textId="77777777" w:rsidR="00AD0F56" w:rsidRDefault="00AD0F56" w:rsidP="001A2D9A">
            <w:pPr>
              <w:rPr>
                <w:rFonts w:asciiTheme="minorHAnsi" w:hAnsiTheme="minorHAnsi" w:cstheme="minorHAnsi"/>
              </w:rPr>
            </w:pPr>
            <w:r>
              <w:rPr>
                <w:rFonts w:asciiTheme="minorHAnsi" w:hAnsiTheme="minorHAnsi" w:cstheme="minorHAnsi"/>
              </w:rPr>
              <w:t>POST</w:t>
            </w:r>
          </w:p>
        </w:tc>
        <w:tc>
          <w:tcPr>
            <w:tcW w:w="4568" w:type="dxa"/>
          </w:tcPr>
          <w:p w14:paraId="49987EA0" w14:textId="77777777" w:rsidR="00AD0F56" w:rsidRDefault="00AD0F56" w:rsidP="001A2D9A">
            <w:pPr>
              <w:rPr>
                <w:rFonts w:asciiTheme="minorHAnsi" w:hAnsiTheme="minorHAnsi" w:cstheme="minorHAnsi"/>
              </w:rPr>
            </w:pPr>
            <w:r>
              <w:rPr>
                <w:rFonts w:asciiTheme="minorHAnsi" w:hAnsiTheme="minorHAnsi" w:cstheme="minorHAnsi"/>
              </w:rPr>
              <w:t>/v1/{tenant_id}/storage_groups</w:t>
            </w:r>
          </w:p>
        </w:tc>
        <w:tc>
          <w:tcPr>
            <w:tcW w:w="3728" w:type="dxa"/>
          </w:tcPr>
          <w:p w14:paraId="7A3E97DD" w14:textId="77777777" w:rsidR="00AD0F56" w:rsidRDefault="00AD0F56" w:rsidP="001A2D9A">
            <w:pPr>
              <w:rPr>
                <w:rFonts w:asciiTheme="minorHAnsi" w:hAnsiTheme="minorHAnsi" w:cstheme="minorHAnsi"/>
              </w:rPr>
            </w:pPr>
            <w:r>
              <w:rPr>
                <w:rFonts w:asciiTheme="minorHAnsi" w:hAnsiTheme="minorHAnsi" w:cstheme="minorHAnsi"/>
              </w:rPr>
              <w:t>Creates a storage group</w:t>
            </w:r>
          </w:p>
        </w:tc>
      </w:tr>
    </w:tbl>
    <w:p w14:paraId="182BA3B6" w14:textId="77777777" w:rsidR="00AD0F56" w:rsidRDefault="00AD0F56" w:rsidP="00AD0F5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4FD70162" w14:textId="5D343E9A" w:rsidR="00AD0F56" w:rsidRDefault="00AD0F56" w:rsidP="00AD0F56">
      <w:pPr>
        <w:pStyle w:val="5"/>
      </w:pPr>
      <w:r>
        <w:t>Request</w:t>
      </w:r>
    </w:p>
    <w:p w14:paraId="476D17DA" w14:textId="345EBA7A" w:rsidR="00AD0F56" w:rsidRDefault="00AD0F56" w:rsidP="00AD0F56">
      <w:r>
        <w:t xml:space="preserve">This table shows the URI parameters for the </w:t>
      </w:r>
      <w:r w:rsidR="00633D8B">
        <w:t>create storage group</w:t>
      </w:r>
      <w:r>
        <w:t xml:space="preserve"> request:</w:t>
      </w:r>
    </w:p>
    <w:tbl>
      <w:tblPr>
        <w:tblStyle w:val="af1"/>
        <w:tblW w:w="0" w:type="auto"/>
        <w:tblLook w:val="04A0" w:firstRow="1" w:lastRow="0" w:firstColumn="1" w:lastColumn="0" w:noHBand="0" w:noVBand="1"/>
      </w:tblPr>
      <w:tblGrid>
        <w:gridCol w:w="2605"/>
        <w:gridCol w:w="1710"/>
        <w:gridCol w:w="5035"/>
      </w:tblGrid>
      <w:tr w:rsidR="00AD0F56" w14:paraId="45941EE9" w14:textId="77777777" w:rsidTr="001A2D9A">
        <w:tc>
          <w:tcPr>
            <w:tcW w:w="2605" w:type="dxa"/>
          </w:tcPr>
          <w:p w14:paraId="3F38DE3D" w14:textId="77777777" w:rsidR="00AD0F56" w:rsidRDefault="00AD0F56" w:rsidP="001A2D9A">
            <w:pPr>
              <w:jc w:val="center"/>
            </w:pPr>
            <w:r>
              <w:t>Name</w:t>
            </w:r>
          </w:p>
        </w:tc>
        <w:tc>
          <w:tcPr>
            <w:tcW w:w="1710" w:type="dxa"/>
          </w:tcPr>
          <w:p w14:paraId="03B28E0D" w14:textId="77777777" w:rsidR="00AD0F56" w:rsidRDefault="00AD0F56" w:rsidP="001A2D9A">
            <w:pPr>
              <w:jc w:val="center"/>
            </w:pPr>
            <w:r>
              <w:t>Type</w:t>
            </w:r>
          </w:p>
        </w:tc>
        <w:tc>
          <w:tcPr>
            <w:tcW w:w="5035" w:type="dxa"/>
          </w:tcPr>
          <w:p w14:paraId="74002B90" w14:textId="77777777" w:rsidR="00AD0F56" w:rsidRDefault="00AD0F56" w:rsidP="001A2D9A">
            <w:pPr>
              <w:jc w:val="center"/>
            </w:pPr>
            <w:r>
              <w:t>Description</w:t>
            </w:r>
          </w:p>
        </w:tc>
      </w:tr>
      <w:tr w:rsidR="00AD0F56" w14:paraId="02C51F12" w14:textId="77777777" w:rsidTr="001A2D9A">
        <w:tc>
          <w:tcPr>
            <w:tcW w:w="2605" w:type="dxa"/>
          </w:tcPr>
          <w:p w14:paraId="5E72A430" w14:textId="77777777" w:rsidR="00AD0F56" w:rsidRDefault="00AD0F56" w:rsidP="001A2D9A">
            <w:r>
              <w:t>{tenant_id}</w:t>
            </w:r>
          </w:p>
        </w:tc>
        <w:tc>
          <w:tcPr>
            <w:tcW w:w="1710" w:type="dxa"/>
          </w:tcPr>
          <w:p w14:paraId="6F11B394" w14:textId="77777777" w:rsidR="00AD0F56" w:rsidRDefault="00AD0F56" w:rsidP="001A2D9A">
            <w:r>
              <w:t>UUID</w:t>
            </w:r>
          </w:p>
        </w:tc>
        <w:tc>
          <w:tcPr>
            <w:tcW w:w="5035" w:type="dxa"/>
          </w:tcPr>
          <w:p w14:paraId="1523356C" w14:textId="77777777" w:rsidR="00AD0F56" w:rsidRDefault="00AD0F56" w:rsidP="001A2D9A">
            <w:r w:rsidRPr="00AC1588">
              <w:t>The UUID of the tenant in a multi-tenancy cloud.</w:t>
            </w:r>
          </w:p>
        </w:tc>
      </w:tr>
    </w:tbl>
    <w:p w14:paraId="303A8A42" w14:textId="77777777" w:rsidR="00AD0F56" w:rsidRDefault="00AD0F56" w:rsidP="00AD0F56">
      <w:r>
        <w:t>This list shows some body parameters for the request:</w:t>
      </w:r>
    </w:p>
    <w:p w14:paraId="50D6C896" w14:textId="77777777" w:rsidR="00AD0F56" w:rsidRDefault="00AD0F56" w:rsidP="0008171D">
      <w:pPr>
        <w:pStyle w:val="af8"/>
        <w:numPr>
          <w:ilvl w:val="0"/>
          <w:numId w:val="10"/>
        </w:numPr>
      </w:pPr>
      <w:r w:rsidRPr="006E5691">
        <w:rPr>
          <w:b/>
        </w:rPr>
        <w:t>parameters</w:t>
      </w:r>
      <w:r>
        <w:t>:</w:t>
      </w:r>
    </w:p>
    <w:p w14:paraId="5ADA0EB0" w14:textId="7E30822E" w:rsidR="00AD0F56" w:rsidRDefault="00AD0F56" w:rsidP="0008171D">
      <w:pPr>
        <w:pStyle w:val="af8"/>
        <w:numPr>
          <w:ilvl w:val="1"/>
          <w:numId w:val="10"/>
        </w:numPr>
      </w:pPr>
      <w:r>
        <w:rPr>
          <w:b/>
        </w:rPr>
        <w:t>name</w:t>
      </w:r>
      <w:r w:rsidRPr="00287223">
        <w:t>:</w:t>
      </w:r>
      <w:r w:rsidRPr="00C26EBF">
        <w:t xml:space="preserve"> </w:t>
      </w:r>
      <w:r>
        <w:t>string. Required.</w:t>
      </w:r>
    </w:p>
    <w:p w14:paraId="7A725ADD" w14:textId="30EF08E1" w:rsidR="00AD0F56" w:rsidRDefault="00AD0F56" w:rsidP="00AD0F56">
      <w:pPr>
        <w:ind w:left="1440"/>
      </w:pPr>
      <w:r>
        <w:rPr>
          <w:rFonts w:hint="eastAsia"/>
        </w:rPr>
        <w:t xml:space="preserve">The </w:t>
      </w:r>
      <w:r>
        <w:t>name of storage group.</w:t>
      </w:r>
    </w:p>
    <w:p w14:paraId="1014C3D4" w14:textId="0A0F2EA9" w:rsidR="00AD0F56" w:rsidRDefault="00AD0F56" w:rsidP="0008171D">
      <w:pPr>
        <w:pStyle w:val="af8"/>
        <w:numPr>
          <w:ilvl w:val="1"/>
          <w:numId w:val="10"/>
        </w:numPr>
      </w:pPr>
      <w:r>
        <w:rPr>
          <w:b/>
        </w:rPr>
        <w:t>friendly_name</w:t>
      </w:r>
      <w:r w:rsidRPr="00287223">
        <w:t>:</w:t>
      </w:r>
      <w:r>
        <w:t xml:space="preserve"> string. Required.</w:t>
      </w:r>
    </w:p>
    <w:p w14:paraId="7A0909CA" w14:textId="0EBA5E8F" w:rsidR="00AD0F56" w:rsidRDefault="00AD0F56" w:rsidP="00AD0F56">
      <w:pPr>
        <w:ind w:left="1440"/>
      </w:pPr>
      <w:r>
        <w:rPr>
          <w:rFonts w:hint="eastAsia"/>
        </w:rPr>
        <w:t xml:space="preserve">The </w:t>
      </w:r>
      <w:r>
        <w:t>friendly name of storage group</w:t>
      </w:r>
      <w:r>
        <w:rPr>
          <w:rFonts w:hint="eastAsia"/>
        </w:rPr>
        <w:t>.</w:t>
      </w:r>
    </w:p>
    <w:p w14:paraId="13C9498B" w14:textId="5167EF2A" w:rsidR="00AD0F56" w:rsidRDefault="00AD0F56" w:rsidP="0008171D">
      <w:pPr>
        <w:pStyle w:val="af8"/>
        <w:numPr>
          <w:ilvl w:val="1"/>
          <w:numId w:val="10"/>
        </w:numPr>
      </w:pPr>
      <w:r w:rsidRPr="00AD0F56">
        <w:rPr>
          <w:b/>
        </w:rPr>
        <w:t>storage_class</w:t>
      </w:r>
      <w:r>
        <w:t>: string. Required.</w:t>
      </w:r>
    </w:p>
    <w:p w14:paraId="1ECA493A" w14:textId="0BF95790" w:rsidR="00AD0F56" w:rsidRPr="00AD0F56" w:rsidRDefault="00AD0F56" w:rsidP="00AD0F56">
      <w:pPr>
        <w:ind w:left="1440"/>
        <w:rPr>
          <w:rFonts w:eastAsiaTheme="minorEastAsia"/>
          <w:lang w:eastAsia="zh-CN"/>
        </w:rPr>
      </w:pPr>
      <w:r>
        <w:t xml:space="preserve">The storage class is that </w:t>
      </w:r>
      <w:r w:rsidRPr="00AD0F56">
        <w:t>distinguish</w:t>
      </w:r>
      <w:r>
        <w:t>s osd.</w:t>
      </w:r>
    </w:p>
    <w:p w14:paraId="134F0563" w14:textId="09B79DE0" w:rsidR="00AD0F56" w:rsidRPr="00593125" w:rsidRDefault="00AD0F56" w:rsidP="00AD0F56">
      <w:pPr>
        <w:rPr>
          <w:b/>
          <w:sz w:val="24"/>
        </w:rPr>
      </w:pPr>
      <w:bookmarkStart w:id="108" w:name="OLE_LINK37"/>
      <w:r w:rsidRPr="00EB21A2">
        <w:rPr>
          <w:b/>
          <w:sz w:val="24"/>
        </w:rPr>
        <w:t>Examp</w:t>
      </w:r>
      <w:r w:rsidR="00633D8B">
        <w:rPr>
          <w:b/>
          <w:sz w:val="24"/>
        </w:rPr>
        <w:t>le 2</w:t>
      </w:r>
      <w:r w:rsidR="008F7F41">
        <w:rPr>
          <w:b/>
          <w:sz w:val="24"/>
        </w:rPr>
        <w:t>.48</w:t>
      </w:r>
      <w:r w:rsidR="00633D8B">
        <w:rPr>
          <w:b/>
          <w:sz w:val="24"/>
        </w:rPr>
        <w:t>.</w:t>
      </w:r>
      <w:r w:rsidRPr="00EB21A2">
        <w:rPr>
          <w:b/>
          <w:sz w:val="24"/>
        </w:rPr>
        <w:t xml:space="preserve"> </w:t>
      </w:r>
      <w:r>
        <w:rPr>
          <w:b/>
          <w:sz w:val="24"/>
        </w:rPr>
        <w:t>Create storage group</w:t>
      </w:r>
      <w:r w:rsidRPr="00EB21A2">
        <w:rPr>
          <w:b/>
          <w:sz w:val="24"/>
        </w:rPr>
        <w:t xml:space="preserve">: JSON </w:t>
      </w:r>
      <w:r>
        <w:rPr>
          <w:b/>
          <w:sz w:val="24"/>
        </w:rPr>
        <w:t>request</w:t>
      </w:r>
    </w:p>
    <w:p w14:paraId="5741D6E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w:t>
      </w:r>
    </w:p>
    <w:p w14:paraId="13DD4E75"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t>"storage_group": {</w:t>
      </w:r>
    </w:p>
    <w:p w14:paraId="2C17946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"name": "group",</w:t>
      </w:r>
    </w:p>
    <w:p w14:paraId="1FA417B8"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"friendly_name": "name",</w:t>
      </w:r>
    </w:p>
    <w:p w14:paraId="752EB672"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"storage_class": "ssd",</w:t>
      </w:r>
    </w:p>
    <w:p w14:paraId="1C1A33FE"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r>
      <w:r w:rsidRPr="00AF6670">
        <w:rPr>
          <w:rFonts w:asciiTheme="minorHAnsi" w:hAnsiTheme="minorHAnsi" w:cstheme="minorHAnsi"/>
        </w:rPr>
        <w:tab/>
        <w:t>"cluster_id": 1</w:t>
      </w:r>
    </w:p>
    <w:p w14:paraId="3449656D"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ab/>
        <w:t>}</w:t>
      </w:r>
    </w:p>
    <w:p w14:paraId="7EC4CB61" w14:textId="77777777" w:rsidR="00901806" w:rsidRPr="00AF6670" w:rsidRDefault="00901806" w:rsidP="00AD0F56">
      <w:pPr>
        <w:pStyle w:val="CodeBlock"/>
        <w:ind w:left="0"/>
        <w:rPr>
          <w:rFonts w:asciiTheme="minorHAnsi" w:hAnsiTheme="minorHAnsi" w:cstheme="minorHAnsi"/>
        </w:rPr>
      </w:pPr>
      <w:r w:rsidRPr="00AF6670">
        <w:rPr>
          <w:rFonts w:asciiTheme="minorHAnsi" w:hAnsiTheme="minorHAnsi" w:cstheme="minorHAnsi"/>
        </w:rPr>
        <w:t>}</w:t>
      </w:r>
    </w:p>
    <w:bookmarkEnd w:id="108"/>
    <w:p w14:paraId="5061399C" w14:textId="0BB2D756" w:rsidR="00901806" w:rsidRDefault="00AD0F56" w:rsidP="00AD0F56">
      <w:pPr>
        <w:pStyle w:val="5"/>
      </w:pPr>
      <w:r>
        <w:t>Response</w:t>
      </w:r>
    </w:p>
    <w:p w14:paraId="6EF079F7" w14:textId="77777777" w:rsidR="00AD0F56" w:rsidRDefault="00AD0F56" w:rsidP="00AD0F56">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4A71DF26" w14:textId="1A83FC4F" w:rsidR="00AD0F56" w:rsidRDefault="00AD0F56">
      <w:pPr>
        <w:spacing w:before="0" w:after="0" w:line="240" w:lineRule="auto"/>
        <w:rPr>
          <w:rFonts w:asciiTheme="minorHAnsi" w:hAnsiTheme="minorHAnsi" w:cstheme="minorHAnsi"/>
        </w:rPr>
      </w:pPr>
      <w:r>
        <w:rPr>
          <w:rFonts w:asciiTheme="minorHAnsi" w:hAnsiTheme="minorHAnsi" w:cstheme="minorHAnsi"/>
        </w:rPr>
        <w:br w:type="page"/>
      </w:r>
    </w:p>
    <w:p w14:paraId="0D8A9A1C" w14:textId="789369AB" w:rsidR="00901806" w:rsidRDefault="00901806" w:rsidP="00901806">
      <w:pPr>
        <w:pStyle w:val="4"/>
        <w:rPr>
          <w:rFonts w:asciiTheme="minorHAnsi" w:hAnsiTheme="minorHAnsi" w:cstheme="minorHAnsi"/>
          <w:color w:val="0070C0"/>
          <w:sz w:val="32"/>
          <w:szCs w:val="32"/>
        </w:rPr>
      </w:pPr>
      <w:bookmarkStart w:id="109" w:name="_List_storage_groups"/>
      <w:bookmarkEnd w:id="109"/>
      <w:r w:rsidRPr="00674746">
        <w:rPr>
          <w:rFonts w:asciiTheme="minorHAnsi" w:hAnsiTheme="minorHAnsi" w:cstheme="minorHAnsi"/>
          <w:color w:val="0070C0"/>
          <w:sz w:val="32"/>
          <w:szCs w:val="32"/>
        </w:rPr>
        <w:lastRenderedPageBreak/>
        <w:t>List</w:t>
      </w:r>
      <w:r w:rsidR="00D929EE">
        <w:rPr>
          <w:rFonts w:asciiTheme="minorHAnsi" w:hAnsiTheme="minorHAnsi" w:cstheme="minorHAnsi"/>
          <w:color w:val="0070C0"/>
          <w:sz w:val="32"/>
          <w:szCs w:val="32"/>
        </w:rPr>
        <w:t xml:space="preserve"> storage_groups</w:t>
      </w:r>
    </w:p>
    <w:tbl>
      <w:tblPr>
        <w:tblStyle w:val="af1"/>
        <w:tblW w:w="0" w:type="auto"/>
        <w:tblLook w:val="04A0" w:firstRow="1" w:lastRow="0" w:firstColumn="1" w:lastColumn="0" w:noHBand="0" w:noVBand="1"/>
      </w:tblPr>
      <w:tblGrid>
        <w:gridCol w:w="1026"/>
        <w:gridCol w:w="5185"/>
        <w:gridCol w:w="3139"/>
      </w:tblGrid>
      <w:tr w:rsidR="00674746" w14:paraId="7886E7A7" w14:textId="77777777" w:rsidTr="00674746">
        <w:tc>
          <w:tcPr>
            <w:tcW w:w="1026" w:type="dxa"/>
          </w:tcPr>
          <w:p w14:paraId="52EE6E92" w14:textId="77777777" w:rsidR="00674746" w:rsidRDefault="00674746" w:rsidP="001A2D9A">
            <w:pPr>
              <w:jc w:val="center"/>
              <w:rPr>
                <w:rFonts w:asciiTheme="minorHAnsi" w:hAnsiTheme="minorHAnsi" w:cstheme="minorHAnsi"/>
              </w:rPr>
            </w:pPr>
            <w:r>
              <w:rPr>
                <w:rFonts w:asciiTheme="minorHAnsi" w:hAnsiTheme="minorHAnsi" w:cstheme="minorHAnsi"/>
              </w:rPr>
              <w:t>Method</w:t>
            </w:r>
          </w:p>
        </w:tc>
        <w:tc>
          <w:tcPr>
            <w:tcW w:w="5185" w:type="dxa"/>
          </w:tcPr>
          <w:p w14:paraId="2014A7E4" w14:textId="77777777" w:rsidR="00674746" w:rsidRDefault="00674746" w:rsidP="001A2D9A">
            <w:pPr>
              <w:jc w:val="center"/>
              <w:rPr>
                <w:rFonts w:asciiTheme="minorHAnsi" w:hAnsiTheme="minorHAnsi" w:cstheme="minorHAnsi"/>
              </w:rPr>
            </w:pPr>
            <w:r>
              <w:rPr>
                <w:rFonts w:asciiTheme="minorHAnsi" w:hAnsiTheme="minorHAnsi" w:cstheme="minorHAnsi"/>
              </w:rPr>
              <w:t>URI</w:t>
            </w:r>
          </w:p>
        </w:tc>
        <w:tc>
          <w:tcPr>
            <w:tcW w:w="3139" w:type="dxa"/>
          </w:tcPr>
          <w:p w14:paraId="537988EE" w14:textId="77777777" w:rsidR="00674746" w:rsidRDefault="00674746" w:rsidP="001A2D9A">
            <w:pPr>
              <w:jc w:val="center"/>
              <w:rPr>
                <w:rFonts w:asciiTheme="minorHAnsi" w:hAnsiTheme="minorHAnsi" w:cstheme="minorHAnsi"/>
              </w:rPr>
            </w:pPr>
            <w:r>
              <w:rPr>
                <w:rFonts w:asciiTheme="minorHAnsi" w:hAnsiTheme="minorHAnsi" w:cstheme="minorHAnsi"/>
              </w:rPr>
              <w:t>Description</w:t>
            </w:r>
          </w:p>
        </w:tc>
      </w:tr>
      <w:tr w:rsidR="00674746" w14:paraId="258BB163" w14:textId="77777777" w:rsidTr="00674746">
        <w:tc>
          <w:tcPr>
            <w:tcW w:w="1026" w:type="dxa"/>
          </w:tcPr>
          <w:p w14:paraId="285F1018" w14:textId="77777777" w:rsidR="00674746" w:rsidRDefault="00674746" w:rsidP="001A2D9A">
            <w:pPr>
              <w:rPr>
                <w:rFonts w:asciiTheme="minorHAnsi" w:hAnsiTheme="minorHAnsi" w:cstheme="minorHAnsi"/>
              </w:rPr>
            </w:pPr>
            <w:r>
              <w:rPr>
                <w:rFonts w:asciiTheme="minorHAnsi" w:hAnsiTheme="minorHAnsi" w:cstheme="minorHAnsi"/>
              </w:rPr>
              <w:t>GET</w:t>
            </w:r>
          </w:p>
        </w:tc>
        <w:tc>
          <w:tcPr>
            <w:tcW w:w="5185" w:type="dxa"/>
          </w:tcPr>
          <w:p w14:paraId="61F92230" w14:textId="77777777" w:rsidR="00674746" w:rsidRDefault="00674746" w:rsidP="001A2D9A">
            <w:pPr>
              <w:rPr>
                <w:rFonts w:asciiTheme="minorHAnsi" w:hAnsiTheme="minorHAnsi" w:cstheme="minorHAnsi"/>
              </w:rPr>
            </w:pPr>
            <w:r>
              <w:rPr>
                <w:rFonts w:asciiTheme="minorHAnsi" w:hAnsiTheme="minorHAnsi" w:cstheme="minorHAnsi"/>
              </w:rPr>
              <w:t>/v1/{tenant_id}/storage_groups{/detail}{?query_string}</w:t>
            </w:r>
          </w:p>
        </w:tc>
        <w:tc>
          <w:tcPr>
            <w:tcW w:w="3139" w:type="dxa"/>
          </w:tcPr>
          <w:p w14:paraId="2DA1717E" w14:textId="77777777" w:rsidR="00674746" w:rsidRDefault="00674746" w:rsidP="001A2D9A">
            <w:pPr>
              <w:rPr>
                <w:rFonts w:asciiTheme="minorHAnsi" w:hAnsiTheme="minorHAnsi" w:cstheme="minorHAnsi"/>
              </w:rPr>
            </w:pPr>
            <w:r>
              <w:rPr>
                <w:rFonts w:asciiTheme="minorHAnsi" w:hAnsiTheme="minorHAnsi" w:cstheme="minorHAnsi"/>
              </w:rPr>
              <w:t>Lists detail for all storage groups</w:t>
            </w:r>
          </w:p>
        </w:tc>
      </w:tr>
    </w:tbl>
    <w:p w14:paraId="388FBF0A" w14:textId="1888555C" w:rsidR="00674746" w:rsidRDefault="00674746" w:rsidP="00674746">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CBFA51B" w14:textId="413F5F65" w:rsidR="00674746" w:rsidRDefault="00674746" w:rsidP="00674746">
      <w:pPr>
        <w:pStyle w:val="5"/>
      </w:pPr>
      <w:r>
        <w:t>Request</w:t>
      </w:r>
    </w:p>
    <w:p w14:paraId="13C7B14E" w14:textId="373218D9" w:rsidR="00674746" w:rsidRDefault="00674746" w:rsidP="00674746">
      <w:bookmarkStart w:id="110" w:name="OLE_LINK19"/>
      <w:bookmarkStart w:id="111" w:name="OLE_LINK20"/>
      <w:r>
        <w:t xml:space="preserve">This table shows the URI parameters for the </w:t>
      </w:r>
      <w:r w:rsidR="00DD2CCA">
        <w:t>list storage groups</w:t>
      </w:r>
      <w:r>
        <w:t xml:space="preserve"> request:</w:t>
      </w:r>
    </w:p>
    <w:tbl>
      <w:tblPr>
        <w:tblStyle w:val="af1"/>
        <w:tblW w:w="0" w:type="auto"/>
        <w:tblLook w:val="04A0" w:firstRow="1" w:lastRow="0" w:firstColumn="1" w:lastColumn="0" w:noHBand="0" w:noVBand="1"/>
      </w:tblPr>
      <w:tblGrid>
        <w:gridCol w:w="2605"/>
        <w:gridCol w:w="1710"/>
        <w:gridCol w:w="5035"/>
      </w:tblGrid>
      <w:tr w:rsidR="00674746" w14:paraId="6EC0B61D" w14:textId="77777777" w:rsidTr="001A2D9A">
        <w:tc>
          <w:tcPr>
            <w:tcW w:w="2605" w:type="dxa"/>
          </w:tcPr>
          <w:p w14:paraId="6EE9A75E" w14:textId="77777777" w:rsidR="00674746" w:rsidRDefault="00674746" w:rsidP="001A2D9A">
            <w:pPr>
              <w:jc w:val="center"/>
            </w:pPr>
            <w:r>
              <w:t>Name</w:t>
            </w:r>
          </w:p>
        </w:tc>
        <w:tc>
          <w:tcPr>
            <w:tcW w:w="1710" w:type="dxa"/>
          </w:tcPr>
          <w:p w14:paraId="14C6BD88" w14:textId="77777777" w:rsidR="00674746" w:rsidRDefault="00674746" w:rsidP="001A2D9A">
            <w:pPr>
              <w:jc w:val="center"/>
            </w:pPr>
            <w:r>
              <w:t>Type</w:t>
            </w:r>
          </w:p>
        </w:tc>
        <w:tc>
          <w:tcPr>
            <w:tcW w:w="5035" w:type="dxa"/>
          </w:tcPr>
          <w:p w14:paraId="2761D1F7" w14:textId="77777777" w:rsidR="00674746" w:rsidRDefault="00674746" w:rsidP="001A2D9A">
            <w:pPr>
              <w:jc w:val="center"/>
            </w:pPr>
            <w:r>
              <w:t>Description</w:t>
            </w:r>
          </w:p>
        </w:tc>
      </w:tr>
      <w:tr w:rsidR="00674746" w14:paraId="453E0BEB" w14:textId="77777777" w:rsidTr="001A2D9A">
        <w:tc>
          <w:tcPr>
            <w:tcW w:w="2605" w:type="dxa"/>
          </w:tcPr>
          <w:p w14:paraId="72175804" w14:textId="77777777" w:rsidR="00674746" w:rsidRDefault="00674746" w:rsidP="001A2D9A">
            <w:r>
              <w:t>{tenant_id}</w:t>
            </w:r>
          </w:p>
        </w:tc>
        <w:tc>
          <w:tcPr>
            <w:tcW w:w="1710" w:type="dxa"/>
          </w:tcPr>
          <w:p w14:paraId="0498776F" w14:textId="77777777" w:rsidR="00674746" w:rsidRDefault="00674746" w:rsidP="001A2D9A">
            <w:r>
              <w:t>UUID</w:t>
            </w:r>
          </w:p>
        </w:tc>
        <w:tc>
          <w:tcPr>
            <w:tcW w:w="5035" w:type="dxa"/>
          </w:tcPr>
          <w:p w14:paraId="682A990A" w14:textId="77777777" w:rsidR="00674746" w:rsidRDefault="00674746" w:rsidP="001A2D9A">
            <w:r w:rsidRPr="00AC1588">
              <w:t>The UUID of the tenant in a multi-tenancy cloud.</w:t>
            </w:r>
          </w:p>
        </w:tc>
      </w:tr>
      <w:tr w:rsidR="00674746" w14:paraId="0DBA8A0E" w14:textId="77777777" w:rsidTr="001A2D9A">
        <w:tc>
          <w:tcPr>
            <w:tcW w:w="2605" w:type="dxa"/>
          </w:tcPr>
          <w:p w14:paraId="23670E51" w14:textId="39A45573" w:rsidR="00674746" w:rsidRDefault="00674746" w:rsidP="001A2D9A">
            <w:r>
              <w:t>{/detail}</w:t>
            </w:r>
          </w:p>
        </w:tc>
        <w:tc>
          <w:tcPr>
            <w:tcW w:w="1710" w:type="dxa"/>
          </w:tcPr>
          <w:p w14:paraId="439D00E8" w14:textId="706EEB26" w:rsidR="00674746" w:rsidRDefault="00674746" w:rsidP="001A2D9A">
            <w:r>
              <w:t>--</w:t>
            </w:r>
          </w:p>
        </w:tc>
        <w:tc>
          <w:tcPr>
            <w:tcW w:w="5035" w:type="dxa"/>
          </w:tcPr>
          <w:p w14:paraId="7938A90E" w14:textId="6A4010DB" w:rsidR="00674746" w:rsidRPr="00AC1588" w:rsidRDefault="00674746" w:rsidP="001A2D9A">
            <w:r>
              <w:t>If using detail, then the return info will be detailed.</w:t>
            </w:r>
          </w:p>
        </w:tc>
      </w:tr>
      <w:tr w:rsidR="00674746" w14:paraId="0ED26C68" w14:textId="77777777" w:rsidTr="001A2D9A">
        <w:tc>
          <w:tcPr>
            <w:tcW w:w="2605" w:type="dxa"/>
          </w:tcPr>
          <w:p w14:paraId="4D49440B" w14:textId="6CA46D88" w:rsidR="00674746" w:rsidRDefault="00674746" w:rsidP="001A2D9A">
            <w:r>
              <w:t>{?query_string}</w:t>
            </w:r>
          </w:p>
        </w:tc>
        <w:tc>
          <w:tcPr>
            <w:tcW w:w="1710" w:type="dxa"/>
          </w:tcPr>
          <w:p w14:paraId="0EC43FD4" w14:textId="7B0AEA1F" w:rsidR="00674746" w:rsidRDefault="00674746" w:rsidP="001A2D9A">
            <w:r>
              <w:t>--</w:t>
            </w:r>
          </w:p>
        </w:tc>
        <w:tc>
          <w:tcPr>
            <w:tcW w:w="5035" w:type="dxa"/>
          </w:tcPr>
          <w:p w14:paraId="19D155B9" w14:textId="6CC4A0DE" w:rsidR="00674746" w:rsidRPr="00AC1588" w:rsidRDefault="00674746" w:rsidP="001A2D9A">
            <w:r>
              <w:t>The query string to filter storage group.</w:t>
            </w:r>
          </w:p>
        </w:tc>
      </w:tr>
    </w:tbl>
    <w:p w14:paraId="70716D25" w14:textId="77777777" w:rsidR="0020343A" w:rsidRDefault="0020343A" w:rsidP="0020343A">
      <w:pPr>
        <w:rPr>
          <w:rFonts w:asciiTheme="minorHAnsi" w:hAnsiTheme="minorHAnsi" w:cstheme="minorHAnsi"/>
        </w:rPr>
      </w:pPr>
      <w:r w:rsidRPr="00E6524E">
        <w:rPr>
          <w:rFonts w:asciiTheme="minorHAnsi" w:hAnsiTheme="minorHAnsi" w:cstheme="minorHAnsi"/>
        </w:rPr>
        <w:t>This operation does not accept a request body.</w:t>
      </w:r>
    </w:p>
    <w:p w14:paraId="3BA6C8FD" w14:textId="0AB283A0" w:rsidR="00901806" w:rsidRDefault="0020343A" w:rsidP="0020343A">
      <w:pPr>
        <w:pStyle w:val="5"/>
      </w:pPr>
      <w:r>
        <w:t>Response</w:t>
      </w:r>
    </w:p>
    <w:bookmarkEnd w:id="110"/>
    <w:bookmarkEnd w:id="111"/>
    <w:p w14:paraId="1D5B880B" w14:textId="2C5573CD" w:rsidR="0020343A" w:rsidRPr="00593125" w:rsidRDefault="0020343A" w:rsidP="0020343A">
      <w:pPr>
        <w:rPr>
          <w:b/>
          <w:sz w:val="24"/>
        </w:rPr>
      </w:pPr>
      <w:r w:rsidRPr="00EB21A2">
        <w:rPr>
          <w:b/>
          <w:sz w:val="24"/>
        </w:rPr>
        <w:t>Examp</w:t>
      </w:r>
      <w:r w:rsidR="008F7F41">
        <w:rPr>
          <w:b/>
          <w:sz w:val="24"/>
        </w:rPr>
        <w:t>le 2.49</w:t>
      </w:r>
      <w:r w:rsidR="00DD2CCA">
        <w:rPr>
          <w:b/>
          <w:sz w:val="24"/>
        </w:rPr>
        <w:t>.</w:t>
      </w:r>
      <w:r w:rsidRPr="00EB21A2">
        <w:rPr>
          <w:b/>
          <w:sz w:val="24"/>
        </w:rPr>
        <w:t xml:space="preserve"> </w:t>
      </w:r>
      <w:r>
        <w:rPr>
          <w:b/>
          <w:sz w:val="24"/>
        </w:rPr>
        <w:t>List storage groups</w:t>
      </w:r>
      <w:r w:rsidRPr="00EB21A2">
        <w:rPr>
          <w:b/>
          <w:sz w:val="24"/>
        </w:rPr>
        <w:t xml:space="preserve">: JSON </w:t>
      </w:r>
      <w:r>
        <w:rPr>
          <w:b/>
          <w:sz w:val="24"/>
        </w:rPr>
        <w:t>response</w:t>
      </w:r>
    </w:p>
    <w:p w14:paraId="7717A69B"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w:t>
      </w:r>
    </w:p>
    <w:p w14:paraId="615F918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"storage_groups": [</w:t>
      </w:r>
    </w:p>
    <w:p w14:paraId="2A5DCBD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6B60F57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"status": "IN",</w:t>
      </w:r>
    </w:p>
    <w:p w14:paraId="01B64063"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162596,</w:t>
      </w:r>
    </w:p>
    <w:p w14:paraId="47D0BB3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4,</w:t>
      </w:r>
    </w:p>
    <w:p w14:paraId="2DAA9E4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0587A36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41731292,</w:t>
      </w:r>
    </w:p>
    <w:p w14:paraId="3F93649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"capacity_total": 41893888,</w:t>
      </w:r>
    </w:p>
    <w:p w14:paraId="14865F4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"id": 1,</w:t>
      </w:r>
    </w:p>
    <w:p w14:paraId="0201F4A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"name": "performance",</w:t>
      </w:r>
    </w:p>
    <w:p w14:paraId="20132D3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"Performance Disk",</w:t>
      </w:r>
    </w:p>
    <w:p w14:paraId="1ABA779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77740,</w:t>
      </w:r>
    </w:p>
    <w:p w14:paraId="7E89C55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"10krpm_sas",</w:t>
      </w:r>
    </w:p>
    <w:p w14:paraId="0663DE3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4</w:t>
      </w:r>
    </w:p>
    <w:p w14:paraId="4050AE89"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72448D5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4AEF3F1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"status": "IN",</w:t>
      </w:r>
    </w:p>
    <w:p w14:paraId="57531769"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0,</w:t>
      </w:r>
    </w:p>
    <w:p w14:paraId="29B605BE"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0,</w:t>
      </w:r>
    </w:p>
    <w:p w14:paraId="4707016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72CD627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0,</w:t>
      </w:r>
    </w:p>
    <w:p w14:paraId="4C4698B0"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lastRenderedPageBreak/>
        <w:t xml:space="preserve">            "capacity_total": 0,</w:t>
      </w:r>
    </w:p>
    <w:p w14:paraId="4B5C79B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"id": 2,</w:t>
      </w:r>
    </w:p>
    <w:p w14:paraId="35B6634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"name": "capacity",</w:t>
      </w:r>
    </w:p>
    <w:p w14:paraId="310AA588"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"Economy Disk",</w:t>
      </w:r>
    </w:p>
    <w:p w14:paraId="007D21F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0,</w:t>
      </w:r>
    </w:p>
    <w:p w14:paraId="5B8D704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"7200_rpm_sata",</w:t>
      </w:r>
    </w:p>
    <w:p w14:paraId="5C19225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0</w:t>
      </w:r>
    </w:p>
    <w:p w14:paraId="4B46708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685751C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78E9AA6A"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"status": "IN",</w:t>
      </w:r>
    </w:p>
    <w:p w14:paraId="373BA443"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"capacity_used": 0,</w:t>
      </w:r>
    </w:p>
    <w:p w14:paraId="06196CA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"attached_pools": 0,</w:t>
      </w:r>
    </w:p>
    <w:p w14:paraId="1869A24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"updated_at": "2015-10-28 15:59:41",</w:t>
      </w:r>
    </w:p>
    <w:p w14:paraId="27842BD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"capacity_avail": 0,</w:t>
      </w:r>
    </w:p>
    <w:p w14:paraId="14924547"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"capacity_total": 0,</w:t>
      </w:r>
    </w:p>
    <w:p w14:paraId="4A785F6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"id": 3,</w:t>
      </w:r>
    </w:p>
    <w:p w14:paraId="06F1C001"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"name": "high_performance",</w:t>
      </w:r>
    </w:p>
    <w:p w14:paraId="035F8CF5"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"friendly_name": "High Performance",</w:t>
      </w:r>
    </w:p>
    <w:p w14:paraId="03AF3506"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"largest_node_capacity_used": 0,</w:t>
      </w:r>
    </w:p>
    <w:p w14:paraId="7391EC7C"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"storage_class": "ssd",</w:t>
      </w:r>
    </w:p>
    <w:p w14:paraId="402A51E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"attached_osds": 0</w:t>
      </w:r>
    </w:p>
    <w:p w14:paraId="3295B4C2"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34445124"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 xml:space="preserve">    ]</w:t>
      </w:r>
    </w:p>
    <w:p w14:paraId="3BE9A3AD" w14:textId="77777777" w:rsidR="00901806" w:rsidRPr="00DA3F56" w:rsidRDefault="00901806" w:rsidP="0020343A">
      <w:pPr>
        <w:pStyle w:val="CodeBlock"/>
        <w:ind w:left="0"/>
        <w:rPr>
          <w:rFonts w:asciiTheme="minorHAnsi" w:hAnsiTheme="minorHAnsi" w:cstheme="minorHAnsi"/>
        </w:rPr>
      </w:pPr>
      <w:r w:rsidRPr="00DA3F56">
        <w:rPr>
          <w:rFonts w:asciiTheme="minorHAnsi" w:hAnsiTheme="minorHAnsi" w:cstheme="minorHAnsi"/>
        </w:rPr>
        <w:t>}</w:t>
      </w:r>
    </w:p>
    <w:p w14:paraId="5D4C8769" w14:textId="5739D7A7" w:rsidR="00D929EE" w:rsidRDefault="00D929EE">
      <w:pPr>
        <w:spacing w:before="0" w:after="0" w:line="240" w:lineRule="auto"/>
        <w:rPr>
          <w:rFonts w:asciiTheme="minorHAnsi" w:hAnsiTheme="minorHAnsi" w:cstheme="minorHAnsi"/>
        </w:rPr>
      </w:pPr>
      <w:r>
        <w:rPr>
          <w:rFonts w:asciiTheme="minorHAnsi" w:hAnsiTheme="minorHAnsi" w:cstheme="minorHAnsi"/>
        </w:rPr>
        <w:br w:type="page"/>
      </w:r>
    </w:p>
    <w:p w14:paraId="5BF3B8E2" w14:textId="4A49BA62" w:rsidR="00901806" w:rsidRDefault="00901806" w:rsidP="00901806">
      <w:pPr>
        <w:pStyle w:val="4"/>
        <w:rPr>
          <w:rFonts w:asciiTheme="minorHAnsi" w:hAnsiTheme="minorHAnsi" w:cstheme="minorHAnsi"/>
          <w:color w:val="0070C0"/>
          <w:sz w:val="32"/>
          <w:szCs w:val="32"/>
        </w:rPr>
      </w:pPr>
      <w:bookmarkStart w:id="112" w:name="_Summary_storage_group"/>
      <w:bookmarkEnd w:id="112"/>
      <w:r w:rsidRPr="00D929EE">
        <w:rPr>
          <w:rFonts w:asciiTheme="minorHAnsi" w:hAnsiTheme="minorHAnsi" w:cstheme="minorHAnsi"/>
          <w:color w:val="0070C0"/>
          <w:sz w:val="32"/>
          <w:szCs w:val="32"/>
        </w:rPr>
        <w:lastRenderedPageBreak/>
        <w:t>Summary</w:t>
      </w:r>
      <w:r w:rsidR="00D929EE">
        <w:rPr>
          <w:rFonts w:asciiTheme="minorHAnsi" w:hAnsiTheme="minorHAnsi" w:cstheme="minorHAnsi"/>
          <w:color w:val="0070C0"/>
          <w:sz w:val="32"/>
          <w:szCs w:val="32"/>
        </w:rPr>
        <w:t xml:space="preserve"> storage_group</w:t>
      </w:r>
    </w:p>
    <w:tbl>
      <w:tblPr>
        <w:tblStyle w:val="af1"/>
        <w:tblW w:w="0" w:type="auto"/>
        <w:tblLook w:val="04A0" w:firstRow="1" w:lastRow="0" w:firstColumn="1" w:lastColumn="0" w:noHBand="0" w:noVBand="1"/>
      </w:tblPr>
      <w:tblGrid>
        <w:gridCol w:w="1034"/>
        <w:gridCol w:w="4993"/>
        <w:gridCol w:w="3323"/>
      </w:tblGrid>
      <w:tr w:rsidR="00D929EE" w14:paraId="04584035" w14:textId="77777777" w:rsidTr="00D929EE">
        <w:tc>
          <w:tcPr>
            <w:tcW w:w="1034" w:type="dxa"/>
          </w:tcPr>
          <w:p w14:paraId="691F96F5" w14:textId="77777777" w:rsidR="00D929EE" w:rsidRDefault="00D929EE" w:rsidP="001A2D9A">
            <w:pPr>
              <w:jc w:val="center"/>
              <w:rPr>
                <w:rFonts w:asciiTheme="minorHAnsi" w:hAnsiTheme="minorHAnsi" w:cstheme="minorHAnsi"/>
              </w:rPr>
            </w:pPr>
            <w:r>
              <w:rPr>
                <w:rFonts w:asciiTheme="minorHAnsi" w:hAnsiTheme="minorHAnsi" w:cstheme="minorHAnsi"/>
              </w:rPr>
              <w:t>Method</w:t>
            </w:r>
          </w:p>
        </w:tc>
        <w:tc>
          <w:tcPr>
            <w:tcW w:w="4993" w:type="dxa"/>
          </w:tcPr>
          <w:p w14:paraId="7BEF3414" w14:textId="77777777" w:rsidR="00D929EE" w:rsidRDefault="00D929EE" w:rsidP="001A2D9A">
            <w:pPr>
              <w:jc w:val="center"/>
              <w:rPr>
                <w:rFonts w:asciiTheme="minorHAnsi" w:hAnsiTheme="minorHAnsi" w:cstheme="minorHAnsi"/>
              </w:rPr>
            </w:pPr>
            <w:r>
              <w:rPr>
                <w:rFonts w:asciiTheme="minorHAnsi" w:hAnsiTheme="minorHAnsi" w:cstheme="minorHAnsi"/>
              </w:rPr>
              <w:t>URI</w:t>
            </w:r>
          </w:p>
        </w:tc>
        <w:tc>
          <w:tcPr>
            <w:tcW w:w="3323" w:type="dxa"/>
          </w:tcPr>
          <w:p w14:paraId="22ADE5DE" w14:textId="77777777" w:rsidR="00D929EE" w:rsidRDefault="00D929EE" w:rsidP="001A2D9A">
            <w:pPr>
              <w:jc w:val="center"/>
              <w:rPr>
                <w:rFonts w:asciiTheme="minorHAnsi" w:hAnsiTheme="minorHAnsi" w:cstheme="minorHAnsi"/>
              </w:rPr>
            </w:pPr>
            <w:r>
              <w:rPr>
                <w:rFonts w:asciiTheme="minorHAnsi" w:hAnsiTheme="minorHAnsi" w:cstheme="minorHAnsi"/>
              </w:rPr>
              <w:t>Description</w:t>
            </w:r>
          </w:p>
        </w:tc>
      </w:tr>
      <w:tr w:rsidR="00D929EE" w14:paraId="444C4EEA" w14:textId="77777777" w:rsidTr="00D929EE">
        <w:tc>
          <w:tcPr>
            <w:tcW w:w="1034" w:type="dxa"/>
          </w:tcPr>
          <w:p w14:paraId="06676BBB" w14:textId="77777777" w:rsidR="00D929EE" w:rsidRDefault="00D929EE" w:rsidP="001A2D9A">
            <w:pPr>
              <w:rPr>
                <w:rFonts w:asciiTheme="minorHAnsi" w:hAnsiTheme="minorHAnsi" w:cstheme="minorHAnsi"/>
              </w:rPr>
            </w:pPr>
            <w:r>
              <w:rPr>
                <w:rFonts w:asciiTheme="minorHAnsi" w:hAnsiTheme="minorHAnsi" w:cstheme="minorHAnsi"/>
              </w:rPr>
              <w:t>GET</w:t>
            </w:r>
          </w:p>
        </w:tc>
        <w:tc>
          <w:tcPr>
            <w:tcW w:w="4993" w:type="dxa"/>
          </w:tcPr>
          <w:p w14:paraId="489C9EDA" w14:textId="77777777" w:rsidR="00D929EE" w:rsidRDefault="00D929EE" w:rsidP="001A2D9A">
            <w:pPr>
              <w:rPr>
                <w:rFonts w:asciiTheme="minorHAnsi" w:hAnsiTheme="minorHAnsi" w:cstheme="minorHAnsi"/>
              </w:rPr>
            </w:pPr>
            <w:r>
              <w:rPr>
                <w:rFonts w:asciiTheme="minorHAnsi" w:hAnsiTheme="minorHAnsi" w:cstheme="minorHAnsi"/>
              </w:rPr>
              <w:t>/v1/{tenant_id}/storage_groups/summary</w:t>
            </w:r>
          </w:p>
        </w:tc>
        <w:tc>
          <w:tcPr>
            <w:tcW w:w="3323" w:type="dxa"/>
          </w:tcPr>
          <w:p w14:paraId="3B86FAB2" w14:textId="77777777" w:rsidR="00D929EE" w:rsidRDefault="00D929EE" w:rsidP="001A2D9A">
            <w:pPr>
              <w:rPr>
                <w:rFonts w:asciiTheme="minorHAnsi" w:hAnsiTheme="minorHAnsi" w:cstheme="minorHAnsi"/>
              </w:rPr>
            </w:pPr>
            <w:r>
              <w:rPr>
                <w:rFonts w:asciiTheme="minorHAnsi" w:hAnsiTheme="minorHAnsi" w:cstheme="minorHAnsi"/>
              </w:rPr>
              <w:t>Get summary info of storage group</w:t>
            </w:r>
          </w:p>
        </w:tc>
      </w:tr>
    </w:tbl>
    <w:p w14:paraId="3D275528" w14:textId="77777777" w:rsidR="00D929EE" w:rsidRDefault="00D929EE" w:rsidP="00D929EE">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1AF0F75" w14:textId="28FAA42B" w:rsidR="00D929EE" w:rsidRDefault="00D929EE" w:rsidP="00D929EE">
      <w:pPr>
        <w:pStyle w:val="5"/>
      </w:pPr>
      <w:r>
        <w:t>Request</w:t>
      </w:r>
    </w:p>
    <w:p w14:paraId="58B15629" w14:textId="603DBF54" w:rsidR="00D929EE" w:rsidRDefault="00D929EE" w:rsidP="00D929EE">
      <w:r>
        <w:t xml:space="preserve">This table shows the URI parameters for the </w:t>
      </w:r>
      <w:r w:rsidR="00DD2CCA">
        <w:t>summary storage group</w:t>
      </w:r>
      <w:r>
        <w:t xml:space="preserve"> request:</w:t>
      </w:r>
    </w:p>
    <w:tbl>
      <w:tblPr>
        <w:tblStyle w:val="af1"/>
        <w:tblW w:w="0" w:type="auto"/>
        <w:tblLook w:val="04A0" w:firstRow="1" w:lastRow="0" w:firstColumn="1" w:lastColumn="0" w:noHBand="0" w:noVBand="1"/>
      </w:tblPr>
      <w:tblGrid>
        <w:gridCol w:w="2605"/>
        <w:gridCol w:w="1710"/>
        <w:gridCol w:w="5035"/>
      </w:tblGrid>
      <w:tr w:rsidR="00D929EE" w14:paraId="5C299922" w14:textId="77777777" w:rsidTr="001A2D9A">
        <w:tc>
          <w:tcPr>
            <w:tcW w:w="2605" w:type="dxa"/>
          </w:tcPr>
          <w:p w14:paraId="264341D5" w14:textId="77777777" w:rsidR="00D929EE" w:rsidRDefault="00D929EE" w:rsidP="001A2D9A">
            <w:pPr>
              <w:jc w:val="center"/>
            </w:pPr>
            <w:r>
              <w:t>Name</w:t>
            </w:r>
          </w:p>
        </w:tc>
        <w:tc>
          <w:tcPr>
            <w:tcW w:w="1710" w:type="dxa"/>
          </w:tcPr>
          <w:p w14:paraId="7D41412C" w14:textId="77777777" w:rsidR="00D929EE" w:rsidRDefault="00D929EE" w:rsidP="001A2D9A">
            <w:pPr>
              <w:jc w:val="center"/>
            </w:pPr>
            <w:r>
              <w:t>Type</w:t>
            </w:r>
          </w:p>
        </w:tc>
        <w:tc>
          <w:tcPr>
            <w:tcW w:w="5035" w:type="dxa"/>
          </w:tcPr>
          <w:p w14:paraId="4B6E290C" w14:textId="77777777" w:rsidR="00D929EE" w:rsidRDefault="00D929EE" w:rsidP="001A2D9A">
            <w:pPr>
              <w:jc w:val="center"/>
            </w:pPr>
            <w:r>
              <w:t>Description</w:t>
            </w:r>
          </w:p>
        </w:tc>
      </w:tr>
      <w:tr w:rsidR="00D929EE" w14:paraId="2DFCF2F8" w14:textId="77777777" w:rsidTr="001A2D9A">
        <w:tc>
          <w:tcPr>
            <w:tcW w:w="2605" w:type="dxa"/>
          </w:tcPr>
          <w:p w14:paraId="42E49D25" w14:textId="77777777" w:rsidR="00D929EE" w:rsidRDefault="00D929EE" w:rsidP="001A2D9A">
            <w:r>
              <w:t>{tenant_id}</w:t>
            </w:r>
          </w:p>
        </w:tc>
        <w:tc>
          <w:tcPr>
            <w:tcW w:w="1710" w:type="dxa"/>
          </w:tcPr>
          <w:p w14:paraId="576D6E94" w14:textId="77777777" w:rsidR="00D929EE" w:rsidRDefault="00D929EE" w:rsidP="001A2D9A">
            <w:r>
              <w:t>UUID</w:t>
            </w:r>
          </w:p>
        </w:tc>
        <w:tc>
          <w:tcPr>
            <w:tcW w:w="5035" w:type="dxa"/>
          </w:tcPr>
          <w:p w14:paraId="1C381150" w14:textId="77777777" w:rsidR="00D929EE" w:rsidRDefault="00D929EE" w:rsidP="001A2D9A">
            <w:r w:rsidRPr="00AC1588">
              <w:t>The UUID of the tenant in a multi-tenancy cloud.</w:t>
            </w:r>
          </w:p>
        </w:tc>
      </w:tr>
      <w:tr w:rsidR="00D929EE" w14:paraId="36D84DE5" w14:textId="77777777" w:rsidTr="001A2D9A">
        <w:tc>
          <w:tcPr>
            <w:tcW w:w="2605" w:type="dxa"/>
          </w:tcPr>
          <w:p w14:paraId="5C01E3D1" w14:textId="77777777" w:rsidR="00D929EE" w:rsidRDefault="00D929EE" w:rsidP="001A2D9A">
            <w:r>
              <w:t>{/detail}</w:t>
            </w:r>
          </w:p>
        </w:tc>
        <w:tc>
          <w:tcPr>
            <w:tcW w:w="1710" w:type="dxa"/>
          </w:tcPr>
          <w:p w14:paraId="4F8DACF4" w14:textId="77777777" w:rsidR="00D929EE" w:rsidRDefault="00D929EE" w:rsidP="001A2D9A">
            <w:r>
              <w:t>--</w:t>
            </w:r>
          </w:p>
        </w:tc>
        <w:tc>
          <w:tcPr>
            <w:tcW w:w="5035" w:type="dxa"/>
          </w:tcPr>
          <w:p w14:paraId="0930F94A" w14:textId="77777777" w:rsidR="00D929EE" w:rsidRPr="00AC1588" w:rsidRDefault="00D929EE" w:rsidP="001A2D9A">
            <w:r>
              <w:t>If using detail, then the return info will be detailed.</w:t>
            </w:r>
          </w:p>
        </w:tc>
      </w:tr>
      <w:tr w:rsidR="00D929EE" w14:paraId="27C14265" w14:textId="77777777" w:rsidTr="001A2D9A">
        <w:tc>
          <w:tcPr>
            <w:tcW w:w="2605" w:type="dxa"/>
          </w:tcPr>
          <w:p w14:paraId="23312502" w14:textId="77777777" w:rsidR="00D929EE" w:rsidRDefault="00D929EE" w:rsidP="001A2D9A">
            <w:r>
              <w:t>{?query_string}</w:t>
            </w:r>
          </w:p>
        </w:tc>
        <w:tc>
          <w:tcPr>
            <w:tcW w:w="1710" w:type="dxa"/>
          </w:tcPr>
          <w:p w14:paraId="2F6576E6" w14:textId="77777777" w:rsidR="00D929EE" w:rsidRDefault="00D929EE" w:rsidP="001A2D9A">
            <w:r>
              <w:t>--</w:t>
            </w:r>
          </w:p>
        </w:tc>
        <w:tc>
          <w:tcPr>
            <w:tcW w:w="5035" w:type="dxa"/>
          </w:tcPr>
          <w:p w14:paraId="628F1FBB" w14:textId="77777777" w:rsidR="00D929EE" w:rsidRPr="00AC1588" w:rsidRDefault="00D929EE" w:rsidP="001A2D9A">
            <w:r>
              <w:t>The query string to filter storage group.</w:t>
            </w:r>
          </w:p>
        </w:tc>
      </w:tr>
    </w:tbl>
    <w:p w14:paraId="3C1CE107" w14:textId="77777777" w:rsidR="00D929EE" w:rsidRDefault="00D929EE" w:rsidP="00D929EE">
      <w:pPr>
        <w:rPr>
          <w:rFonts w:asciiTheme="minorHAnsi" w:hAnsiTheme="minorHAnsi" w:cstheme="minorHAnsi"/>
        </w:rPr>
      </w:pPr>
      <w:r w:rsidRPr="00E6524E">
        <w:rPr>
          <w:rFonts w:asciiTheme="minorHAnsi" w:hAnsiTheme="minorHAnsi" w:cstheme="minorHAnsi"/>
        </w:rPr>
        <w:t>This operation does not accept a request body.</w:t>
      </w:r>
    </w:p>
    <w:p w14:paraId="1418F85C" w14:textId="611BCF08" w:rsidR="00901806" w:rsidRDefault="00D929EE" w:rsidP="00D929EE">
      <w:pPr>
        <w:pStyle w:val="5"/>
      </w:pPr>
      <w:r>
        <w:t>Response</w:t>
      </w:r>
    </w:p>
    <w:p w14:paraId="37030EC4" w14:textId="1F64141B" w:rsidR="00D929EE" w:rsidRPr="00593125" w:rsidRDefault="00D929EE" w:rsidP="00D929EE">
      <w:pPr>
        <w:rPr>
          <w:b/>
          <w:sz w:val="24"/>
        </w:rPr>
      </w:pPr>
      <w:r w:rsidRPr="00EB21A2">
        <w:rPr>
          <w:b/>
          <w:sz w:val="24"/>
        </w:rPr>
        <w:t>Examp</w:t>
      </w:r>
      <w:r w:rsidR="008F7F41">
        <w:rPr>
          <w:b/>
          <w:sz w:val="24"/>
        </w:rPr>
        <w:t>le 2.50</w:t>
      </w:r>
      <w:r w:rsidR="00DD2CCA">
        <w:rPr>
          <w:b/>
          <w:sz w:val="24"/>
        </w:rPr>
        <w:t>.</w:t>
      </w:r>
      <w:r w:rsidRPr="00EB21A2">
        <w:rPr>
          <w:b/>
          <w:sz w:val="24"/>
        </w:rPr>
        <w:t xml:space="preserve"> </w:t>
      </w:r>
      <w:r>
        <w:rPr>
          <w:b/>
          <w:sz w:val="24"/>
        </w:rPr>
        <w:t>Summary storage group</w:t>
      </w:r>
      <w:r w:rsidRPr="00EB21A2">
        <w:rPr>
          <w:b/>
          <w:sz w:val="24"/>
        </w:rPr>
        <w:t xml:space="preserve">: JSON </w:t>
      </w:r>
      <w:r>
        <w:rPr>
          <w:b/>
          <w:sz w:val="24"/>
        </w:rPr>
        <w:t>response</w:t>
      </w:r>
    </w:p>
    <w:p w14:paraId="77B8B8E5"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w:t>
      </w:r>
    </w:p>
    <w:p w14:paraId="049A0F5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"storage_group-summary": {</w:t>
      </w:r>
    </w:p>
    <w:p w14:paraId="254A8672"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"full": false,</w:t>
      </w:r>
    </w:p>
    <w:p w14:paraId="37148C18"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"num_up_storage_groups": 8,</w:t>
      </w:r>
    </w:p>
    <w:p w14:paraId="2A4F55E7"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"num_storage_groups": 12,</w:t>
      </w:r>
    </w:p>
    <w:p w14:paraId="409F48F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"nearfull": false,</w:t>
      </w:r>
    </w:p>
    <w:p w14:paraId="39BE5770"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"epoch": 123,</w:t>
      </w:r>
    </w:p>
    <w:p w14:paraId="562D3043"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"num_in_storage_groups": 8</w:t>
      </w:r>
    </w:p>
    <w:p w14:paraId="1EA16C9C"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 xml:space="preserve">    }</w:t>
      </w:r>
    </w:p>
    <w:p w14:paraId="31D05039" w14:textId="77777777" w:rsidR="00901806" w:rsidRPr="00DA3F56" w:rsidRDefault="00901806" w:rsidP="00D929EE">
      <w:pPr>
        <w:pStyle w:val="CodeBlock"/>
        <w:ind w:left="0"/>
        <w:rPr>
          <w:rFonts w:asciiTheme="minorHAnsi" w:hAnsiTheme="minorHAnsi" w:cstheme="minorHAnsi"/>
        </w:rPr>
      </w:pPr>
      <w:r w:rsidRPr="00DA3F56">
        <w:rPr>
          <w:rFonts w:asciiTheme="minorHAnsi" w:hAnsiTheme="minorHAnsi" w:cstheme="minorHAnsi"/>
        </w:rPr>
        <w:t>}</w:t>
      </w:r>
    </w:p>
    <w:p w14:paraId="362FF29A" w14:textId="5988D632" w:rsidR="00D929EE" w:rsidRDefault="00D929EE">
      <w:pPr>
        <w:spacing w:before="0" w:after="0" w:line="240" w:lineRule="auto"/>
        <w:rPr>
          <w:rFonts w:asciiTheme="minorHAnsi" w:hAnsiTheme="minorHAnsi" w:cstheme="minorHAnsi"/>
        </w:rPr>
      </w:pPr>
      <w:r>
        <w:rPr>
          <w:rFonts w:asciiTheme="minorHAnsi" w:hAnsiTheme="minorHAnsi" w:cstheme="minorHAnsi"/>
        </w:rPr>
        <w:br w:type="page"/>
      </w:r>
    </w:p>
    <w:p w14:paraId="687ACC8B" w14:textId="13FCBCC8" w:rsidR="00901806" w:rsidRDefault="00D929EE" w:rsidP="00901806">
      <w:pPr>
        <w:pStyle w:val="3"/>
        <w:rPr>
          <w:rFonts w:asciiTheme="minorHAnsi" w:hAnsiTheme="minorHAnsi" w:cstheme="minorHAnsi"/>
          <w:sz w:val="36"/>
          <w:szCs w:val="36"/>
        </w:rPr>
      </w:pPr>
      <w:bookmarkStart w:id="113" w:name="_Toc434485893"/>
      <w:bookmarkStart w:id="114" w:name="_Toc441503642"/>
      <w:r w:rsidRPr="00D929EE">
        <w:rPr>
          <w:rFonts w:asciiTheme="minorHAnsi" w:hAnsiTheme="minorHAnsi" w:cstheme="minorHAnsi"/>
          <w:sz w:val="36"/>
          <w:szCs w:val="36"/>
        </w:rPr>
        <w:lastRenderedPageBreak/>
        <w:t>S</w:t>
      </w:r>
      <w:r w:rsidR="0049337B">
        <w:rPr>
          <w:rFonts w:asciiTheme="minorHAnsi" w:hAnsiTheme="minorHAnsi" w:cstheme="minorHAnsi"/>
          <w:sz w:val="36"/>
          <w:szCs w:val="36"/>
        </w:rPr>
        <w:t xml:space="preserve">torage </w:t>
      </w:r>
      <w:r w:rsidR="00901806" w:rsidRPr="00D929EE">
        <w:rPr>
          <w:rFonts w:asciiTheme="minorHAnsi" w:hAnsiTheme="minorHAnsi" w:cstheme="minorHAnsi"/>
          <w:sz w:val="36"/>
          <w:szCs w:val="36"/>
        </w:rPr>
        <w:t>pool</w:t>
      </w:r>
      <w:bookmarkEnd w:id="113"/>
      <w:bookmarkEnd w:id="114"/>
    </w:p>
    <w:p w14:paraId="331DC5F4" w14:textId="77777777" w:rsidR="00D929EE" w:rsidRDefault="00D929EE" w:rsidP="00D929EE">
      <w:pPr>
        <w:rPr>
          <w:rFonts w:asciiTheme="minorHAnsi" w:hAnsiTheme="minorHAnsi" w:cstheme="minorHAnsi"/>
        </w:rPr>
      </w:pPr>
      <w:r>
        <w:rPr>
          <w:rFonts w:asciiTheme="minorHAnsi" w:hAnsiTheme="minorHAnsi" w:cstheme="minorHAnsi"/>
        </w:rPr>
        <w:t>The server of ceph cluster.</w:t>
      </w:r>
    </w:p>
    <w:tbl>
      <w:tblPr>
        <w:tblStyle w:val="af1"/>
        <w:tblW w:w="0" w:type="auto"/>
        <w:tblLook w:val="04A0" w:firstRow="1" w:lastRow="0" w:firstColumn="1" w:lastColumn="0" w:noHBand="0" w:noVBand="1"/>
      </w:tblPr>
      <w:tblGrid>
        <w:gridCol w:w="1016"/>
        <w:gridCol w:w="5416"/>
        <w:gridCol w:w="2918"/>
      </w:tblGrid>
      <w:tr w:rsidR="00D929EE" w14:paraId="5EEABDCB" w14:textId="77777777" w:rsidTr="00D929EE">
        <w:tc>
          <w:tcPr>
            <w:tcW w:w="1032" w:type="dxa"/>
          </w:tcPr>
          <w:p w14:paraId="183FF5DD" w14:textId="77777777" w:rsidR="00D929EE" w:rsidRDefault="00D929EE" w:rsidP="001A2D9A">
            <w:pPr>
              <w:jc w:val="center"/>
              <w:rPr>
                <w:rFonts w:asciiTheme="minorHAnsi" w:hAnsiTheme="minorHAnsi" w:cstheme="minorHAnsi"/>
              </w:rPr>
            </w:pPr>
            <w:r>
              <w:rPr>
                <w:rFonts w:asciiTheme="minorHAnsi" w:hAnsiTheme="minorHAnsi" w:cstheme="minorHAnsi"/>
              </w:rPr>
              <w:t>Method</w:t>
            </w:r>
          </w:p>
        </w:tc>
        <w:tc>
          <w:tcPr>
            <w:tcW w:w="5056" w:type="dxa"/>
          </w:tcPr>
          <w:p w14:paraId="68C7D90D" w14:textId="77777777" w:rsidR="00D929EE" w:rsidRDefault="00D929EE" w:rsidP="001A2D9A">
            <w:pPr>
              <w:jc w:val="center"/>
              <w:rPr>
                <w:rFonts w:asciiTheme="minorHAnsi" w:hAnsiTheme="minorHAnsi" w:cstheme="minorHAnsi"/>
              </w:rPr>
            </w:pPr>
            <w:r>
              <w:rPr>
                <w:rFonts w:asciiTheme="minorHAnsi" w:hAnsiTheme="minorHAnsi" w:cstheme="minorHAnsi"/>
              </w:rPr>
              <w:t>URI</w:t>
            </w:r>
          </w:p>
        </w:tc>
        <w:tc>
          <w:tcPr>
            <w:tcW w:w="3262" w:type="dxa"/>
          </w:tcPr>
          <w:p w14:paraId="55DEC9A6" w14:textId="77777777" w:rsidR="00D929EE" w:rsidRDefault="00D929EE" w:rsidP="001A2D9A">
            <w:pPr>
              <w:jc w:val="center"/>
              <w:rPr>
                <w:rFonts w:asciiTheme="minorHAnsi" w:hAnsiTheme="minorHAnsi" w:cstheme="minorHAnsi"/>
              </w:rPr>
            </w:pPr>
            <w:r>
              <w:rPr>
                <w:rFonts w:asciiTheme="minorHAnsi" w:hAnsiTheme="minorHAnsi" w:cstheme="minorHAnsi"/>
              </w:rPr>
              <w:t>Description</w:t>
            </w:r>
          </w:p>
        </w:tc>
      </w:tr>
      <w:tr w:rsidR="00D929EE" w14:paraId="31AF4D3E" w14:textId="77777777" w:rsidTr="00D929EE">
        <w:tc>
          <w:tcPr>
            <w:tcW w:w="1032" w:type="dxa"/>
          </w:tcPr>
          <w:p w14:paraId="4849CBD5" w14:textId="77777777" w:rsidR="00D929EE" w:rsidRDefault="00D929EE" w:rsidP="001A2D9A">
            <w:pPr>
              <w:rPr>
                <w:rFonts w:asciiTheme="minorHAnsi" w:hAnsiTheme="minorHAnsi" w:cstheme="minorHAnsi"/>
              </w:rPr>
            </w:pPr>
            <w:r>
              <w:rPr>
                <w:rFonts w:asciiTheme="minorHAnsi" w:hAnsiTheme="minorHAnsi" w:cstheme="minorHAnsi"/>
              </w:rPr>
              <w:t>GET</w:t>
            </w:r>
          </w:p>
        </w:tc>
        <w:tc>
          <w:tcPr>
            <w:tcW w:w="5056" w:type="dxa"/>
          </w:tcPr>
          <w:p w14:paraId="521D9048" w14:textId="00884FD5" w:rsidR="00D929EE" w:rsidRDefault="0054537F" w:rsidP="001A2D9A">
            <w:pPr>
              <w:rPr>
                <w:rFonts w:asciiTheme="minorHAnsi" w:hAnsiTheme="minorHAnsi" w:cstheme="minorHAnsi"/>
              </w:rPr>
            </w:pPr>
            <w:hyperlink w:anchor="_List_storage_pool" w:history="1">
              <w:r w:rsidR="00D929EE" w:rsidRPr="005713CC">
                <w:rPr>
                  <w:rStyle w:val="af0"/>
                  <w:rFonts w:asciiTheme="minorHAnsi" w:hAnsiTheme="minorHAnsi" w:cstheme="minorHAnsi"/>
                </w:rPr>
                <w:t>/v1/{tenant_id}/storage_pools{/detail}{?query_string}</w:t>
              </w:r>
            </w:hyperlink>
          </w:p>
        </w:tc>
        <w:tc>
          <w:tcPr>
            <w:tcW w:w="3262" w:type="dxa"/>
          </w:tcPr>
          <w:p w14:paraId="5334F531" w14:textId="3E9D736C" w:rsidR="00D929EE" w:rsidRDefault="00D929EE" w:rsidP="00D929EE">
            <w:pPr>
              <w:rPr>
                <w:rFonts w:asciiTheme="minorHAnsi" w:hAnsiTheme="minorHAnsi" w:cstheme="minorHAnsi"/>
              </w:rPr>
            </w:pPr>
            <w:r>
              <w:rPr>
                <w:rFonts w:asciiTheme="minorHAnsi" w:hAnsiTheme="minorHAnsi" w:cstheme="minorHAnsi"/>
              </w:rPr>
              <w:t>Lists detail for all storage pools</w:t>
            </w:r>
          </w:p>
        </w:tc>
      </w:tr>
      <w:tr w:rsidR="00D929EE" w14:paraId="65474A94" w14:textId="77777777" w:rsidTr="00D929EE">
        <w:tc>
          <w:tcPr>
            <w:tcW w:w="1032" w:type="dxa"/>
          </w:tcPr>
          <w:p w14:paraId="2D330157" w14:textId="77777777" w:rsidR="00D929EE" w:rsidRDefault="00D929EE" w:rsidP="001A2D9A">
            <w:pPr>
              <w:rPr>
                <w:rFonts w:asciiTheme="minorHAnsi" w:hAnsiTheme="minorHAnsi" w:cstheme="minorHAnsi"/>
              </w:rPr>
            </w:pPr>
            <w:r>
              <w:rPr>
                <w:rFonts w:asciiTheme="minorHAnsi" w:hAnsiTheme="minorHAnsi" w:cstheme="minorHAnsi" w:hint="eastAsia"/>
              </w:rPr>
              <w:t>POST</w:t>
            </w:r>
          </w:p>
        </w:tc>
        <w:tc>
          <w:tcPr>
            <w:tcW w:w="5056" w:type="dxa"/>
          </w:tcPr>
          <w:p w14:paraId="18C73AD4" w14:textId="3D526D9A" w:rsidR="00D929EE" w:rsidRPr="0089560D" w:rsidRDefault="0054537F" w:rsidP="001A2D9A">
            <w:pPr>
              <w:rPr>
                <w:rFonts w:asciiTheme="minorHAnsi" w:hAnsiTheme="minorHAnsi" w:cstheme="minorHAnsi"/>
              </w:rPr>
            </w:pPr>
            <w:hyperlink w:anchor="_Add_cache_tier" w:history="1">
              <w:r w:rsidR="00D929EE" w:rsidRPr="005713CC">
                <w:rPr>
                  <w:rStyle w:val="af0"/>
                  <w:rFonts w:asciiTheme="minorHAnsi" w:hAnsiTheme="minorHAnsi" w:cstheme="minorHAnsi"/>
                </w:rPr>
                <w:t>/v1/{tenant_id}/storage_pools/add_cache_tier</w:t>
              </w:r>
            </w:hyperlink>
          </w:p>
        </w:tc>
        <w:tc>
          <w:tcPr>
            <w:tcW w:w="3262" w:type="dxa"/>
          </w:tcPr>
          <w:p w14:paraId="2E2890C9" w14:textId="14DB1F00" w:rsidR="00D929EE" w:rsidRDefault="00D929EE" w:rsidP="001A2D9A">
            <w:pPr>
              <w:rPr>
                <w:rFonts w:asciiTheme="minorHAnsi" w:hAnsiTheme="minorHAnsi" w:cstheme="minorHAnsi"/>
              </w:rPr>
            </w:pPr>
            <w:r>
              <w:rPr>
                <w:rFonts w:asciiTheme="minorHAnsi" w:hAnsiTheme="minorHAnsi" w:cstheme="minorHAnsi"/>
              </w:rPr>
              <w:t>Adds cache tier</w:t>
            </w:r>
          </w:p>
        </w:tc>
      </w:tr>
      <w:tr w:rsidR="00D929EE" w14:paraId="3FCAA7CB" w14:textId="77777777" w:rsidTr="00D929EE">
        <w:tc>
          <w:tcPr>
            <w:tcW w:w="1032" w:type="dxa"/>
          </w:tcPr>
          <w:p w14:paraId="7B050E9E" w14:textId="77777777" w:rsidR="00D929EE" w:rsidRDefault="00D929EE" w:rsidP="001A2D9A">
            <w:pPr>
              <w:rPr>
                <w:rFonts w:asciiTheme="minorHAnsi" w:hAnsiTheme="minorHAnsi" w:cstheme="minorHAnsi"/>
              </w:rPr>
            </w:pPr>
            <w:r>
              <w:rPr>
                <w:rFonts w:asciiTheme="minorHAnsi" w:hAnsiTheme="minorHAnsi" w:cstheme="minorHAnsi"/>
              </w:rPr>
              <w:t>POST</w:t>
            </w:r>
          </w:p>
        </w:tc>
        <w:tc>
          <w:tcPr>
            <w:tcW w:w="5056" w:type="dxa"/>
          </w:tcPr>
          <w:p w14:paraId="0C0EB119" w14:textId="7DC7FFBD" w:rsidR="00D929EE" w:rsidRDefault="0054537F" w:rsidP="001A2D9A">
            <w:pPr>
              <w:rPr>
                <w:rFonts w:asciiTheme="minorHAnsi" w:hAnsiTheme="minorHAnsi" w:cstheme="minorHAnsi"/>
              </w:rPr>
            </w:pPr>
            <w:hyperlink w:anchor="_Remove_cache_tier" w:history="1">
              <w:r w:rsidR="00D929EE" w:rsidRPr="005713CC">
                <w:rPr>
                  <w:rStyle w:val="af0"/>
                  <w:rFonts w:asciiTheme="minorHAnsi" w:hAnsiTheme="minorHAnsi" w:cstheme="minorHAnsi"/>
                </w:rPr>
                <w:t>/v1/{tenant_id }/storage_pools/remove_cache_tier</w:t>
              </w:r>
            </w:hyperlink>
          </w:p>
        </w:tc>
        <w:tc>
          <w:tcPr>
            <w:tcW w:w="3262" w:type="dxa"/>
          </w:tcPr>
          <w:p w14:paraId="2AACBC90" w14:textId="7C86A258" w:rsidR="00D929EE" w:rsidRDefault="00D929EE" w:rsidP="00D929EE">
            <w:pPr>
              <w:rPr>
                <w:rFonts w:asciiTheme="minorHAnsi" w:hAnsiTheme="minorHAnsi" w:cstheme="minorHAnsi"/>
              </w:rPr>
            </w:pPr>
            <w:r>
              <w:rPr>
                <w:rFonts w:asciiTheme="minorHAnsi" w:hAnsiTheme="minorHAnsi" w:cstheme="minorHAnsi"/>
              </w:rPr>
              <w:t>Removes cache tier</w:t>
            </w:r>
          </w:p>
        </w:tc>
      </w:tr>
      <w:tr w:rsidR="00D929EE" w14:paraId="6E2DDC22" w14:textId="77777777" w:rsidTr="00D929EE">
        <w:tc>
          <w:tcPr>
            <w:tcW w:w="1032" w:type="dxa"/>
          </w:tcPr>
          <w:p w14:paraId="5C93FB86" w14:textId="0ADF86A6" w:rsidR="00D929EE" w:rsidRDefault="00D6634C" w:rsidP="001A2D9A">
            <w:pPr>
              <w:rPr>
                <w:rFonts w:asciiTheme="minorHAnsi" w:hAnsiTheme="minorHAnsi" w:cstheme="minorHAnsi"/>
              </w:rPr>
            </w:pPr>
            <w:r>
              <w:rPr>
                <w:rFonts w:asciiTheme="minorHAnsi" w:hAnsiTheme="minorHAnsi" w:cstheme="minorHAnsi"/>
              </w:rPr>
              <w:t>GET</w:t>
            </w:r>
          </w:p>
        </w:tc>
        <w:tc>
          <w:tcPr>
            <w:tcW w:w="5056" w:type="dxa"/>
          </w:tcPr>
          <w:p w14:paraId="34252949" w14:textId="19C5AD94" w:rsidR="00D929EE" w:rsidRDefault="0054537F" w:rsidP="001A2D9A">
            <w:pPr>
              <w:rPr>
                <w:rFonts w:asciiTheme="minorHAnsi" w:hAnsiTheme="minorHAnsi" w:cstheme="minorHAnsi"/>
              </w:rPr>
            </w:pPr>
            <w:hyperlink w:anchor="_Ec_profiles" w:history="1">
              <w:r w:rsidR="00D929EE" w:rsidRPr="005713CC">
                <w:rPr>
                  <w:rStyle w:val="af0"/>
                  <w:rFonts w:asciiTheme="minorHAnsi" w:hAnsiTheme="minorHAnsi" w:cstheme="minorHAnsi"/>
                </w:rPr>
                <w:t>/v1/{tenant_id }/storage_pools/ec_profiles</w:t>
              </w:r>
            </w:hyperlink>
          </w:p>
        </w:tc>
        <w:tc>
          <w:tcPr>
            <w:tcW w:w="3262" w:type="dxa"/>
          </w:tcPr>
          <w:p w14:paraId="10AD94B0" w14:textId="7C9AC164" w:rsidR="00D929EE" w:rsidRDefault="00D6634C" w:rsidP="001A2D9A">
            <w:pPr>
              <w:rPr>
                <w:rFonts w:asciiTheme="minorHAnsi" w:hAnsiTheme="minorHAnsi" w:cstheme="minorHAnsi"/>
              </w:rPr>
            </w:pPr>
            <w:r>
              <w:rPr>
                <w:rFonts w:asciiTheme="minorHAnsi" w:hAnsiTheme="minorHAnsi" w:cstheme="minorHAnsi"/>
              </w:rPr>
              <w:t>Lists all</w:t>
            </w:r>
            <w:r w:rsidR="00D929EE">
              <w:rPr>
                <w:rFonts w:asciiTheme="minorHAnsi" w:hAnsiTheme="minorHAnsi" w:cstheme="minorHAnsi"/>
              </w:rPr>
              <w:t xml:space="preserve"> ec profiles</w:t>
            </w:r>
          </w:p>
        </w:tc>
      </w:tr>
      <w:tr w:rsidR="00D929EE" w14:paraId="278B1C3F" w14:textId="77777777" w:rsidTr="00D929EE">
        <w:tc>
          <w:tcPr>
            <w:tcW w:w="1032" w:type="dxa"/>
          </w:tcPr>
          <w:p w14:paraId="7062E708" w14:textId="77777777" w:rsidR="00D929EE" w:rsidRDefault="00D929EE" w:rsidP="001A2D9A">
            <w:pPr>
              <w:rPr>
                <w:rFonts w:asciiTheme="minorHAnsi" w:hAnsiTheme="minorHAnsi" w:cstheme="minorHAnsi"/>
              </w:rPr>
            </w:pPr>
            <w:r>
              <w:rPr>
                <w:rFonts w:asciiTheme="minorHAnsi" w:hAnsiTheme="minorHAnsi" w:cstheme="minorHAnsi"/>
              </w:rPr>
              <w:t>POST</w:t>
            </w:r>
          </w:p>
        </w:tc>
        <w:tc>
          <w:tcPr>
            <w:tcW w:w="5056" w:type="dxa"/>
          </w:tcPr>
          <w:p w14:paraId="1D46004A" w14:textId="38E23BAE" w:rsidR="00D929EE" w:rsidRDefault="0054537F" w:rsidP="001A2D9A">
            <w:pPr>
              <w:rPr>
                <w:rFonts w:asciiTheme="minorHAnsi" w:hAnsiTheme="minorHAnsi" w:cstheme="minorHAnsi"/>
              </w:rPr>
            </w:pPr>
            <w:hyperlink w:anchor="_Create_storage_pool" w:history="1">
              <w:r w:rsidR="00D929EE" w:rsidRPr="005713CC">
                <w:rPr>
                  <w:rStyle w:val="af0"/>
                  <w:rFonts w:asciiTheme="minorHAnsi" w:hAnsiTheme="minorHAnsi" w:cstheme="minorHAnsi"/>
                </w:rPr>
                <w:t>/v1/{tenant_id }/storage_pools/create</w:t>
              </w:r>
            </w:hyperlink>
          </w:p>
        </w:tc>
        <w:tc>
          <w:tcPr>
            <w:tcW w:w="3262" w:type="dxa"/>
          </w:tcPr>
          <w:p w14:paraId="2185DD64" w14:textId="15479587" w:rsidR="00D929EE" w:rsidRDefault="00D929EE" w:rsidP="001A2D9A">
            <w:pPr>
              <w:rPr>
                <w:rFonts w:asciiTheme="minorHAnsi" w:hAnsiTheme="minorHAnsi" w:cstheme="minorHAnsi"/>
              </w:rPr>
            </w:pPr>
            <w:r>
              <w:rPr>
                <w:rFonts w:asciiTheme="minorHAnsi" w:hAnsiTheme="minorHAnsi" w:cstheme="minorHAnsi"/>
              </w:rPr>
              <w:t>Creates storage pool</w:t>
            </w:r>
          </w:p>
        </w:tc>
      </w:tr>
      <w:tr w:rsidR="0049337B" w14:paraId="73672635" w14:textId="77777777" w:rsidTr="0049337B">
        <w:tc>
          <w:tcPr>
            <w:tcW w:w="985" w:type="dxa"/>
          </w:tcPr>
          <w:p w14:paraId="74582139" w14:textId="77777777" w:rsidR="0049337B" w:rsidRDefault="0049337B" w:rsidP="0049337B">
            <w:pPr>
              <w:rPr>
                <w:rFonts w:asciiTheme="minorHAnsi" w:hAnsiTheme="minorHAnsi" w:cstheme="minorHAnsi"/>
              </w:rPr>
            </w:pPr>
            <w:r>
              <w:rPr>
                <w:rFonts w:asciiTheme="minorHAnsi" w:hAnsiTheme="minorHAnsi" w:cstheme="minorHAnsi"/>
              </w:rPr>
              <w:t>GET</w:t>
            </w:r>
          </w:p>
        </w:tc>
        <w:tc>
          <w:tcPr>
            <w:tcW w:w="5490" w:type="dxa"/>
          </w:tcPr>
          <w:p w14:paraId="73FF7480" w14:textId="40F87EB4" w:rsidR="0049337B" w:rsidRDefault="0054537F" w:rsidP="0049337B">
            <w:pPr>
              <w:rPr>
                <w:rFonts w:asciiTheme="minorHAnsi" w:hAnsiTheme="minorHAnsi" w:cstheme="minorHAnsi"/>
              </w:rPr>
            </w:pPr>
            <w:hyperlink w:anchor="_Get_storage_pool" w:history="1">
              <w:r w:rsidR="0049337B" w:rsidRPr="003026CD">
                <w:rPr>
                  <w:rStyle w:val="af0"/>
                  <w:rFonts w:asciiTheme="minorHAnsi" w:hAnsiTheme="minorHAnsi" w:cstheme="minorHAnsi"/>
                </w:rPr>
                <w:t>/v1/{tenant_id }/storage_pools/{pool_id}</w:t>
              </w:r>
            </w:hyperlink>
          </w:p>
        </w:tc>
        <w:tc>
          <w:tcPr>
            <w:tcW w:w="2875" w:type="dxa"/>
          </w:tcPr>
          <w:p w14:paraId="2A2548D0" w14:textId="77777777" w:rsidR="0049337B" w:rsidRDefault="0049337B" w:rsidP="0049337B">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bl>
    <w:p w14:paraId="4F397E1F" w14:textId="77777777" w:rsidR="00D929EE" w:rsidRDefault="00D929EE">
      <w:pPr>
        <w:spacing w:before="0" w:after="0" w:line="240" w:lineRule="auto"/>
      </w:pPr>
      <w:r>
        <w:br w:type="page"/>
      </w:r>
    </w:p>
    <w:p w14:paraId="4A05DF17" w14:textId="2244921A" w:rsidR="00901806" w:rsidRDefault="00901806" w:rsidP="00901806">
      <w:pPr>
        <w:pStyle w:val="4"/>
        <w:rPr>
          <w:rFonts w:asciiTheme="minorHAnsi" w:hAnsiTheme="minorHAnsi" w:cstheme="minorHAnsi"/>
          <w:color w:val="0070C0"/>
          <w:sz w:val="32"/>
          <w:szCs w:val="32"/>
        </w:rPr>
      </w:pPr>
      <w:bookmarkStart w:id="115" w:name="_List_storage_pool"/>
      <w:bookmarkEnd w:id="115"/>
      <w:r w:rsidRPr="009B6FB9">
        <w:rPr>
          <w:rFonts w:asciiTheme="minorHAnsi" w:hAnsiTheme="minorHAnsi" w:cstheme="minorHAnsi"/>
          <w:color w:val="0070C0"/>
          <w:sz w:val="32"/>
          <w:szCs w:val="32"/>
        </w:rPr>
        <w:lastRenderedPageBreak/>
        <w:t>List</w:t>
      </w:r>
      <w:r w:rsidR="0049337B">
        <w:rPr>
          <w:rFonts w:asciiTheme="minorHAnsi" w:hAnsiTheme="minorHAnsi" w:cstheme="minorHAnsi"/>
          <w:color w:val="0070C0"/>
          <w:sz w:val="32"/>
          <w:szCs w:val="32"/>
        </w:rPr>
        <w:t xml:space="preserve"> storage </w:t>
      </w:r>
      <w:r w:rsidR="005713CC">
        <w:rPr>
          <w:rFonts w:asciiTheme="minorHAnsi" w:hAnsiTheme="minorHAnsi" w:cstheme="minorHAnsi"/>
          <w:color w:val="0070C0"/>
          <w:sz w:val="32"/>
          <w:szCs w:val="32"/>
        </w:rPr>
        <w:t>pool</w:t>
      </w:r>
      <w:r w:rsidR="0049337B">
        <w:rPr>
          <w:rFonts w:asciiTheme="minorHAnsi" w:hAnsiTheme="minorHAnsi" w:cstheme="minorHAnsi"/>
          <w:color w:val="0070C0"/>
          <w:sz w:val="32"/>
          <w:szCs w:val="32"/>
        </w:rPr>
        <w:t>s</w:t>
      </w:r>
    </w:p>
    <w:tbl>
      <w:tblPr>
        <w:tblStyle w:val="af1"/>
        <w:tblW w:w="0" w:type="auto"/>
        <w:tblLook w:val="04A0" w:firstRow="1" w:lastRow="0" w:firstColumn="1" w:lastColumn="0" w:noHBand="0" w:noVBand="1"/>
      </w:tblPr>
      <w:tblGrid>
        <w:gridCol w:w="1032"/>
        <w:gridCol w:w="5056"/>
        <w:gridCol w:w="3262"/>
      </w:tblGrid>
      <w:tr w:rsidR="009B6FB9" w14:paraId="15F7DC81" w14:textId="77777777" w:rsidTr="001A2D9A">
        <w:tc>
          <w:tcPr>
            <w:tcW w:w="1032" w:type="dxa"/>
          </w:tcPr>
          <w:p w14:paraId="6827BBA8" w14:textId="77777777" w:rsidR="009B6FB9" w:rsidRDefault="009B6FB9" w:rsidP="001A2D9A">
            <w:pPr>
              <w:jc w:val="center"/>
              <w:rPr>
                <w:rFonts w:asciiTheme="minorHAnsi" w:hAnsiTheme="minorHAnsi" w:cstheme="minorHAnsi"/>
              </w:rPr>
            </w:pPr>
            <w:r>
              <w:rPr>
                <w:rFonts w:asciiTheme="minorHAnsi" w:hAnsiTheme="minorHAnsi" w:cstheme="minorHAnsi"/>
              </w:rPr>
              <w:t>Method</w:t>
            </w:r>
          </w:p>
        </w:tc>
        <w:tc>
          <w:tcPr>
            <w:tcW w:w="5056" w:type="dxa"/>
          </w:tcPr>
          <w:p w14:paraId="57570335" w14:textId="77777777" w:rsidR="009B6FB9" w:rsidRDefault="009B6FB9" w:rsidP="001A2D9A">
            <w:pPr>
              <w:jc w:val="center"/>
              <w:rPr>
                <w:rFonts w:asciiTheme="minorHAnsi" w:hAnsiTheme="minorHAnsi" w:cstheme="minorHAnsi"/>
              </w:rPr>
            </w:pPr>
            <w:r>
              <w:rPr>
                <w:rFonts w:asciiTheme="minorHAnsi" w:hAnsiTheme="minorHAnsi" w:cstheme="minorHAnsi"/>
              </w:rPr>
              <w:t>URI</w:t>
            </w:r>
          </w:p>
        </w:tc>
        <w:tc>
          <w:tcPr>
            <w:tcW w:w="3262" w:type="dxa"/>
          </w:tcPr>
          <w:p w14:paraId="4022E6AA" w14:textId="77777777" w:rsidR="009B6FB9" w:rsidRDefault="009B6FB9" w:rsidP="001A2D9A">
            <w:pPr>
              <w:jc w:val="center"/>
              <w:rPr>
                <w:rFonts w:asciiTheme="minorHAnsi" w:hAnsiTheme="minorHAnsi" w:cstheme="minorHAnsi"/>
              </w:rPr>
            </w:pPr>
            <w:r>
              <w:rPr>
                <w:rFonts w:asciiTheme="minorHAnsi" w:hAnsiTheme="minorHAnsi" w:cstheme="minorHAnsi"/>
              </w:rPr>
              <w:t>Description</w:t>
            </w:r>
          </w:p>
        </w:tc>
      </w:tr>
      <w:tr w:rsidR="009B6FB9" w14:paraId="605ED684" w14:textId="77777777" w:rsidTr="001A2D9A">
        <w:tc>
          <w:tcPr>
            <w:tcW w:w="1032" w:type="dxa"/>
          </w:tcPr>
          <w:p w14:paraId="60D3050C" w14:textId="77777777" w:rsidR="009B6FB9" w:rsidRDefault="009B6FB9" w:rsidP="001A2D9A">
            <w:pPr>
              <w:rPr>
                <w:rFonts w:asciiTheme="minorHAnsi" w:hAnsiTheme="minorHAnsi" w:cstheme="minorHAnsi"/>
              </w:rPr>
            </w:pPr>
            <w:r>
              <w:rPr>
                <w:rFonts w:asciiTheme="minorHAnsi" w:hAnsiTheme="minorHAnsi" w:cstheme="minorHAnsi"/>
              </w:rPr>
              <w:t>GET</w:t>
            </w:r>
          </w:p>
        </w:tc>
        <w:tc>
          <w:tcPr>
            <w:tcW w:w="5056" w:type="dxa"/>
          </w:tcPr>
          <w:p w14:paraId="1A758271" w14:textId="77777777" w:rsidR="009B6FB9" w:rsidRDefault="009B6FB9" w:rsidP="001A2D9A">
            <w:pPr>
              <w:rPr>
                <w:rFonts w:asciiTheme="minorHAnsi" w:hAnsiTheme="minorHAnsi" w:cstheme="minorHAnsi"/>
              </w:rPr>
            </w:pPr>
            <w:r>
              <w:rPr>
                <w:rFonts w:asciiTheme="minorHAnsi" w:hAnsiTheme="minorHAnsi" w:cstheme="minorHAnsi"/>
              </w:rPr>
              <w:t>/v1/{tenant_id}/storage_pools{/detail}{?query_string}</w:t>
            </w:r>
          </w:p>
        </w:tc>
        <w:tc>
          <w:tcPr>
            <w:tcW w:w="3262" w:type="dxa"/>
          </w:tcPr>
          <w:p w14:paraId="2919DDCD" w14:textId="77777777" w:rsidR="009B6FB9" w:rsidRDefault="009B6FB9" w:rsidP="001A2D9A">
            <w:pPr>
              <w:rPr>
                <w:rFonts w:asciiTheme="minorHAnsi" w:hAnsiTheme="minorHAnsi" w:cstheme="minorHAnsi"/>
              </w:rPr>
            </w:pPr>
            <w:r>
              <w:rPr>
                <w:rFonts w:asciiTheme="minorHAnsi" w:hAnsiTheme="minorHAnsi" w:cstheme="minorHAnsi"/>
              </w:rPr>
              <w:t>Lists detail for all storage pools</w:t>
            </w:r>
          </w:p>
        </w:tc>
      </w:tr>
    </w:tbl>
    <w:p w14:paraId="274E55B0" w14:textId="77777777" w:rsidR="009B6FB9" w:rsidRDefault="009B6FB9" w:rsidP="009B6FB9">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5B4BB417" w14:textId="61CCB365" w:rsidR="009B6FB9" w:rsidRDefault="009B6FB9" w:rsidP="009B6FB9">
      <w:pPr>
        <w:pStyle w:val="5"/>
      </w:pPr>
      <w:r>
        <w:t>Request</w:t>
      </w:r>
    </w:p>
    <w:p w14:paraId="5F10AF32" w14:textId="57CBF49C" w:rsidR="009B6FB9" w:rsidRDefault="009B6FB9" w:rsidP="009B6FB9">
      <w:r>
        <w:t xml:space="preserve">This table shows the URI parameters for the </w:t>
      </w:r>
      <w:r w:rsidR="00DD2CCA">
        <w:t>list storage pools</w:t>
      </w:r>
      <w:r>
        <w:t xml:space="preserve"> request:</w:t>
      </w:r>
    </w:p>
    <w:tbl>
      <w:tblPr>
        <w:tblStyle w:val="af1"/>
        <w:tblW w:w="0" w:type="auto"/>
        <w:tblLook w:val="04A0" w:firstRow="1" w:lastRow="0" w:firstColumn="1" w:lastColumn="0" w:noHBand="0" w:noVBand="1"/>
      </w:tblPr>
      <w:tblGrid>
        <w:gridCol w:w="2605"/>
        <w:gridCol w:w="1710"/>
        <w:gridCol w:w="5035"/>
      </w:tblGrid>
      <w:tr w:rsidR="009B6FB9" w14:paraId="26468B4E" w14:textId="77777777" w:rsidTr="001A2D9A">
        <w:tc>
          <w:tcPr>
            <w:tcW w:w="2605" w:type="dxa"/>
          </w:tcPr>
          <w:p w14:paraId="1E1E02E8" w14:textId="77777777" w:rsidR="009B6FB9" w:rsidRDefault="009B6FB9" w:rsidP="001A2D9A">
            <w:pPr>
              <w:jc w:val="center"/>
            </w:pPr>
            <w:r>
              <w:t>Name</w:t>
            </w:r>
          </w:p>
        </w:tc>
        <w:tc>
          <w:tcPr>
            <w:tcW w:w="1710" w:type="dxa"/>
          </w:tcPr>
          <w:p w14:paraId="00624DC9" w14:textId="77777777" w:rsidR="009B6FB9" w:rsidRDefault="009B6FB9" w:rsidP="001A2D9A">
            <w:pPr>
              <w:jc w:val="center"/>
            </w:pPr>
            <w:r>
              <w:t>Type</w:t>
            </w:r>
          </w:p>
        </w:tc>
        <w:tc>
          <w:tcPr>
            <w:tcW w:w="5035" w:type="dxa"/>
          </w:tcPr>
          <w:p w14:paraId="564EC0C8" w14:textId="77777777" w:rsidR="009B6FB9" w:rsidRDefault="009B6FB9" w:rsidP="001A2D9A">
            <w:pPr>
              <w:jc w:val="center"/>
            </w:pPr>
            <w:r>
              <w:t>Description</w:t>
            </w:r>
          </w:p>
        </w:tc>
      </w:tr>
      <w:tr w:rsidR="009B6FB9" w14:paraId="393144D6" w14:textId="77777777" w:rsidTr="001A2D9A">
        <w:tc>
          <w:tcPr>
            <w:tcW w:w="2605" w:type="dxa"/>
          </w:tcPr>
          <w:p w14:paraId="7B5AFE9B" w14:textId="77777777" w:rsidR="009B6FB9" w:rsidRDefault="009B6FB9" w:rsidP="001A2D9A">
            <w:r>
              <w:t>{tenant_id}</w:t>
            </w:r>
          </w:p>
        </w:tc>
        <w:tc>
          <w:tcPr>
            <w:tcW w:w="1710" w:type="dxa"/>
          </w:tcPr>
          <w:p w14:paraId="6CE68741" w14:textId="77777777" w:rsidR="009B6FB9" w:rsidRDefault="009B6FB9" w:rsidP="001A2D9A">
            <w:r>
              <w:t>UUID</w:t>
            </w:r>
          </w:p>
        </w:tc>
        <w:tc>
          <w:tcPr>
            <w:tcW w:w="5035" w:type="dxa"/>
          </w:tcPr>
          <w:p w14:paraId="62DFA7B2" w14:textId="77777777" w:rsidR="009B6FB9" w:rsidRDefault="009B6FB9" w:rsidP="001A2D9A">
            <w:r w:rsidRPr="00AC1588">
              <w:t>The UUID of the tenant in a multi-tenancy cloud.</w:t>
            </w:r>
          </w:p>
        </w:tc>
      </w:tr>
      <w:tr w:rsidR="009B6FB9" w14:paraId="5321AD37" w14:textId="77777777" w:rsidTr="001A2D9A">
        <w:tc>
          <w:tcPr>
            <w:tcW w:w="2605" w:type="dxa"/>
          </w:tcPr>
          <w:p w14:paraId="322A922C" w14:textId="77777777" w:rsidR="009B6FB9" w:rsidRDefault="009B6FB9" w:rsidP="001A2D9A">
            <w:r>
              <w:t>{/detail}</w:t>
            </w:r>
          </w:p>
        </w:tc>
        <w:tc>
          <w:tcPr>
            <w:tcW w:w="1710" w:type="dxa"/>
          </w:tcPr>
          <w:p w14:paraId="26365FF4" w14:textId="77777777" w:rsidR="009B6FB9" w:rsidRDefault="009B6FB9" w:rsidP="001A2D9A">
            <w:r>
              <w:t>--</w:t>
            </w:r>
          </w:p>
        </w:tc>
        <w:tc>
          <w:tcPr>
            <w:tcW w:w="5035" w:type="dxa"/>
          </w:tcPr>
          <w:p w14:paraId="0F0BCF70" w14:textId="77777777" w:rsidR="009B6FB9" w:rsidRPr="00AC1588" w:rsidRDefault="009B6FB9" w:rsidP="001A2D9A">
            <w:r>
              <w:t>If using detail, then the return info will be detailed.</w:t>
            </w:r>
          </w:p>
        </w:tc>
      </w:tr>
      <w:tr w:rsidR="009B6FB9" w14:paraId="4A385665" w14:textId="77777777" w:rsidTr="001A2D9A">
        <w:tc>
          <w:tcPr>
            <w:tcW w:w="2605" w:type="dxa"/>
          </w:tcPr>
          <w:p w14:paraId="4DFEF34B" w14:textId="77777777" w:rsidR="009B6FB9" w:rsidRDefault="009B6FB9" w:rsidP="001A2D9A">
            <w:r>
              <w:t>{?query_string}</w:t>
            </w:r>
          </w:p>
        </w:tc>
        <w:tc>
          <w:tcPr>
            <w:tcW w:w="1710" w:type="dxa"/>
          </w:tcPr>
          <w:p w14:paraId="48C855B1" w14:textId="77777777" w:rsidR="009B6FB9" w:rsidRDefault="009B6FB9" w:rsidP="001A2D9A">
            <w:r>
              <w:t>--</w:t>
            </w:r>
          </w:p>
        </w:tc>
        <w:tc>
          <w:tcPr>
            <w:tcW w:w="5035" w:type="dxa"/>
          </w:tcPr>
          <w:p w14:paraId="488C5226" w14:textId="2432E6F8" w:rsidR="009B6FB9" w:rsidRPr="00AC1588" w:rsidRDefault="009B6FB9" w:rsidP="009B6FB9">
            <w:r>
              <w:t>The query string to filter storage pool.</w:t>
            </w:r>
          </w:p>
        </w:tc>
      </w:tr>
    </w:tbl>
    <w:p w14:paraId="65D63771" w14:textId="4FD371B7" w:rsidR="00901806" w:rsidRDefault="009B6FB9" w:rsidP="009B6FB9">
      <w:pPr>
        <w:rPr>
          <w:rFonts w:asciiTheme="minorHAnsi" w:hAnsiTheme="minorHAnsi" w:cstheme="minorHAnsi"/>
        </w:rPr>
      </w:pPr>
      <w:r w:rsidRPr="00E6524E">
        <w:rPr>
          <w:rFonts w:asciiTheme="minorHAnsi" w:hAnsiTheme="minorHAnsi" w:cstheme="minorHAnsi"/>
        </w:rPr>
        <w:t>This operation does not accept a request body.</w:t>
      </w:r>
    </w:p>
    <w:p w14:paraId="6619DF3D" w14:textId="07BAB78B" w:rsidR="00901806" w:rsidRDefault="009B6FB9" w:rsidP="009B6FB9">
      <w:pPr>
        <w:pStyle w:val="5"/>
      </w:pPr>
      <w:r>
        <w:t>Response</w:t>
      </w:r>
    </w:p>
    <w:p w14:paraId="55599B63" w14:textId="61D04E54" w:rsidR="009B6FB9" w:rsidRPr="00593125" w:rsidRDefault="009B6FB9" w:rsidP="009B6FB9">
      <w:pPr>
        <w:rPr>
          <w:b/>
          <w:sz w:val="24"/>
        </w:rPr>
      </w:pPr>
      <w:r w:rsidRPr="00EB21A2">
        <w:rPr>
          <w:b/>
          <w:sz w:val="24"/>
        </w:rPr>
        <w:t>Examp</w:t>
      </w:r>
      <w:r w:rsidR="008F7F41">
        <w:rPr>
          <w:b/>
          <w:sz w:val="24"/>
        </w:rPr>
        <w:t>le 2.51</w:t>
      </w:r>
      <w:r w:rsidR="00DD2CCA">
        <w:rPr>
          <w:b/>
          <w:sz w:val="24"/>
        </w:rPr>
        <w:t>.</w:t>
      </w:r>
      <w:r w:rsidRPr="00EB21A2">
        <w:rPr>
          <w:b/>
          <w:sz w:val="24"/>
        </w:rPr>
        <w:t xml:space="preserve"> </w:t>
      </w:r>
      <w:r>
        <w:rPr>
          <w:b/>
          <w:sz w:val="24"/>
        </w:rPr>
        <w:t>List storage pools</w:t>
      </w:r>
      <w:r w:rsidRPr="00EB21A2">
        <w:rPr>
          <w:b/>
          <w:sz w:val="24"/>
        </w:rPr>
        <w:t xml:space="preserve">: JSON </w:t>
      </w:r>
      <w:r>
        <w:rPr>
          <w:b/>
          <w:sz w:val="24"/>
        </w:rPr>
        <w:t>response</w:t>
      </w:r>
    </w:p>
    <w:p w14:paraId="4E7289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w:t>
      </w:r>
    </w:p>
    <w:p w14:paraId="1B0109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 [</w:t>
      </w:r>
    </w:p>
    <w:p w14:paraId="11D723F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058A61E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"status": "running",</w:t>
      </w:r>
    </w:p>
    <w:p w14:paraId="28DA280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543EFB0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0F30E48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61BBF69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02F0001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4C40F24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"2015-10-28T11:12:57.000000",</w:t>
      </w:r>
    </w:p>
    <w:p w14:paraId="729CAD1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7FAA68B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null,</w:t>
      </w:r>
    </w:p>
    <w:p w14:paraId="4780D27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34179EF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"SYSTEM",</w:t>
      </w:r>
    </w:p>
    <w:p w14:paraId="093A1AE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15262FF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"ceph",</w:t>
      </w:r>
    </w:p>
    <w:p w14:paraId="7509C9E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0,</w:t>
      </w:r>
    </w:p>
    <w:p w14:paraId="13927F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762C659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1,</w:t>
      </w:r>
    </w:p>
    <w:p w14:paraId="2042B0D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398717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0E9E4D5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6A09DE6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"name": "rbd",</w:t>
      </w:r>
    </w:p>
    <w:p w14:paraId="17A58FB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45878D8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7C4DBF1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4DA905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683F8E2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2,</w:t>
      </w:r>
    </w:p>
    <w:p w14:paraId="693E934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20A46AA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5E9C3F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2B2C44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"storageGroup": "performance",</w:t>
      </w:r>
    </w:p>
    <w:p w14:paraId="5C3C38A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0D56883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2,</w:t>
      </w:r>
    </w:p>
    <w:p w14:paraId="4BB51B4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7DE5009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166,</w:t>
      </w:r>
    </w:p>
    <w:p w14:paraId="55553DE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4233DF7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5B0FD1C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08F0D14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1999A44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"status": "running",</w:t>
      </w:r>
    </w:p>
    <w:p w14:paraId="363F171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2D64F5F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153DCCB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7EE27DB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51FDA00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09F148E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"2015-10-28T11:12:57.000000",</w:t>
      </w:r>
    </w:p>
    <w:p w14:paraId="08873C7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472638B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null,</w:t>
      </w:r>
    </w:p>
    <w:p w14:paraId="205B1F9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62D7025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"SYSTEM",</w:t>
      </w:r>
    </w:p>
    <w:p w14:paraId="6D82EAA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5270D0F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"ceph",</w:t>
      </w:r>
    </w:p>
    <w:p w14:paraId="4D0DC53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45,</w:t>
      </w:r>
    </w:p>
    <w:p w14:paraId="2454746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5702529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2,</w:t>
      </w:r>
    </w:p>
    <w:p w14:paraId="0F26FCB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65B8CE9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7DDB65B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64D9903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"name": "data",</w:t>
      </w:r>
    </w:p>
    <w:p w14:paraId="097E887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5646FC9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7C54731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4ECFEB1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197B5C0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0,</w:t>
      </w:r>
    </w:p>
    <w:p w14:paraId="2C863D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4F70F1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050B021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125C9F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"storageGroup": "performance",</w:t>
      </w:r>
    </w:p>
    <w:p w14:paraId="0659F57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442BCCA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0,</w:t>
      </w:r>
    </w:p>
    <w:p w14:paraId="5F56C90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1F6B11B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133,</w:t>
      </w:r>
    </w:p>
    <w:p w14:paraId="69949E0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05807ED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2D8ECC5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5A41A4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2355A6D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"status": "running",</w:t>
      </w:r>
    </w:p>
    <w:p w14:paraId="27EDF3E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6EB293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257,</w:t>
      </w:r>
    </w:p>
    <w:p w14:paraId="53C1158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0,</w:t>
      </w:r>
    </w:p>
    <w:p w14:paraId="3164670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73D0BF0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2A3E0AD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"2015-10-28T11:12:57.000000",</w:t>
      </w:r>
    </w:p>
    <w:p w14:paraId="2932F86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2371666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null,</w:t>
      </w:r>
    </w:p>
    <w:p w14:paraId="50718FF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2FAC28A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"SYSTEM",</w:t>
      </w:r>
    </w:p>
    <w:p w14:paraId="7AA0848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7B09248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"ceph",</w:t>
      </w:r>
    </w:p>
    <w:p w14:paraId="28CB480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0,</w:t>
      </w:r>
    </w:p>
    <w:p w14:paraId="1998020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779372B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3,</w:t>
      </w:r>
    </w:p>
    <w:p w14:paraId="6EA4564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318DE6F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2BE336A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46B3733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"name": "metadata",</w:t>
      </w:r>
    </w:p>
    <w:p w14:paraId="6D58C03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00D26AF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235DC10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5EC2C7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19,</w:t>
      </w:r>
    </w:p>
    <w:p w14:paraId="71672B5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1,</w:t>
      </w:r>
    </w:p>
    <w:p w14:paraId="1DF7789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9D9D84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7549ED3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null,</w:t>
      </w:r>
    </w:p>
    <w:p w14:paraId="301E01E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"storageGroup": "performance",</w:t>
      </w:r>
    </w:p>
    <w:p w14:paraId="0A3C4AF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4615DC1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1,</w:t>
      </w:r>
    </w:p>
    <w:p w14:paraId="4FA88AA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0FDC535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133,</w:t>
      </w:r>
    </w:p>
    <w:p w14:paraId="12769B5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6B32CEF8"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1867</w:t>
      </w:r>
    </w:p>
    <w:p w14:paraId="173AE2E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4920680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7B449F4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lastRenderedPageBreak/>
        <w:t xml:space="preserve">            "status": "running",</w:t>
      </w:r>
    </w:p>
    <w:p w14:paraId="129F377E"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"num_write_kb": 0,</w:t>
      </w:r>
    </w:p>
    <w:p w14:paraId="0120A86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"write_bytes_sec": null,</w:t>
      </w:r>
    </w:p>
    <w:p w14:paraId="5CE84F4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"op_per_sec": null,</w:t>
      </w:r>
    </w:p>
    <w:p w14:paraId="57363FE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"updated_at": "2015-10-28 16:39:24",</w:t>
      </w:r>
    </w:p>
    <w:p w14:paraId="573EF99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"num_objects_degraded": 0,</w:t>
      </w:r>
    </w:p>
    <w:p w14:paraId="25FA83FB"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"createdDate": "2015-10-28T15:53:49.000000",</w:t>
      </w:r>
    </w:p>
    <w:p w14:paraId="16A5F16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"clusterId": 1,</w:t>
      </w:r>
    </w:p>
    <w:p w14:paraId="772ABF4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"quota": 1,</w:t>
      </w:r>
    </w:p>
    <w:p w14:paraId="3DF7FB5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"replica_storage_group": null,</w:t>
      </w:r>
    </w:p>
    <w:p w14:paraId="6D72845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"tag": "vsm",</w:t>
      </w:r>
    </w:p>
    <w:p w14:paraId="5D4BAC8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 0,</w:t>
      </w:r>
    </w:p>
    <w:p w14:paraId="3B25EC5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"createdBy": "VSM",</w:t>
      </w:r>
    </w:p>
    <w:p w14:paraId="38E89BC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"crashRelayInterval": 0,</w:t>
      </w:r>
    </w:p>
    <w:p w14:paraId="4EACD06C"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"pgpNum": 133,</w:t>
      </w:r>
    </w:p>
    <w:p w14:paraId="56C4A2BD"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"id": 4,</w:t>
      </w:r>
    </w:p>
    <w:p w14:paraId="50A40EE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"size": 3,</w:t>
      </w:r>
    </w:p>
    <w:p w14:paraId="40DC1FB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"num_objects_unfound": 0,</w:t>
      </w:r>
    </w:p>
    <w:p w14:paraId="57B87B2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"crushRuleset": 0,</w:t>
      </w:r>
    </w:p>
    <w:p w14:paraId="5B5872C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"name": "testp1",</w:t>
      </w:r>
    </w:p>
    <w:p w14:paraId="6B39568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"num_object_clones": 0,</w:t>
      </w:r>
    </w:p>
    <w:p w14:paraId="11B93F07"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"cache_tier_status": null,</w:t>
      </w:r>
    </w:p>
    <w:p w14:paraId="0AB3BC3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"recipeId": null,</w:t>
      </w:r>
    </w:p>
    <w:p w14:paraId="2C479D09"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"num_objects": 0,</w:t>
      </w:r>
    </w:p>
    <w:p w14:paraId="5260381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"pool_id": 3,</w:t>
      </w:r>
    </w:p>
    <w:p w14:paraId="505396D4"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"num_read_kb": 0,</w:t>
      </w:r>
    </w:p>
    <w:p w14:paraId="31CE14C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"minSize": 2,</w:t>
      </w:r>
    </w:p>
    <w:p w14:paraId="49FF5D3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"erasure_code_status": "",</w:t>
      </w:r>
    </w:p>
    <w:p w14:paraId="64A737A1"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"storageGroup": "performance",</w:t>
      </w:r>
    </w:p>
    <w:p w14:paraId="7E0E0DFA"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"ruleset": null,</w:t>
      </w:r>
    </w:p>
    <w:p w14:paraId="7C3B1EA3"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"poolId": 3,</w:t>
      </w:r>
    </w:p>
    <w:p w14:paraId="031345EF"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"read_bytes_sec": null,</w:t>
      </w:r>
    </w:p>
    <w:p w14:paraId="156E98E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"pgNum": 133,</w:t>
      </w:r>
    </w:p>
    <w:p w14:paraId="4EEC7670"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"num_write": 0,</w:t>
      </w:r>
    </w:p>
    <w:p w14:paraId="60889116"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"num_bytes": 0</w:t>
      </w:r>
    </w:p>
    <w:p w14:paraId="7232D02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22678BB5"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 xml:space="preserve">    ]</w:t>
      </w:r>
    </w:p>
    <w:p w14:paraId="79677332" w14:textId="77777777" w:rsidR="00901806" w:rsidRPr="00DA3F56" w:rsidRDefault="00901806" w:rsidP="009B6FB9">
      <w:pPr>
        <w:pStyle w:val="CodeBlock"/>
        <w:ind w:left="0"/>
        <w:rPr>
          <w:rFonts w:asciiTheme="minorHAnsi" w:hAnsiTheme="minorHAnsi" w:cstheme="minorHAnsi"/>
        </w:rPr>
      </w:pPr>
      <w:r w:rsidRPr="00DA3F56">
        <w:rPr>
          <w:rFonts w:asciiTheme="minorHAnsi" w:hAnsiTheme="minorHAnsi" w:cstheme="minorHAnsi"/>
        </w:rPr>
        <w:t>}</w:t>
      </w:r>
    </w:p>
    <w:p w14:paraId="79B4AC3D" w14:textId="52258744" w:rsidR="009B6FB9" w:rsidRDefault="009B6FB9">
      <w:pPr>
        <w:spacing w:before="0" w:after="0" w:line="240" w:lineRule="auto"/>
        <w:rPr>
          <w:rFonts w:asciiTheme="minorHAnsi" w:hAnsiTheme="minorHAnsi" w:cstheme="minorHAnsi"/>
        </w:rPr>
      </w:pPr>
      <w:r>
        <w:rPr>
          <w:rFonts w:asciiTheme="minorHAnsi" w:hAnsiTheme="minorHAnsi" w:cstheme="minorHAnsi"/>
        </w:rPr>
        <w:br w:type="page"/>
      </w:r>
    </w:p>
    <w:p w14:paraId="234087B7" w14:textId="198C0645" w:rsidR="00901806" w:rsidRDefault="0049337B" w:rsidP="00901806">
      <w:pPr>
        <w:pStyle w:val="4"/>
        <w:rPr>
          <w:rFonts w:asciiTheme="minorHAnsi" w:hAnsiTheme="minorHAnsi" w:cstheme="minorHAnsi"/>
          <w:color w:val="0070C0"/>
          <w:sz w:val="32"/>
          <w:szCs w:val="32"/>
        </w:rPr>
      </w:pPr>
      <w:bookmarkStart w:id="116" w:name="_Add_cache_tier"/>
      <w:bookmarkEnd w:id="116"/>
      <w:r>
        <w:rPr>
          <w:rFonts w:asciiTheme="minorHAnsi" w:hAnsiTheme="minorHAnsi" w:cstheme="minorHAnsi"/>
          <w:color w:val="0070C0"/>
          <w:sz w:val="32"/>
          <w:szCs w:val="32"/>
        </w:rPr>
        <w:lastRenderedPageBreak/>
        <w:t xml:space="preserve">Add cache </w:t>
      </w:r>
      <w:r w:rsidR="00901806" w:rsidRPr="009B6FB9">
        <w:rPr>
          <w:rFonts w:asciiTheme="minorHAnsi" w:hAnsiTheme="minorHAnsi" w:cstheme="minorHAnsi"/>
          <w:color w:val="0070C0"/>
          <w:sz w:val="32"/>
          <w:szCs w:val="32"/>
        </w:rPr>
        <w:t>tier</w:t>
      </w:r>
    </w:p>
    <w:tbl>
      <w:tblPr>
        <w:tblStyle w:val="af1"/>
        <w:tblW w:w="0" w:type="auto"/>
        <w:tblLook w:val="04A0" w:firstRow="1" w:lastRow="0" w:firstColumn="1" w:lastColumn="0" w:noHBand="0" w:noVBand="1"/>
      </w:tblPr>
      <w:tblGrid>
        <w:gridCol w:w="1032"/>
        <w:gridCol w:w="5056"/>
        <w:gridCol w:w="3262"/>
      </w:tblGrid>
      <w:tr w:rsidR="009B6FB9" w14:paraId="60901E4F" w14:textId="77777777" w:rsidTr="001A2D9A">
        <w:tc>
          <w:tcPr>
            <w:tcW w:w="1032" w:type="dxa"/>
          </w:tcPr>
          <w:p w14:paraId="11B89A8B" w14:textId="77777777" w:rsidR="009B6FB9" w:rsidRDefault="009B6FB9" w:rsidP="001A2D9A">
            <w:pPr>
              <w:jc w:val="center"/>
              <w:rPr>
                <w:rFonts w:asciiTheme="minorHAnsi" w:hAnsiTheme="minorHAnsi" w:cstheme="minorHAnsi"/>
              </w:rPr>
            </w:pPr>
            <w:r>
              <w:rPr>
                <w:rFonts w:asciiTheme="minorHAnsi" w:hAnsiTheme="minorHAnsi" w:cstheme="minorHAnsi"/>
              </w:rPr>
              <w:t>Method</w:t>
            </w:r>
          </w:p>
        </w:tc>
        <w:tc>
          <w:tcPr>
            <w:tcW w:w="5056" w:type="dxa"/>
          </w:tcPr>
          <w:p w14:paraId="720D78B2" w14:textId="77777777" w:rsidR="009B6FB9" w:rsidRDefault="009B6FB9" w:rsidP="001A2D9A">
            <w:pPr>
              <w:jc w:val="center"/>
              <w:rPr>
                <w:rFonts w:asciiTheme="minorHAnsi" w:hAnsiTheme="minorHAnsi" w:cstheme="minorHAnsi"/>
              </w:rPr>
            </w:pPr>
            <w:r>
              <w:rPr>
                <w:rFonts w:asciiTheme="minorHAnsi" w:hAnsiTheme="minorHAnsi" w:cstheme="minorHAnsi"/>
              </w:rPr>
              <w:t>URI</w:t>
            </w:r>
          </w:p>
        </w:tc>
        <w:tc>
          <w:tcPr>
            <w:tcW w:w="3262" w:type="dxa"/>
          </w:tcPr>
          <w:p w14:paraId="09DC3955" w14:textId="77777777" w:rsidR="009B6FB9" w:rsidRDefault="009B6FB9" w:rsidP="001A2D9A">
            <w:pPr>
              <w:jc w:val="center"/>
              <w:rPr>
                <w:rFonts w:asciiTheme="minorHAnsi" w:hAnsiTheme="minorHAnsi" w:cstheme="minorHAnsi"/>
              </w:rPr>
            </w:pPr>
            <w:r>
              <w:rPr>
                <w:rFonts w:asciiTheme="minorHAnsi" w:hAnsiTheme="minorHAnsi" w:cstheme="minorHAnsi"/>
              </w:rPr>
              <w:t>Description</w:t>
            </w:r>
          </w:p>
        </w:tc>
      </w:tr>
      <w:tr w:rsidR="009B6FB9" w14:paraId="57BDA9CF" w14:textId="77777777" w:rsidTr="001A2D9A">
        <w:tc>
          <w:tcPr>
            <w:tcW w:w="1032" w:type="dxa"/>
          </w:tcPr>
          <w:p w14:paraId="078ACD0D" w14:textId="77777777" w:rsidR="009B6FB9" w:rsidRDefault="009B6FB9" w:rsidP="001A2D9A">
            <w:pPr>
              <w:rPr>
                <w:rFonts w:asciiTheme="minorHAnsi" w:hAnsiTheme="minorHAnsi" w:cstheme="minorHAnsi"/>
              </w:rPr>
            </w:pPr>
            <w:r>
              <w:rPr>
                <w:rFonts w:asciiTheme="minorHAnsi" w:hAnsiTheme="minorHAnsi" w:cstheme="minorHAnsi" w:hint="eastAsia"/>
              </w:rPr>
              <w:t>POST</w:t>
            </w:r>
          </w:p>
        </w:tc>
        <w:tc>
          <w:tcPr>
            <w:tcW w:w="5056" w:type="dxa"/>
          </w:tcPr>
          <w:p w14:paraId="72E90F9C" w14:textId="77777777" w:rsidR="009B6FB9" w:rsidRPr="0089560D" w:rsidRDefault="009B6FB9" w:rsidP="001A2D9A">
            <w:pPr>
              <w:rPr>
                <w:rFonts w:asciiTheme="minorHAnsi" w:hAnsiTheme="minorHAnsi" w:cstheme="minorHAnsi"/>
              </w:rPr>
            </w:pPr>
            <w:r>
              <w:rPr>
                <w:rFonts w:asciiTheme="minorHAnsi" w:hAnsiTheme="minorHAnsi" w:cstheme="minorHAnsi"/>
              </w:rPr>
              <w:t>/v1/{tenant_id}/storage_pools/add_cache_tier</w:t>
            </w:r>
          </w:p>
        </w:tc>
        <w:tc>
          <w:tcPr>
            <w:tcW w:w="3262" w:type="dxa"/>
          </w:tcPr>
          <w:p w14:paraId="7208D419" w14:textId="77777777" w:rsidR="009B6FB9" w:rsidRDefault="009B6FB9" w:rsidP="001A2D9A">
            <w:pPr>
              <w:rPr>
                <w:rFonts w:asciiTheme="minorHAnsi" w:hAnsiTheme="minorHAnsi" w:cstheme="minorHAnsi"/>
              </w:rPr>
            </w:pPr>
            <w:r>
              <w:rPr>
                <w:rFonts w:asciiTheme="minorHAnsi" w:hAnsiTheme="minorHAnsi" w:cstheme="minorHAnsi"/>
              </w:rPr>
              <w:t>Adds cache tier</w:t>
            </w:r>
          </w:p>
        </w:tc>
      </w:tr>
    </w:tbl>
    <w:p w14:paraId="7DF5033B" w14:textId="77777777" w:rsidR="009B6FB9" w:rsidRDefault="009B6FB9" w:rsidP="009B6FB9">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7605BEE" w14:textId="3B89F8FA" w:rsidR="009B6FB9" w:rsidRDefault="009B6FB9" w:rsidP="009B6FB9">
      <w:pPr>
        <w:pStyle w:val="5"/>
      </w:pPr>
      <w:r>
        <w:t>Request</w:t>
      </w:r>
    </w:p>
    <w:p w14:paraId="2FFBA19B" w14:textId="37196857" w:rsidR="009B6FB9" w:rsidRDefault="009B6FB9" w:rsidP="009B6FB9">
      <w:r>
        <w:t xml:space="preserve">This table shows the URI parameters for the </w:t>
      </w:r>
      <w:r w:rsidR="00DD2CCA">
        <w:t>add cache tier</w:t>
      </w:r>
      <w:r>
        <w:t xml:space="preserve"> request:</w:t>
      </w:r>
    </w:p>
    <w:tbl>
      <w:tblPr>
        <w:tblStyle w:val="af1"/>
        <w:tblW w:w="0" w:type="auto"/>
        <w:tblLook w:val="04A0" w:firstRow="1" w:lastRow="0" w:firstColumn="1" w:lastColumn="0" w:noHBand="0" w:noVBand="1"/>
      </w:tblPr>
      <w:tblGrid>
        <w:gridCol w:w="2605"/>
        <w:gridCol w:w="1710"/>
        <w:gridCol w:w="5035"/>
      </w:tblGrid>
      <w:tr w:rsidR="009B6FB9" w14:paraId="265D454F" w14:textId="77777777" w:rsidTr="001A2D9A">
        <w:tc>
          <w:tcPr>
            <w:tcW w:w="2605" w:type="dxa"/>
          </w:tcPr>
          <w:p w14:paraId="6373750C" w14:textId="77777777" w:rsidR="009B6FB9" w:rsidRDefault="009B6FB9" w:rsidP="001A2D9A">
            <w:pPr>
              <w:jc w:val="center"/>
            </w:pPr>
            <w:r>
              <w:t>Name</w:t>
            </w:r>
          </w:p>
        </w:tc>
        <w:tc>
          <w:tcPr>
            <w:tcW w:w="1710" w:type="dxa"/>
          </w:tcPr>
          <w:p w14:paraId="5F5E40F9" w14:textId="77777777" w:rsidR="009B6FB9" w:rsidRDefault="009B6FB9" w:rsidP="001A2D9A">
            <w:pPr>
              <w:jc w:val="center"/>
            </w:pPr>
            <w:r>
              <w:t>Type</w:t>
            </w:r>
          </w:p>
        </w:tc>
        <w:tc>
          <w:tcPr>
            <w:tcW w:w="5035" w:type="dxa"/>
          </w:tcPr>
          <w:p w14:paraId="3DEF74B6" w14:textId="77777777" w:rsidR="009B6FB9" w:rsidRDefault="009B6FB9" w:rsidP="001A2D9A">
            <w:pPr>
              <w:jc w:val="center"/>
            </w:pPr>
            <w:r>
              <w:t>Description</w:t>
            </w:r>
          </w:p>
        </w:tc>
      </w:tr>
      <w:tr w:rsidR="009B6FB9" w14:paraId="613F815C" w14:textId="77777777" w:rsidTr="001A2D9A">
        <w:tc>
          <w:tcPr>
            <w:tcW w:w="2605" w:type="dxa"/>
          </w:tcPr>
          <w:p w14:paraId="63389D59" w14:textId="77777777" w:rsidR="009B6FB9" w:rsidRDefault="009B6FB9" w:rsidP="001A2D9A">
            <w:r>
              <w:t>{tenant_id}</w:t>
            </w:r>
          </w:p>
        </w:tc>
        <w:tc>
          <w:tcPr>
            <w:tcW w:w="1710" w:type="dxa"/>
          </w:tcPr>
          <w:p w14:paraId="0DF93B46" w14:textId="77777777" w:rsidR="009B6FB9" w:rsidRDefault="009B6FB9" w:rsidP="001A2D9A">
            <w:r>
              <w:t>UUID</w:t>
            </w:r>
          </w:p>
        </w:tc>
        <w:tc>
          <w:tcPr>
            <w:tcW w:w="5035" w:type="dxa"/>
          </w:tcPr>
          <w:p w14:paraId="2D639B09" w14:textId="77777777" w:rsidR="009B6FB9" w:rsidRDefault="009B6FB9" w:rsidP="001A2D9A">
            <w:r w:rsidRPr="00AC1588">
              <w:t>The UUID of the tenant in a multi-tenancy cloud.</w:t>
            </w:r>
          </w:p>
        </w:tc>
      </w:tr>
    </w:tbl>
    <w:p w14:paraId="5C527F23" w14:textId="77777777" w:rsidR="009B6FB9" w:rsidRDefault="009B6FB9" w:rsidP="009B6FB9">
      <w:r>
        <w:t>This list shows some body parameters for the request:</w:t>
      </w:r>
    </w:p>
    <w:p w14:paraId="63E43DF3" w14:textId="77777777" w:rsidR="009B6FB9" w:rsidRDefault="009B6FB9" w:rsidP="0008171D">
      <w:pPr>
        <w:pStyle w:val="af8"/>
        <w:numPr>
          <w:ilvl w:val="0"/>
          <w:numId w:val="10"/>
        </w:numPr>
      </w:pPr>
      <w:r w:rsidRPr="006E5691">
        <w:rPr>
          <w:b/>
        </w:rPr>
        <w:t>parameters</w:t>
      </w:r>
      <w:r>
        <w:t>:</w:t>
      </w:r>
    </w:p>
    <w:p w14:paraId="4629841F" w14:textId="56856DE9" w:rsidR="009B6FB9" w:rsidRDefault="009B6FB9" w:rsidP="0008171D">
      <w:pPr>
        <w:pStyle w:val="af8"/>
        <w:numPr>
          <w:ilvl w:val="1"/>
          <w:numId w:val="10"/>
        </w:numPr>
      </w:pPr>
      <w:r>
        <w:rPr>
          <w:b/>
        </w:rPr>
        <w:t>s</w:t>
      </w:r>
      <w:r w:rsidR="00E9757C">
        <w:rPr>
          <w:b/>
        </w:rPr>
        <w:t>torage_pool</w:t>
      </w:r>
      <w:r>
        <w:rPr>
          <w:b/>
        </w:rPr>
        <w:t>_id</w:t>
      </w:r>
      <w:r w:rsidRPr="00287223">
        <w:t>:</w:t>
      </w:r>
      <w:r w:rsidRPr="00C26EBF">
        <w:t xml:space="preserve"> </w:t>
      </w:r>
      <w:r w:rsidR="00E9757C">
        <w:t>string</w:t>
      </w:r>
      <w:r>
        <w:t>. Required.</w:t>
      </w:r>
    </w:p>
    <w:p w14:paraId="41BE61DE" w14:textId="57D66F04" w:rsidR="009B6FB9" w:rsidRDefault="009B6FB9" w:rsidP="009B6FB9">
      <w:pPr>
        <w:ind w:left="1440"/>
      </w:pPr>
      <w:r>
        <w:rPr>
          <w:rFonts w:hint="eastAsia"/>
        </w:rPr>
        <w:t xml:space="preserve">The </w:t>
      </w:r>
      <w:r w:rsidR="00E9757C">
        <w:t>id of storage pool</w:t>
      </w:r>
      <w:r>
        <w:rPr>
          <w:rFonts w:hint="eastAsia"/>
        </w:rPr>
        <w:t>.</w:t>
      </w:r>
    </w:p>
    <w:p w14:paraId="3FBD5BDD" w14:textId="32786147" w:rsidR="009B6FB9" w:rsidRDefault="00E9757C" w:rsidP="0008171D">
      <w:pPr>
        <w:pStyle w:val="af8"/>
        <w:numPr>
          <w:ilvl w:val="1"/>
          <w:numId w:val="10"/>
        </w:numPr>
      </w:pPr>
      <w:r>
        <w:rPr>
          <w:b/>
        </w:rPr>
        <w:t>c</w:t>
      </w:r>
      <w:r w:rsidR="009B6FB9">
        <w:rPr>
          <w:b/>
        </w:rPr>
        <w:t>ache_pool_id</w:t>
      </w:r>
      <w:r w:rsidR="009B6FB9" w:rsidRPr="00287223">
        <w:t>:</w:t>
      </w:r>
      <w:r w:rsidR="009B6FB9">
        <w:t xml:space="preserve"> </w:t>
      </w:r>
      <w:r>
        <w:t>string</w:t>
      </w:r>
      <w:r w:rsidR="009B6FB9">
        <w:t>. Required.</w:t>
      </w:r>
    </w:p>
    <w:p w14:paraId="4F38B8E8" w14:textId="6D940867" w:rsidR="00E9757C" w:rsidRDefault="00E9757C" w:rsidP="00E9757C">
      <w:pPr>
        <w:ind w:left="1440"/>
      </w:pPr>
      <w:r>
        <w:t>The id of cache pool.</w:t>
      </w:r>
    </w:p>
    <w:p w14:paraId="7DC6CC96" w14:textId="2BC4497E" w:rsidR="009B6FB9" w:rsidRPr="00E9757C" w:rsidRDefault="00E9757C" w:rsidP="0008171D">
      <w:pPr>
        <w:pStyle w:val="af8"/>
        <w:numPr>
          <w:ilvl w:val="1"/>
          <w:numId w:val="10"/>
        </w:numPr>
        <w:rPr>
          <w:b/>
        </w:rPr>
      </w:pPr>
      <w:r w:rsidRPr="00E9757C">
        <w:rPr>
          <w:b/>
        </w:rPr>
        <w:t>c</w:t>
      </w:r>
      <w:r w:rsidR="009B6FB9" w:rsidRPr="00E9757C">
        <w:rPr>
          <w:b/>
        </w:rPr>
        <w:t xml:space="preserve">ache_mode: </w:t>
      </w:r>
      <w:r w:rsidRPr="00E9757C">
        <w:t>string. Required</w:t>
      </w:r>
      <w:r>
        <w:t>.</w:t>
      </w:r>
    </w:p>
    <w:p w14:paraId="74CB0679" w14:textId="0B02E452" w:rsidR="00E9757C" w:rsidRPr="00E9757C" w:rsidRDefault="00E9757C" w:rsidP="00E9757C">
      <w:pPr>
        <w:ind w:left="1440"/>
      </w:pPr>
      <w:r w:rsidRPr="00E9757C">
        <w:t>The cache mode.</w:t>
      </w:r>
    </w:p>
    <w:p w14:paraId="2FC53652" w14:textId="31B94068" w:rsidR="009B6FB9" w:rsidRDefault="00E9757C" w:rsidP="0008171D">
      <w:pPr>
        <w:pStyle w:val="af8"/>
        <w:numPr>
          <w:ilvl w:val="1"/>
          <w:numId w:val="10"/>
        </w:numPr>
      </w:pPr>
      <w:r w:rsidRPr="00E9757C">
        <w:rPr>
          <w:b/>
        </w:rPr>
        <w:t>f</w:t>
      </w:r>
      <w:r w:rsidR="009B6FB9" w:rsidRPr="00E9757C">
        <w:rPr>
          <w:b/>
        </w:rPr>
        <w:t>orce_nonempty</w:t>
      </w:r>
      <w:r w:rsidR="009B6FB9" w:rsidRPr="00E9757C">
        <w:t xml:space="preserve">: </w:t>
      </w:r>
      <w:r>
        <w:t>Boolean. Required.</w:t>
      </w:r>
    </w:p>
    <w:p w14:paraId="2A8E5756" w14:textId="60796E6D" w:rsidR="00E9757C" w:rsidRPr="00E9757C" w:rsidRDefault="00E9757C" w:rsidP="00E9757C">
      <w:pPr>
        <w:ind w:left="1440"/>
      </w:pPr>
      <w:r>
        <w:t>Whether empty or not.</w:t>
      </w:r>
    </w:p>
    <w:p w14:paraId="2EBF82E3" w14:textId="56676D21" w:rsidR="009B6FB9" w:rsidRPr="00E9757C" w:rsidRDefault="00E9757C" w:rsidP="0008171D">
      <w:pPr>
        <w:pStyle w:val="af8"/>
        <w:numPr>
          <w:ilvl w:val="1"/>
          <w:numId w:val="10"/>
        </w:numPr>
      </w:pPr>
      <w:r w:rsidRPr="00E9757C">
        <w:rPr>
          <w:b/>
        </w:rPr>
        <w:t>h</w:t>
      </w:r>
      <w:r w:rsidR="009B6FB9" w:rsidRPr="00E9757C">
        <w:rPr>
          <w:b/>
        </w:rPr>
        <w:t>it_set_type</w:t>
      </w:r>
      <w:r w:rsidR="009B6FB9" w:rsidRPr="00E9757C">
        <w:t xml:space="preserve">: </w:t>
      </w:r>
      <w:r>
        <w:t>Default, bloom.</w:t>
      </w:r>
    </w:p>
    <w:p w14:paraId="6D36B1B9" w14:textId="1AA0E89F" w:rsidR="009B6FB9" w:rsidRPr="00E9757C" w:rsidRDefault="00E9757C" w:rsidP="0008171D">
      <w:pPr>
        <w:pStyle w:val="af8"/>
        <w:numPr>
          <w:ilvl w:val="1"/>
          <w:numId w:val="10"/>
        </w:numPr>
      </w:pPr>
      <w:r w:rsidRPr="00E9757C">
        <w:rPr>
          <w:b/>
        </w:rPr>
        <w:t>h</w:t>
      </w:r>
      <w:r w:rsidR="009B6FB9" w:rsidRPr="00E9757C">
        <w:rPr>
          <w:b/>
        </w:rPr>
        <w:t>it_set_count</w:t>
      </w:r>
      <w:r w:rsidR="009B6FB9" w:rsidRPr="00E9757C">
        <w:t xml:space="preserve">: </w:t>
      </w:r>
      <w:r>
        <w:t>Default, 1.</w:t>
      </w:r>
    </w:p>
    <w:p w14:paraId="013A6B0B" w14:textId="308FD6FC" w:rsidR="009B6FB9" w:rsidRPr="00E9757C" w:rsidRDefault="00E9757C" w:rsidP="0008171D">
      <w:pPr>
        <w:pStyle w:val="af8"/>
        <w:numPr>
          <w:ilvl w:val="1"/>
          <w:numId w:val="10"/>
        </w:numPr>
      </w:pPr>
      <w:r w:rsidRPr="00E9757C">
        <w:rPr>
          <w:b/>
        </w:rPr>
        <w:t>h</w:t>
      </w:r>
      <w:r w:rsidR="009B6FB9" w:rsidRPr="00E9757C">
        <w:rPr>
          <w:b/>
        </w:rPr>
        <w:t>it</w:t>
      </w:r>
      <w:r w:rsidR="009B6FB9" w:rsidRPr="00E9757C">
        <w:t>_</w:t>
      </w:r>
      <w:r w:rsidR="009B6FB9" w:rsidRPr="00E9757C">
        <w:rPr>
          <w:b/>
        </w:rPr>
        <w:t>set</w:t>
      </w:r>
      <w:r w:rsidR="009B6FB9" w:rsidRPr="00E9757C">
        <w:t>_</w:t>
      </w:r>
      <w:r w:rsidR="009B6FB9" w:rsidRPr="00E9757C">
        <w:rPr>
          <w:b/>
        </w:rPr>
        <w:t>period</w:t>
      </w:r>
      <w:r w:rsidR="009B6FB9" w:rsidRPr="00E9757C">
        <w:t xml:space="preserve">_s: </w:t>
      </w:r>
      <w:r>
        <w:t>Default, 3600.</w:t>
      </w:r>
    </w:p>
    <w:p w14:paraId="349AC0C6" w14:textId="7CAB2BC5" w:rsidR="009B6FB9" w:rsidRPr="00E9757C" w:rsidRDefault="00E9757C" w:rsidP="0008171D">
      <w:pPr>
        <w:pStyle w:val="af8"/>
        <w:numPr>
          <w:ilvl w:val="1"/>
          <w:numId w:val="10"/>
        </w:numPr>
      </w:pPr>
      <w:r w:rsidRPr="00E9757C">
        <w:rPr>
          <w:b/>
        </w:rPr>
        <w:t>t</w:t>
      </w:r>
      <w:r w:rsidR="009B6FB9" w:rsidRPr="00E9757C">
        <w:rPr>
          <w:b/>
        </w:rPr>
        <w:t>arget</w:t>
      </w:r>
      <w:r w:rsidR="009B6FB9" w:rsidRPr="00E9757C">
        <w:t>_</w:t>
      </w:r>
      <w:r w:rsidR="009B6FB9" w:rsidRPr="00E9757C">
        <w:rPr>
          <w:b/>
        </w:rPr>
        <w:t>max</w:t>
      </w:r>
      <w:r w:rsidR="009B6FB9" w:rsidRPr="00E9757C">
        <w:t>_</w:t>
      </w:r>
      <w:r w:rsidR="009B6FB9" w:rsidRPr="00E9757C">
        <w:rPr>
          <w:b/>
        </w:rPr>
        <w:t>mem</w:t>
      </w:r>
      <w:r w:rsidR="009B6FB9" w:rsidRPr="00E9757C">
        <w:t xml:space="preserve">_mb: </w:t>
      </w:r>
      <w:r>
        <w:t>Default, 1000000.</w:t>
      </w:r>
    </w:p>
    <w:p w14:paraId="4B7033EA" w14:textId="1F4AADA5" w:rsidR="009B6FB9" w:rsidRPr="00E9757C" w:rsidRDefault="00E9757C" w:rsidP="0008171D">
      <w:pPr>
        <w:pStyle w:val="af8"/>
        <w:numPr>
          <w:ilvl w:val="1"/>
          <w:numId w:val="10"/>
        </w:numPr>
      </w:pPr>
      <w:r w:rsidRPr="00E9757C">
        <w:rPr>
          <w:b/>
        </w:rPr>
        <w:t>t</w:t>
      </w:r>
      <w:r w:rsidR="009B6FB9" w:rsidRPr="00E9757C">
        <w:rPr>
          <w:b/>
        </w:rPr>
        <w:t>arget</w:t>
      </w:r>
      <w:r w:rsidR="009B6FB9" w:rsidRPr="00E9757C">
        <w:t>_</w:t>
      </w:r>
      <w:r w:rsidR="009B6FB9" w:rsidRPr="00E9757C">
        <w:rPr>
          <w:b/>
        </w:rPr>
        <w:t>dirty</w:t>
      </w:r>
      <w:r w:rsidR="009B6FB9" w:rsidRPr="00E9757C">
        <w:t>_</w:t>
      </w:r>
      <w:r w:rsidR="009B6FB9" w:rsidRPr="00E9757C">
        <w:rPr>
          <w:b/>
        </w:rPr>
        <w:t>ratio</w:t>
      </w:r>
      <w:r w:rsidR="009B6FB9" w:rsidRPr="00E9757C">
        <w:t xml:space="preserve">: </w:t>
      </w:r>
      <w:r>
        <w:t>Default, 0.4.</w:t>
      </w:r>
    </w:p>
    <w:p w14:paraId="6C7A5CBD" w14:textId="6105C217" w:rsidR="009B6FB9" w:rsidRPr="00E9757C" w:rsidRDefault="00E9757C" w:rsidP="0008171D">
      <w:pPr>
        <w:pStyle w:val="af8"/>
        <w:numPr>
          <w:ilvl w:val="1"/>
          <w:numId w:val="10"/>
        </w:numPr>
      </w:pPr>
      <w:r w:rsidRPr="00E9757C">
        <w:rPr>
          <w:b/>
        </w:rPr>
        <w:t>target</w:t>
      </w:r>
      <w:r w:rsidRPr="00E9757C">
        <w:t>_</w:t>
      </w:r>
      <w:r w:rsidRPr="00E9757C">
        <w:rPr>
          <w:b/>
        </w:rPr>
        <w:t>full</w:t>
      </w:r>
      <w:r w:rsidRPr="00E9757C">
        <w:t>_</w:t>
      </w:r>
      <w:r w:rsidRPr="00E9757C">
        <w:rPr>
          <w:b/>
        </w:rPr>
        <w:t>ratio</w:t>
      </w:r>
      <w:r w:rsidRPr="00E9757C">
        <w:t xml:space="preserve">: </w:t>
      </w:r>
      <w:r>
        <w:t>Default, 0.8.</w:t>
      </w:r>
    </w:p>
    <w:p w14:paraId="24E51A07" w14:textId="08436F9D" w:rsidR="00E9757C" w:rsidRPr="00E9757C" w:rsidRDefault="00E9757C" w:rsidP="0008171D">
      <w:pPr>
        <w:pStyle w:val="af8"/>
        <w:numPr>
          <w:ilvl w:val="1"/>
          <w:numId w:val="10"/>
        </w:numPr>
      </w:pPr>
      <w:r w:rsidRPr="00E9757C">
        <w:rPr>
          <w:b/>
        </w:rPr>
        <w:t>target</w:t>
      </w:r>
      <w:r w:rsidRPr="00E9757C">
        <w:t>_</w:t>
      </w:r>
      <w:r w:rsidRPr="00E9757C">
        <w:rPr>
          <w:b/>
        </w:rPr>
        <w:t>max</w:t>
      </w:r>
      <w:r w:rsidRPr="00E9757C">
        <w:t>_</w:t>
      </w:r>
      <w:r w:rsidRPr="00E9757C">
        <w:rPr>
          <w:b/>
        </w:rPr>
        <w:t>objects</w:t>
      </w:r>
      <w:r w:rsidRPr="00E9757C">
        <w:t xml:space="preserve">: </w:t>
      </w:r>
      <w:r>
        <w:t>Default, 1000000.</w:t>
      </w:r>
    </w:p>
    <w:p w14:paraId="7DC0C41C" w14:textId="6FC7A0E1" w:rsidR="00E9757C" w:rsidRPr="00E9757C" w:rsidRDefault="00E9757C" w:rsidP="0008171D">
      <w:pPr>
        <w:pStyle w:val="af8"/>
        <w:numPr>
          <w:ilvl w:val="1"/>
          <w:numId w:val="10"/>
        </w:numPr>
      </w:pPr>
      <w:r w:rsidRPr="00E9757C">
        <w:rPr>
          <w:b/>
        </w:rPr>
        <w:t>target</w:t>
      </w:r>
      <w:r w:rsidRPr="00E9757C">
        <w:t>_</w:t>
      </w:r>
      <w:r w:rsidRPr="00E9757C">
        <w:rPr>
          <w:b/>
        </w:rPr>
        <w:t>min</w:t>
      </w:r>
      <w:r w:rsidRPr="00E9757C">
        <w:t>_</w:t>
      </w:r>
      <w:r w:rsidRPr="00E9757C">
        <w:rPr>
          <w:b/>
        </w:rPr>
        <w:t>flush</w:t>
      </w:r>
      <w:r w:rsidRPr="00E9757C">
        <w:t>_</w:t>
      </w:r>
      <w:r w:rsidRPr="00E9757C">
        <w:rPr>
          <w:b/>
        </w:rPr>
        <w:t>age</w:t>
      </w:r>
      <w:r w:rsidRPr="00E9757C">
        <w:t>_</w:t>
      </w:r>
      <w:r w:rsidRPr="00E9757C">
        <w:rPr>
          <w:b/>
        </w:rPr>
        <w:t>m</w:t>
      </w:r>
      <w:r w:rsidRPr="00E9757C">
        <w:t xml:space="preserve">: </w:t>
      </w:r>
      <w:r>
        <w:t>Default, 10.</w:t>
      </w:r>
    </w:p>
    <w:p w14:paraId="192C7191" w14:textId="6C83E913" w:rsidR="00E9757C" w:rsidRPr="00E9757C" w:rsidRDefault="00E9757C" w:rsidP="0008171D">
      <w:pPr>
        <w:pStyle w:val="af8"/>
        <w:numPr>
          <w:ilvl w:val="1"/>
          <w:numId w:val="10"/>
        </w:numPr>
      </w:pPr>
      <w:r w:rsidRPr="00E9757C">
        <w:rPr>
          <w:b/>
        </w:rPr>
        <w:t>target</w:t>
      </w:r>
      <w:r w:rsidRPr="00E9757C">
        <w:t>_min_</w:t>
      </w:r>
      <w:r w:rsidRPr="00E9757C">
        <w:rPr>
          <w:b/>
        </w:rPr>
        <w:t>evict</w:t>
      </w:r>
      <w:r w:rsidRPr="00E9757C">
        <w:t>_</w:t>
      </w:r>
      <w:r w:rsidRPr="00E9757C">
        <w:rPr>
          <w:b/>
        </w:rPr>
        <w:t>age</w:t>
      </w:r>
      <w:r w:rsidRPr="00E9757C">
        <w:t>_</w:t>
      </w:r>
      <w:r w:rsidRPr="00E9757C">
        <w:rPr>
          <w:b/>
        </w:rPr>
        <w:t>m</w:t>
      </w:r>
      <w:r w:rsidRPr="00E9757C">
        <w:t xml:space="preserve">: </w:t>
      </w:r>
      <w:r>
        <w:t>Default, 20.</w:t>
      </w:r>
    </w:p>
    <w:p w14:paraId="21C37E2D" w14:textId="01E7A510" w:rsidR="00D6634C" w:rsidRPr="00D6634C" w:rsidRDefault="00D6634C" w:rsidP="00D6634C">
      <w:pPr>
        <w:rPr>
          <w:b/>
          <w:sz w:val="24"/>
        </w:rPr>
      </w:pPr>
      <w:bookmarkStart w:id="117" w:name="OLE_LINK21"/>
      <w:bookmarkStart w:id="118" w:name="OLE_LINK22"/>
      <w:r w:rsidRPr="00D6634C">
        <w:rPr>
          <w:b/>
          <w:sz w:val="24"/>
        </w:rPr>
        <w:t>Example 2.</w:t>
      </w:r>
      <w:r w:rsidR="008F7F41">
        <w:rPr>
          <w:b/>
          <w:sz w:val="24"/>
        </w:rPr>
        <w:t>52</w:t>
      </w:r>
      <w:r w:rsidR="00DD2CCA">
        <w:rPr>
          <w:b/>
          <w:sz w:val="24"/>
        </w:rPr>
        <w:t>.</w:t>
      </w:r>
      <w:r>
        <w:rPr>
          <w:b/>
          <w:sz w:val="24"/>
        </w:rPr>
        <w:t xml:space="preserve"> Add cache tier</w:t>
      </w:r>
      <w:r w:rsidRPr="00D6634C">
        <w:rPr>
          <w:b/>
          <w:sz w:val="24"/>
        </w:rPr>
        <w:t xml:space="preserve">: JSON </w:t>
      </w:r>
      <w:r>
        <w:rPr>
          <w:b/>
          <w:sz w:val="24"/>
        </w:rPr>
        <w:t>request</w:t>
      </w:r>
    </w:p>
    <w:p w14:paraId="07B136CB"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w:t>
      </w:r>
    </w:p>
    <w:p w14:paraId="348FBE59"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t>"cache_tier":{</w:t>
      </w:r>
    </w:p>
    <w:p w14:paraId="09862371"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"storage_pool_id":"4",</w:t>
      </w:r>
    </w:p>
    <w:p w14:paraId="7A0A67FC"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"cache_pool_id":"3",</w:t>
      </w:r>
    </w:p>
    <w:p w14:paraId="7C4428C0"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"cache_mode":"readonly",</w:t>
      </w:r>
    </w:p>
    <w:p w14:paraId="5DDC57D7"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"force_nonempty</w:t>
      </w:r>
      <w:proofErr w:type="gramStart"/>
      <w:r w:rsidRPr="005F33F3">
        <w:rPr>
          <w:rFonts w:asciiTheme="minorHAnsi" w:hAnsiTheme="minorHAnsi" w:cstheme="minorHAnsi"/>
        </w:rPr>
        <w:t>":true</w:t>
      </w:r>
      <w:proofErr w:type="gramEnd"/>
      <w:r w:rsidRPr="005F33F3">
        <w:rPr>
          <w:rFonts w:asciiTheme="minorHAnsi" w:hAnsiTheme="minorHAnsi" w:cstheme="minorHAnsi"/>
        </w:rPr>
        <w:t>,</w:t>
      </w:r>
    </w:p>
    <w:p w14:paraId="6922CA50"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lastRenderedPageBreak/>
        <w:tab/>
      </w:r>
      <w:r w:rsidRPr="005F33F3">
        <w:rPr>
          <w:rFonts w:asciiTheme="minorHAnsi" w:hAnsiTheme="minorHAnsi" w:cstheme="minorHAnsi"/>
        </w:rPr>
        <w:tab/>
        <w:t>"options</w:t>
      </w:r>
      <w:proofErr w:type="gramStart"/>
      <w:r w:rsidRPr="005F33F3">
        <w:rPr>
          <w:rFonts w:asciiTheme="minorHAnsi" w:hAnsiTheme="minorHAnsi" w:cstheme="minorHAnsi"/>
        </w:rPr>
        <w:t>":{</w:t>
      </w:r>
      <w:proofErr w:type="gramEnd"/>
    </w:p>
    <w:p w14:paraId="76B85EE3"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"hit_set_type":"bloom",</w:t>
      </w:r>
    </w:p>
    <w:p w14:paraId="1A1D2606"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"hit_set_count":"1",</w:t>
      </w:r>
    </w:p>
    <w:p w14:paraId="6B487BE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"hit_set_period_s":"3600",</w:t>
      </w:r>
    </w:p>
    <w:p w14:paraId="56C586C9"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"target_max_mem_mb":"1000000",</w:t>
      </w:r>
    </w:p>
    <w:p w14:paraId="72D0A64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"target_dirty_ratio":"0.4",</w:t>
      </w:r>
    </w:p>
    <w:p w14:paraId="498718A1"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"target_full_ratio":"0.8",</w:t>
      </w:r>
    </w:p>
    <w:p w14:paraId="5EC8ACA2"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"target_max_objects":"1000000",</w:t>
      </w:r>
    </w:p>
    <w:p w14:paraId="53939C04"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"target_min_flush_age_m":"10",</w:t>
      </w:r>
    </w:p>
    <w:p w14:paraId="60D52523"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r>
      <w:r w:rsidRPr="005F33F3">
        <w:rPr>
          <w:rFonts w:asciiTheme="minorHAnsi" w:hAnsiTheme="minorHAnsi" w:cstheme="minorHAnsi"/>
        </w:rPr>
        <w:tab/>
        <w:t>"target_min_evict_age_m":"20"</w:t>
      </w:r>
    </w:p>
    <w:p w14:paraId="6BFE87D4"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w:t>
      </w:r>
    </w:p>
    <w:p w14:paraId="1EADC13C"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ab/>
        <w:t>}</w:t>
      </w:r>
    </w:p>
    <w:p w14:paraId="0ADADFF6" w14:textId="77777777" w:rsidR="00901806" w:rsidRPr="005F33F3" w:rsidRDefault="00901806" w:rsidP="009B6FB9">
      <w:pPr>
        <w:pStyle w:val="CodeBlock"/>
        <w:ind w:left="0"/>
        <w:rPr>
          <w:rFonts w:asciiTheme="minorHAnsi" w:hAnsiTheme="minorHAnsi" w:cstheme="minorHAnsi"/>
        </w:rPr>
      </w:pPr>
      <w:r w:rsidRPr="005F33F3">
        <w:rPr>
          <w:rFonts w:asciiTheme="minorHAnsi" w:hAnsiTheme="minorHAnsi" w:cstheme="minorHAnsi"/>
        </w:rPr>
        <w:t>}</w:t>
      </w:r>
    </w:p>
    <w:p w14:paraId="530DCE08" w14:textId="5631D40B" w:rsidR="00901806" w:rsidRPr="00DA3F56" w:rsidRDefault="00D6634C" w:rsidP="00D6634C">
      <w:pPr>
        <w:pStyle w:val="5"/>
      </w:pPr>
      <w:r>
        <w:t>Response</w:t>
      </w:r>
    </w:p>
    <w:bookmarkEnd w:id="117"/>
    <w:bookmarkEnd w:id="118"/>
    <w:p w14:paraId="3CA30FBD" w14:textId="77777777" w:rsidR="00D6634C" w:rsidRDefault="00D6634C" w:rsidP="00D6634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C493188" w14:textId="569F8DD1"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4EFE1D00" w14:textId="7BABA1BE" w:rsidR="00901806" w:rsidRDefault="0049337B" w:rsidP="00901806">
      <w:pPr>
        <w:pStyle w:val="4"/>
        <w:rPr>
          <w:rFonts w:asciiTheme="minorHAnsi" w:hAnsiTheme="minorHAnsi" w:cstheme="minorHAnsi"/>
          <w:color w:val="0070C0"/>
          <w:sz w:val="32"/>
          <w:szCs w:val="32"/>
        </w:rPr>
      </w:pPr>
      <w:bookmarkStart w:id="119" w:name="_Remove_cache_tier"/>
      <w:bookmarkEnd w:id="119"/>
      <w:r>
        <w:rPr>
          <w:rFonts w:asciiTheme="minorHAnsi" w:hAnsiTheme="minorHAnsi" w:cstheme="minorHAnsi"/>
          <w:color w:val="0070C0"/>
          <w:sz w:val="32"/>
          <w:szCs w:val="32"/>
        </w:rPr>
        <w:lastRenderedPageBreak/>
        <w:t>Remove cache t</w:t>
      </w:r>
      <w:r w:rsidR="00901806" w:rsidRPr="00D6634C">
        <w:rPr>
          <w:rFonts w:asciiTheme="minorHAnsi" w:hAnsiTheme="minorHAnsi" w:cstheme="minorHAnsi"/>
          <w:color w:val="0070C0"/>
          <w:sz w:val="32"/>
          <w:szCs w:val="32"/>
        </w:rPr>
        <w:t>ier</w:t>
      </w:r>
    </w:p>
    <w:tbl>
      <w:tblPr>
        <w:tblStyle w:val="af1"/>
        <w:tblW w:w="0" w:type="auto"/>
        <w:tblLook w:val="04A0" w:firstRow="1" w:lastRow="0" w:firstColumn="1" w:lastColumn="0" w:noHBand="0" w:noVBand="1"/>
      </w:tblPr>
      <w:tblGrid>
        <w:gridCol w:w="1032"/>
        <w:gridCol w:w="5056"/>
        <w:gridCol w:w="3262"/>
      </w:tblGrid>
      <w:tr w:rsidR="00D6634C" w14:paraId="412A0A10" w14:textId="77777777" w:rsidTr="001A2D9A">
        <w:tc>
          <w:tcPr>
            <w:tcW w:w="1032" w:type="dxa"/>
          </w:tcPr>
          <w:p w14:paraId="56EB2D8A" w14:textId="77777777" w:rsidR="00D6634C" w:rsidRDefault="00D6634C" w:rsidP="001A2D9A">
            <w:pPr>
              <w:jc w:val="center"/>
              <w:rPr>
                <w:rFonts w:asciiTheme="minorHAnsi" w:hAnsiTheme="minorHAnsi" w:cstheme="minorHAnsi"/>
              </w:rPr>
            </w:pPr>
            <w:r>
              <w:rPr>
                <w:rFonts w:asciiTheme="minorHAnsi" w:hAnsiTheme="minorHAnsi" w:cstheme="minorHAnsi"/>
              </w:rPr>
              <w:t>Method</w:t>
            </w:r>
          </w:p>
        </w:tc>
        <w:tc>
          <w:tcPr>
            <w:tcW w:w="5056" w:type="dxa"/>
          </w:tcPr>
          <w:p w14:paraId="173ED848" w14:textId="77777777" w:rsidR="00D6634C" w:rsidRDefault="00D6634C" w:rsidP="001A2D9A">
            <w:pPr>
              <w:jc w:val="center"/>
              <w:rPr>
                <w:rFonts w:asciiTheme="minorHAnsi" w:hAnsiTheme="minorHAnsi" w:cstheme="minorHAnsi"/>
              </w:rPr>
            </w:pPr>
            <w:r>
              <w:rPr>
                <w:rFonts w:asciiTheme="minorHAnsi" w:hAnsiTheme="minorHAnsi" w:cstheme="minorHAnsi"/>
              </w:rPr>
              <w:t>URI</w:t>
            </w:r>
          </w:p>
        </w:tc>
        <w:tc>
          <w:tcPr>
            <w:tcW w:w="3262" w:type="dxa"/>
          </w:tcPr>
          <w:p w14:paraId="60FC1121" w14:textId="77777777" w:rsidR="00D6634C" w:rsidRDefault="00D6634C" w:rsidP="001A2D9A">
            <w:pPr>
              <w:jc w:val="center"/>
              <w:rPr>
                <w:rFonts w:asciiTheme="minorHAnsi" w:hAnsiTheme="minorHAnsi" w:cstheme="minorHAnsi"/>
              </w:rPr>
            </w:pPr>
            <w:r>
              <w:rPr>
                <w:rFonts w:asciiTheme="minorHAnsi" w:hAnsiTheme="minorHAnsi" w:cstheme="minorHAnsi"/>
              </w:rPr>
              <w:t>Description</w:t>
            </w:r>
          </w:p>
        </w:tc>
      </w:tr>
      <w:tr w:rsidR="00D6634C" w14:paraId="3FFACEAD" w14:textId="77777777" w:rsidTr="001A2D9A">
        <w:tc>
          <w:tcPr>
            <w:tcW w:w="1032" w:type="dxa"/>
          </w:tcPr>
          <w:p w14:paraId="26F6295B" w14:textId="77777777" w:rsidR="00D6634C" w:rsidRDefault="00D6634C" w:rsidP="001A2D9A">
            <w:pPr>
              <w:rPr>
                <w:rFonts w:asciiTheme="minorHAnsi" w:hAnsiTheme="minorHAnsi" w:cstheme="minorHAnsi"/>
              </w:rPr>
            </w:pPr>
            <w:r>
              <w:rPr>
                <w:rFonts w:asciiTheme="minorHAnsi" w:hAnsiTheme="minorHAnsi" w:cstheme="minorHAnsi"/>
              </w:rPr>
              <w:t>POST</w:t>
            </w:r>
          </w:p>
        </w:tc>
        <w:tc>
          <w:tcPr>
            <w:tcW w:w="5056" w:type="dxa"/>
          </w:tcPr>
          <w:p w14:paraId="4C9D40DB" w14:textId="77777777" w:rsidR="00D6634C" w:rsidRDefault="00D6634C" w:rsidP="001A2D9A">
            <w:pPr>
              <w:rPr>
                <w:rFonts w:asciiTheme="minorHAnsi" w:hAnsiTheme="minorHAnsi" w:cstheme="minorHAnsi"/>
              </w:rPr>
            </w:pPr>
            <w:r>
              <w:rPr>
                <w:rFonts w:asciiTheme="minorHAnsi" w:hAnsiTheme="minorHAnsi" w:cstheme="minorHAnsi"/>
              </w:rPr>
              <w:t>/v1/{tenant_id }/storage_pools/remove_cache_tier</w:t>
            </w:r>
          </w:p>
        </w:tc>
        <w:tc>
          <w:tcPr>
            <w:tcW w:w="3262" w:type="dxa"/>
          </w:tcPr>
          <w:p w14:paraId="47CDDF42" w14:textId="77777777" w:rsidR="00D6634C" w:rsidRDefault="00D6634C" w:rsidP="001A2D9A">
            <w:pPr>
              <w:rPr>
                <w:rFonts w:asciiTheme="minorHAnsi" w:hAnsiTheme="minorHAnsi" w:cstheme="minorHAnsi"/>
              </w:rPr>
            </w:pPr>
            <w:r>
              <w:rPr>
                <w:rFonts w:asciiTheme="minorHAnsi" w:hAnsiTheme="minorHAnsi" w:cstheme="minorHAnsi"/>
              </w:rPr>
              <w:t>Removes cache tier</w:t>
            </w:r>
          </w:p>
        </w:tc>
      </w:tr>
    </w:tbl>
    <w:p w14:paraId="2C272CA3" w14:textId="77777777" w:rsidR="00D6634C" w:rsidRDefault="00D6634C" w:rsidP="00D6634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960774B" w14:textId="75E827A1" w:rsidR="00D6634C" w:rsidRDefault="00D6634C" w:rsidP="00D6634C">
      <w:pPr>
        <w:pStyle w:val="5"/>
      </w:pPr>
      <w:r>
        <w:t>Request</w:t>
      </w:r>
    </w:p>
    <w:p w14:paraId="562AFD2B" w14:textId="15D51C4D" w:rsidR="00D6634C" w:rsidRDefault="00D6634C" w:rsidP="00D6634C">
      <w:r>
        <w:t xml:space="preserve">This table shows the URI parameters for the </w:t>
      </w:r>
      <w:r w:rsidR="00DD2CCA">
        <w:t>remove cache tier</w:t>
      </w:r>
      <w:r>
        <w:t xml:space="preserve"> request:</w:t>
      </w:r>
    </w:p>
    <w:tbl>
      <w:tblPr>
        <w:tblStyle w:val="af1"/>
        <w:tblW w:w="0" w:type="auto"/>
        <w:tblLook w:val="04A0" w:firstRow="1" w:lastRow="0" w:firstColumn="1" w:lastColumn="0" w:noHBand="0" w:noVBand="1"/>
      </w:tblPr>
      <w:tblGrid>
        <w:gridCol w:w="2605"/>
        <w:gridCol w:w="1710"/>
        <w:gridCol w:w="5035"/>
      </w:tblGrid>
      <w:tr w:rsidR="00D6634C" w14:paraId="5544F05B" w14:textId="77777777" w:rsidTr="001A2D9A">
        <w:tc>
          <w:tcPr>
            <w:tcW w:w="2605" w:type="dxa"/>
          </w:tcPr>
          <w:p w14:paraId="4A3F33DC" w14:textId="77777777" w:rsidR="00D6634C" w:rsidRDefault="00D6634C" w:rsidP="001A2D9A">
            <w:pPr>
              <w:jc w:val="center"/>
            </w:pPr>
            <w:r>
              <w:t>Name</w:t>
            </w:r>
          </w:p>
        </w:tc>
        <w:tc>
          <w:tcPr>
            <w:tcW w:w="1710" w:type="dxa"/>
          </w:tcPr>
          <w:p w14:paraId="75B56592" w14:textId="77777777" w:rsidR="00D6634C" w:rsidRDefault="00D6634C" w:rsidP="001A2D9A">
            <w:pPr>
              <w:jc w:val="center"/>
            </w:pPr>
            <w:r>
              <w:t>Type</w:t>
            </w:r>
          </w:p>
        </w:tc>
        <w:tc>
          <w:tcPr>
            <w:tcW w:w="5035" w:type="dxa"/>
          </w:tcPr>
          <w:p w14:paraId="4B068C66" w14:textId="77777777" w:rsidR="00D6634C" w:rsidRDefault="00D6634C" w:rsidP="001A2D9A">
            <w:pPr>
              <w:jc w:val="center"/>
            </w:pPr>
            <w:r>
              <w:t>Description</w:t>
            </w:r>
          </w:p>
        </w:tc>
      </w:tr>
      <w:tr w:rsidR="00D6634C" w14:paraId="41735512" w14:textId="77777777" w:rsidTr="001A2D9A">
        <w:tc>
          <w:tcPr>
            <w:tcW w:w="2605" w:type="dxa"/>
          </w:tcPr>
          <w:p w14:paraId="50C5C1F4" w14:textId="77777777" w:rsidR="00D6634C" w:rsidRDefault="00D6634C" w:rsidP="001A2D9A">
            <w:r>
              <w:t>{tenant_id}</w:t>
            </w:r>
          </w:p>
        </w:tc>
        <w:tc>
          <w:tcPr>
            <w:tcW w:w="1710" w:type="dxa"/>
          </w:tcPr>
          <w:p w14:paraId="4DAE80E3" w14:textId="77777777" w:rsidR="00D6634C" w:rsidRDefault="00D6634C" w:rsidP="001A2D9A">
            <w:r>
              <w:t>UUID</w:t>
            </w:r>
          </w:p>
        </w:tc>
        <w:tc>
          <w:tcPr>
            <w:tcW w:w="5035" w:type="dxa"/>
          </w:tcPr>
          <w:p w14:paraId="3A9356BD" w14:textId="77777777" w:rsidR="00D6634C" w:rsidRDefault="00D6634C" w:rsidP="001A2D9A">
            <w:r w:rsidRPr="00AC1588">
              <w:t>The UUID of the tenant in a multi-tenancy cloud.</w:t>
            </w:r>
          </w:p>
        </w:tc>
      </w:tr>
    </w:tbl>
    <w:p w14:paraId="39E60A73" w14:textId="4B888FBB" w:rsidR="00D6634C" w:rsidRPr="00D6634C" w:rsidRDefault="00D6634C" w:rsidP="00D6634C">
      <w:pPr>
        <w:rPr>
          <w:b/>
          <w:sz w:val="24"/>
        </w:rPr>
      </w:pPr>
      <w:r w:rsidRPr="00D6634C">
        <w:rPr>
          <w:b/>
          <w:sz w:val="24"/>
        </w:rPr>
        <w:t>Example 2.</w:t>
      </w:r>
      <w:r w:rsidR="008F7F41">
        <w:rPr>
          <w:b/>
          <w:sz w:val="24"/>
        </w:rPr>
        <w:t>53</w:t>
      </w:r>
      <w:r w:rsidR="00DD2CCA">
        <w:rPr>
          <w:b/>
          <w:sz w:val="24"/>
        </w:rPr>
        <w:t>.</w:t>
      </w:r>
      <w:r>
        <w:rPr>
          <w:b/>
          <w:sz w:val="24"/>
        </w:rPr>
        <w:t xml:space="preserve"> Remove cache tier</w:t>
      </w:r>
      <w:r w:rsidRPr="00D6634C">
        <w:rPr>
          <w:b/>
          <w:sz w:val="24"/>
        </w:rPr>
        <w:t xml:space="preserve">: JSON </w:t>
      </w:r>
      <w:r>
        <w:rPr>
          <w:b/>
          <w:sz w:val="24"/>
        </w:rPr>
        <w:t>request</w:t>
      </w:r>
    </w:p>
    <w:p w14:paraId="2B55831B"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w:t>
      </w:r>
    </w:p>
    <w:p w14:paraId="0A937562"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ab/>
        <w:t>"cache_tier":{</w:t>
      </w:r>
    </w:p>
    <w:p w14:paraId="560AEA85"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 xml:space="preserve">      "cache_pool_id":"3"</w:t>
      </w:r>
    </w:p>
    <w:p w14:paraId="7BD3D9D0"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 xml:space="preserve">    }</w:t>
      </w:r>
    </w:p>
    <w:p w14:paraId="0957F72D" w14:textId="77777777" w:rsidR="00901806" w:rsidRPr="005F33F3" w:rsidRDefault="00901806" w:rsidP="00D6634C">
      <w:pPr>
        <w:pStyle w:val="CodeBlock"/>
        <w:ind w:left="0"/>
        <w:rPr>
          <w:rFonts w:asciiTheme="minorHAnsi" w:hAnsiTheme="minorHAnsi" w:cstheme="minorHAnsi"/>
        </w:rPr>
      </w:pPr>
      <w:r w:rsidRPr="005F33F3">
        <w:rPr>
          <w:rFonts w:asciiTheme="minorHAnsi" w:hAnsiTheme="minorHAnsi" w:cstheme="minorHAnsi"/>
        </w:rPr>
        <w:t>}</w:t>
      </w:r>
    </w:p>
    <w:p w14:paraId="6787C8A1" w14:textId="6B5BC0C3" w:rsidR="00901806" w:rsidRPr="00DA3F56" w:rsidRDefault="00D6634C" w:rsidP="00D6634C">
      <w:pPr>
        <w:pStyle w:val="5"/>
      </w:pPr>
      <w:r>
        <w:t>Response</w:t>
      </w:r>
    </w:p>
    <w:p w14:paraId="008627B8" w14:textId="77777777" w:rsidR="00D6634C" w:rsidRDefault="00D6634C" w:rsidP="00D6634C">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69E48A85" w14:textId="35AE773D"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7FA3037A" w14:textId="21448F37" w:rsidR="00901806" w:rsidRDefault="0049337B" w:rsidP="00901806">
      <w:pPr>
        <w:pStyle w:val="4"/>
        <w:rPr>
          <w:rFonts w:asciiTheme="minorHAnsi" w:hAnsiTheme="minorHAnsi" w:cstheme="minorHAnsi"/>
          <w:color w:val="0070C0"/>
          <w:sz w:val="32"/>
          <w:szCs w:val="32"/>
        </w:rPr>
      </w:pPr>
      <w:bookmarkStart w:id="120" w:name="_Ec_profiles"/>
      <w:bookmarkEnd w:id="120"/>
      <w:r>
        <w:rPr>
          <w:rFonts w:asciiTheme="minorHAnsi" w:hAnsiTheme="minorHAnsi" w:cstheme="minorHAnsi"/>
          <w:color w:val="0070C0"/>
          <w:sz w:val="32"/>
          <w:szCs w:val="32"/>
        </w:rPr>
        <w:lastRenderedPageBreak/>
        <w:t xml:space="preserve">List ec </w:t>
      </w:r>
      <w:r w:rsidR="00901806" w:rsidRPr="00D6634C">
        <w:rPr>
          <w:rFonts w:asciiTheme="minorHAnsi" w:hAnsiTheme="minorHAnsi" w:cstheme="minorHAnsi"/>
          <w:color w:val="0070C0"/>
          <w:sz w:val="32"/>
          <w:szCs w:val="32"/>
        </w:rPr>
        <w:t>profiles</w:t>
      </w:r>
    </w:p>
    <w:tbl>
      <w:tblPr>
        <w:tblStyle w:val="af1"/>
        <w:tblW w:w="0" w:type="auto"/>
        <w:tblLook w:val="04A0" w:firstRow="1" w:lastRow="0" w:firstColumn="1" w:lastColumn="0" w:noHBand="0" w:noVBand="1"/>
      </w:tblPr>
      <w:tblGrid>
        <w:gridCol w:w="1032"/>
        <w:gridCol w:w="5056"/>
        <w:gridCol w:w="3262"/>
      </w:tblGrid>
      <w:tr w:rsidR="00D6634C" w14:paraId="42B328F4" w14:textId="77777777" w:rsidTr="001A2D9A">
        <w:tc>
          <w:tcPr>
            <w:tcW w:w="1032" w:type="dxa"/>
          </w:tcPr>
          <w:p w14:paraId="4F2784DF" w14:textId="77777777" w:rsidR="00D6634C" w:rsidRDefault="00D6634C" w:rsidP="001A2D9A">
            <w:pPr>
              <w:jc w:val="center"/>
              <w:rPr>
                <w:rFonts w:asciiTheme="minorHAnsi" w:hAnsiTheme="minorHAnsi" w:cstheme="minorHAnsi"/>
              </w:rPr>
            </w:pPr>
            <w:r>
              <w:rPr>
                <w:rFonts w:asciiTheme="minorHAnsi" w:hAnsiTheme="minorHAnsi" w:cstheme="minorHAnsi"/>
              </w:rPr>
              <w:t>Method</w:t>
            </w:r>
          </w:p>
        </w:tc>
        <w:tc>
          <w:tcPr>
            <w:tcW w:w="5056" w:type="dxa"/>
          </w:tcPr>
          <w:p w14:paraId="3A214CC8" w14:textId="77777777" w:rsidR="00D6634C" w:rsidRDefault="00D6634C" w:rsidP="001A2D9A">
            <w:pPr>
              <w:jc w:val="center"/>
              <w:rPr>
                <w:rFonts w:asciiTheme="minorHAnsi" w:hAnsiTheme="minorHAnsi" w:cstheme="minorHAnsi"/>
              </w:rPr>
            </w:pPr>
            <w:r>
              <w:rPr>
                <w:rFonts w:asciiTheme="minorHAnsi" w:hAnsiTheme="minorHAnsi" w:cstheme="minorHAnsi"/>
              </w:rPr>
              <w:t>URI</w:t>
            </w:r>
          </w:p>
        </w:tc>
        <w:tc>
          <w:tcPr>
            <w:tcW w:w="3262" w:type="dxa"/>
          </w:tcPr>
          <w:p w14:paraId="2A8B7278" w14:textId="77777777" w:rsidR="00D6634C" w:rsidRDefault="00D6634C" w:rsidP="001A2D9A">
            <w:pPr>
              <w:jc w:val="center"/>
              <w:rPr>
                <w:rFonts w:asciiTheme="minorHAnsi" w:hAnsiTheme="minorHAnsi" w:cstheme="minorHAnsi"/>
              </w:rPr>
            </w:pPr>
            <w:r>
              <w:rPr>
                <w:rFonts w:asciiTheme="minorHAnsi" w:hAnsiTheme="minorHAnsi" w:cstheme="minorHAnsi"/>
              </w:rPr>
              <w:t>Description</w:t>
            </w:r>
          </w:p>
        </w:tc>
      </w:tr>
      <w:tr w:rsidR="00D6634C" w14:paraId="4913FB9D" w14:textId="77777777" w:rsidTr="001A2D9A">
        <w:tc>
          <w:tcPr>
            <w:tcW w:w="1032" w:type="dxa"/>
          </w:tcPr>
          <w:p w14:paraId="6D920E23" w14:textId="77777777" w:rsidR="00D6634C" w:rsidRDefault="00D6634C" w:rsidP="001A2D9A">
            <w:pPr>
              <w:rPr>
                <w:rFonts w:asciiTheme="minorHAnsi" w:hAnsiTheme="minorHAnsi" w:cstheme="minorHAnsi"/>
              </w:rPr>
            </w:pPr>
            <w:r>
              <w:rPr>
                <w:rFonts w:asciiTheme="minorHAnsi" w:hAnsiTheme="minorHAnsi" w:cstheme="minorHAnsi"/>
              </w:rPr>
              <w:t>GET</w:t>
            </w:r>
          </w:p>
        </w:tc>
        <w:tc>
          <w:tcPr>
            <w:tcW w:w="5056" w:type="dxa"/>
          </w:tcPr>
          <w:p w14:paraId="173556A5" w14:textId="77777777" w:rsidR="00D6634C" w:rsidRDefault="00D6634C" w:rsidP="001A2D9A">
            <w:pPr>
              <w:rPr>
                <w:rFonts w:asciiTheme="minorHAnsi" w:hAnsiTheme="minorHAnsi" w:cstheme="minorHAnsi"/>
              </w:rPr>
            </w:pPr>
            <w:r>
              <w:rPr>
                <w:rFonts w:asciiTheme="minorHAnsi" w:hAnsiTheme="minorHAnsi" w:cstheme="minorHAnsi"/>
              </w:rPr>
              <w:t>/v1/{tenant_id }/storage_pools/ec_profiles</w:t>
            </w:r>
          </w:p>
        </w:tc>
        <w:tc>
          <w:tcPr>
            <w:tcW w:w="3262" w:type="dxa"/>
          </w:tcPr>
          <w:p w14:paraId="7449AA37" w14:textId="77777777" w:rsidR="00D6634C" w:rsidRDefault="00D6634C" w:rsidP="001A2D9A">
            <w:pPr>
              <w:rPr>
                <w:rFonts w:asciiTheme="minorHAnsi" w:hAnsiTheme="minorHAnsi" w:cstheme="minorHAnsi"/>
              </w:rPr>
            </w:pPr>
            <w:r>
              <w:rPr>
                <w:rFonts w:asciiTheme="minorHAnsi" w:hAnsiTheme="minorHAnsi" w:cstheme="minorHAnsi"/>
              </w:rPr>
              <w:t>Lists all ec profiles</w:t>
            </w:r>
          </w:p>
        </w:tc>
      </w:tr>
    </w:tbl>
    <w:p w14:paraId="41FAE930" w14:textId="77777777" w:rsidR="00D6634C" w:rsidRDefault="00D6634C" w:rsidP="00D6634C">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1A4E9B9B" w14:textId="51D0ABEE" w:rsidR="00D6634C" w:rsidRDefault="00D6634C" w:rsidP="00D6634C">
      <w:pPr>
        <w:pStyle w:val="5"/>
      </w:pPr>
      <w:r>
        <w:t>Request</w:t>
      </w:r>
    </w:p>
    <w:p w14:paraId="661A98CF" w14:textId="787A7CF5" w:rsidR="00D6634C" w:rsidRDefault="00D6634C" w:rsidP="00D6634C">
      <w:r>
        <w:t xml:space="preserve">This table shows the URI parameters for the </w:t>
      </w:r>
      <w:r w:rsidR="00DD2CCA">
        <w:t>list ec profiles</w:t>
      </w:r>
      <w:r>
        <w:t xml:space="preserve"> request:</w:t>
      </w:r>
    </w:p>
    <w:tbl>
      <w:tblPr>
        <w:tblStyle w:val="af1"/>
        <w:tblW w:w="0" w:type="auto"/>
        <w:tblLook w:val="04A0" w:firstRow="1" w:lastRow="0" w:firstColumn="1" w:lastColumn="0" w:noHBand="0" w:noVBand="1"/>
      </w:tblPr>
      <w:tblGrid>
        <w:gridCol w:w="2605"/>
        <w:gridCol w:w="1710"/>
        <w:gridCol w:w="5035"/>
      </w:tblGrid>
      <w:tr w:rsidR="00D6634C" w14:paraId="3C0BE907" w14:textId="77777777" w:rsidTr="001A2D9A">
        <w:tc>
          <w:tcPr>
            <w:tcW w:w="2605" w:type="dxa"/>
          </w:tcPr>
          <w:p w14:paraId="25653862" w14:textId="77777777" w:rsidR="00D6634C" w:rsidRDefault="00D6634C" w:rsidP="001A2D9A">
            <w:pPr>
              <w:jc w:val="center"/>
            </w:pPr>
            <w:r>
              <w:t>Name</w:t>
            </w:r>
          </w:p>
        </w:tc>
        <w:tc>
          <w:tcPr>
            <w:tcW w:w="1710" w:type="dxa"/>
          </w:tcPr>
          <w:p w14:paraId="3730D2C1" w14:textId="77777777" w:rsidR="00D6634C" w:rsidRDefault="00D6634C" w:rsidP="001A2D9A">
            <w:pPr>
              <w:jc w:val="center"/>
            </w:pPr>
            <w:r>
              <w:t>Type</w:t>
            </w:r>
          </w:p>
        </w:tc>
        <w:tc>
          <w:tcPr>
            <w:tcW w:w="5035" w:type="dxa"/>
          </w:tcPr>
          <w:p w14:paraId="67121712" w14:textId="77777777" w:rsidR="00D6634C" w:rsidRDefault="00D6634C" w:rsidP="001A2D9A">
            <w:pPr>
              <w:jc w:val="center"/>
            </w:pPr>
            <w:r>
              <w:t>Description</w:t>
            </w:r>
          </w:p>
        </w:tc>
      </w:tr>
      <w:tr w:rsidR="00D6634C" w14:paraId="3696BE02" w14:textId="77777777" w:rsidTr="001A2D9A">
        <w:tc>
          <w:tcPr>
            <w:tcW w:w="2605" w:type="dxa"/>
          </w:tcPr>
          <w:p w14:paraId="2FF78311" w14:textId="77777777" w:rsidR="00D6634C" w:rsidRDefault="00D6634C" w:rsidP="001A2D9A">
            <w:r>
              <w:t>{tenant_id}</w:t>
            </w:r>
          </w:p>
        </w:tc>
        <w:tc>
          <w:tcPr>
            <w:tcW w:w="1710" w:type="dxa"/>
          </w:tcPr>
          <w:p w14:paraId="456BEEA1" w14:textId="77777777" w:rsidR="00D6634C" w:rsidRDefault="00D6634C" w:rsidP="001A2D9A">
            <w:r>
              <w:t>UUID</w:t>
            </w:r>
          </w:p>
        </w:tc>
        <w:tc>
          <w:tcPr>
            <w:tcW w:w="5035" w:type="dxa"/>
          </w:tcPr>
          <w:p w14:paraId="58AE6CF4" w14:textId="77777777" w:rsidR="00D6634C" w:rsidRDefault="00D6634C" w:rsidP="001A2D9A">
            <w:r w:rsidRPr="00AC1588">
              <w:t>The UUID of the tenant in a multi-tenancy cloud.</w:t>
            </w:r>
          </w:p>
        </w:tc>
      </w:tr>
    </w:tbl>
    <w:p w14:paraId="500425BF" w14:textId="77777777" w:rsidR="00D6634C" w:rsidRDefault="00D6634C" w:rsidP="00D6634C">
      <w:pPr>
        <w:rPr>
          <w:rFonts w:asciiTheme="minorHAnsi" w:hAnsiTheme="minorHAnsi" w:cstheme="minorHAnsi"/>
        </w:rPr>
      </w:pPr>
      <w:r w:rsidRPr="00E6524E">
        <w:rPr>
          <w:rFonts w:asciiTheme="minorHAnsi" w:hAnsiTheme="minorHAnsi" w:cstheme="minorHAnsi"/>
        </w:rPr>
        <w:t>This operation does not accept a request body.</w:t>
      </w:r>
    </w:p>
    <w:p w14:paraId="1FEEB603" w14:textId="2029F3AC" w:rsidR="00901806" w:rsidRDefault="00D6634C" w:rsidP="00D6634C">
      <w:pPr>
        <w:pStyle w:val="5"/>
      </w:pPr>
      <w:r>
        <w:t>Response</w:t>
      </w:r>
    </w:p>
    <w:p w14:paraId="6127EAC1" w14:textId="5A3F2F3B" w:rsidR="00D6634C" w:rsidRPr="00D6634C" w:rsidRDefault="00D6634C" w:rsidP="00D6634C">
      <w:pPr>
        <w:rPr>
          <w:b/>
          <w:sz w:val="24"/>
        </w:rPr>
      </w:pPr>
      <w:r w:rsidRPr="00D6634C">
        <w:rPr>
          <w:b/>
          <w:sz w:val="24"/>
        </w:rPr>
        <w:t>Example 2.</w:t>
      </w:r>
      <w:r w:rsidR="008F7F41">
        <w:rPr>
          <w:b/>
          <w:sz w:val="24"/>
        </w:rPr>
        <w:t>54</w:t>
      </w:r>
      <w:r w:rsidR="00DD2CCA">
        <w:rPr>
          <w:b/>
          <w:sz w:val="24"/>
        </w:rPr>
        <w:t>.</w:t>
      </w:r>
      <w:r>
        <w:rPr>
          <w:b/>
          <w:sz w:val="24"/>
        </w:rPr>
        <w:t xml:space="preserve"> Ec profiles</w:t>
      </w:r>
      <w:r w:rsidRPr="00D6634C">
        <w:rPr>
          <w:b/>
          <w:sz w:val="24"/>
        </w:rPr>
        <w:t xml:space="preserve">: JSON </w:t>
      </w:r>
      <w:r>
        <w:rPr>
          <w:b/>
          <w:sz w:val="24"/>
        </w:rPr>
        <w:t>response</w:t>
      </w:r>
    </w:p>
    <w:p w14:paraId="0513DF5D"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w:t>
      </w:r>
    </w:p>
    <w:p w14:paraId="666C9686"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"ec_profiles": [</w:t>
      </w:r>
    </w:p>
    <w:p w14:paraId="6ED7852B"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5D1CB170"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"id": 1,</w:t>
      </w:r>
    </w:p>
    <w:p w14:paraId="30D00867"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"name": "default_profile"</w:t>
      </w:r>
    </w:p>
    <w:p w14:paraId="37DF34C8"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08F89C93"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 xml:space="preserve">    ]</w:t>
      </w:r>
    </w:p>
    <w:p w14:paraId="449B648E" w14:textId="77777777" w:rsidR="00901806" w:rsidRPr="00DA3F56" w:rsidRDefault="00901806" w:rsidP="00D6634C">
      <w:pPr>
        <w:pStyle w:val="CodeBlock"/>
        <w:ind w:left="0"/>
        <w:rPr>
          <w:rFonts w:asciiTheme="minorHAnsi" w:hAnsiTheme="minorHAnsi" w:cstheme="minorHAnsi"/>
        </w:rPr>
      </w:pPr>
      <w:r w:rsidRPr="00DA3F56">
        <w:rPr>
          <w:rFonts w:asciiTheme="minorHAnsi" w:hAnsiTheme="minorHAnsi" w:cstheme="minorHAnsi"/>
        </w:rPr>
        <w:t>}</w:t>
      </w:r>
    </w:p>
    <w:p w14:paraId="3B249DED" w14:textId="4E6D8EFF" w:rsidR="00D6634C" w:rsidRDefault="00D6634C">
      <w:pPr>
        <w:spacing w:before="0" w:after="0" w:line="240" w:lineRule="auto"/>
        <w:rPr>
          <w:rFonts w:asciiTheme="minorHAnsi" w:hAnsiTheme="minorHAnsi" w:cstheme="minorHAnsi"/>
        </w:rPr>
      </w:pPr>
      <w:r>
        <w:rPr>
          <w:rFonts w:asciiTheme="minorHAnsi" w:hAnsiTheme="minorHAnsi" w:cstheme="minorHAnsi"/>
        </w:rPr>
        <w:br w:type="page"/>
      </w:r>
    </w:p>
    <w:p w14:paraId="06CB4FB6" w14:textId="7DB8ADB6" w:rsidR="00901806" w:rsidRDefault="00901806" w:rsidP="00901806">
      <w:pPr>
        <w:pStyle w:val="4"/>
        <w:rPr>
          <w:rFonts w:asciiTheme="minorHAnsi" w:hAnsiTheme="minorHAnsi" w:cstheme="minorHAnsi"/>
          <w:color w:val="0070C0"/>
          <w:sz w:val="32"/>
          <w:szCs w:val="32"/>
        </w:rPr>
      </w:pPr>
      <w:bookmarkStart w:id="121" w:name="_Create_storage_pool"/>
      <w:bookmarkEnd w:id="121"/>
      <w:r w:rsidRPr="00D6634C">
        <w:rPr>
          <w:rFonts w:asciiTheme="minorHAnsi" w:hAnsiTheme="minorHAnsi" w:cstheme="minorHAnsi"/>
          <w:color w:val="0070C0"/>
          <w:sz w:val="32"/>
          <w:szCs w:val="32"/>
        </w:rPr>
        <w:lastRenderedPageBreak/>
        <w:t>Create</w:t>
      </w:r>
      <w:r w:rsidR="0049337B">
        <w:rPr>
          <w:rFonts w:asciiTheme="minorHAnsi" w:hAnsiTheme="minorHAnsi" w:cstheme="minorHAnsi"/>
          <w:color w:val="0070C0"/>
          <w:sz w:val="32"/>
          <w:szCs w:val="32"/>
        </w:rPr>
        <w:t xml:space="preserve"> storage </w:t>
      </w:r>
      <w:r w:rsidR="005713CC">
        <w:rPr>
          <w:rFonts w:asciiTheme="minorHAnsi" w:hAnsiTheme="minorHAnsi" w:cstheme="minorHAnsi"/>
          <w:color w:val="0070C0"/>
          <w:sz w:val="32"/>
          <w:szCs w:val="32"/>
        </w:rPr>
        <w:t>pool</w:t>
      </w:r>
    </w:p>
    <w:tbl>
      <w:tblPr>
        <w:tblStyle w:val="af1"/>
        <w:tblW w:w="0" w:type="auto"/>
        <w:tblLook w:val="04A0" w:firstRow="1" w:lastRow="0" w:firstColumn="1" w:lastColumn="0" w:noHBand="0" w:noVBand="1"/>
      </w:tblPr>
      <w:tblGrid>
        <w:gridCol w:w="1032"/>
        <w:gridCol w:w="5056"/>
        <w:gridCol w:w="3262"/>
      </w:tblGrid>
      <w:tr w:rsidR="002526B8" w14:paraId="65086F5E" w14:textId="77777777" w:rsidTr="001A2D9A">
        <w:tc>
          <w:tcPr>
            <w:tcW w:w="1032" w:type="dxa"/>
          </w:tcPr>
          <w:p w14:paraId="157D919A" w14:textId="77777777" w:rsidR="002526B8" w:rsidRDefault="002526B8" w:rsidP="001A2D9A">
            <w:pPr>
              <w:jc w:val="center"/>
              <w:rPr>
                <w:rFonts w:asciiTheme="minorHAnsi" w:hAnsiTheme="minorHAnsi" w:cstheme="minorHAnsi"/>
              </w:rPr>
            </w:pPr>
            <w:r>
              <w:rPr>
                <w:rFonts w:asciiTheme="minorHAnsi" w:hAnsiTheme="minorHAnsi" w:cstheme="minorHAnsi"/>
              </w:rPr>
              <w:t>Method</w:t>
            </w:r>
          </w:p>
        </w:tc>
        <w:tc>
          <w:tcPr>
            <w:tcW w:w="5056" w:type="dxa"/>
          </w:tcPr>
          <w:p w14:paraId="0D476C68" w14:textId="77777777" w:rsidR="002526B8" w:rsidRDefault="002526B8" w:rsidP="001A2D9A">
            <w:pPr>
              <w:jc w:val="center"/>
              <w:rPr>
                <w:rFonts w:asciiTheme="minorHAnsi" w:hAnsiTheme="minorHAnsi" w:cstheme="minorHAnsi"/>
              </w:rPr>
            </w:pPr>
            <w:r>
              <w:rPr>
                <w:rFonts w:asciiTheme="minorHAnsi" w:hAnsiTheme="minorHAnsi" w:cstheme="minorHAnsi"/>
              </w:rPr>
              <w:t>URI</w:t>
            </w:r>
          </w:p>
        </w:tc>
        <w:tc>
          <w:tcPr>
            <w:tcW w:w="3262" w:type="dxa"/>
          </w:tcPr>
          <w:p w14:paraId="081692BF" w14:textId="77777777" w:rsidR="002526B8" w:rsidRDefault="002526B8" w:rsidP="001A2D9A">
            <w:pPr>
              <w:jc w:val="center"/>
              <w:rPr>
                <w:rFonts w:asciiTheme="minorHAnsi" w:hAnsiTheme="minorHAnsi" w:cstheme="minorHAnsi"/>
              </w:rPr>
            </w:pPr>
            <w:r>
              <w:rPr>
                <w:rFonts w:asciiTheme="minorHAnsi" w:hAnsiTheme="minorHAnsi" w:cstheme="minorHAnsi"/>
              </w:rPr>
              <w:t>Description</w:t>
            </w:r>
          </w:p>
        </w:tc>
      </w:tr>
      <w:tr w:rsidR="002526B8" w14:paraId="4564D98D" w14:textId="77777777" w:rsidTr="001A2D9A">
        <w:tc>
          <w:tcPr>
            <w:tcW w:w="1032" w:type="dxa"/>
          </w:tcPr>
          <w:p w14:paraId="7A5FD243" w14:textId="77777777" w:rsidR="002526B8" w:rsidRDefault="002526B8" w:rsidP="001A2D9A">
            <w:pPr>
              <w:rPr>
                <w:rFonts w:asciiTheme="minorHAnsi" w:hAnsiTheme="minorHAnsi" w:cstheme="minorHAnsi"/>
              </w:rPr>
            </w:pPr>
            <w:r>
              <w:rPr>
                <w:rFonts w:asciiTheme="minorHAnsi" w:hAnsiTheme="minorHAnsi" w:cstheme="minorHAnsi"/>
              </w:rPr>
              <w:t>POST</w:t>
            </w:r>
          </w:p>
        </w:tc>
        <w:tc>
          <w:tcPr>
            <w:tcW w:w="5056" w:type="dxa"/>
          </w:tcPr>
          <w:p w14:paraId="4912555E" w14:textId="77777777" w:rsidR="002526B8" w:rsidRDefault="002526B8" w:rsidP="001A2D9A">
            <w:pPr>
              <w:rPr>
                <w:rFonts w:asciiTheme="minorHAnsi" w:hAnsiTheme="minorHAnsi" w:cstheme="minorHAnsi"/>
              </w:rPr>
            </w:pPr>
            <w:r w:rsidRPr="00D929EE">
              <w:rPr>
                <w:rFonts w:asciiTheme="minorHAnsi" w:hAnsiTheme="minorHAnsi" w:cstheme="minorHAnsi"/>
              </w:rPr>
              <w:t>/v1/</w:t>
            </w:r>
            <w:r>
              <w:rPr>
                <w:rFonts w:asciiTheme="minorHAnsi" w:hAnsiTheme="minorHAnsi" w:cstheme="minorHAnsi"/>
              </w:rPr>
              <w:t>{tenant_id }/storage_pools/create</w:t>
            </w:r>
          </w:p>
        </w:tc>
        <w:tc>
          <w:tcPr>
            <w:tcW w:w="3262" w:type="dxa"/>
          </w:tcPr>
          <w:p w14:paraId="5F61C8E5" w14:textId="77777777" w:rsidR="002526B8" w:rsidRDefault="002526B8" w:rsidP="001A2D9A">
            <w:pPr>
              <w:rPr>
                <w:rFonts w:asciiTheme="minorHAnsi" w:hAnsiTheme="minorHAnsi" w:cstheme="minorHAnsi"/>
              </w:rPr>
            </w:pPr>
            <w:r>
              <w:rPr>
                <w:rFonts w:asciiTheme="minorHAnsi" w:hAnsiTheme="minorHAnsi" w:cstheme="minorHAnsi"/>
              </w:rPr>
              <w:t>Creates storage pool</w:t>
            </w:r>
          </w:p>
        </w:tc>
      </w:tr>
    </w:tbl>
    <w:p w14:paraId="00EFC9BD" w14:textId="77777777" w:rsidR="002526B8" w:rsidRDefault="002526B8" w:rsidP="002526B8">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0A1B0765" w14:textId="3EE80109" w:rsidR="002526B8" w:rsidRDefault="002526B8" w:rsidP="002526B8">
      <w:pPr>
        <w:pStyle w:val="5"/>
      </w:pPr>
      <w:proofErr w:type="gramStart"/>
      <w:r>
        <w:t>Request</w:t>
      </w:r>
      <w:r w:rsidR="00C437AA">
        <w:t>(</w:t>
      </w:r>
      <w:proofErr w:type="gramEnd"/>
      <w:r w:rsidR="00C437AA">
        <w:t>1)</w:t>
      </w:r>
    </w:p>
    <w:p w14:paraId="1725D465" w14:textId="7B65D491" w:rsidR="002526B8" w:rsidRDefault="002526B8" w:rsidP="002526B8">
      <w:r>
        <w:t xml:space="preserve">This table shows the URI parameters for the create </w:t>
      </w:r>
      <w:r w:rsidR="00DD2CCA">
        <w:t>replicated pool</w:t>
      </w:r>
      <w:r>
        <w:t xml:space="preserve"> request:</w:t>
      </w:r>
    </w:p>
    <w:tbl>
      <w:tblPr>
        <w:tblStyle w:val="af1"/>
        <w:tblW w:w="0" w:type="auto"/>
        <w:tblLook w:val="04A0" w:firstRow="1" w:lastRow="0" w:firstColumn="1" w:lastColumn="0" w:noHBand="0" w:noVBand="1"/>
      </w:tblPr>
      <w:tblGrid>
        <w:gridCol w:w="2605"/>
        <w:gridCol w:w="1710"/>
        <w:gridCol w:w="5035"/>
      </w:tblGrid>
      <w:tr w:rsidR="002526B8" w14:paraId="4BE1EEC1" w14:textId="77777777" w:rsidTr="001A2D9A">
        <w:tc>
          <w:tcPr>
            <w:tcW w:w="2605" w:type="dxa"/>
          </w:tcPr>
          <w:p w14:paraId="2151DD3E" w14:textId="77777777" w:rsidR="002526B8" w:rsidRDefault="002526B8" w:rsidP="001A2D9A">
            <w:pPr>
              <w:jc w:val="center"/>
            </w:pPr>
            <w:r>
              <w:t>Name</w:t>
            </w:r>
          </w:p>
        </w:tc>
        <w:tc>
          <w:tcPr>
            <w:tcW w:w="1710" w:type="dxa"/>
          </w:tcPr>
          <w:p w14:paraId="5CA14FFD" w14:textId="77777777" w:rsidR="002526B8" w:rsidRDefault="002526B8" w:rsidP="001A2D9A">
            <w:pPr>
              <w:jc w:val="center"/>
            </w:pPr>
            <w:r>
              <w:t>Type</w:t>
            </w:r>
          </w:p>
        </w:tc>
        <w:tc>
          <w:tcPr>
            <w:tcW w:w="5035" w:type="dxa"/>
          </w:tcPr>
          <w:p w14:paraId="33868D27" w14:textId="77777777" w:rsidR="002526B8" w:rsidRDefault="002526B8" w:rsidP="001A2D9A">
            <w:pPr>
              <w:jc w:val="center"/>
            </w:pPr>
            <w:r>
              <w:t>Description</w:t>
            </w:r>
          </w:p>
        </w:tc>
      </w:tr>
      <w:tr w:rsidR="002526B8" w14:paraId="55FD09C8" w14:textId="77777777" w:rsidTr="001A2D9A">
        <w:tc>
          <w:tcPr>
            <w:tcW w:w="2605" w:type="dxa"/>
          </w:tcPr>
          <w:p w14:paraId="359136EF" w14:textId="77777777" w:rsidR="002526B8" w:rsidRDefault="002526B8" w:rsidP="001A2D9A">
            <w:r>
              <w:t>{tenant_id}</w:t>
            </w:r>
          </w:p>
        </w:tc>
        <w:tc>
          <w:tcPr>
            <w:tcW w:w="1710" w:type="dxa"/>
          </w:tcPr>
          <w:p w14:paraId="1EF539FB" w14:textId="77777777" w:rsidR="002526B8" w:rsidRDefault="002526B8" w:rsidP="001A2D9A">
            <w:r>
              <w:t>UUID</w:t>
            </w:r>
          </w:p>
        </w:tc>
        <w:tc>
          <w:tcPr>
            <w:tcW w:w="5035" w:type="dxa"/>
          </w:tcPr>
          <w:p w14:paraId="40BE0CC7" w14:textId="77777777" w:rsidR="002526B8" w:rsidRDefault="002526B8" w:rsidP="001A2D9A">
            <w:r w:rsidRPr="00AC1588">
              <w:t>The UUID of the tenant in a multi-tenancy cloud.</w:t>
            </w:r>
          </w:p>
        </w:tc>
      </w:tr>
    </w:tbl>
    <w:p w14:paraId="676D0F2D" w14:textId="657C7EF3" w:rsidR="002526B8" w:rsidRDefault="002526B8" w:rsidP="002526B8">
      <w:r>
        <w:t>This list shows some body parameters for the request</w:t>
      </w:r>
      <w:r w:rsidR="00C437AA">
        <w:t xml:space="preserve"> of replicated pool</w:t>
      </w:r>
      <w:r>
        <w:t>:</w:t>
      </w:r>
    </w:p>
    <w:p w14:paraId="5DEC232A" w14:textId="77777777" w:rsidR="002526B8" w:rsidRDefault="002526B8" w:rsidP="0008171D">
      <w:pPr>
        <w:pStyle w:val="af8"/>
        <w:numPr>
          <w:ilvl w:val="0"/>
          <w:numId w:val="10"/>
        </w:numPr>
      </w:pPr>
      <w:r w:rsidRPr="006E5691">
        <w:rPr>
          <w:b/>
        </w:rPr>
        <w:t>parameters</w:t>
      </w:r>
      <w:r>
        <w:t>:</w:t>
      </w:r>
    </w:p>
    <w:p w14:paraId="470DD8BA" w14:textId="46022DB7" w:rsidR="002526B8" w:rsidRDefault="00C437AA" w:rsidP="0008171D">
      <w:pPr>
        <w:pStyle w:val="af8"/>
        <w:numPr>
          <w:ilvl w:val="1"/>
          <w:numId w:val="10"/>
        </w:numPr>
      </w:pPr>
      <w:r>
        <w:rPr>
          <w:b/>
        </w:rPr>
        <w:t>name</w:t>
      </w:r>
      <w:r w:rsidR="002526B8" w:rsidRPr="00287223">
        <w:t>:</w:t>
      </w:r>
      <w:r w:rsidR="002526B8" w:rsidRPr="00C26EBF">
        <w:t xml:space="preserve"> </w:t>
      </w:r>
      <w:r w:rsidR="002526B8">
        <w:t>string. Required.</w:t>
      </w:r>
    </w:p>
    <w:p w14:paraId="5CA0920E" w14:textId="029AF451" w:rsidR="00C437AA" w:rsidRDefault="00C437AA" w:rsidP="0008171D">
      <w:pPr>
        <w:pStyle w:val="af8"/>
        <w:numPr>
          <w:ilvl w:val="1"/>
          <w:numId w:val="10"/>
        </w:numPr>
      </w:pPr>
      <w:r>
        <w:rPr>
          <w:b/>
        </w:rPr>
        <w:t>storageGroupId</w:t>
      </w:r>
      <w:r w:rsidRPr="00C437AA">
        <w:t>:</w:t>
      </w:r>
      <w:r>
        <w:t xml:space="preserve"> string. Required.</w:t>
      </w:r>
    </w:p>
    <w:p w14:paraId="5F0FF79C" w14:textId="6D344136" w:rsidR="00C437AA" w:rsidRPr="00C437AA" w:rsidRDefault="00C437AA" w:rsidP="0008171D">
      <w:pPr>
        <w:pStyle w:val="af8"/>
        <w:numPr>
          <w:ilvl w:val="1"/>
          <w:numId w:val="10"/>
        </w:numPr>
      </w:pPr>
      <w:r w:rsidRPr="00C437AA">
        <w:rPr>
          <w:rFonts w:asciiTheme="minorHAnsi" w:hAnsiTheme="minorHAnsi" w:cstheme="minorHAnsi"/>
          <w:b/>
        </w:rPr>
        <w:t>replicatedStorageGroupId</w:t>
      </w:r>
      <w:r>
        <w:rPr>
          <w:rFonts w:asciiTheme="minorHAnsi" w:hAnsiTheme="minorHAnsi" w:cstheme="minorHAnsi"/>
        </w:rPr>
        <w:t>: string. Required.</w:t>
      </w:r>
    </w:p>
    <w:p w14:paraId="6CE3760A" w14:textId="506C716B" w:rsidR="00C437AA" w:rsidRPr="00C437AA" w:rsidRDefault="00C437AA" w:rsidP="0008171D">
      <w:pPr>
        <w:pStyle w:val="af8"/>
        <w:numPr>
          <w:ilvl w:val="1"/>
          <w:numId w:val="10"/>
        </w:numPr>
      </w:pPr>
      <w:r w:rsidRPr="00C437AA">
        <w:rPr>
          <w:rFonts w:asciiTheme="minorHAnsi" w:hAnsiTheme="minorHAnsi" w:cstheme="minorHAnsi"/>
          <w:b/>
        </w:rPr>
        <w:t>replicationFactor</w:t>
      </w:r>
      <w:r>
        <w:rPr>
          <w:rFonts w:asciiTheme="minorHAnsi" w:hAnsiTheme="minorHAnsi" w:cstheme="minorHAnsi"/>
        </w:rPr>
        <w:t>: string. Required.</w:t>
      </w:r>
    </w:p>
    <w:p w14:paraId="0A894D70" w14:textId="75AD61D3" w:rsidR="00C437AA" w:rsidRPr="00C437AA" w:rsidRDefault="00C437AA" w:rsidP="0008171D">
      <w:pPr>
        <w:pStyle w:val="af8"/>
        <w:numPr>
          <w:ilvl w:val="1"/>
          <w:numId w:val="10"/>
        </w:numPr>
      </w:pPr>
      <w:r w:rsidRPr="00C437AA">
        <w:rPr>
          <w:rFonts w:asciiTheme="minorHAnsi" w:hAnsiTheme="minorHAnsi" w:cstheme="minorHAnsi"/>
          <w:b/>
        </w:rPr>
        <w:t>max</w:t>
      </w:r>
      <w:r w:rsidRPr="005F33F3">
        <w:rPr>
          <w:rFonts w:asciiTheme="minorHAnsi" w:hAnsiTheme="minorHAnsi" w:cstheme="minorHAnsi"/>
        </w:rPr>
        <w:t>_pg_</w:t>
      </w:r>
      <w:r w:rsidRPr="00C437AA">
        <w:rPr>
          <w:rFonts w:asciiTheme="minorHAnsi" w:hAnsiTheme="minorHAnsi" w:cstheme="minorHAnsi"/>
          <w:b/>
        </w:rPr>
        <w:t>num</w:t>
      </w:r>
      <w:r w:rsidRPr="005F33F3">
        <w:rPr>
          <w:rFonts w:asciiTheme="minorHAnsi" w:hAnsiTheme="minorHAnsi" w:cstheme="minorHAnsi"/>
        </w:rPr>
        <w:t>_</w:t>
      </w:r>
      <w:r w:rsidRPr="00C437AA">
        <w:rPr>
          <w:rFonts w:asciiTheme="minorHAnsi" w:hAnsiTheme="minorHAnsi" w:cstheme="minorHAnsi"/>
          <w:b/>
        </w:rPr>
        <w:t>per</w:t>
      </w:r>
      <w:r w:rsidRPr="005F33F3">
        <w:rPr>
          <w:rFonts w:asciiTheme="minorHAnsi" w:hAnsiTheme="minorHAnsi" w:cstheme="minorHAnsi"/>
        </w:rPr>
        <w:t>_</w:t>
      </w:r>
      <w:r w:rsidRPr="00C437AA">
        <w:rPr>
          <w:rFonts w:asciiTheme="minorHAnsi" w:hAnsiTheme="minorHAnsi" w:cstheme="minorHAnsi"/>
          <w:b/>
        </w:rPr>
        <w:t>osd</w:t>
      </w:r>
      <w:r>
        <w:rPr>
          <w:rFonts w:asciiTheme="minorHAnsi" w:hAnsiTheme="minorHAnsi" w:cstheme="minorHAnsi"/>
        </w:rPr>
        <w:t>: string. Required.</w:t>
      </w:r>
    </w:p>
    <w:p w14:paraId="0EA89D76" w14:textId="64596BBA" w:rsidR="00C437AA" w:rsidRPr="00C437AA" w:rsidRDefault="00C437AA" w:rsidP="0008171D">
      <w:pPr>
        <w:pStyle w:val="af8"/>
        <w:numPr>
          <w:ilvl w:val="1"/>
          <w:numId w:val="10"/>
        </w:numPr>
      </w:pPr>
      <w:r w:rsidRPr="00C437AA">
        <w:rPr>
          <w:rFonts w:asciiTheme="minorHAnsi" w:hAnsiTheme="minorHAnsi" w:cstheme="minorHAnsi"/>
          <w:b/>
        </w:rPr>
        <w:t>tag</w:t>
      </w:r>
      <w:r>
        <w:rPr>
          <w:rFonts w:asciiTheme="minorHAnsi" w:hAnsiTheme="minorHAnsi" w:cstheme="minorHAnsi"/>
        </w:rPr>
        <w:t>: string. Required.</w:t>
      </w:r>
    </w:p>
    <w:p w14:paraId="101E1490" w14:textId="3E4A6357" w:rsidR="00C437AA" w:rsidRPr="00C437AA" w:rsidRDefault="00C437AA" w:rsidP="0008171D">
      <w:pPr>
        <w:pStyle w:val="af8"/>
        <w:numPr>
          <w:ilvl w:val="1"/>
          <w:numId w:val="10"/>
        </w:numPr>
      </w:pPr>
      <w:r w:rsidRPr="00C437AA">
        <w:rPr>
          <w:rFonts w:asciiTheme="minorHAnsi" w:hAnsiTheme="minorHAnsi" w:cstheme="minorHAnsi"/>
          <w:b/>
        </w:rPr>
        <w:t>clusterId</w:t>
      </w:r>
      <w:r>
        <w:rPr>
          <w:rFonts w:asciiTheme="minorHAnsi" w:hAnsiTheme="minorHAnsi" w:cstheme="minorHAnsi"/>
        </w:rPr>
        <w:t>: string. Required.</w:t>
      </w:r>
    </w:p>
    <w:p w14:paraId="5EAA173D" w14:textId="1C222258" w:rsidR="00C437AA" w:rsidRPr="00C437AA" w:rsidRDefault="00C437AA" w:rsidP="0008171D">
      <w:pPr>
        <w:pStyle w:val="af8"/>
        <w:numPr>
          <w:ilvl w:val="1"/>
          <w:numId w:val="10"/>
        </w:numPr>
      </w:pPr>
      <w:r w:rsidRPr="00C437AA">
        <w:rPr>
          <w:rFonts w:asciiTheme="minorHAnsi" w:hAnsiTheme="minorHAnsi" w:cstheme="minorHAnsi"/>
          <w:b/>
        </w:rPr>
        <w:t>createdBy</w:t>
      </w:r>
      <w:r>
        <w:rPr>
          <w:rFonts w:asciiTheme="minorHAnsi" w:hAnsiTheme="minorHAnsi" w:cstheme="minorHAnsi"/>
        </w:rPr>
        <w:t>: string. Required.</w:t>
      </w:r>
    </w:p>
    <w:p w14:paraId="26B22AD6" w14:textId="58FFC88F" w:rsidR="00C437AA" w:rsidRPr="00C437AA" w:rsidRDefault="00C437AA" w:rsidP="0008171D">
      <w:pPr>
        <w:pStyle w:val="af8"/>
        <w:numPr>
          <w:ilvl w:val="1"/>
          <w:numId w:val="10"/>
        </w:numPr>
      </w:pPr>
      <w:r w:rsidRPr="00C437AA">
        <w:rPr>
          <w:rFonts w:asciiTheme="minorHAnsi" w:hAnsiTheme="minorHAnsi" w:cstheme="minorHAnsi"/>
          <w:b/>
        </w:rPr>
        <w:t>enablePoolQuota</w:t>
      </w:r>
      <w:r>
        <w:rPr>
          <w:rFonts w:asciiTheme="minorHAnsi" w:hAnsiTheme="minorHAnsi" w:cstheme="minorHAnsi"/>
        </w:rPr>
        <w:t>: string. Required.</w:t>
      </w:r>
    </w:p>
    <w:p w14:paraId="66DA1FB8" w14:textId="43E9E032" w:rsidR="00C437AA" w:rsidRDefault="00C437AA" w:rsidP="0008171D">
      <w:pPr>
        <w:pStyle w:val="af8"/>
        <w:numPr>
          <w:ilvl w:val="1"/>
          <w:numId w:val="10"/>
        </w:numPr>
      </w:pPr>
      <w:r w:rsidRPr="00C437AA">
        <w:rPr>
          <w:rFonts w:asciiTheme="minorHAnsi" w:hAnsiTheme="minorHAnsi" w:cstheme="minorHAnsi"/>
          <w:b/>
        </w:rPr>
        <w:t>poolQuota</w:t>
      </w:r>
      <w:r>
        <w:rPr>
          <w:rFonts w:asciiTheme="minorHAnsi" w:hAnsiTheme="minorHAnsi" w:cstheme="minorHAnsi"/>
        </w:rPr>
        <w:t>: string. Required.</w:t>
      </w:r>
    </w:p>
    <w:p w14:paraId="53EEF7BF" w14:textId="3E6D8D81" w:rsidR="005713CC" w:rsidRPr="005713CC" w:rsidRDefault="005713CC" w:rsidP="005713CC">
      <w:pPr>
        <w:rPr>
          <w:b/>
          <w:sz w:val="24"/>
        </w:rPr>
      </w:pPr>
      <w:r w:rsidRPr="005713CC">
        <w:rPr>
          <w:b/>
          <w:sz w:val="24"/>
        </w:rPr>
        <w:t>Example 2.</w:t>
      </w:r>
      <w:r w:rsidR="008F7F41">
        <w:rPr>
          <w:b/>
          <w:sz w:val="24"/>
        </w:rPr>
        <w:t>55</w:t>
      </w:r>
      <w:r w:rsidR="00DD2CCA">
        <w:rPr>
          <w:b/>
          <w:sz w:val="24"/>
        </w:rPr>
        <w:t>.</w:t>
      </w:r>
      <w:r w:rsidRPr="005713CC">
        <w:rPr>
          <w:b/>
          <w:sz w:val="24"/>
        </w:rPr>
        <w:t xml:space="preserve"> </w:t>
      </w:r>
      <w:r>
        <w:rPr>
          <w:b/>
          <w:sz w:val="24"/>
        </w:rPr>
        <w:t>Create replicated pool</w:t>
      </w:r>
      <w:r w:rsidRPr="005713CC">
        <w:rPr>
          <w:b/>
          <w:sz w:val="24"/>
        </w:rPr>
        <w:t xml:space="preserve">: JSON </w:t>
      </w:r>
      <w:r>
        <w:rPr>
          <w:b/>
          <w:sz w:val="24"/>
        </w:rPr>
        <w:t>request</w:t>
      </w:r>
    </w:p>
    <w:p w14:paraId="7CB3CC70"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w:t>
      </w:r>
    </w:p>
    <w:p w14:paraId="18B6D8AE"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t>"pool</w:t>
      </w:r>
      <w:proofErr w:type="gramStart"/>
      <w:r w:rsidRPr="005F33F3">
        <w:rPr>
          <w:rFonts w:asciiTheme="minorHAnsi" w:hAnsiTheme="minorHAnsi" w:cstheme="minorHAnsi"/>
        </w:rPr>
        <w:t>":{</w:t>
      </w:r>
      <w:proofErr w:type="gramEnd"/>
    </w:p>
    <w:p w14:paraId="39A3459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"name":"tp01",</w:t>
      </w:r>
    </w:p>
    <w:p w14:paraId="47B12BB6"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"storageGroupId":"1",</w:t>
      </w:r>
    </w:p>
    <w:p w14:paraId="72E6C300"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"replicatedStorageGroupId":"",</w:t>
      </w:r>
    </w:p>
    <w:p w14:paraId="19D3C7B2"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"replicationFactor":"3",</w:t>
      </w:r>
    </w:p>
    <w:p w14:paraId="6CA0B25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"max_pg_num_per_osd":"100",</w:t>
      </w:r>
    </w:p>
    <w:p w14:paraId="6BE6495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"tag":"vsm",</w:t>
      </w:r>
    </w:p>
    <w:p w14:paraId="7C9835CA"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"clusterId":"0",</w:t>
      </w:r>
    </w:p>
    <w:p w14:paraId="76548695"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"createdBy":"VSM",</w:t>
      </w:r>
    </w:p>
    <w:p w14:paraId="23BBFA3E"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"enablePoolQuota</w:t>
      </w:r>
      <w:proofErr w:type="gramStart"/>
      <w:r w:rsidRPr="005F33F3">
        <w:rPr>
          <w:rFonts w:asciiTheme="minorHAnsi" w:hAnsiTheme="minorHAnsi" w:cstheme="minorHAnsi"/>
        </w:rPr>
        <w:t>":true</w:t>
      </w:r>
      <w:proofErr w:type="gramEnd"/>
      <w:r w:rsidRPr="005F33F3">
        <w:rPr>
          <w:rFonts w:asciiTheme="minorHAnsi" w:hAnsiTheme="minorHAnsi" w:cstheme="minorHAnsi"/>
        </w:rPr>
        <w:t>,</w:t>
      </w:r>
    </w:p>
    <w:p w14:paraId="7D7BD697"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"poolQuota":"1"</w:t>
      </w:r>
    </w:p>
    <w:p w14:paraId="12E4564B"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ab/>
        <w:t>}</w:t>
      </w:r>
    </w:p>
    <w:p w14:paraId="5CCF4367" w14:textId="77777777" w:rsidR="00901806" w:rsidRPr="005F33F3" w:rsidRDefault="00901806" w:rsidP="00C437AA">
      <w:pPr>
        <w:pStyle w:val="CodeBlock"/>
        <w:ind w:left="0"/>
        <w:rPr>
          <w:rFonts w:asciiTheme="minorHAnsi" w:hAnsiTheme="minorHAnsi" w:cstheme="minorHAnsi"/>
        </w:rPr>
      </w:pPr>
      <w:r w:rsidRPr="005F33F3">
        <w:rPr>
          <w:rFonts w:asciiTheme="minorHAnsi" w:hAnsiTheme="minorHAnsi" w:cstheme="minorHAnsi"/>
        </w:rPr>
        <w:t>}</w:t>
      </w:r>
    </w:p>
    <w:p w14:paraId="06EFFAF4" w14:textId="285C8DAE" w:rsidR="00901806" w:rsidRPr="005713CC" w:rsidRDefault="005713CC" w:rsidP="005713CC">
      <w:pPr>
        <w:pStyle w:val="5"/>
      </w:pPr>
      <w:proofErr w:type="gramStart"/>
      <w:r w:rsidRPr="005713CC">
        <w:t>Response</w:t>
      </w:r>
      <w:r>
        <w:t>(</w:t>
      </w:r>
      <w:proofErr w:type="gramEnd"/>
      <w:r>
        <w:t>1)</w:t>
      </w:r>
    </w:p>
    <w:p w14:paraId="757845A9" w14:textId="77777777" w:rsidR="005713CC" w:rsidRDefault="005713CC" w:rsidP="005713CC">
      <w:pPr>
        <w:rPr>
          <w:rFonts w:asciiTheme="minorHAnsi" w:hAnsiTheme="minorHAnsi" w:cstheme="minorHAnsi"/>
        </w:rPr>
      </w:pPr>
      <w:r w:rsidRPr="00E6524E">
        <w:rPr>
          <w:rFonts w:asciiTheme="minorHAnsi" w:hAnsiTheme="minorHAnsi" w:cstheme="minorHAnsi"/>
        </w:rPr>
        <w:lastRenderedPageBreak/>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50C64819" w14:textId="7A58C794" w:rsidR="00901806" w:rsidRDefault="005713CC" w:rsidP="005713CC">
      <w:pPr>
        <w:pStyle w:val="5"/>
      </w:pPr>
      <w:proofErr w:type="gramStart"/>
      <w:r>
        <w:t>Request(</w:t>
      </w:r>
      <w:proofErr w:type="gramEnd"/>
      <w:r>
        <w:t>2)</w:t>
      </w:r>
    </w:p>
    <w:p w14:paraId="70919EA7" w14:textId="416C6161" w:rsidR="005713CC" w:rsidRDefault="005713CC" w:rsidP="005713CC">
      <w:r>
        <w:t xml:space="preserve">This table shows the URI parameters for the create </w:t>
      </w:r>
      <w:r w:rsidR="00DD2CCA">
        <w:t>ec pool</w:t>
      </w:r>
      <w:r>
        <w:t xml:space="preserve"> request:</w:t>
      </w:r>
    </w:p>
    <w:tbl>
      <w:tblPr>
        <w:tblStyle w:val="af1"/>
        <w:tblW w:w="0" w:type="auto"/>
        <w:tblLook w:val="04A0" w:firstRow="1" w:lastRow="0" w:firstColumn="1" w:lastColumn="0" w:noHBand="0" w:noVBand="1"/>
      </w:tblPr>
      <w:tblGrid>
        <w:gridCol w:w="2605"/>
        <w:gridCol w:w="1710"/>
        <w:gridCol w:w="5035"/>
      </w:tblGrid>
      <w:tr w:rsidR="005713CC" w14:paraId="51369E2D" w14:textId="77777777" w:rsidTr="001A2D9A">
        <w:tc>
          <w:tcPr>
            <w:tcW w:w="2605" w:type="dxa"/>
          </w:tcPr>
          <w:p w14:paraId="1D805558" w14:textId="77777777" w:rsidR="005713CC" w:rsidRDefault="005713CC" w:rsidP="001A2D9A">
            <w:pPr>
              <w:jc w:val="center"/>
            </w:pPr>
            <w:r>
              <w:t>Name</w:t>
            </w:r>
          </w:p>
        </w:tc>
        <w:tc>
          <w:tcPr>
            <w:tcW w:w="1710" w:type="dxa"/>
          </w:tcPr>
          <w:p w14:paraId="5F56E15D" w14:textId="77777777" w:rsidR="005713CC" w:rsidRDefault="005713CC" w:rsidP="001A2D9A">
            <w:pPr>
              <w:jc w:val="center"/>
            </w:pPr>
            <w:r>
              <w:t>Type</w:t>
            </w:r>
          </w:p>
        </w:tc>
        <w:tc>
          <w:tcPr>
            <w:tcW w:w="5035" w:type="dxa"/>
          </w:tcPr>
          <w:p w14:paraId="2310A92B" w14:textId="77777777" w:rsidR="005713CC" w:rsidRDefault="005713CC" w:rsidP="001A2D9A">
            <w:pPr>
              <w:jc w:val="center"/>
            </w:pPr>
            <w:r>
              <w:t>Description</w:t>
            </w:r>
          </w:p>
        </w:tc>
      </w:tr>
      <w:tr w:rsidR="005713CC" w14:paraId="776C92FF" w14:textId="77777777" w:rsidTr="001A2D9A">
        <w:tc>
          <w:tcPr>
            <w:tcW w:w="2605" w:type="dxa"/>
          </w:tcPr>
          <w:p w14:paraId="375F1018" w14:textId="77777777" w:rsidR="005713CC" w:rsidRDefault="005713CC" w:rsidP="001A2D9A">
            <w:r>
              <w:t>{tenant_id}</w:t>
            </w:r>
          </w:p>
        </w:tc>
        <w:tc>
          <w:tcPr>
            <w:tcW w:w="1710" w:type="dxa"/>
          </w:tcPr>
          <w:p w14:paraId="54F94A33" w14:textId="77777777" w:rsidR="005713CC" w:rsidRDefault="005713CC" w:rsidP="001A2D9A">
            <w:r>
              <w:t>UUID</w:t>
            </w:r>
          </w:p>
        </w:tc>
        <w:tc>
          <w:tcPr>
            <w:tcW w:w="5035" w:type="dxa"/>
          </w:tcPr>
          <w:p w14:paraId="7AA06C6D" w14:textId="77777777" w:rsidR="005713CC" w:rsidRDefault="005713CC" w:rsidP="001A2D9A">
            <w:r w:rsidRPr="00AC1588">
              <w:t>The UUID of the tenant in a multi-tenancy cloud.</w:t>
            </w:r>
          </w:p>
        </w:tc>
      </w:tr>
    </w:tbl>
    <w:p w14:paraId="1B503527" w14:textId="5D64EF76" w:rsidR="005713CC" w:rsidRDefault="005713CC" w:rsidP="005713CC">
      <w:r>
        <w:t>This list shows some body parameters for the request of ec_pool:</w:t>
      </w:r>
    </w:p>
    <w:p w14:paraId="6F13DE06" w14:textId="77777777" w:rsidR="005713CC" w:rsidRDefault="005713CC" w:rsidP="0008171D">
      <w:pPr>
        <w:pStyle w:val="af8"/>
        <w:numPr>
          <w:ilvl w:val="0"/>
          <w:numId w:val="10"/>
        </w:numPr>
      </w:pPr>
      <w:r w:rsidRPr="006E5691">
        <w:rPr>
          <w:b/>
        </w:rPr>
        <w:t>parameters</w:t>
      </w:r>
      <w:r>
        <w:t>:</w:t>
      </w:r>
    </w:p>
    <w:p w14:paraId="6839899C" w14:textId="77777777" w:rsidR="005713CC" w:rsidRDefault="005713CC" w:rsidP="0008171D">
      <w:pPr>
        <w:pStyle w:val="af8"/>
        <w:numPr>
          <w:ilvl w:val="1"/>
          <w:numId w:val="10"/>
        </w:numPr>
      </w:pPr>
      <w:r>
        <w:rPr>
          <w:b/>
        </w:rPr>
        <w:t>name</w:t>
      </w:r>
      <w:r w:rsidRPr="00287223">
        <w:t>:</w:t>
      </w:r>
      <w:r w:rsidRPr="00C26EBF">
        <w:t xml:space="preserve"> </w:t>
      </w:r>
      <w:r>
        <w:t>string. Required.</w:t>
      </w:r>
    </w:p>
    <w:p w14:paraId="04435F3B" w14:textId="35DF8AD0" w:rsidR="005713CC" w:rsidRPr="005713CC" w:rsidRDefault="005713CC" w:rsidP="0008171D">
      <w:pPr>
        <w:pStyle w:val="af8"/>
        <w:numPr>
          <w:ilvl w:val="1"/>
          <w:numId w:val="10"/>
        </w:numPr>
      </w:pPr>
      <w:r w:rsidRPr="005F33F3">
        <w:rPr>
          <w:rFonts w:asciiTheme="minorHAnsi" w:hAnsiTheme="minorHAnsi" w:cstheme="minorHAnsi"/>
        </w:rPr>
        <w:t>storageGroupId</w:t>
      </w:r>
      <w:r>
        <w:rPr>
          <w:rFonts w:asciiTheme="minorHAnsi" w:hAnsiTheme="minorHAnsi" w:cstheme="minorHAnsi"/>
        </w:rPr>
        <w:t>: string. Required.</w:t>
      </w:r>
    </w:p>
    <w:p w14:paraId="385527AB" w14:textId="55D1E16C" w:rsidR="005713CC" w:rsidRPr="005713CC" w:rsidRDefault="005713CC" w:rsidP="0008171D">
      <w:pPr>
        <w:pStyle w:val="af8"/>
        <w:numPr>
          <w:ilvl w:val="1"/>
          <w:numId w:val="10"/>
        </w:numPr>
      </w:pPr>
      <w:r>
        <w:rPr>
          <w:rFonts w:asciiTheme="minorHAnsi" w:hAnsiTheme="minorHAnsi" w:cstheme="minorHAnsi"/>
        </w:rPr>
        <w:t>tag: string. Required.</w:t>
      </w:r>
    </w:p>
    <w:p w14:paraId="6FC1CBB1" w14:textId="2B8F4342" w:rsidR="005713CC" w:rsidRPr="005713CC" w:rsidRDefault="005713CC" w:rsidP="0008171D">
      <w:pPr>
        <w:pStyle w:val="af8"/>
        <w:numPr>
          <w:ilvl w:val="1"/>
          <w:numId w:val="10"/>
        </w:numPr>
      </w:pPr>
      <w:r w:rsidRPr="005F33F3">
        <w:rPr>
          <w:rFonts w:asciiTheme="minorHAnsi" w:hAnsiTheme="minorHAnsi" w:cstheme="minorHAnsi"/>
        </w:rPr>
        <w:t>clusterId</w:t>
      </w:r>
      <w:r>
        <w:rPr>
          <w:rFonts w:asciiTheme="minorHAnsi" w:hAnsiTheme="minorHAnsi" w:cstheme="minorHAnsi"/>
        </w:rPr>
        <w:t>: string. Required.</w:t>
      </w:r>
    </w:p>
    <w:p w14:paraId="32140D79" w14:textId="1F565185" w:rsidR="005713CC" w:rsidRPr="005713CC" w:rsidRDefault="005713CC" w:rsidP="0008171D">
      <w:pPr>
        <w:pStyle w:val="af8"/>
        <w:numPr>
          <w:ilvl w:val="1"/>
          <w:numId w:val="10"/>
        </w:numPr>
      </w:pPr>
      <w:r w:rsidRPr="005F33F3">
        <w:rPr>
          <w:rFonts w:asciiTheme="minorHAnsi" w:hAnsiTheme="minorHAnsi" w:cstheme="minorHAnsi"/>
        </w:rPr>
        <w:t>createdBy</w:t>
      </w:r>
      <w:r>
        <w:rPr>
          <w:rFonts w:asciiTheme="minorHAnsi" w:hAnsiTheme="minorHAnsi" w:cstheme="minorHAnsi"/>
        </w:rPr>
        <w:t>: string. Required.</w:t>
      </w:r>
    </w:p>
    <w:p w14:paraId="792519A9" w14:textId="672BA285" w:rsidR="005713CC" w:rsidRPr="005713CC" w:rsidRDefault="005713CC" w:rsidP="0008171D">
      <w:pPr>
        <w:pStyle w:val="af8"/>
        <w:numPr>
          <w:ilvl w:val="1"/>
          <w:numId w:val="10"/>
        </w:numPr>
      </w:pPr>
      <w:r w:rsidRPr="005F33F3">
        <w:rPr>
          <w:rFonts w:asciiTheme="minorHAnsi" w:hAnsiTheme="minorHAnsi" w:cstheme="minorHAnsi"/>
        </w:rPr>
        <w:t>ecProfileId</w:t>
      </w:r>
      <w:r>
        <w:rPr>
          <w:rFonts w:asciiTheme="minorHAnsi" w:hAnsiTheme="minorHAnsi" w:cstheme="minorHAnsi"/>
        </w:rPr>
        <w:t>: string. Required.</w:t>
      </w:r>
    </w:p>
    <w:p w14:paraId="31C17ED6" w14:textId="08C4FAA5" w:rsidR="005713CC" w:rsidRPr="005713CC" w:rsidRDefault="005713CC" w:rsidP="0008171D">
      <w:pPr>
        <w:pStyle w:val="af8"/>
        <w:numPr>
          <w:ilvl w:val="1"/>
          <w:numId w:val="10"/>
        </w:numPr>
      </w:pPr>
      <w:r w:rsidRPr="005F33F3">
        <w:rPr>
          <w:rFonts w:asciiTheme="minorHAnsi" w:hAnsiTheme="minorHAnsi" w:cstheme="minorHAnsi"/>
        </w:rPr>
        <w:t>ecFailureDomain</w:t>
      </w:r>
      <w:r>
        <w:rPr>
          <w:rFonts w:asciiTheme="minorHAnsi" w:hAnsiTheme="minorHAnsi" w:cstheme="minorHAnsi"/>
        </w:rPr>
        <w:t>: string. Required.</w:t>
      </w:r>
    </w:p>
    <w:p w14:paraId="27371FA0" w14:textId="2F6A3BFC" w:rsidR="005713CC" w:rsidRPr="005713CC" w:rsidRDefault="005713CC" w:rsidP="0008171D">
      <w:pPr>
        <w:pStyle w:val="af8"/>
        <w:numPr>
          <w:ilvl w:val="1"/>
          <w:numId w:val="10"/>
        </w:numPr>
      </w:pPr>
      <w:r w:rsidRPr="005F33F3">
        <w:rPr>
          <w:rFonts w:asciiTheme="minorHAnsi" w:hAnsiTheme="minorHAnsi" w:cstheme="minorHAnsi"/>
        </w:rPr>
        <w:t>enablePoolQuota</w:t>
      </w:r>
      <w:r>
        <w:rPr>
          <w:rFonts w:asciiTheme="minorHAnsi" w:hAnsiTheme="minorHAnsi" w:cstheme="minorHAnsi"/>
        </w:rPr>
        <w:t>: string. Required.</w:t>
      </w:r>
    </w:p>
    <w:p w14:paraId="2492D10A" w14:textId="55D1781F" w:rsidR="005713CC" w:rsidRDefault="005713CC" w:rsidP="0008171D">
      <w:pPr>
        <w:pStyle w:val="af8"/>
        <w:numPr>
          <w:ilvl w:val="1"/>
          <w:numId w:val="10"/>
        </w:numPr>
      </w:pPr>
      <w:r w:rsidRPr="005F33F3">
        <w:rPr>
          <w:rFonts w:asciiTheme="minorHAnsi" w:hAnsiTheme="minorHAnsi" w:cstheme="minorHAnsi"/>
        </w:rPr>
        <w:t>poolQuota</w:t>
      </w:r>
      <w:r>
        <w:rPr>
          <w:rFonts w:asciiTheme="minorHAnsi" w:hAnsiTheme="minorHAnsi" w:cstheme="minorHAnsi"/>
        </w:rPr>
        <w:t>: string. Required.</w:t>
      </w:r>
    </w:p>
    <w:p w14:paraId="3F9A82D4" w14:textId="551112D4" w:rsidR="005713CC" w:rsidRPr="005713CC" w:rsidRDefault="005713CC" w:rsidP="005713CC">
      <w:pPr>
        <w:rPr>
          <w:b/>
          <w:sz w:val="24"/>
        </w:rPr>
      </w:pPr>
      <w:r w:rsidRPr="005713CC">
        <w:rPr>
          <w:b/>
          <w:sz w:val="24"/>
        </w:rPr>
        <w:t>Example 2.</w:t>
      </w:r>
      <w:r w:rsidR="008F7F41">
        <w:rPr>
          <w:b/>
          <w:sz w:val="24"/>
        </w:rPr>
        <w:t>56</w:t>
      </w:r>
      <w:r w:rsidR="00DD2CCA">
        <w:rPr>
          <w:b/>
          <w:sz w:val="24"/>
        </w:rPr>
        <w:t>.</w:t>
      </w:r>
      <w:r w:rsidRPr="005713CC">
        <w:rPr>
          <w:b/>
          <w:sz w:val="24"/>
        </w:rPr>
        <w:t xml:space="preserve"> Create </w:t>
      </w:r>
      <w:r>
        <w:rPr>
          <w:b/>
          <w:sz w:val="24"/>
        </w:rPr>
        <w:t>ec_</w:t>
      </w:r>
      <w:r w:rsidRPr="005713CC">
        <w:rPr>
          <w:b/>
          <w:sz w:val="24"/>
        </w:rPr>
        <w:t>pool: JSON request</w:t>
      </w:r>
    </w:p>
    <w:p w14:paraId="40F987EE"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w:t>
      </w:r>
    </w:p>
    <w:p w14:paraId="3FE090F3"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t>"pool</w:t>
      </w:r>
      <w:proofErr w:type="gramStart"/>
      <w:r w:rsidRPr="005F33F3">
        <w:rPr>
          <w:rFonts w:asciiTheme="minorHAnsi" w:hAnsiTheme="minorHAnsi" w:cstheme="minorHAnsi"/>
        </w:rPr>
        <w:t>":{</w:t>
      </w:r>
      <w:proofErr w:type="gramEnd"/>
    </w:p>
    <w:p w14:paraId="25258BC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"name":"ec_pp",</w:t>
      </w:r>
    </w:p>
    <w:p w14:paraId="2C7102E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"storageGroupId":"1",</w:t>
      </w:r>
    </w:p>
    <w:p w14:paraId="068A1492"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"tag":"vsm",</w:t>
      </w:r>
    </w:p>
    <w:p w14:paraId="7A43C9AD"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"clusterId":"0",</w:t>
      </w:r>
    </w:p>
    <w:p w14:paraId="159CEB3C"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"createdBy":"VSM",</w:t>
      </w:r>
    </w:p>
    <w:p w14:paraId="3FF91A2A"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"ecProfileId":"1",</w:t>
      </w:r>
    </w:p>
    <w:p w14:paraId="526D8E08"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"ecFailureDomain":"osd",</w:t>
      </w:r>
    </w:p>
    <w:p w14:paraId="4FEE9B67"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"enablePoolQuota</w:t>
      </w:r>
      <w:proofErr w:type="gramStart"/>
      <w:r w:rsidRPr="005F33F3">
        <w:rPr>
          <w:rFonts w:asciiTheme="minorHAnsi" w:hAnsiTheme="minorHAnsi" w:cstheme="minorHAnsi"/>
        </w:rPr>
        <w:t>":true</w:t>
      </w:r>
      <w:proofErr w:type="gramEnd"/>
      <w:r w:rsidRPr="005F33F3">
        <w:rPr>
          <w:rFonts w:asciiTheme="minorHAnsi" w:hAnsiTheme="minorHAnsi" w:cstheme="minorHAnsi"/>
        </w:rPr>
        <w:t>,</w:t>
      </w:r>
    </w:p>
    <w:p w14:paraId="0FCC97BC"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r>
      <w:r w:rsidRPr="005F33F3">
        <w:rPr>
          <w:rFonts w:asciiTheme="minorHAnsi" w:hAnsiTheme="minorHAnsi" w:cstheme="minorHAnsi"/>
        </w:rPr>
        <w:tab/>
        <w:t>"poolQuota":"1"</w:t>
      </w:r>
    </w:p>
    <w:p w14:paraId="36E5CE8E"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ab/>
        <w:t>}</w:t>
      </w:r>
    </w:p>
    <w:p w14:paraId="2931ED76" w14:textId="77777777" w:rsidR="00901806" w:rsidRPr="005F33F3" w:rsidRDefault="00901806" w:rsidP="005713CC">
      <w:pPr>
        <w:pStyle w:val="CodeBlock"/>
        <w:ind w:left="0"/>
        <w:rPr>
          <w:rFonts w:asciiTheme="minorHAnsi" w:hAnsiTheme="minorHAnsi" w:cstheme="minorHAnsi"/>
        </w:rPr>
      </w:pPr>
      <w:r w:rsidRPr="005F33F3">
        <w:rPr>
          <w:rFonts w:asciiTheme="minorHAnsi" w:hAnsiTheme="minorHAnsi" w:cstheme="minorHAnsi"/>
        </w:rPr>
        <w:t>}</w:t>
      </w:r>
    </w:p>
    <w:p w14:paraId="02794700" w14:textId="24DA91BE" w:rsidR="00901806" w:rsidRDefault="005713CC" w:rsidP="005713CC">
      <w:pPr>
        <w:pStyle w:val="5"/>
      </w:pPr>
      <w:proofErr w:type="gramStart"/>
      <w:r>
        <w:t>Response(</w:t>
      </w:r>
      <w:proofErr w:type="gramEnd"/>
      <w:r>
        <w:t>2)</w:t>
      </w:r>
    </w:p>
    <w:p w14:paraId="78AEFFAF" w14:textId="6E45B72F" w:rsidR="005713CC" w:rsidRPr="005713CC" w:rsidRDefault="005713CC" w:rsidP="005713CC">
      <w:pPr>
        <w:rPr>
          <w:b/>
          <w:sz w:val="24"/>
        </w:rPr>
      </w:pPr>
      <w:r w:rsidRPr="005713CC">
        <w:rPr>
          <w:b/>
          <w:sz w:val="24"/>
        </w:rPr>
        <w:t>Example 2.</w:t>
      </w:r>
      <w:r w:rsidR="008F7F41">
        <w:rPr>
          <w:b/>
          <w:sz w:val="24"/>
        </w:rPr>
        <w:t>57</w:t>
      </w:r>
      <w:r w:rsidR="00DD2CCA">
        <w:rPr>
          <w:b/>
          <w:sz w:val="24"/>
        </w:rPr>
        <w:t>.</w:t>
      </w:r>
      <w:r w:rsidRPr="005713CC">
        <w:rPr>
          <w:b/>
          <w:sz w:val="24"/>
        </w:rPr>
        <w:t xml:space="preserve"> Create </w:t>
      </w:r>
      <w:r>
        <w:rPr>
          <w:b/>
          <w:sz w:val="24"/>
        </w:rPr>
        <w:t>ec_</w:t>
      </w:r>
      <w:r w:rsidRPr="005713CC">
        <w:rPr>
          <w:b/>
          <w:sz w:val="24"/>
        </w:rPr>
        <w:t xml:space="preserve">pool: JSON </w:t>
      </w:r>
      <w:r>
        <w:rPr>
          <w:b/>
          <w:sz w:val="24"/>
        </w:rPr>
        <w:t>response</w:t>
      </w:r>
    </w:p>
    <w:p w14:paraId="6E47655A"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w:t>
      </w:r>
    </w:p>
    <w:p w14:paraId="44082C2D"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 xml:space="preserve">    "message": "pool ec_ppcreated"</w:t>
      </w:r>
    </w:p>
    <w:p w14:paraId="08938534" w14:textId="77777777" w:rsidR="00901806" w:rsidRPr="00DA3F56" w:rsidRDefault="00901806" w:rsidP="005713CC">
      <w:pPr>
        <w:pStyle w:val="CodeBlock"/>
        <w:ind w:left="0"/>
        <w:rPr>
          <w:rFonts w:asciiTheme="minorHAnsi" w:hAnsiTheme="minorHAnsi" w:cstheme="minorHAnsi"/>
        </w:rPr>
      </w:pPr>
      <w:r w:rsidRPr="00DA3F56">
        <w:rPr>
          <w:rFonts w:asciiTheme="minorHAnsi" w:hAnsiTheme="minorHAnsi" w:cstheme="minorHAnsi"/>
        </w:rPr>
        <w:t>}</w:t>
      </w:r>
    </w:p>
    <w:p w14:paraId="12EFCE71" w14:textId="7A157942" w:rsidR="0049337B" w:rsidRDefault="0049337B">
      <w:pPr>
        <w:spacing w:before="0" w:after="0" w:line="240" w:lineRule="auto"/>
        <w:rPr>
          <w:rFonts w:asciiTheme="minorHAnsi" w:hAnsiTheme="minorHAnsi" w:cstheme="minorHAnsi"/>
        </w:rPr>
      </w:pPr>
      <w:r>
        <w:rPr>
          <w:rFonts w:asciiTheme="minorHAnsi" w:hAnsiTheme="minorHAnsi" w:cstheme="minorHAnsi"/>
        </w:rPr>
        <w:br w:type="page"/>
      </w:r>
    </w:p>
    <w:p w14:paraId="24D9D522" w14:textId="5AA8C97B" w:rsidR="0049337B" w:rsidRPr="0049337B" w:rsidRDefault="0049337B" w:rsidP="0049337B">
      <w:pPr>
        <w:pStyle w:val="4"/>
        <w:rPr>
          <w:rFonts w:asciiTheme="minorHAnsi" w:hAnsiTheme="minorHAnsi" w:cstheme="minorHAnsi"/>
          <w:color w:val="0070C0"/>
          <w:sz w:val="32"/>
          <w:szCs w:val="32"/>
        </w:rPr>
      </w:pPr>
      <w:bookmarkStart w:id="122" w:name="_Get_storage_pool"/>
      <w:bookmarkEnd w:id="122"/>
      <w:r>
        <w:rPr>
          <w:rFonts w:asciiTheme="minorHAnsi" w:hAnsiTheme="minorHAnsi" w:cstheme="minorHAnsi"/>
          <w:color w:val="0070C0"/>
          <w:sz w:val="32"/>
          <w:szCs w:val="32"/>
        </w:rPr>
        <w:lastRenderedPageBreak/>
        <w:t>Get</w:t>
      </w:r>
      <w:r w:rsidRPr="0049337B">
        <w:rPr>
          <w:rFonts w:asciiTheme="minorHAnsi" w:hAnsiTheme="minorHAnsi" w:cstheme="minorHAnsi"/>
          <w:color w:val="0070C0"/>
          <w:sz w:val="32"/>
          <w:szCs w:val="32"/>
        </w:rPr>
        <w:t xml:space="preserve"> storage pool details</w:t>
      </w:r>
    </w:p>
    <w:tbl>
      <w:tblPr>
        <w:tblStyle w:val="af1"/>
        <w:tblW w:w="0" w:type="auto"/>
        <w:tblLook w:val="04A0" w:firstRow="1" w:lastRow="0" w:firstColumn="1" w:lastColumn="0" w:noHBand="0" w:noVBand="1"/>
      </w:tblPr>
      <w:tblGrid>
        <w:gridCol w:w="985"/>
        <w:gridCol w:w="5490"/>
        <w:gridCol w:w="2875"/>
      </w:tblGrid>
      <w:tr w:rsidR="0049337B" w14:paraId="0120855D" w14:textId="77777777" w:rsidTr="0049337B">
        <w:tc>
          <w:tcPr>
            <w:tcW w:w="985" w:type="dxa"/>
          </w:tcPr>
          <w:p w14:paraId="683B7FBB" w14:textId="77777777" w:rsidR="0049337B" w:rsidRDefault="0049337B" w:rsidP="0049337B">
            <w:pPr>
              <w:jc w:val="center"/>
              <w:rPr>
                <w:rFonts w:asciiTheme="minorHAnsi" w:hAnsiTheme="minorHAnsi" w:cstheme="minorHAnsi"/>
              </w:rPr>
            </w:pPr>
            <w:r>
              <w:rPr>
                <w:rFonts w:asciiTheme="minorHAnsi" w:hAnsiTheme="minorHAnsi" w:cstheme="minorHAnsi"/>
              </w:rPr>
              <w:t>Method</w:t>
            </w:r>
          </w:p>
        </w:tc>
        <w:tc>
          <w:tcPr>
            <w:tcW w:w="5490" w:type="dxa"/>
          </w:tcPr>
          <w:p w14:paraId="4DA016A1" w14:textId="77777777" w:rsidR="0049337B" w:rsidRDefault="0049337B" w:rsidP="0049337B">
            <w:pPr>
              <w:jc w:val="center"/>
              <w:rPr>
                <w:rFonts w:asciiTheme="minorHAnsi" w:hAnsiTheme="minorHAnsi" w:cstheme="minorHAnsi"/>
              </w:rPr>
            </w:pPr>
            <w:r>
              <w:rPr>
                <w:rFonts w:asciiTheme="minorHAnsi" w:hAnsiTheme="minorHAnsi" w:cstheme="minorHAnsi"/>
              </w:rPr>
              <w:t>URI</w:t>
            </w:r>
          </w:p>
        </w:tc>
        <w:tc>
          <w:tcPr>
            <w:tcW w:w="2875" w:type="dxa"/>
          </w:tcPr>
          <w:p w14:paraId="1190F555" w14:textId="77777777" w:rsidR="0049337B" w:rsidRDefault="0049337B" w:rsidP="0049337B">
            <w:pPr>
              <w:jc w:val="center"/>
              <w:rPr>
                <w:rFonts w:asciiTheme="minorHAnsi" w:hAnsiTheme="minorHAnsi" w:cstheme="minorHAnsi"/>
              </w:rPr>
            </w:pPr>
            <w:r>
              <w:rPr>
                <w:rFonts w:asciiTheme="minorHAnsi" w:hAnsiTheme="minorHAnsi" w:cstheme="minorHAnsi"/>
              </w:rPr>
              <w:t>Description</w:t>
            </w:r>
          </w:p>
        </w:tc>
      </w:tr>
      <w:tr w:rsidR="0049337B" w14:paraId="65C4E2B9" w14:textId="77777777" w:rsidTr="0049337B">
        <w:tc>
          <w:tcPr>
            <w:tcW w:w="985" w:type="dxa"/>
          </w:tcPr>
          <w:p w14:paraId="57A8FF33" w14:textId="77777777" w:rsidR="0049337B" w:rsidRDefault="0049337B" w:rsidP="0049337B">
            <w:pPr>
              <w:rPr>
                <w:rFonts w:asciiTheme="minorHAnsi" w:hAnsiTheme="minorHAnsi" w:cstheme="minorHAnsi"/>
              </w:rPr>
            </w:pPr>
            <w:r>
              <w:rPr>
                <w:rFonts w:asciiTheme="minorHAnsi" w:hAnsiTheme="minorHAnsi" w:cstheme="minorHAnsi"/>
              </w:rPr>
              <w:t>GET</w:t>
            </w:r>
          </w:p>
        </w:tc>
        <w:tc>
          <w:tcPr>
            <w:tcW w:w="5490" w:type="dxa"/>
          </w:tcPr>
          <w:p w14:paraId="09532D23" w14:textId="7BAF215A" w:rsidR="0049337B" w:rsidRDefault="0049337B" w:rsidP="0049337B">
            <w:pPr>
              <w:rPr>
                <w:rFonts w:asciiTheme="minorHAnsi" w:hAnsiTheme="minorHAnsi" w:cstheme="minorHAnsi"/>
              </w:rPr>
            </w:pPr>
            <w:r w:rsidRPr="00D929EE">
              <w:rPr>
                <w:rFonts w:asciiTheme="minorHAnsi" w:hAnsiTheme="minorHAnsi" w:cstheme="minorHAnsi"/>
              </w:rPr>
              <w:t>/v1/</w:t>
            </w:r>
            <w:r>
              <w:rPr>
                <w:rFonts w:asciiTheme="minorHAnsi" w:hAnsiTheme="minorHAnsi" w:cstheme="minorHAnsi"/>
              </w:rPr>
              <w:t>{tenant_id }/storage_pools/</w:t>
            </w:r>
            <w:r w:rsidRPr="007E0B54">
              <w:rPr>
                <w:rFonts w:asciiTheme="minorHAnsi" w:hAnsiTheme="minorHAnsi" w:cstheme="minorHAnsi"/>
              </w:rPr>
              <w:t>{</w:t>
            </w:r>
            <w:r>
              <w:rPr>
                <w:rFonts w:asciiTheme="minorHAnsi" w:hAnsiTheme="minorHAnsi" w:cstheme="minorHAnsi"/>
              </w:rPr>
              <w:t>pool_id</w:t>
            </w:r>
            <w:r w:rsidRPr="007E0B54">
              <w:rPr>
                <w:rFonts w:asciiTheme="minorHAnsi" w:hAnsiTheme="minorHAnsi" w:cstheme="minorHAnsi"/>
              </w:rPr>
              <w:t>}</w:t>
            </w:r>
          </w:p>
        </w:tc>
        <w:tc>
          <w:tcPr>
            <w:tcW w:w="2875" w:type="dxa"/>
          </w:tcPr>
          <w:p w14:paraId="56F73BFB" w14:textId="202B12AA" w:rsidR="0049337B" w:rsidRDefault="0049337B" w:rsidP="0049337B">
            <w:pPr>
              <w:rPr>
                <w:rFonts w:asciiTheme="minorHAnsi" w:hAnsiTheme="minorHAnsi" w:cstheme="minorHAnsi"/>
              </w:rPr>
            </w:pPr>
            <w:r w:rsidRPr="00DA3F56">
              <w:rPr>
                <w:rFonts w:asciiTheme="minorHAnsi" w:hAnsiTheme="minorHAnsi" w:cstheme="minorHAnsi"/>
              </w:rPr>
              <w:t>Get</w:t>
            </w:r>
            <w:r>
              <w:rPr>
                <w:rFonts w:asciiTheme="minorHAnsi" w:hAnsiTheme="minorHAnsi" w:cstheme="minorHAnsi"/>
              </w:rPr>
              <w:t>s details of storage pool</w:t>
            </w:r>
          </w:p>
        </w:tc>
      </w:tr>
    </w:tbl>
    <w:p w14:paraId="4D3ACB8B" w14:textId="77777777" w:rsidR="0049337B" w:rsidRDefault="0049337B" w:rsidP="0049337B">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639F6265" w14:textId="77777777" w:rsidR="0049337B" w:rsidRDefault="0049337B" w:rsidP="0049337B">
      <w:pPr>
        <w:pStyle w:val="5"/>
      </w:pPr>
      <w:r w:rsidRPr="00AB66B6">
        <w:rPr>
          <w:rFonts w:hint="eastAsia"/>
        </w:rPr>
        <w:t>Request</w:t>
      </w:r>
    </w:p>
    <w:p w14:paraId="748EA0CB" w14:textId="40D31131" w:rsidR="0049337B" w:rsidRDefault="0049337B" w:rsidP="0049337B">
      <w:r>
        <w:t>This table shows the URI parameters for the get storage pool details request:</w:t>
      </w:r>
    </w:p>
    <w:tbl>
      <w:tblPr>
        <w:tblStyle w:val="af1"/>
        <w:tblW w:w="0" w:type="auto"/>
        <w:tblLook w:val="04A0" w:firstRow="1" w:lastRow="0" w:firstColumn="1" w:lastColumn="0" w:noHBand="0" w:noVBand="1"/>
      </w:tblPr>
      <w:tblGrid>
        <w:gridCol w:w="2605"/>
        <w:gridCol w:w="1710"/>
        <w:gridCol w:w="5035"/>
      </w:tblGrid>
      <w:tr w:rsidR="0049337B" w14:paraId="76A7972B" w14:textId="77777777" w:rsidTr="0049337B">
        <w:tc>
          <w:tcPr>
            <w:tcW w:w="2605" w:type="dxa"/>
          </w:tcPr>
          <w:p w14:paraId="1EBB7F5D" w14:textId="77777777" w:rsidR="0049337B" w:rsidRDefault="0049337B" w:rsidP="0049337B">
            <w:pPr>
              <w:jc w:val="center"/>
            </w:pPr>
            <w:r>
              <w:t>Name</w:t>
            </w:r>
          </w:p>
        </w:tc>
        <w:tc>
          <w:tcPr>
            <w:tcW w:w="1710" w:type="dxa"/>
          </w:tcPr>
          <w:p w14:paraId="1A11D0C1" w14:textId="77777777" w:rsidR="0049337B" w:rsidRDefault="0049337B" w:rsidP="0049337B">
            <w:pPr>
              <w:jc w:val="center"/>
            </w:pPr>
            <w:r>
              <w:t>Type</w:t>
            </w:r>
          </w:p>
        </w:tc>
        <w:tc>
          <w:tcPr>
            <w:tcW w:w="5035" w:type="dxa"/>
          </w:tcPr>
          <w:p w14:paraId="388237E8" w14:textId="77777777" w:rsidR="0049337B" w:rsidRDefault="0049337B" w:rsidP="0049337B">
            <w:pPr>
              <w:jc w:val="center"/>
            </w:pPr>
            <w:r>
              <w:t>Description</w:t>
            </w:r>
          </w:p>
        </w:tc>
      </w:tr>
      <w:tr w:rsidR="0049337B" w14:paraId="5CCDEA69" w14:textId="77777777" w:rsidTr="0049337B">
        <w:tc>
          <w:tcPr>
            <w:tcW w:w="2605" w:type="dxa"/>
          </w:tcPr>
          <w:p w14:paraId="165F4F4D" w14:textId="77777777" w:rsidR="0049337B" w:rsidRDefault="0049337B" w:rsidP="0049337B">
            <w:r>
              <w:t>{tenant_id}</w:t>
            </w:r>
          </w:p>
        </w:tc>
        <w:tc>
          <w:tcPr>
            <w:tcW w:w="1710" w:type="dxa"/>
          </w:tcPr>
          <w:p w14:paraId="6171E80E" w14:textId="77777777" w:rsidR="0049337B" w:rsidRDefault="0049337B" w:rsidP="0049337B">
            <w:r>
              <w:t>UUID</w:t>
            </w:r>
          </w:p>
        </w:tc>
        <w:tc>
          <w:tcPr>
            <w:tcW w:w="5035" w:type="dxa"/>
          </w:tcPr>
          <w:p w14:paraId="69E04BEE" w14:textId="77777777" w:rsidR="0049337B" w:rsidRDefault="0049337B" w:rsidP="0049337B">
            <w:r w:rsidRPr="00AC1588">
              <w:t>The UUID of the tenant in a multi-tenancy cloud.</w:t>
            </w:r>
          </w:p>
        </w:tc>
      </w:tr>
    </w:tbl>
    <w:p w14:paraId="62A6AF22" w14:textId="7AB3391D" w:rsidR="0049337B" w:rsidRDefault="0049337B" w:rsidP="0049337B">
      <w:r>
        <w:t>This table shows the query parameters for the get storage pool details request:</w:t>
      </w:r>
    </w:p>
    <w:tbl>
      <w:tblPr>
        <w:tblStyle w:val="af1"/>
        <w:tblW w:w="0" w:type="auto"/>
        <w:tblLook w:val="04A0" w:firstRow="1" w:lastRow="0" w:firstColumn="1" w:lastColumn="0" w:noHBand="0" w:noVBand="1"/>
      </w:tblPr>
      <w:tblGrid>
        <w:gridCol w:w="2605"/>
        <w:gridCol w:w="1710"/>
        <w:gridCol w:w="5035"/>
      </w:tblGrid>
      <w:tr w:rsidR="0049337B" w14:paraId="4F20BC74" w14:textId="77777777" w:rsidTr="0049337B">
        <w:tc>
          <w:tcPr>
            <w:tcW w:w="2605" w:type="dxa"/>
          </w:tcPr>
          <w:p w14:paraId="2F99A842" w14:textId="77777777" w:rsidR="0049337B" w:rsidRDefault="0049337B" w:rsidP="0049337B">
            <w:pPr>
              <w:jc w:val="center"/>
            </w:pPr>
            <w:r>
              <w:t>Name</w:t>
            </w:r>
          </w:p>
        </w:tc>
        <w:tc>
          <w:tcPr>
            <w:tcW w:w="1710" w:type="dxa"/>
          </w:tcPr>
          <w:p w14:paraId="34D8BDF3" w14:textId="77777777" w:rsidR="0049337B" w:rsidRDefault="0049337B" w:rsidP="0049337B">
            <w:pPr>
              <w:jc w:val="center"/>
            </w:pPr>
            <w:r>
              <w:t>Type</w:t>
            </w:r>
          </w:p>
        </w:tc>
        <w:tc>
          <w:tcPr>
            <w:tcW w:w="5035" w:type="dxa"/>
          </w:tcPr>
          <w:p w14:paraId="79FBE22C" w14:textId="77777777" w:rsidR="0049337B" w:rsidRDefault="0049337B" w:rsidP="0049337B">
            <w:pPr>
              <w:jc w:val="center"/>
            </w:pPr>
            <w:r>
              <w:t>Description</w:t>
            </w:r>
          </w:p>
        </w:tc>
      </w:tr>
      <w:tr w:rsidR="0049337B" w14:paraId="4BCA5983" w14:textId="77777777" w:rsidTr="0049337B">
        <w:tc>
          <w:tcPr>
            <w:tcW w:w="2605" w:type="dxa"/>
          </w:tcPr>
          <w:p w14:paraId="35EA7B65" w14:textId="3CB6DD4B" w:rsidR="0049337B" w:rsidRDefault="0049337B" w:rsidP="0049337B">
            <w:r>
              <w:t>{pool_id}</w:t>
            </w:r>
          </w:p>
        </w:tc>
        <w:tc>
          <w:tcPr>
            <w:tcW w:w="1710" w:type="dxa"/>
          </w:tcPr>
          <w:p w14:paraId="7F8C8F94" w14:textId="77777777" w:rsidR="0049337B" w:rsidRDefault="0049337B" w:rsidP="0049337B">
            <w:r>
              <w:t>Int</w:t>
            </w:r>
          </w:p>
        </w:tc>
        <w:tc>
          <w:tcPr>
            <w:tcW w:w="5035" w:type="dxa"/>
          </w:tcPr>
          <w:p w14:paraId="4E6D2251" w14:textId="4E8579C5" w:rsidR="0049337B" w:rsidRDefault="0049337B" w:rsidP="0049337B">
            <w:r>
              <w:t>The id of storage pool</w:t>
            </w:r>
            <w:r w:rsidRPr="00AC1588">
              <w:t>.</w:t>
            </w:r>
          </w:p>
        </w:tc>
      </w:tr>
    </w:tbl>
    <w:p w14:paraId="2CD8D97F" w14:textId="77777777" w:rsidR="0049337B" w:rsidRDefault="0049337B" w:rsidP="0049337B">
      <w:pPr>
        <w:rPr>
          <w:rFonts w:asciiTheme="minorHAnsi" w:hAnsiTheme="minorHAnsi" w:cstheme="minorHAnsi"/>
        </w:rPr>
      </w:pPr>
      <w:r w:rsidRPr="00E6524E">
        <w:rPr>
          <w:rFonts w:asciiTheme="minorHAnsi" w:hAnsiTheme="minorHAnsi" w:cstheme="minorHAnsi"/>
        </w:rPr>
        <w:t>This operation does not accept a request body.</w:t>
      </w:r>
    </w:p>
    <w:p w14:paraId="161CADFD" w14:textId="77777777" w:rsidR="0049337B" w:rsidRDefault="0049337B" w:rsidP="0049337B">
      <w:pPr>
        <w:pStyle w:val="5"/>
      </w:pPr>
      <w:r w:rsidRPr="00AB66B6">
        <w:t>Response</w:t>
      </w:r>
    </w:p>
    <w:p w14:paraId="654B7602" w14:textId="4EAF1D15" w:rsidR="0049337B" w:rsidRPr="00BC2B97" w:rsidRDefault="0049337B" w:rsidP="0049337B">
      <w:pPr>
        <w:rPr>
          <w:b/>
          <w:sz w:val="24"/>
        </w:rPr>
      </w:pPr>
      <w:r w:rsidRPr="00E6524E">
        <w:rPr>
          <w:b/>
          <w:sz w:val="24"/>
        </w:rPr>
        <w:t>Examp</w:t>
      </w:r>
      <w:r>
        <w:rPr>
          <w:b/>
          <w:sz w:val="24"/>
        </w:rPr>
        <w:t>le 2.58.</w:t>
      </w:r>
      <w:r w:rsidRPr="00E6524E">
        <w:rPr>
          <w:b/>
          <w:sz w:val="24"/>
        </w:rPr>
        <w:t xml:space="preserve"> </w:t>
      </w:r>
      <w:r>
        <w:rPr>
          <w:b/>
          <w:sz w:val="24"/>
        </w:rPr>
        <w:t>Get storage pool details: JSON response</w:t>
      </w:r>
    </w:p>
    <w:p w14:paraId="4F14905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w:t>
      </w:r>
    </w:p>
    <w:p w14:paraId="62F24ED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"pool": {</w:t>
      </w:r>
    </w:p>
    <w:p w14:paraId="04C87EC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"status": "running",</w:t>
      </w:r>
    </w:p>
    <w:p w14:paraId="1AB37F5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"storage_group": {</w:t>
      </w:r>
    </w:p>
    <w:p w14:paraId="7329F70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"status": "IN",</w:t>
      </w:r>
    </w:p>
    <w:p w14:paraId="2BF715D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"choose_num": 0,</w:t>
      </w:r>
    </w:p>
    <w:p w14:paraId="410CF56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"name": "performance",</w:t>
      </w:r>
    </w:p>
    <w:p w14:paraId="292E46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"drive_extended_threshold": 4,</w:t>
      </w:r>
    </w:p>
    <w:p w14:paraId="6F5E378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"created_at": "2016-01-25T07:09:42.000000",</w:t>
      </w:r>
    </w:p>
    <w:p w14:paraId="0C84295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"friendly_name": "Performance_Disk",</w:t>
      </w:r>
    </w:p>
    <w:p w14:paraId="453250D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"updated_at": "2016-01-25T07:12:27.000000",</w:t>
      </w:r>
    </w:p>
    <w:p w14:paraId="3654DD7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"take_order": 0,</w:t>
      </w:r>
    </w:p>
    <w:p w14:paraId="70C1EEE1"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"id": 1,</w:t>
      </w:r>
    </w:p>
    <w:p w14:paraId="5AF6323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 false,</w:t>
      </w:r>
    </w:p>
    <w:p w14:paraId="31F120DA"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"storage_class": "10krpm_sas",</w:t>
      </w:r>
    </w:p>
    <w:p w14:paraId="0A861FD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"marker": null,</w:t>
      </w:r>
    </w:p>
    <w:p w14:paraId="568144D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"take_id": -16,</w:t>
      </w:r>
    </w:p>
    <w:p w14:paraId="383BBB7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"choose_type": "host",</w:t>
      </w:r>
    </w:p>
    <w:p w14:paraId="66945E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"deleted_at": null,</w:t>
      </w:r>
    </w:p>
    <w:p w14:paraId="65051D9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"rule_id": 0</w:t>
      </w:r>
    </w:p>
    <w:p w14:paraId="104CD1C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lastRenderedPageBreak/>
        <w:t xml:space="preserve">        },</w:t>
      </w:r>
    </w:p>
    <w:p w14:paraId="6E192B7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"write_bytes_sec": null,</w:t>
      </w:r>
    </w:p>
    <w:p w14:paraId="56A56273"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"updated_at": "2016-01-25T08:09:16.000000",</w:t>
      </w:r>
    </w:p>
    <w:p w14:paraId="21BEB71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"pool_id": 3,</w:t>
      </w:r>
    </w:p>
    <w:p w14:paraId="2C838524"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"tag": "testpool01",</w:t>
      </w:r>
    </w:p>
    <w:p w14:paraId="4C9772F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"cluster_id": 1,</w:t>
      </w:r>
    </w:p>
    <w:p w14:paraId="69236DF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"created_by": "VSM",</w:t>
      </w:r>
    </w:p>
    <w:p w14:paraId="0F3E619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"num_read": 0,</w:t>
      </w:r>
    </w:p>
    <w:p w14:paraId="6732B4E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"deleted_at": null,</w:t>
      </w:r>
    </w:p>
    <w:p w14:paraId="1F539E2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"id": 4,</w:t>
      </w:r>
    </w:p>
    <w:p w14:paraId="65E5E3A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"size": 3,</w:t>
      </w:r>
    </w:p>
    <w:p w14:paraId="3F5C4A93"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"num_write": 0,</w:t>
      </w:r>
    </w:p>
    <w:p w14:paraId="52A5C45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"num_object_clones": 0,</w:t>
      </w:r>
    </w:p>
    <w:p w14:paraId="3C6B114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"ec_status": "",</w:t>
      </w:r>
    </w:p>
    <w:p w14:paraId="7281D2E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 0,</w:t>
      </w:r>
    </w:p>
    <w:p w14:paraId="79852ED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"op_per_sec": null,</w:t>
      </w:r>
    </w:p>
    <w:p w14:paraId="056344EE"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"num_read_kb": 0,</w:t>
      </w:r>
    </w:p>
    <w:p w14:paraId="4C5808F2"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"pg_num": 133,</w:t>
      </w:r>
    </w:p>
    <w:p w14:paraId="685C0560"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"pgp_num": 133,</w:t>
      </w:r>
    </w:p>
    <w:p w14:paraId="2D472F6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"read_bytes_sec": null,</w:t>
      </w:r>
    </w:p>
    <w:p w14:paraId="1EF37CF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"crush_ruleset": 0,</w:t>
      </w:r>
    </w:p>
    <w:p w14:paraId="7E0D8F5A"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"num_write_kb": 0,</w:t>
      </w:r>
    </w:p>
    <w:p w14:paraId="6941736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"auto_growth_pg": 133,</w:t>
      </w:r>
    </w:p>
    <w:p w14:paraId="0EF5B64D"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"deleted": false,</w:t>
      </w:r>
    </w:p>
    <w:p w14:paraId="035F6711"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"num_objects_degraded": 0,</w:t>
      </w:r>
    </w:p>
    <w:p w14:paraId="7E01A866"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"quota": 2,</w:t>
      </w:r>
    </w:p>
    <w:p w14:paraId="20A65E3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"replica_storage_group": "replicated",</w:t>
      </w:r>
    </w:p>
    <w:p w14:paraId="29796C4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"min_size": 2,</w:t>
      </w:r>
    </w:p>
    <w:p w14:paraId="323BA2C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"crash_replay_interval": 0,</w:t>
      </w:r>
    </w:p>
    <w:p w14:paraId="34E094F8"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"recipe_id": null,</w:t>
      </w:r>
    </w:p>
    <w:p w14:paraId="26BFBE6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"num_objects_unfound": 0,</w:t>
      </w:r>
    </w:p>
    <w:p w14:paraId="24F8DDEC"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"cache_mode": null,</w:t>
      </w:r>
    </w:p>
    <w:p w14:paraId="7A667269"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"primary_storage_group_id": 1,</w:t>
      </w:r>
    </w:p>
    <w:p w14:paraId="47401184"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"name": "testpool01",</w:t>
      </w:r>
    </w:p>
    <w:p w14:paraId="7FECDA07"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"max_pg_num_per_osd": 100,</w:t>
      </w:r>
    </w:p>
    <w:p w14:paraId="3C754005"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"cache_tier_status": null,</w:t>
      </w:r>
    </w:p>
    <w:p w14:paraId="7925D4D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"created_at": "2016-01-25T07:16:12.000000",</w:t>
      </w:r>
    </w:p>
    <w:p w14:paraId="3B63DBFB"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"num_bytes": 0</w:t>
      </w:r>
    </w:p>
    <w:p w14:paraId="00FB00EF" w14:textId="77777777" w:rsidR="009F1BBE" w:rsidRPr="009F1BBE" w:rsidRDefault="009F1BBE" w:rsidP="009F1BBE">
      <w:pPr>
        <w:pStyle w:val="CodeBlock"/>
        <w:ind w:left="0"/>
        <w:rPr>
          <w:rFonts w:asciiTheme="minorHAnsi" w:hAnsiTheme="minorHAnsi" w:cstheme="minorHAnsi"/>
        </w:rPr>
      </w:pPr>
      <w:r w:rsidRPr="009F1BBE">
        <w:rPr>
          <w:rFonts w:asciiTheme="minorHAnsi" w:hAnsiTheme="minorHAnsi" w:cstheme="minorHAnsi"/>
        </w:rPr>
        <w:t xml:space="preserve">    }</w:t>
      </w:r>
    </w:p>
    <w:p w14:paraId="64B3F460" w14:textId="40249505" w:rsidR="0049337B" w:rsidRPr="00DA3F56" w:rsidRDefault="0049337B" w:rsidP="009F1BBE">
      <w:pPr>
        <w:pStyle w:val="CodeBlock"/>
        <w:ind w:left="0"/>
        <w:rPr>
          <w:rFonts w:asciiTheme="minorHAnsi" w:hAnsiTheme="minorHAnsi" w:cstheme="minorHAnsi"/>
        </w:rPr>
      </w:pPr>
      <w:r w:rsidRPr="0049337B">
        <w:rPr>
          <w:rFonts w:asciiTheme="minorHAnsi" w:hAnsiTheme="minorHAnsi" w:cstheme="minorHAnsi"/>
        </w:rPr>
        <w:t>}</w:t>
      </w:r>
    </w:p>
    <w:p w14:paraId="5EE89C6D" w14:textId="3EAD74A8" w:rsidR="005713CC" w:rsidRDefault="005713CC">
      <w:pPr>
        <w:spacing w:before="0" w:after="0" w:line="240" w:lineRule="auto"/>
        <w:rPr>
          <w:rFonts w:asciiTheme="minorHAnsi" w:hAnsiTheme="minorHAnsi" w:cstheme="minorHAnsi"/>
        </w:rPr>
      </w:pPr>
      <w:r>
        <w:rPr>
          <w:rFonts w:asciiTheme="minorHAnsi" w:hAnsiTheme="minorHAnsi" w:cstheme="minorHAnsi"/>
        </w:rPr>
        <w:br w:type="page"/>
      </w:r>
    </w:p>
    <w:p w14:paraId="1CC5F7FD" w14:textId="7D3509CF" w:rsidR="00901806" w:rsidRPr="005713CC" w:rsidRDefault="005713CC" w:rsidP="00901806">
      <w:pPr>
        <w:pStyle w:val="3"/>
        <w:rPr>
          <w:rFonts w:asciiTheme="minorHAnsi" w:hAnsiTheme="minorHAnsi" w:cstheme="minorHAnsi"/>
          <w:sz w:val="36"/>
          <w:szCs w:val="36"/>
        </w:rPr>
      </w:pPr>
      <w:bookmarkStart w:id="123" w:name="_Toc434485894"/>
      <w:bookmarkStart w:id="124" w:name="_Toc441503643"/>
      <w:r w:rsidRPr="005713CC">
        <w:rPr>
          <w:rFonts w:asciiTheme="minorHAnsi" w:hAnsiTheme="minorHAnsi" w:cstheme="minorHAnsi"/>
          <w:sz w:val="36"/>
          <w:szCs w:val="36"/>
        </w:rPr>
        <w:lastRenderedPageBreak/>
        <w:t>V</w:t>
      </w:r>
      <w:r w:rsidR="00901806" w:rsidRPr="005713CC">
        <w:rPr>
          <w:rFonts w:asciiTheme="minorHAnsi" w:hAnsiTheme="minorHAnsi" w:cstheme="minorHAnsi"/>
          <w:sz w:val="36"/>
          <w:szCs w:val="36"/>
        </w:rPr>
        <w:t>sm_setting</w:t>
      </w:r>
      <w:bookmarkEnd w:id="123"/>
      <w:bookmarkEnd w:id="124"/>
    </w:p>
    <w:p w14:paraId="08A3ED3B" w14:textId="1D11D206" w:rsidR="005713CC" w:rsidRDefault="005713CC" w:rsidP="005713CC">
      <w:pPr>
        <w:rPr>
          <w:rFonts w:asciiTheme="minorHAnsi" w:hAnsiTheme="minorHAnsi" w:cstheme="minorHAnsi"/>
        </w:rPr>
      </w:pPr>
      <w:r>
        <w:rPr>
          <w:rFonts w:asciiTheme="minorHAnsi" w:hAnsiTheme="minorHAnsi" w:cstheme="minorHAnsi"/>
        </w:rPr>
        <w:t>The setting of ceph cluster.</w:t>
      </w:r>
    </w:p>
    <w:tbl>
      <w:tblPr>
        <w:tblStyle w:val="af1"/>
        <w:tblW w:w="0" w:type="auto"/>
        <w:tblLook w:val="04A0" w:firstRow="1" w:lastRow="0" w:firstColumn="1" w:lastColumn="0" w:noHBand="0" w:noVBand="1"/>
      </w:tblPr>
      <w:tblGrid>
        <w:gridCol w:w="1009"/>
        <w:gridCol w:w="5544"/>
        <w:gridCol w:w="2797"/>
      </w:tblGrid>
      <w:tr w:rsidR="005713CC" w14:paraId="0EECA480" w14:textId="77777777" w:rsidTr="001A2D9A">
        <w:tc>
          <w:tcPr>
            <w:tcW w:w="1032" w:type="dxa"/>
          </w:tcPr>
          <w:p w14:paraId="13D09D05" w14:textId="77777777" w:rsidR="005713CC" w:rsidRDefault="005713CC" w:rsidP="001A2D9A">
            <w:pPr>
              <w:jc w:val="center"/>
              <w:rPr>
                <w:rFonts w:asciiTheme="minorHAnsi" w:hAnsiTheme="minorHAnsi" w:cstheme="minorHAnsi"/>
              </w:rPr>
            </w:pPr>
            <w:r>
              <w:rPr>
                <w:rFonts w:asciiTheme="minorHAnsi" w:hAnsiTheme="minorHAnsi" w:cstheme="minorHAnsi"/>
              </w:rPr>
              <w:t>Method</w:t>
            </w:r>
          </w:p>
        </w:tc>
        <w:tc>
          <w:tcPr>
            <w:tcW w:w="5056" w:type="dxa"/>
          </w:tcPr>
          <w:p w14:paraId="45247F37" w14:textId="77777777" w:rsidR="005713CC" w:rsidRDefault="005713CC" w:rsidP="001A2D9A">
            <w:pPr>
              <w:jc w:val="center"/>
              <w:rPr>
                <w:rFonts w:asciiTheme="minorHAnsi" w:hAnsiTheme="minorHAnsi" w:cstheme="minorHAnsi"/>
              </w:rPr>
            </w:pPr>
            <w:r>
              <w:rPr>
                <w:rFonts w:asciiTheme="minorHAnsi" w:hAnsiTheme="minorHAnsi" w:cstheme="minorHAnsi"/>
              </w:rPr>
              <w:t>URI</w:t>
            </w:r>
          </w:p>
        </w:tc>
        <w:tc>
          <w:tcPr>
            <w:tcW w:w="3262" w:type="dxa"/>
          </w:tcPr>
          <w:p w14:paraId="243135E0" w14:textId="77777777" w:rsidR="005713CC" w:rsidRDefault="005713CC" w:rsidP="001A2D9A">
            <w:pPr>
              <w:jc w:val="center"/>
              <w:rPr>
                <w:rFonts w:asciiTheme="minorHAnsi" w:hAnsiTheme="minorHAnsi" w:cstheme="minorHAnsi"/>
              </w:rPr>
            </w:pPr>
            <w:r>
              <w:rPr>
                <w:rFonts w:asciiTheme="minorHAnsi" w:hAnsiTheme="minorHAnsi" w:cstheme="minorHAnsi"/>
              </w:rPr>
              <w:t>Description</w:t>
            </w:r>
          </w:p>
        </w:tc>
      </w:tr>
      <w:tr w:rsidR="005713CC" w:rsidRPr="001A2D9A" w14:paraId="7C072901" w14:textId="77777777" w:rsidTr="001A2D9A">
        <w:tc>
          <w:tcPr>
            <w:tcW w:w="1032" w:type="dxa"/>
          </w:tcPr>
          <w:p w14:paraId="1FC38BF3" w14:textId="2888FAE5" w:rsidR="005713CC"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2BDCA7FE" w14:textId="28809507" w:rsidR="005713CC" w:rsidRDefault="0054537F" w:rsidP="001A2D9A">
            <w:pPr>
              <w:rPr>
                <w:rFonts w:asciiTheme="minorHAnsi" w:hAnsiTheme="minorHAnsi" w:cstheme="minorHAnsi"/>
              </w:rPr>
            </w:pPr>
            <w:hyperlink w:anchor="_Get_vsm_setting" w:history="1">
              <w:r w:rsidR="001A2D9A" w:rsidRPr="001A2D9A">
                <w:rPr>
                  <w:rStyle w:val="af0"/>
                  <w:rFonts w:asciiTheme="minorHAnsi" w:hAnsiTheme="minorHAnsi" w:cstheme="minorHAnsi"/>
                </w:rPr>
                <w:t>/v1/{tenant_id}/vsm_settings/get_by_name{?query_string}</w:t>
              </w:r>
            </w:hyperlink>
          </w:p>
        </w:tc>
        <w:tc>
          <w:tcPr>
            <w:tcW w:w="3262" w:type="dxa"/>
          </w:tcPr>
          <w:p w14:paraId="4B259663" w14:textId="3ACF717B" w:rsidR="005713CC" w:rsidRDefault="001A2D9A" w:rsidP="001A2D9A">
            <w:pPr>
              <w:rPr>
                <w:rFonts w:asciiTheme="minorHAnsi" w:hAnsiTheme="minorHAnsi" w:cstheme="minorHAnsi"/>
              </w:rPr>
            </w:pPr>
            <w:r>
              <w:rPr>
                <w:rFonts w:asciiTheme="minorHAnsi" w:hAnsiTheme="minorHAnsi" w:cstheme="minorHAnsi"/>
              </w:rPr>
              <w:t>Gets vsm setting by name</w:t>
            </w:r>
          </w:p>
        </w:tc>
      </w:tr>
      <w:tr w:rsidR="005713CC" w14:paraId="288061AC" w14:textId="77777777" w:rsidTr="001A2D9A">
        <w:tc>
          <w:tcPr>
            <w:tcW w:w="1032" w:type="dxa"/>
          </w:tcPr>
          <w:p w14:paraId="276F78FA" w14:textId="77777777" w:rsidR="005713CC" w:rsidRDefault="005713CC" w:rsidP="001A2D9A">
            <w:pPr>
              <w:rPr>
                <w:rFonts w:asciiTheme="minorHAnsi" w:hAnsiTheme="minorHAnsi" w:cstheme="minorHAnsi"/>
              </w:rPr>
            </w:pPr>
            <w:r>
              <w:rPr>
                <w:rFonts w:asciiTheme="minorHAnsi" w:hAnsiTheme="minorHAnsi" w:cstheme="minorHAnsi"/>
              </w:rPr>
              <w:t>GET</w:t>
            </w:r>
          </w:p>
        </w:tc>
        <w:tc>
          <w:tcPr>
            <w:tcW w:w="5056" w:type="dxa"/>
          </w:tcPr>
          <w:p w14:paraId="7A80C451" w14:textId="588CB639" w:rsidR="005713CC" w:rsidRDefault="0054537F" w:rsidP="001A2D9A">
            <w:pPr>
              <w:rPr>
                <w:rFonts w:asciiTheme="minorHAnsi" w:hAnsiTheme="minorHAnsi" w:cstheme="minorHAnsi"/>
              </w:rPr>
            </w:pPr>
            <w:hyperlink w:anchor="_List_vsm_settings" w:history="1">
              <w:r w:rsidR="005713CC" w:rsidRPr="001A2D9A">
                <w:rPr>
                  <w:rStyle w:val="af0"/>
                  <w:rFonts w:asciiTheme="minorHAnsi" w:hAnsiTheme="minorHAnsi" w:cstheme="minorHAnsi"/>
                </w:rPr>
                <w:t>/v1/{tenant_id}/</w:t>
              </w:r>
              <w:r w:rsidR="001A2D9A" w:rsidRPr="001A2D9A">
                <w:rPr>
                  <w:rStyle w:val="af0"/>
                  <w:rFonts w:asciiTheme="minorHAnsi" w:hAnsiTheme="minorHAnsi" w:cstheme="minorHAnsi"/>
                </w:rPr>
                <w:t>vsm_settings</w:t>
              </w:r>
            </w:hyperlink>
          </w:p>
        </w:tc>
        <w:tc>
          <w:tcPr>
            <w:tcW w:w="3262" w:type="dxa"/>
          </w:tcPr>
          <w:p w14:paraId="38F84BCA" w14:textId="0B2F8BDB" w:rsidR="005713CC" w:rsidRDefault="005713CC" w:rsidP="001A2D9A">
            <w:pPr>
              <w:rPr>
                <w:rFonts w:asciiTheme="minorHAnsi" w:hAnsiTheme="minorHAnsi" w:cstheme="minorHAnsi"/>
              </w:rPr>
            </w:pPr>
            <w:r>
              <w:rPr>
                <w:rFonts w:asciiTheme="minorHAnsi" w:hAnsiTheme="minorHAnsi" w:cstheme="minorHAnsi"/>
              </w:rPr>
              <w:t xml:space="preserve">Lists detail for all </w:t>
            </w:r>
            <w:r w:rsidR="001A2D9A">
              <w:rPr>
                <w:rFonts w:asciiTheme="minorHAnsi" w:hAnsiTheme="minorHAnsi" w:cstheme="minorHAnsi"/>
              </w:rPr>
              <w:t>settings</w:t>
            </w:r>
          </w:p>
        </w:tc>
      </w:tr>
      <w:tr w:rsidR="005713CC" w14:paraId="15110497" w14:textId="77777777" w:rsidTr="001A2D9A">
        <w:tc>
          <w:tcPr>
            <w:tcW w:w="1032" w:type="dxa"/>
          </w:tcPr>
          <w:p w14:paraId="70133C97" w14:textId="77777777" w:rsidR="005713CC" w:rsidRDefault="005713CC" w:rsidP="001A2D9A">
            <w:pPr>
              <w:rPr>
                <w:rFonts w:asciiTheme="minorHAnsi" w:hAnsiTheme="minorHAnsi" w:cstheme="minorHAnsi"/>
              </w:rPr>
            </w:pPr>
            <w:r>
              <w:rPr>
                <w:rFonts w:asciiTheme="minorHAnsi" w:hAnsiTheme="minorHAnsi" w:cstheme="minorHAnsi"/>
              </w:rPr>
              <w:t>POST</w:t>
            </w:r>
          </w:p>
        </w:tc>
        <w:tc>
          <w:tcPr>
            <w:tcW w:w="5056" w:type="dxa"/>
          </w:tcPr>
          <w:p w14:paraId="2D086FC2" w14:textId="6EE5F7AD" w:rsidR="005713CC" w:rsidRDefault="0054537F" w:rsidP="001A2D9A">
            <w:pPr>
              <w:rPr>
                <w:rFonts w:asciiTheme="minorHAnsi" w:hAnsiTheme="minorHAnsi" w:cstheme="minorHAnsi"/>
              </w:rPr>
            </w:pPr>
            <w:hyperlink w:anchor="_Create_vsm_setting" w:history="1">
              <w:r w:rsidR="005713CC" w:rsidRPr="001A2D9A">
                <w:rPr>
                  <w:rStyle w:val="af0"/>
                  <w:rFonts w:asciiTheme="minorHAnsi" w:hAnsiTheme="minorHAnsi" w:cstheme="minorHAnsi"/>
                </w:rPr>
                <w:t>/v1/</w:t>
              </w:r>
              <w:r w:rsidR="001A2D9A" w:rsidRPr="001A2D9A">
                <w:rPr>
                  <w:rStyle w:val="af0"/>
                  <w:rFonts w:asciiTheme="minorHAnsi" w:hAnsiTheme="minorHAnsi" w:cstheme="minorHAnsi"/>
                </w:rPr>
                <w:t>{tenant_id }/vsm_settings</w:t>
              </w:r>
            </w:hyperlink>
          </w:p>
        </w:tc>
        <w:tc>
          <w:tcPr>
            <w:tcW w:w="3262" w:type="dxa"/>
          </w:tcPr>
          <w:p w14:paraId="37B4258B" w14:textId="55B641F8" w:rsidR="005713CC" w:rsidRDefault="005713CC" w:rsidP="001A2D9A">
            <w:pPr>
              <w:rPr>
                <w:rFonts w:asciiTheme="minorHAnsi" w:hAnsiTheme="minorHAnsi" w:cstheme="minorHAnsi"/>
              </w:rPr>
            </w:pPr>
            <w:r>
              <w:rPr>
                <w:rFonts w:asciiTheme="minorHAnsi" w:hAnsiTheme="minorHAnsi" w:cstheme="minorHAnsi"/>
              </w:rPr>
              <w:t xml:space="preserve">Creates </w:t>
            </w:r>
            <w:r w:rsidR="001A2D9A">
              <w:rPr>
                <w:rFonts w:asciiTheme="minorHAnsi" w:hAnsiTheme="minorHAnsi" w:cstheme="minorHAnsi"/>
              </w:rPr>
              <w:t>vsm setting[Now used for update]</w:t>
            </w:r>
          </w:p>
        </w:tc>
      </w:tr>
    </w:tbl>
    <w:p w14:paraId="35FB2613" w14:textId="77777777" w:rsidR="001A2D9A" w:rsidRDefault="001A2D9A">
      <w:pPr>
        <w:spacing w:before="0" w:after="0" w:line="240" w:lineRule="auto"/>
      </w:pPr>
      <w:r>
        <w:br w:type="page"/>
      </w:r>
    </w:p>
    <w:p w14:paraId="71C75815" w14:textId="13F9B7EC" w:rsidR="00901806" w:rsidRDefault="00901806" w:rsidP="00901806">
      <w:pPr>
        <w:pStyle w:val="4"/>
        <w:rPr>
          <w:rFonts w:asciiTheme="minorHAnsi" w:hAnsiTheme="minorHAnsi" w:cstheme="minorHAnsi"/>
          <w:color w:val="0070C0"/>
          <w:sz w:val="32"/>
          <w:szCs w:val="32"/>
        </w:rPr>
      </w:pPr>
      <w:bookmarkStart w:id="125" w:name="_Get_vsm_setting"/>
      <w:bookmarkEnd w:id="125"/>
      <w:r w:rsidRPr="001A2D9A">
        <w:rPr>
          <w:rFonts w:asciiTheme="minorHAnsi" w:hAnsiTheme="minorHAnsi" w:cstheme="minorHAnsi"/>
          <w:color w:val="0070C0"/>
          <w:sz w:val="32"/>
          <w:szCs w:val="32"/>
        </w:rPr>
        <w:lastRenderedPageBreak/>
        <w:t>Get</w:t>
      </w:r>
      <w:r w:rsidR="001A2D9A">
        <w:rPr>
          <w:rFonts w:asciiTheme="minorHAnsi" w:hAnsiTheme="minorHAnsi" w:cstheme="minorHAnsi"/>
          <w:color w:val="0070C0"/>
          <w:sz w:val="32"/>
          <w:szCs w:val="32"/>
        </w:rPr>
        <w:t xml:space="preserve"> vsm_setting</w:t>
      </w:r>
    </w:p>
    <w:tbl>
      <w:tblPr>
        <w:tblStyle w:val="af1"/>
        <w:tblW w:w="0" w:type="auto"/>
        <w:tblLook w:val="04A0" w:firstRow="1" w:lastRow="0" w:firstColumn="1" w:lastColumn="0" w:noHBand="0" w:noVBand="1"/>
      </w:tblPr>
      <w:tblGrid>
        <w:gridCol w:w="1010"/>
        <w:gridCol w:w="5544"/>
        <w:gridCol w:w="2796"/>
      </w:tblGrid>
      <w:tr w:rsidR="001A2D9A" w14:paraId="42EF4FC3" w14:textId="77777777" w:rsidTr="001A2D9A">
        <w:tc>
          <w:tcPr>
            <w:tcW w:w="1010" w:type="dxa"/>
          </w:tcPr>
          <w:p w14:paraId="2318762D"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544" w:type="dxa"/>
          </w:tcPr>
          <w:p w14:paraId="7C7A60E7"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2796" w:type="dxa"/>
          </w:tcPr>
          <w:p w14:paraId="7DE485D6"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rsidRPr="001A2D9A" w14:paraId="004E25C1" w14:textId="77777777" w:rsidTr="001A2D9A">
        <w:tc>
          <w:tcPr>
            <w:tcW w:w="1010" w:type="dxa"/>
          </w:tcPr>
          <w:p w14:paraId="71D3D0C4"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544" w:type="dxa"/>
          </w:tcPr>
          <w:p w14:paraId="65FCE2BE" w14:textId="77777777" w:rsidR="001A2D9A" w:rsidRDefault="001A2D9A" w:rsidP="001A2D9A">
            <w:pPr>
              <w:rPr>
                <w:rFonts w:asciiTheme="minorHAnsi" w:hAnsiTheme="minorHAnsi" w:cstheme="minorHAnsi"/>
              </w:rPr>
            </w:pPr>
            <w:r>
              <w:rPr>
                <w:rFonts w:asciiTheme="minorHAnsi" w:hAnsiTheme="minorHAnsi" w:cstheme="minorHAnsi"/>
              </w:rPr>
              <w:t>/v1/{tenant_id}/vsm_settings/get_by_name{?query_string}</w:t>
            </w:r>
          </w:p>
        </w:tc>
        <w:tc>
          <w:tcPr>
            <w:tcW w:w="2796" w:type="dxa"/>
          </w:tcPr>
          <w:p w14:paraId="31937076" w14:textId="77777777" w:rsidR="001A2D9A" w:rsidRDefault="001A2D9A" w:rsidP="001A2D9A">
            <w:pPr>
              <w:rPr>
                <w:rFonts w:asciiTheme="minorHAnsi" w:hAnsiTheme="minorHAnsi" w:cstheme="minorHAnsi"/>
              </w:rPr>
            </w:pPr>
            <w:r>
              <w:rPr>
                <w:rFonts w:asciiTheme="minorHAnsi" w:hAnsiTheme="minorHAnsi" w:cstheme="minorHAnsi"/>
              </w:rPr>
              <w:t>Gets vsm setting by name</w:t>
            </w:r>
          </w:p>
        </w:tc>
      </w:tr>
    </w:tbl>
    <w:p w14:paraId="4952A184"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7EF0860F" w14:textId="020B2457" w:rsidR="001A2D9A" w:rsidRDefault="001A2D9A" w:rsidP="001A2D9A">
      <w:pPr>
        <w:pStyle w:val="5"/>
      </w:pPr>
      <w:r>
        <w:t>Request</w:t>
      </w:r>
    </w:p>
    <w:p w14:paraId="63152528" w14:textId="0077AFCD" w:rsidR="001A2D9A" w:rsidRDefault="001A2D9A" w:rsidP="001A2D9A">
      <w:r>
        <w:t xml:space="preserve">This table shows the URI parameters for the </w:t>
      </w:r>
      <w:r w:rsidR="00DD2CCA">
        <w:t>get vsm setting</w:t>
      </w:r>
      <w:r>
        <w:t xml:space="preserve"> request:</w:t>
      </w:r>
    </w:p>
    <w:tbl>
      <w:tblPr>
        <w:tblStyle w:val="af1"/>
        <w:tblW w:w="0" w:type="auto"/>
        <w:tblLook w:val="04A0" w:firstRow="1" w:lastRow="0" w:firstColumn="1" w:lastColumn="0" w:noHBand="0" w:noVBand="1"/>
      </w:tblPr>
      <w:tblGrid>
        <w:gridCol w:w="2605"/>
        <w:gridCol w:w="1710"/>
        <w:gridCol w:w="5035"/>
      </w:tblGrid>
      <w:tr w:rsidR="001A2D9A" w14:paraId="401557EE" w14:textId="77777777" w:rsidTr="001A2D9A">
        <w:tc>
          <w:tcPr>
            <w:tcW w:w="2605" w:type="dxa"/>
          </w:tcPr>
          <w:p w14:paraId="3D3F4B65" w14:textId="77777777" w:rsidR="001A2D9A" w:rsidRDefault="001A2D9A" w:rsidP="001A2D9A">
            <w:pPr>
              <w:jc w:val="center"/>
            </w:pPr>
            <w:r>
              <w:t>Name</w:t>
            </w:r>
          </w:p>
        </w:tc>
        <w:tc>
          <w:tcPr>
            <w:tcW w:w="1710" w:type="dxa"/>
          </w:tcPr>
          <w:p w14:paraId="403C2FB1" w14:textId="77777777" w:rsidR="001A2D9A" w:rsidRDefault="001A2D9A" w:rsidP="001A2D9A">
            <w:pPr>
              <w:jc w:val="center"/>
            </w:pPr>
            <w:r>
              <w:t>Type</w:t>
            </w:r>
          </w:p>
        </w:tc>
        <w:tc>
          <w:tcPr>
            <w:tcW w:w="5035" w:type="dxa"/>
          </w:tcPr>
          <w:p w14:paraId="5FFE7683" w14:textId="77777777" w:rsidR="001A2D9A" w:rsidRDefault="001A2D9A" w:rsidP="001A2D9A">
            <w:pPr>
              <w:jc w:val="center"/>
            </w:pPr>
            <w:r>
              <w:t>Description</w:t>
            </w:r>
          </w:p>
        </w:tc>
      </w:tr>
      <w:tr w:rsidR="001A2D9A" w14:paraId="38ECC020" w14:textId="77777777" w:rsidTr="001A2D9A">
        <w:tc>
          <w:tcPr>
            <w:tcW w:w="2605" w:type="dxa"/>
          </w:tcPr>
          <w:p w14:paraId="0DDB2539" w14:textId="77777777" w:rsidR="001A2D9A" w:rsidRDefault="001A2D9A" w:rsidP="001A2D9A">
            <w:r>
              <w:t>{tenant_id}</w:t>
            </w:r>
          </w:p>
        </w:tc>
        <w:tc>
          <w:tcPr>
            <w:tcW w:w="1710" w:type="dxa"/>
          </w:tcPr>
          <w:p w14:paraId="2B2FB46E" w14:textId="77777777" w:rsidR="001A2D9A" w:rsidRDefault="001A2D9A" w:rsidP="001A2D9A">
            <w:r>
              <w:t>UUID</w:t>
            </w:r>
          </w:p>
        </w:tc>
        <w:tc>
          <w:tcPr>
            <w:tcW w:w="5035" w:type="dxa"/>
          </w:tcPr>
          <w:p w14:paraId="6029A6B1" w14:textId="77777777" w:rsidR="001A2D9A" w:rsidRDefault="001A2D9A" w:rsidP="001A2D9A">
            <w:r w:rsidRPr="00AC1588">
              <w:t>The UUID of the tenant in a multi-tenancy cloud.</w:t>
            </w:r>
          </w:p>
        </w:tc>
      </w:tr>
      <w:tr w:rsidR="001A2D9A" w14:paraId="62B53F12" w14:textId="77777777" w:rsidTr="001A2D9A">
        <w:tc>
          <w:tcPr>
            <w:tcW w:w="2605" w:type="dxa"/>
          </w:tcPr>
          <w:p w14:paraId="2CD04608" w14:textId="77777777" w:rsidR="001A2D9A" w:rsidRDefault="001A2D9A" w:rsidP="001A2D9A">
            <w:r>
              <w:t>{?query_string}</w:t>
            </w:r>
          </w:p>
        </w:tc>
        <w:tc>
          <w:tcPr>
            <w:tcW w:w="1710" w:type="dxa"/>
          </w:tcPr>
          <w:p w14:paraId="4D1B5A60" w14:textId="77777777" w:rsidR="001A2D9A" w:rsidRDefault="001A2D9A" w:rsidP="001A2D9A">
            <w:r>
              <w:t>--</w:t>
            </w:r>
          </w:p>
        </w:tc>
        <w:tc>
          <w:tcPr>
            <w:tcW w:w="5035" w:type="dxa"/>
          </w:tcPr>
          <w:p w14:paraId="2D66FAEE" w14:textId="2E31F43F" w:rsidR="001A2D9A" w:rsidRPr="00AC1588" w:rsidRDefault="001A2D9A" w:rsidP="001A2D9A">
            <w:r>
              <w:t>The query string to filter vsm setting.</w:t>
            </w:r>
          </w:p>
        </w:tc>
      </w:tr>
    </w:tbl>
    <w:p w14:paraId="741E614A" w14:textId="77777777" w:rsidR="001A2D9A" w:rsidRDefault="001A2D9A" w:rsidP="001A2D9A">
      <w:pPr>
        <w:rPr>
          <w:rFonts w:asciiTheme="minorHAnsi" w:hAnsiTheme="minorHAnsi" w:cstheme="minorHAnsi"/>
        </w:rPr>
      </w:pPr>
      <w:r w:rsidRPr="00E6524E">
        <w:rPr>
          <w:rFonts w:asciiTheme="minorHAnsi" w:hAnsiTheme="minorHAnsi" w:cstheme="minorHAnsi"/>
        </w:rPr>
        <w:t>This operation does not accept a request body.</w:t>
      </w:r>
    </w:p>
    <w:p w14:paraId="6656BFAA" w14:textId="7EF69EA2" w:rsidR="00901806" w:rsidRDefault="001A2D9A" w:rsidP="001A2D9A">
      <w:pPr>
        <w:pStyle w:val="5"/>
      </w:pPr>
      <w:r>
        <w:t>Response</w:t>
      </w:r>
    </w:p>
    <w:p w14:paraId="06CB8243" w14:textId="026478A2" w:rsidR="001A2D9A" w:rsidRPr="005713CC" w:rsidRDefault="001A2D9A" w:rsidP="001A2D9A">
      <w:pPr>
        <w:rPr>
          <w:b/>
          <w:sz w:val="24"/>
        </w:rPr>
      </w:pPr>
      <w:r w:rsidRPr="005713CC">
        <w:rPr>
          <w:b/>
          <w:sz w:val="24"/>
        </w:rPr>
        <w:t>Example 2.</w:t>
      </w:r>
      <w:r w:rsidR="0049337B">
        <w:rPr>
          <w:b/>
          <w:sz w:val="24"/>
        </w:rPr>
        <w:t>59</w:t>
      </w:r>
      <w:r w:rsidR="00DD2CCA">
        <w:rPr>
          <w:b/>
          <w:sz w:val="24"/>
        </w:rPr>
        <w:t>.</w:t>
      </w:r>
      <w:r w:rsidRPr="005713CC">
        <w:rPr>
          <w:b/>
          <w:sz w:val="24"/>
        </w:rPr>
        <w:t xml:space="preserve"> </w:t>
      </w:r>
      <w:r>
        <w:rPr>
          <w:b/>
          <w:sz w:val="24"/>
        </w:rPr>
        <w:t>Get vsm setting</w:t>
      </w:r>
      <w:r w:rsidRPr="005713CC">
        <w:rPr>
          <w:b/>
          <w:sz w:val="24"/>
        </w:rPr>
        <w:t xml:space="preserve">: JSON </w:t>
      </w:r>
      <w:r>
        <w:rPr>
          <w:b/>
          <w:sz w:val="24"/>
        </w:rPr>
        <w:t>response</w:t>
      </w:r>
    </w:p>
    <w:p w14:paraId="2F91649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77CD5FFA"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"setting": {</w:t>
      </w:r>
    </w:p>
    <w:p w14:paraId="1CE7F993"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1,</w:t>
      </w:r>
    </w:p>
    <w:p w14:paraId="0A5E4AB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"65",</w:t>
      </w:r>
    </w:p>
    <w:p w14:paraId="5E64AE1C"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"storage_group_near_full_threshold"</w:t>
      </w:r>
    </w:p>
    <w:p w14:paraId="57785664"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E971B9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0CA714D1" w14:textId="3E6C56D2"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00D63C85" w14:textId="6E11A5D5" w:rsidR="00901806" w:rsidRDefault="00901806" w:rsidP="00901806">
      <w:pPr>
        <w:pStyle w:val="4"/>
        <w:rPr>
          <w:rFonts w:asciiTheme="minorHAnsi" w:hAnsiTheme="minorHAnsi" w:cstheme="minorHAnsi"/>
          <w:color w:val="0070C0"/>
          <w:sz w:val="32"/>
          <w:szCs w:val="32"/>
        </w:rPr>
      </w:pPr>
      <w:bookmarkStart w:id="126" w:name="_List_vsm_settings"/>
      <w:bookmarkEnd w:id="126"/>
      <w:r w:rsidRPr="001A2D9A">
        <w:rPr>
          <w:rFonts w:asciiTheme="minorHAnsi" w:hAnsiTheme="minorHAnsi" w:cstheme="minorHAnsi"/>
          <w:color w:val="0070C0"/>
          <w:sz w:val="32"/>
          <w:szCs w:val="32"/>
        </w:rPr>
        <w:lastRenderedPageBreak/>
        <w:t>List</w:t>
      </w:r>
      <w:r w:rsidR="001A2D9A">
        <w:rPr>
          <w:rFonts w:asciiTheme="minorHAnsi" w:hAnsiTheme="minorHAnsi" w:cstheme="minorHAnsi"/>
          <w:color w:val="0070C0"/>
          <w:sz w:val="32"/>
          <w:szCs w:val="32"/>
        </w:rPr>
        <w:t xml:space="preserve"> vsm_settings</w:t>
      </w:r>
    </w:p>
    <w:tbl>
      <w:tblPr>
        <w:tblStyle w:val="af1"/>
        <w:tblW w:w="0" w:type="auto"/>
        <w:tblLook w:val="04A0" w:firstRow="1" w:lastRow="0" w:firstColumn="1" w:lastColumn="0" w:noHBand="0" w:noVBand="1"/>
      </w:tblPr>
      <w:tblGrid>
        <w:gridCol w:w="1022"/>
        <w:gridCol w:w="5271"/>
        <w:gridCol w:w="3057"/>
      </w:tblGrid>
      <w:tr w:rsidR="001A2D9A" w14:paraId="030B6012" w14:textId="77777777" w:rsidTr="001A2D9A">
        <w:tc>
          <w:tcPr>
            <w:tcW w:w="1022" w:type="dxa"/>
          </w:tcPr>
          <w:p w14:paraId="26154686"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271" w:type="dxa"/>
          </w:tcPr>
          <w:p w14:paraId="193F3FE6"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057" w:type="dxa"/>
          </w:tcPr>
          <w:p w14:paraId="2A831D64"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326DE852" w14:textId="77777777" w:rsidTr="001A2D9A">
        <w:tc>
          <w:tcPr>
            <w:tcW w:w="1022" w:type="dxa"/>
          </w:tcPr>
          <w:p w14:paraId="463CC320"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271" w:type="dxa"/>
          </w:tcPr>
          <w:p w14:paraId="2416738D" w14:textId="77777777" w:rsidR="001A2D9A" w:rsidRDefault="001A2D9A" w:rsidP="001A2D9A">
            <w:pPr>
              <w:rPr>
                <w:rFonts w:asciiTheme="minorHAnsi" w:hAnsiTheme="minorHAnsi" w:cstheme="minorHAnsi"/>
              </w:rPr>
            </w:pPr>
            <w:r w:rsidRPr="001A2D9A">
              <w:rPr>
                <w:rFonts w:asciiTheme="minorHAnsi" w:hAnsiTheme="minorHAnsi" w:cstheme="minorHAnsi"/>
              </w:rPr>
              <w:t>/v1/{tenant_id}/</w:t>
            </w:r>
            <w:r>
              <w:rPr>
                <w:rFonts w:asciiTheme="minorHAnsi" w:hAnsiTheme="minorHAnsi" w:cstheme="minorHAnsi"/>
              </w:rPr>
              <w:t>vsm_settings</w:t>
            </w:r>
          </w:p>
        </w:tc>
        <w:tc>
          <w:tcPr>
            <w:tcW w:w="3057" w:type="dxa"/>
          </w:tcPr>
          <w:p w14:paraId="0C5BA24C" w14:textId="77777777" w:rsidR="001A2D9A" w:rsidRDefault="001A2D9A" w:rsidP="001A2D9A">
            <w:pPr>
              <w:rPr>
                <w:rFonts w:asciiTheme="minorHAnsi" w:hAnsiTheme="minorHAnsi" w:cstheme="minorHAnsi"/>
              </w:rPr>
            </w:pPr>
            <w:r>
              <w:rPr>
                <w:rFonts w:asciiTheme="minorHAnsi" w:hAnsiTheme="minorHAnsi" w:cstheme="minorHAnsi"/>
              </w:rPr>
              <w:t>Lists detail for all settings</w:t>
            </w:r>
          </w:p>
        </w:tc>
      </w:tr>
    </w:tbl>
    <w:p w14:paraId="005FAFF2"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362B37D7" w14:textId="71ED794E" w:rsidR="001A2D9A" w:rsidRDefault="001A2D9A" w:rsidP="001A2D9A">
      <w:pPr>
        <w:pStyle w:val="5"/>
      </w:pPr>
      <w:r>
        <w:t>Request</w:t>
      </w:r>
    </w:p>
    <w:p w14:paraId="43663BA3" w14:textId="07C0DC6F" w:rsidR="001A2D9A" w:rsidRDefault="001A2D9A" w:rsidP="001A2D9A">
      <w:r>
        <w:t xml:space="preserve">This table shows the URI parameters for the </w:t>
      </w:r>
      <w:r w:rsidR="00DD2CCA">
        <w:t>list vsm settings</w:t>
      </w:r>
      <w:r>
        <w:t xml:space="preserve"> request:</w:t>
      </w:r>
    </w:p>
    <w:tbl>
      <w:tblPr>
        <w:tblStyle w:val="af1"/>
        <w:tblW w:w="0" w:type="auto"/>
        <w:tblLook w:val="04A0" w:firstRow="1" w:lastRow="0" w:firstColumn="1" w:lastColumn="0" w:noHBand="0" w:noVBand="1"/>
      </w:tblPr>
      <w:tblGrid>
        <w:gridCol w:w="2605"/>
        <w:gridCol w:w="1710"/>
        <w:gridCol w:w="5035"/>
      </w:tblGrid>
      <w:tr w:rsidR="001A2D9A" w14:paraId="2671508C" w14:textId="77777777" w:rsidTr="001A2D9A">
        <w:tc>
          <w:tcPr>
            <w:tcW w:w="2605" w:type="dxa"/>
          </w:tcPr>
          <w:p w14:paraId="440AB29B" w14:textId="77777777" w:rsidR="001A2D9A" w:rsidRDefault="001A2D9A" w:rsidP="001A2D9A">
            <w:pPr>
              <w:jc w:val="center"/>
            </w:pPr>
            <w:r>
              <w:t>Name</w:t>
            </w:r>
          </w:p>
        </w:tc>
        <w:tc>
          <w:tcPr>
            <w:tcW w:w="1710" w:type="dxa"/>
          </w:tcPr>
          <w:p w14:paraId="6972CEB4" w14:textId="77777777" w:rsidR="001A2D9A" w:rsidRDefault="001A2D9A" w:rsidP="001A2D9A">
            <w:pPr>
              <w:jc w:val="center"/>
            </w:pPr>
            <w:r>
              <w:t>Type</w:t>
            </w:r>
          </w:p>
        </w:tc>
        <w:tc>
          <w:tcPr>
            <w:tcW w:w="5035" w:type="dxa"/>
          </w:tcPr>
          <w:p w14:paraId="7470CCE5" w14:textId="77777777" w:rsidR="001A2D9A" w:rsidRDefault="001A2D9A" w:rsidP="001A2D9A">
            <w:pPr>
              <w:jc w:val="center"/>
            </w:pPr>
            <w:r>
              <w:t>Description</w:t>
            </w:r>
          </w:p>
        </w:tc>
      </w:tr>
      <w:tr w:rsidR="001A2D9A" w14:paraId="0BC6FC81" w14:textId="77777777" w:rsidTr="001A2D9A">
        <w:tc>
          <w:tcPr>
            <w:tcW w:w="2605" w:type="dxa"/>
          </w:tcPr>
          <w:p w14:paraId="642BDF4D" w14:textId="77777777" w:rsidR="001A2D9A" w:rsidRDefault="001A2D9A" w:rsidP="001A2D9A">
            <w:r>
              <w:t>{tenant_id}</w:t>
            </w:r>
          </w:p>
        </w:tc>
        <w:tc>
          <w:tcPr>
            <w:tcW w:w="1710" w:type="dxa"/>
          </w:tcPr>
          <w:p w14:paraId="02228204" w14:textId="77777777" w:rsidR="001A2D9A" w:rsidRDefault="001A2D9A" w:rsidP="001A2D9A">
            <w:r>
              <w:t>UUID</w:t>
            </w:r>
          </w:p>
        </w:tc>
        <w:tc>
          <w:tcPr>
            <w:tcW w:w="5035" w:type="dxa"/>
          </w:tcPr>
          <w:p w14:paraId="00E27C4B" w14:textId="77777777" w:rsidR="001A2D9A" w:rsidRDefault="001A2D9A" w:rsidP="001A2D9A">
            <w:r w:rsidRPr="00AC1588">
              <w:t>The UUID of the tenant in a multi-tenancy cloud.</w:t>
            </w:r>
          </w:p>
        </w:tc>
      </w:tr>
    </w:tbl>
    <w:p w14:paraId="45F9EAA1" w14:textId="77777777" w:rsidR="001A2D9A" w:rsidRDefault="001A2D9A" w:rsidP="001A2D9A">
      <w:pPr>
        <w:rPr>
          <w:rFonts w:asciiTheme="minorHAnsi" w:hAnsiTheme="minorHAnsi" w:cstheme="minorHAnsi"/>
        </w:rPr>
      </w:pPr>
      <w:r w:rsidRPr="00E6524E">
        <w:rPr>
          <w:rFonts w:asciiTheme="minorHAnsi" w:hAnsiTheme="minorHAnsi" w:cstheme="minorHAnsi"/>
        </w:rPr>
        <w:t>This operation does not accept a request body.</w:t>
      </w:r>
    </w:p>
    <w:p w14:paraId="63987F2C" w14:textId="7B434F58" w:rsidR="00901806" w:rsidRDefault="001A2D9A" w:rsidP="001A2D9A">
      <w:pPr>
        <w:pStyle w:val="5"/>
      </w:pPr>
      <w:r>
        <w:t>Response</w:t>
      </w:r>
    </w:p>
    <w:p w14:paraId="44749C4A" w14:textId="08DC80AE" w:rsidR="001A2D9A" w:rsidRPr="005713CC" w:rsidRDefault="001A2D9A" w:rsidP="001A2D9A">
      <w:pPr>
        <w:rPr>
          <w:b/>
          <w:sz w:val="24"/>
        </w:rPr>
      </w:pPr>
      <w:r w:rsidRPr="005713CC">
        <w:rPr>
          <w:b/>
          <w:sz w:val="24"/>
        </w:rPr>
        <w:t>Example 2.</w:t>
      </w:r>
      <w:r w:rsidR="0049337B">
        <w:rPr>
          <w:b/>
          <w:sz w:val="24"/>
        </w:rPr>
        <w:t>60</w:t>
      </w:r>
      <w:r w:rsidR="00DD2CCA">
        <w:rPr>
          <w:b/>
          <w:sz w:val="24"/>
        </w:rPr>
        <w:t>.</w:t>
      </w:r>
      <w:r w:rsidRPr="005713CC">
        <w:rPr>
          <w:b/>
          <w:sz w:val="24"/>
        </w:rPr>
        <w:t xml:space="preserve"> </w:t>
      </w:r>
      <w:r>
        <w:rPr>
          <w:b/>
          <w:sz w:val="24"/>
        </w:rPr>
        <w:t>List vsm settings</w:t>
      </w:r>
      <w:r w:rsidRPr="005713CC">
        <w:rPr>
          <w:b/>
          <w:sz w:val="24"/>
        </w:rPr>
        <w:t xml:space="preserve">: JSON </w:t>
      </w:r>
      <w:r>
        <w:rPr>
          <w:b/>
          <w:sz w:val="24"/>
        </w:rPr>
        <w:t>response</w:t>
      </w:r>
    </w:p>
    <w:p w14:paraId="1887505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1A21F6F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"settings": [</w:t>
      </w:r>
    </w:p>
    <w:p w14:paraId="240C4802"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06334C3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1,</w:t>
      </w:r>
    </w:p>
    <w:p w14:paraId="7900C65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"65",</w:t>
      </w:r>
    </w:p>
    <w:p w14:paraId="2DC6771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"storage_group_near_full_threshold"</w:t>
      </w:r>
    </w:p>
    <w:p w14:paraId="31D4564C"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9FF756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1846E6E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2,</w:t>
      </w:r>
    </w:p>
    <w:p w14:paraId="7315E00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"85",</w:t>
      </w:r>
    </w:p>
    <w:p w14:paraId="29401C6D"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"storage_group_full_threshold"</w:t>
      </w:r>
    </w:p>
    <w:p w14:paraId="1B8F37C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05B66E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2D8823D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3,</w:t>
      </w:r>
    </w:p>
    <w:p w14:paraId="5AD46445"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"75",</w:t>
      </w:r>
    </w:p>
    <w:p w14:paraId="2117917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"ceph_near_full_threshold"</w:t>
      </w:r>
    </w:p>
    <w:p w14:paraId="2035743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3DB8ACA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70C4B632"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4,</w:t>
      </w:r>
    </w:p>
    <w:p w14:paraId="458E7E1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"90",</w:t>
      </w:r>
    </w:p>
    <w:p w14:paraId="06884826"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"ceph_full_threshold"</w:t>
      </w:r>
    </w:p>
    <w:p w14:paraId="35447CB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1F71916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2E4389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685B0131"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543BDE56" w14:textId="07978109"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17CD7225" w14:textId="3613D90F" w:rsidR="00901806" w:rsidRDefault="00901806" w:rsidP="00901806">
      <w:pPr>
        <w:pStyle w:val="4"/>
        <w:rPr>
          <w:rFonts w:asciiTheme="minorHAnsi" w:hAnsiTheme="minorHAnsi" w:cstheme="minorHAnsi"/>
          <w:color w:val="0070C0"/>
          <w:sz w:val="32"/>
          <w:szCs w:val="32"/>
        </w:rPr>
      </w:pPr>
      <w:bookmarkStart w:id="127" w:name="_Create_vsm_setting"/>
      <w:bookmarkEnd w:id="127"/>
      <w:r w:rsidRPr="001A2D9A">
        <w:rPr>
          <w:rFonts w:asciiTheme="minorHAnsi" w:hAnsiTheme="minorHAnsi" w:cstheme="minorHAnsi"/>
          <w:color w:val="0070C0"/>
          <w:sz w:val="32"/>
          <w:szCs w:val="32"/>
        </w:rPr>
        <w:lastRenderedPageBreak/>
        <w:t>Create</w:t>
      </w:r>
      <w:r w:rsidR="001A2D9A">
        <w:rPr>
          <w:rFonts w:asciiTheme="minorHAnsi" w:hAnsiTheme="minorHAnsi" w:cstheme="minorHAnsi"/>
          <w:color w:val="0070C0"/>
          <w:sz w:val="32"/>
          <w:szCs w:val="32"/>
        </w:rPr>
        <w:t xml:space="preserve"> vsm_setting</w:t>
      </w:r>
    </w:p>
    <w:tbl>
      <w:tblPr>
        <w:tblStyle w:val="af1"/>
        <w:tblW w:w="0" w:type="auto"/>
        <w:tblLook w:val="04A0" w:firstRow="1" w:lastRow="0" w:firstColumn="1" w:lastColumn="0" w:noHBand="0" w:noVBand="1"/>
      </w:tblPr>
      <w:tblGrid>
        <w:gridCol w:w="1022"/>
        <w:gridCol w:w="5269"/>
        <w:gridCol w:w="3059"/>
      </w:tblGrid>
      <w:tr w:rsidR="001A2D9A" w14:paraId="4CC4E877" w14:textId="77777777" w:rsidTr="001A2D9A">
        <w:tc>
          <w:tcPr>
            <w:tcW w:w="1022" w:type="dxa"/>
          </w:tcPr>
          <w:p w14:paraId="276D9338"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269" w:type="dxa"/>
          </w:tcPr>
          <w:p w14:paraId="31B5A615"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059" w:type="dxa"/>
          </w:tcPr>
          <w:p w14:paraId="20B14C32"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08492205" w14:textId="77777777" w:rsidTr="001A2D9A">
        <w:tc>
          <w:tcPr>
            <w:tcW w:w="1022" w:type="dxa"/>
          </w:tcPr>
          <w:p w14:paraId="3EBC1007" w14:textId="77777777" w:rsidR="001A2D9A" w:rsidRDefault="001A2D9A" w:rsidP="001A2D9A">
            <w:pPr>
              <w:rPr>
                <w:rFonts w:asciiTheme="minorHAnsi" w:hAnsiTheme="minorHAnsi" w:cstheme="minorHAnsi"/>
              </w:rPr>
            </w:pPr>
            <w:r>
              <w:rPr>
                <w:rFonts w:asciiTheme="minorHAnsi" w:hAnsiTheme="minorHAnsi" w:cstheme="minorHAnsi"/>
              </w:rPr>
              <w:t>POST</w:t>
            </w:r>
          </w:p>
        </w:tc>
        <w:tc>
          <w:tcPr>
            <w:tcW w:w="5269" w:type="dxa"/>
          </w:tcPr>
          <w:p w14:paraId="4FBFA72C" w14:textId="77777777" w:rsidR="001A2D9A" w:rsidRDefault="001A2D9A" w:rsidP="001A2D9A">
            <w:pPr>
              <w:rPr>
                <w:rFonts w:asciiTheme="minorHAnsi" w:hAnsiTheme="minorHAnsi" w:cstheme="minorHAnsi"/>
              </w:rPr>
            </w:pPr>
            <w:r w:rsidRPr="001A2D9A">
              <w:rPr>
                <w:rFonts w:asciiTheme="minorHAnsi" w:hAnsiTheme="minorHAnsi" w:cstheme="minorHAnsi"/>
              </w:rPr>
              <w:t>/v1/</w:t>
            </w:r>
            <w:r>
              <w:rPr>
                <w:rFonts w:asciiTheme="minorHAnsi" w:hAnsiTheme="minorHAnsi" w:cstheme="minorHAnsi"/>
              </w:rPr>
              <w:t>{tenant_id }/vsm_settings</w:t>
            </w:r>
          </w:p>
        </w:tc>
        <w:tc>
          <w:tcPr>
            <w:tcW w:w="3059" w:type="dxa"/>
          </w:tcPr>
          <w:p w14:paraId="067D1988" w14:textId="77777777" w:rsidR="001A2D9A" w:rsidRDefault="001A2D9A" w:rsidP="001A2D9A">
            <w:pPr>
              <w:rPr>
                <w:rFonts w:asciiTheme="minorHAnsi" w:hAnsiTheme="minorHAnsi" w:cstheme="minorHAnsi"/>
              </w:rPr>
            </w:pPr>
            <w:r>
              <w:rPr>
                <w:rFonts w:asciiTheme="minorHAnsi" w:hAnsiTheme="minorHAnsi" w:cstheme="minorHAnsi"/>
              </w:rPr>
              <w:t>Creates vsm setting[Now used for update]</w:t>
            </w:r>
          </w:p>
        </w:tc>
      </w:tr>
    </w:tbl>
    <w:p w14:paraId="49EEDACD" w14:textId="6B844234"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6B4CB7B9" w14:textId="4BECAEEA" w:rsidR="001A2D9A" w:rsidRDefault="001A2D9A" w:rsidP="001A2D9A">
      <w:pPr>
        <w:pStyle w:val="5"/>
      </w:pPr>
      <w:r>
        <w:t>Request</w:t>
      </w:r>
    </w:p>
    <w:p w14:paraId="2402469F" w14:textId="11A2CB37" w:rsidR="001A2D9A" w:rsidRDefault="001A2D9A" w:rsidP="001A2D9A">
      <w:r>
        <w:t xml:space="preserve">This table shows the URI parameters for the create </w:t>
      </w:r>
      <w:r w:rsidR="00DD2CCA">
        <w:t xml:space="preserve">vsm </w:t>
      </w:r>
      <w:proofErr w:type="gramStart"/>
      <w:r w:rsidR="00DD2CCA">
        <w:t>setting[</w:t>
      </w:r>
      <w:proofErr w:type="gramEnd"/>
      <w:r w:rsidR="00DD2CCA">
        <w:t>for update]</w:t>
      </w:r>
      <w:r>
        <w:t xml:space="preserve"> request:</w:t>
      </w:r>
    </w:p>
    <w:tbl>
      <w:tblPr>
        <w:tblStyle w:val="af1"/>
        <w:tblW w:w="0" w:type="auto"/>
        <w:tblLook w:val="04A0" w:firstRow="1" w:lastRow="0" w:firstColumn="1" w:lastColumn="0" w:noHBand="0" w:noVBand="1"/>
      </w:tblPr>
      <w:tblGrid>
        <w:gridCol w:w="2605"/>
        <w:gridCol w:w="1710"/>
        <w:gridCol w:w="5035"/>
      </w:tblGrid>
      <w:tr w:rsidR="001A2D9A" w14:paraId="124B05BB" w14:textId="77777777" w:rsidTr="001A2D9A">
        <w:tc>
          <w:tcPr>
            <w:tcW w:w="2605" w:type="dxa"/>
          </w:tcPr>
          <w:p w14:paraId="065C010B" w14:textId="77777777" w:rsidR="001A2D9A" w:rsidRDefault="001A2D9A" w:rsidP="001A2D9A">
            <w:pPr>
              <w:jc w:val="center"/>
            </w:pPr>
            <w:r>
              <w:t>Name</w:t>
            </w:r>
          </w:p>
        </w:tc>
        <w:tc>
          <w:tcPr>
            <w:tcW w:w="1710" w:type="dxa"/>
          </w:tcPr>
          <w:p w14:paraId="12A0B277" w14:textId="77777777" w:rsidR="001A2D9A" w:rsidRDefault="001A2D9A" w:rsidP="001A2D9A">
            <w:pPr>
              <w:jc w:val="center"/>
            </w:pPr>
            <w:r>
              <w:t>Type</w:t>
            </w:r>
          </w:p>
        </w:tc>
        <w:tc>
          <w:tcPr>
            <w:tcW w:w="5035" w:type="dxa"/>
          </w:tcPr>
          <w:p w14:paraId="39EB488C" w14:textId="77777777" w:rsidR="001A2D9A" w:rsidRDefault="001A2D9A" w:rsidP="001A2D9A">
            <w:pPr>
              <w:jc w:val="center"/>
            </w:pPr>
            <w:r>
              <w:t>Description</w:t>
            </w:r>
          </w:p>
        </w:tc>
      </w:tr>
      <w:tr w:rsidR="001A2D9A" w14:paraId="5027D9D9" w14:textId="77777777" w:rsidTr="001A2D9A">
        <w:tc>
          <w:tcPr>
            <w:tcW w:w="2605" w:type="dxa"/>
          </w:tcPr>
          <w:p w14:paraId="63279113" w14:textId="77777777" w:rsidR="001A2D9A" w:rsidRDefault="001A2D9A" w:rsidP="001A2D9A">
            <w:r>
              <w:t>{tenant_id}</w:t>
            </w:r>
          </w:p>
        </w:tc>
        <w:tc>
          <w:tcPr>
            <w:tcW w:w="1710" w:type="dxa"/>
          </w:tcPr>
          <w:p w14:paraId="7FF5844E" w14:textId="77777777" w:rsidR="001A2D9A" w:rsidRDefault="001A2D9A" w:rsidP="001A2D9A">
            <w:r>
              <w:t>UUID</w:t>
            </w:r>
          </w:p>
        </w:tc>
        <w:tc>
          <w:tcPr>
            <w:tcW w:w="5035" w:type="dxa"/>
          </w:tcPr>
          <w:p w14:paraId="08E18E97" w14:textId="77777777" w:rsidR="001A2D9A" w:rsidRDefault="001A2D9A" w:rsidP="001A2D9A">
            <w:r w:rsidRPr="00AC1588">
              <w:t>The UUID of the tenant in a multi-tenancy cloud.</w:t>
            </w:r>
          </w:p>
        </w:tc>
      </w:tr>
    </w:tbl>
    <w:p w14:paraId="77144AAA" w14:textId="771118D3" w:rsidR="001A2D9A" w:rsidRPr="005713CC" w:rsidRDefault="001A2D9A" w:rsidP="001A2D9A">
      <w:pPr>
        <w:rPr>
          <w:b/>
          <w:sz w:val="24"/>
        </w:rPr>
      </w:pPr>
      <w:r w:rsidRPr="005713CC">
        <w:rPr>
          <w:b/>
          <w:sz w:val="24"/>
        </w:rPr>
        <w:t>Example 2.</w:t>
      </w:r>
      <w:r w:rsidR="0049337B">
        <w:rPr>
          <w:b/>
          <w:sz w:val="24"/>
        </w:rPr>
        <w:t>61</w:t>
      </w:r>
      <w:r w:rsidR="00DD2CCA">
        <w:rPr>
          <w:b/>
          <w:sz w:val="24"/>
        </w:rPr>
        <w:t>.</w:t>
      </w:r>
      <w:r w:rsidRPr="005713CC">
        <w:rPr>
          <w:b/>
          <w:sz w:val="24"/>
        </w:rPr>
        <w:t xml:space="preserve"> </w:t>
      </w:r>
      <w:r>
        <w:rPr>
          <w:b/>
          <w:sz w:val="24"/>
        </w:rPr>
        <w:t>Create(update) vsm setting</w:t>
      </w:r>
      <w:r w:rsidRPr="005713CC">
        <w:rPr>
          <w:b/>
          <w:sz w:val="24"/>
        </w:rPr>
        <w:t xml:space="preserve">: JSON </w:t>
      </w:r>
      <w:r>
        <w:rPr>
          <w:b/>
          <w:sz w:val="24"/>
        </w:rPr>
        <w:t>request</w:t>
      </w:r>
    </w:p>
    <w:p w14:paraId="4CA2468A"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08790244"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t>"setting": {</w:t>
      </w:r>
    </w:p>
    <w:p w14:paraId="25588DEC"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r>
      <w:r w:rsidRPr="00A4447F">
        <w:rPr>
          <w:rFonts w:asciiTheme="minorHAnsi" w:hAnsiTheme="minorHAnsi" w:cstheme="minorHAnsi"/>
        </w:rPr>
        <w:tab/>
        <w:t>"name": "storage_group_near_full_threshold",</w:t>
      </w:r>
    </w:p>
    <w:p w14:paraId="51495872"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r>
      <w:r w:rsidRPr="00A4447F">
        <w:rPr>
          <w:rFonts w:asciiTheme="minorHAnsi" w:hAnsiTheme="minorHAnsi" w:cstheme="minorHAnsi"/>
        </w:rPr>
        <w:tab/>
        <w:t>"value": "80"</w:t>
      </w:r>
    </w:p>
    <w:p w14:paraId="05D2F2B9"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ab/>
        <w:t>}</w:t>
      </w:r>
    </w:p>
    <w:p w14:paraId="08B64681"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572576E4" w14:textId="22AB2FE5" w:rsidR="00901806" w:rsidRDefault="001A2D9A" w:rsidP="001A2D9A">
      <w:pPr>
        <w:pStyle w:val="5"/>
      </w:pPr>
      <w:r>
        <w:t>Response</w:t>
      </w:r>
    </w:p>
    <w:p w14:paraId="23E2EDD4" w14:textId="1C9C05A7" w:rsidR="001A2D9A" w:rsidRPr="005713CC" w:rsidRDefault="001A2D9A" w:rsidP="001A2D9A">
      <w:pPr>
        <w:rPr>
          <w:b/>
          <w:sz w:val="24"/>
        </w:rPr>
      </w:pPr>
      <w:r w:rsidRPr="005713CC">
        <w:rPr>
          <w:b/>
          <w:sz w:val="24"/>
        </w:rPr>
        <w:t>Example 2.</w:t>
      </w:r>
      <w:r w:rsidR="0049337B">
        <w:rPr>
          <w:b/>
          <w:sz w:val="24"/>
        </w:rPr>
        <w:t>62</w:t>
      </w:r>
      <w:r w:rsidR="00DD2CCA">
        <w:rPr>
          <w:b/>
          <w:sz w:val="24"/>
        </w:rPr>
        <w:t>.</w:t>
      </w:r>
      <w:r w:rsidRPr="005713CC">
        <w:rPr>
          <w:b/>
          <w:sz w:val="24"/>
        </w:rPr>
        <w:t xml:space="preserve"> </w:t>
      </w:r>
      <w:r>
        <w:rPr>
          <w:b/>
          <w:sz w:val="24"/>
        </w:rPr>
        <w:t>Create(update) vsm setting</w:t>
      </w:r>
      <w:r w:rsidRPr="005713CC">
        <w:rPr>
          <w:b/>
          <w:sz w:val="24"/>
        </w:rPr>
        <w:t xml:space="preserve">: JSON </w:t>
      </w:r>
      <w:r>
        <w:rPr>
          <w:b/>
          <w:sz w:val="24"/>
        </w:rPr>
        <w:t>response</w:t>
      </w:r>
    </w:p>
    <w:p w14:paraId="197C453A"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4F788DF9"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"setting": {</w:t>
      </w:r>
    </w:p>
    <w:p w14:paraId="5EEB635F"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"id": 1,</w:t>
      </w:r>
    </w:p>
    <w:p w14:paraId="07500C28"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"value": "80",</w:t>
      </w:r>
    </w:p>
    <w:p w14:paraId="24EF0970"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"name": "storage_group_near_full_threshold"</w:t>
      </w:r>
    </w:p>
    <w:p w14:paraId="0149DC4B"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 xml:space="preserve">    }</w:t>
      </w:r>
    </w:p>
    <w:p w14:paraId="0994CB1E" w14:textId="77777777" w:rsidR="00901806" w:rsidRPr="00DA3F56" w:rsidRDefault="00901806" w:rsidP="001A2D9A">
      <w:pPr>
        <w:pStyle w:val="CodeBlock"/>
        <w:ind w:left="0"/>
        <w:rPr>
          <w:rFonts w:asciiTheme="minorHAnsi" w:hAnsiTheme="minorHAnsi" w:cstheme="minorHAnsi"/>
        </w:rPr>
      </w:pPr>
      <w:r w:rsidRPr="00DA3F56">
        <w:rPr>
          <w:rFonts w:asciiTheme="minorHAnsi" w:hAnsiTheme="minorHAnsi" w:cstheme="minorHAnsi"/>
        </w:rPr>
        <w:t>}</w:t>
      </w:r>
    </w:p>
    <w:p w14:paraId="530E4653" w14:textId="4926C5CA"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65ACAFB6" w14:textId="54DF4227" w:rsidR="00901806" w:rsidRPr="001A2D9A" w:rsidRDefault="001A2D9A" w:rsidP="00901806">
      <w:pPr>
        <w:pStyle w:val="3"/>
        <w:rPr>
          <w:rFonts w:asciiTheme="minorHAnsi" w:hAnsiTheme="minorHAnsi" w:cstheme="minorHAnsi"/>
          <w:sz w:val="36"/>
          <w:szCs w:val="36"/>
        </w:rPr>
      </w:pPr>
      <w:bookmarkStart w:id="128" w:name="_Toc434485895"/>
      <w:bookmarkStart w:id="129" w:name="_Toc441503644"/>
      <w:r w:rsidRPr="001A2D9A">
        <w:rPr>
          <w:rFonts w:asciiTheme="minorHAnsi" w:hAnsiTheme="minorHAnsi" w:cstheme="minorHAnsi"/>
          <w:sz w:val="36"/>
          <w:szCs w:val="36"/>
        </w:rPr>
        <w:lastRenderedPageBreak/>
        <w:t>Z</w:t>
      </w:r>
      <w:r w:rsidR="00901806" w:rsidRPr="001A2D9A">
        <w:rPr>
          <w:rFonts w:asciiTheme="minorHAnsi" w:hAnsiTheme="minorHAnsi" w:cstheme="minorHAnsi"/>
          <w:sz w:val="36"/>
          <w:szCs w:val="36"/>
        </w:rPr>
        <w:t>one</w:t>
      </w:r>
      <w:bookmarkEnd w:id="128"/>
      <w:bookmarkEnd w:id="129"/>
    </w:p>
    <w:p w14:paraId="20B9918B" w14:textId="6FB6D368" w:rsidR="001A2D9A" w:rsidRDefault="001A2D9A" w:rsidP="001A2D9A">
      <w:pPr>
        <w:rPr>
          <w:rFonts w:asciiTheme="minorHAnsi" w:hAnsiTheme="minorHAnsi" w:cstheme="minorHAnsi"/>
        </w:rPr>
      </w:pPr>
      <w:r>
        <w:rPr>
          <w:rFonts w:asciiTheme="minorHAnsi" w:hAnsiTheme="minorHAnsi" w:cstheme="minorHAnsi"/>
        </w:rPr>
        <w:t>The zone of vsm cluster.</w:t>
      </w:r>
    </w:p>
    <w:tbl>
      <w:tblPr>
        <w:tblStyle w:val="af1"/>
        <w:tblW w:w="0" w:type="auto"/>
        <w:tblLook w:val="04A0" w:firstRow="1" w:lastRow="0" w:firstColumn="1" w:lastColumn="0" w:noHBand="0" w:noVBand="1"/>
      </w:tblPr>
      <w:tblGrid>
        <w:gridCol w:w="1032"/>
        <w:gridCol w:w="5056"/>
        <w:gridCol w:w="3262"/>
      </w:tblGrid>
      <w:tr w:rsidR="001A2D9A" w14:paraId="51CCE4C2" w14:textId="77777777" w:rsidTr="001A2D9A">
        <w:tc>
          <w:tcPr>
            <w:tcW w:w="1032" w:type="dxa"/>
          </w:tcPr>
          <w:p w14:paraId="0A113221"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50BCCB0B"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75C64188"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A52885" w14:paraId="0999D340" w14:textId="77777777" w:rsidTr="0007441C">
        <w:tc>
          <w:tcPr>
            <w:tcW w:w="1032" w:type="dxa"/>
          </w:tcPr>
          <w:p w14:paraId="7BEA5A54" w14:textId="77777777" w:rsidR="00A52885" w:rsidRDefault="00A52885" w:rsidP="0007441C">
            <w:pPr>
              <w:rPr>
                <w:rFonts w:asciiTheme="minorHAnsi" w:hAnsiTheme="minorHAnsi" w:cstheme="minorHAnsi"/>
              </w:rPr>
            </w:pPr>
            <w:r>
              <w:rPr>
                <w:rFonts w:asciiTheme="minorHAnsi" w:hAnsiTheme="minorHAnsi" w:cstheme="minorHAnsi"/>
              </w:rPr>
              <w:t>POST</w:t>
            </w:r>
          </w:p>
        </w:tc>
        <w:tc>
          <w:tcPr>
            <w:tcW w:w="5056" w:type="dxa"/>
          </w:tcPr>
          <w:p w14:paraId="68983828" w14:textId="1F80FDFA" w:rsidR="00A52885" w:rsidRDefault="0054537F" w:rsidP="0007441C">
            <w:pPr>
              <w:rPr>
                <w:rFonts w:asciiTheme="minorHAnsi" w:hAnsiTheme="minorHAnsi" w:cstheme="minorHAnsi"/>
              </w:rPr>
            </w:pPr>
            <w:hyperlink w:anchor="_Create" w:history="1">
              <w:r w:rsidR="00A52885" w:rsidRPr="00321B1B">
                <w:rPr>
                  <w:rStyle w:val="af0"/>
                  <w:rFonts w:asciiTheme="minorHAnsi" w:hAnsiTheme="minorHAnsi" w:cstheme="minorHAnsi"/>
                </w:rPr>
                <w:t>/v1/{tenant_id }/zones</w:t>
              </w:r>
            </w:hyperlink>
          </w:p>
        </w:tc>
        <w:tc>
          <w:tcPr>
            <w:tcW w:w="3262" w:type="dxa"/>
          </w:tcPr>
          <w:p w14:paraId="32AF493F" w14:textId="77777777" w:rsidR="00A52885" w:rsidRDefault="00A52885" w:rsidP="0007441C">
            <w:pPr>
              <w:rPr>
                <w:rFonts w:asciiTheme="minorHAnsi" w:hAnsiTheme="minorHAnsi" w:cstheme="minorHAnsi"/>
              </w:rPr>
            </w:pPr>
            <w:r>
              <w:rPr>
                <w:rFonts w:asciiTheme="minorHAnsi" w:hAnsiTheme="minorHAnsi" w:cstheme="minorHAnsi"/>
              </w:rPr>
              <w:t>Creates zone</w:t>
            </w:r>
          </w:p>
        </w:tc>
      </w:tr>
      <w:tr w:rsidR="001A2D9A" w14:paraId="7FF42E20" w14:textId="77777777" w:rsidTr="001A2D9A">
        <w:tc>
          <w:tcPr>
            <w:tcW w:w="1032" w:type="dxa"/>
          </w:tcPr>
          <w:p w14:paraId="4897BF71"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00983602" w14:textId="23C3E2D3" w:rsidR="001A2D9A" w:rsidRDefault="0054537F" w:rsidP="001A2D9A">
            <w:pPr>
              <w:rPr>
                <w:rFonts w:asciiTheme="minorHAnsi" w:hAnsiTheme="minorHAnsi" w:cstheme="minorHAnsi"/>
              </w:rPr>
            </w:pPr>
            <w:hyperlink w:anchor="_List_zones" w:history="1">
              <w:r w:rsidR="001A2D9A" w:rsidRPr="00321B1B">
                <w:rPr>
                  <w:rStyle w:val="af0"/>
                  <w:rFonts w:asciiTheme="minorHAnsi" w:hAnsiTheme="minorHAnsi" w:cstheme="minorHAnsi"/>
                </w:rPr>
                <w:t>/v1/{tenant_id}/zones</w:t>
              </w:r>
            </w:hyperlink>
          </w:p>
        </w:tc>
        <w:tc>
          <w:tcPr>
            <w:tcW w:w="3262" w:type="dxa"/>
          </w:tcPr>
          <w:p w14:paraId="6A5CAA0A" w14:textId="3A459011" w:rsidR="001A2D9A" w:rsidRDefault="001A2D9A" w:rsidP="001A2D9A">
            <w:pPr>
              <w:rPr>
                <w:rFonts w:asciiTheme="minorHAnsi" w:hAnsiTheme="minorHAnsi" w:cstheme="minorHAnsi"/>
              </w:rPr>
            </w:pPr>
            <w:r>
              <w:rPr>
                <w:rFonts w:asciiTheme="minorHAnsi" w:hAnsiTheme="minorHAnsi" w:cstheme="minorHAnsi"/>
              </w:rPr>
              <w:t>Lists detail for all zones</w:t>
            </w:r>
          </w:p>
        </w:tc>
      </w:tr>
    </w:tbl>
    <w:p w14:paraId="23D5509F" w14:textId="77777777" w:rsidR="001A2D9A" w:rsidRDefault="001A2D9A">
      <w:pPr>
        <w:spacing w:before="0" w:after="0" w:line="240" w:lineRule="auto"/>
      </w:pPr>
      <w:r>
        <w:br w:type="page"/>
      </w:r>
    </w:p>
    <w:p w14:paraId="2CDDBB46" w14:textId="0EE2E5E1" w:rsidR="00901806" w:rsidRDefault="00901806" w:rsidP="00901806">
      <w:pPr>
        <w:pStyle w:val="4"/>
        <w:rPr>
          <w:rFonts w:asciiTheme="minorHAnsi" w:hAnsiTheme="minorHAnsi" w:cstheme="minorHAnsi"/>
          <w:color w:val="0070C0"/>
          <w:sz w:val="32"/>
          <w:szCs w:val="32"/>
        </w:rPr>
      </w:pPr>
      <w:bookmarkStart w:id="130" w:name="_Create"/>
      <w:bookmarkEnd w:id="130"/>
      <w:r w:rsidRPr="001A2D9A">
        <w:rPr>
          <w:rFonts w:asciiTheme="minorHAnsi" w:hAnsiTheme="minorHAnsi" w:cstheme="minorHAnsi"/>
          <w:color w:val="0070C0"/>
          <w:sz w:val="32"/>
          <w:szCs w:val="32"/>
        </w:rPr>
        <w:lastRenderedPageBreak/>
        <w:t>Create</w:t>
      </w:r>
      <w:r w:rsidR="00321B1B">
        <w:rPr>
          <w:rFonts w:asciiTheme="minorHAnsi" w:hAnsiTheme="minorHAnsi" w:cstheme="minorHAnsi"/>
          <w:color w:val="0070C0"/>
          <w:sz w:val="32"/>
          <w:szCs w:val="32"/>
        </w:rPr>
        <w:t xml:space="preserve"> zone</w:t>
      </w:r>
    </w:p>
    <w:tbl>
      <w:tblPr>
        <w:tblStyle w:val="af1"/>
        <w:tblW w:w="0" w:type="auto"/>
        <w:tblLook w:val="04A0" w:firstRow="1" w:lastRow="0" w:firstColumn="1" w:lastColumn="0" w:noHBand="0" w:noVBand="1"/>
      </w:tblPr>
      <w:tblGrid>
        <w:gridCol w:w="1032"/>
        <w:gridCol w:w="5056"/>
        <w:gridCol w:w="3262"/>
      </w:tblGrid>
      <w:tr w:rsidR="001A2D9A" w14:paraId="55DC869F" w14:textId="77777777" w:rsidTr="001A2D9A">
        <w:tc>
          <w:tcPr>
            <w:tcW w:w="1032" w:type="dxa"/>
          </w:tcPr>
          <w:p w14:paraId="2AA5D07B"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363BC4F8"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2E00201B"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A52885" w14:paraId="7E4695CA" w14:textId="77777777" w:rsidTr="0007441C">
        <w:tc>
          <w:tcPr>
            <w:tcW w:w="1032" w:type="dxa"/>
          </w:tcPr>
          <w:p w14:paraId="6967BCD7" w14:textId="77777777" w:rsidR="00A52885" w:rsidRDefault="00A52885" w:rsidP="0007441C">
            <w:pPr>
              <w:rPr>
                <w:rFonts w:asciiTheme="minorHAnsi" w:hAnsiTheme="minorHAnsi" w:cstheme="minorHAnsi"/>
              </w:rPr>
            </w:pPr>
            <w:r>
              <w:rPr>
                <w:rFonts w:asciiTheme="minorHAnsi" w:hAnsiTheme="minorHAnsi" w:cstheme="minorHAnsi"/>
              </w:rPr>
              <w:t>POST</w:t>
            </w:r>
          </w:p>
        </w:tc>
        <w:tc>
          <w:tcPr>
            <w:tcW w:w="5056" w:type="dxa"/>
          </w:tcPr>
          <w:p w14:paraId="4BC4637D" w14:textId="77777777" w:rsidR="00A52885" w:rsidRDefault="00A52885" w:rsidP="0007441C">
            <w:pPr>
              <w:rPr>
                <w:rFonts w:asciiTheme="minorHAnsi" w:hAnsiTheme="minorHAnsi" w:cstheme="minorHAnsi"/>
              </w:rPr>
            </w:pPr>
            <w:r w:rsidRPr="001A2D9A">
              <w:rPr>
                <w:rFonts w:asciiTheme="minorHAnsi" w:hAnsiTheme="minorHAnsi" w:cstheme="minorHAnsi"/>
              </w:rPr>
              <w:t>/v1/</w:t>
            </w:r>
            <w:r>
              <w:rPr>
                <w:rFonts w:asciiTheme="minorHAnsi" w:hAnsiTheme="minorHAnsi" w:cstheme="minorHAnsi"/>
              </w:rPr>
              <w:t>{tenant_id }/zones</w:t>
            </w:r>
          </w:p>
        </w:tc>
        <w:tc>
          <w:tcPr>
            <w:tcW w:w="3262" w:type="dxa"/>
          </w:tcPr>
          <w:p w14:paraId="48299504" w14:textId="77777777" w:rsidR="00A52885" w:rsidRDefault="00A52885" w:rsidP="0007441C">
            <w:pPr>
              <w:rPr>
                <w:rFonts w:asciiTheme="minorHAnsi" w:hAnsiTheme="minorHAnsi" w:cstheme="minorHAnsi"/>
              </w:rPr>
            </w:pPr>
            <w:r>
              <w:rPr>
                <w:rFonts w:asciiTheme="minorHAnsi" w:hAnsiTheme="minorHAnsi" w:cstheme="minorHAnsi"/>
              </w:rPr>
              <w:t>Creates zone</w:t>
            </w:r>
          </w:p>
        </w:tc>
      </w:tr>
    </w:tbl>
    <w:p w14:paraId="4C9B889C" w14:textId="77777777" w:rsidR="001A2D9A" w:rsidRDefault="001A2D9A" w:rsidP="001A2D9A">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202</w:t>
      </w:r>
    </w:p>
    <w:p w14:paraId="59F537BD" w14:textId="05D49BD9" w:rsidR="001A2D9A" w:rsidRDefault="001A2D9A" w:rsidP="001A2D9A">
      <w:pPr>
        <w:pStyle w:val="5"/>
      </w:pPr>
      <w:r>
        <w:t>Request</w:t>
      </w:r>
    </w:p>
    <w:p w14:paraId="166F67B2" w14:textId="33208403" w:rsidR="001A2D9A" w:rsidRDefault="001A2D9A" w:rsidP="001A2D9A">
      <w:r>
        <w:t xml:space="preserve">This table shows the URI parameters for the create </w:t>
      </w:r>
      <w:r w:rsidR="00DD2CCA">
        <w:t>zone</w:t>
      </w:r>
      <w:r>
        <w:t xml:space="preserve"> request:</w:t>
      </w:r>
    </w:p>
    <w:tbl>
      <w:tblPr>
        <w:tblStyle w:val="af1"/>
        <w:tblW w:w="0" w:type="auto"/>
        <w:tblLook w:val="04A0" w:firstRow="1" w:lastRow="0" w:firstColumn="1" w:lastColumn="0" w:noHBand="0" w:noVBand="1"/>
      </w:tblPr>
      <w:tblGrid>
        <w:gridCol w:w="2605"/>
        <w:gridCol w:w="1710"/>
        <w:gridCol w:w="5035"/>
      </w:tblGrid>
      <w:tr w:rsidR="001A2D9A" w14:paraId="6C3FFFEE" w14:textId="77777777" w:rsidTr="001A2D9A">
        <w:tc>
          <w:tcPr>
            <w:tcW w:w="2605" w:type="dxa"/>
          </w:tcPr>
          <w:p w14:paraId="4AE9E18B" w14:textId="77777777" w:rsidR="001A2D9A" w:rsidRDefault="001A2D9A" w:rsidP="001A2D9A">
            <w:pPr>
              <w:jc w:val="center"/>
            </w:pPr>
            <w:r>
              <w:t>Name</w:t>
            </w:r>
          </w:p>
        </w:tc>
        <w:tc>
          <w:tcPr>
            <w:tcW w:w="1710" w:type="dxa"/>
          </w:tcPr>
          <w:p w14:paraId="097E6F16" w14:textId="77777777" w:rsidR="001A2D9A" w:rsidRDefault="001A2D9A" w:rsidP="001A2D9A">
            <w:pPr>
              <w:jc w:val="center"/>
            </w:pPr>
            <w:r>
              <w:t>Type</w:t>
            </w:r>
          </w:p>
        </w:tc>
        <w:tc>
          <w:tcPr>
            <w:tcW w:w="5035" w:type="dxa"/>
          </w:tcPr>
          <w:p w14:paraId="52784D72" w14:textId="77777777" w:rsidR="001A2D9A" w:rsidRDefault="001A2D9A" w:rsidP="001A2D9A">
            <w:pPr>
              <w:jc w:val="center"/>
            </w:pPr>
            <w:r>
              <w:t>Description</w:t>
            </w:r>
          </w:p>
        </w:tc>
      </w:tr>
      <w:tr w:rsidR="001A2D9A" w14:paraId="02AC9F06" w14:textId="77777777" w:rsidTr="001A2D9A">
        <w:tc>
          <w:tcPr>
            <w:tcW w:w="2605" w:type="dxa"/>
          </w:tcPr>
          <w:p w14:paraId="6E4A2E6A" w14:textId="77777777" w:rsidR="001A2D9A" w:rsidRDefault="001A2D9A" w:rsidP="001A2D9A">
            <w:r>
              <w:t>{tenant_id}</w:t>
            </w:r>
          </w:p>
        </w:tc>
        <w:tc>
          <w:tcPr>
            <w:tcW w:w="1710" w:type="dxa"/>
          </w:tcPr>
          <w:p w14:paraId="2EE39A83" w14:textId="77777777" w:rsidR="001A2D9A" w:rsidRDefault="001A2D9A" w:rsidP="001A2D9A">
            <w:r>
              <w:t>UUID</w:t>
            </w:r>
          </w:p>
        </w:tc>
        <w:tc>
          <w:tcPr>
            <w:tcW w:w="5035" w:type="dxa"/>
          </w:tcPr>
          <w:p w14:paraId="6CAB4CC2" w14:textId="77777777" w:rsidR="001A2D9A" w:rsidRDefault="001A2D9A" w:rsidP="001A2D9A">
            <w:r w:rsidRPr="00AC1588">
              <w:t>The UUID of the tenant in a multi-tenancy cloud.</w:t>
            </w:r>
          </w:p>
        </w:tc>
      </w:tr>
    </w:tbl>
    <w:p w14:paraId="18AE0568" w14:textId="71FB82F7" w:rsidR="001A2D9A" w:rsidRPr="005713CC" w:rsidRDefault="001A2D9A" w:rsidP="001A2D9A">
      <w:pPr>
        <w:rPr>
          <w:b/>
          <w:sz w:val="24"/>
        </w:rPr>
      </w:pPr>
      <w:r w:rsidRPr="005713CC">
        <w:rPr>
          <w:b/>
          <w:sz w:val="24"/>
        </w:rPr>
        <w:t>Example 2.</w:t>
      </w:r>
      <w:r w:rsidR="0049337B">
        <w:rPr>
          <w:b/>
          <w:sz w:val="24"/>
        </w:rPr>
        <w:t>63</w:t>
      </w:r>
      <w:r w:rsidR="008F7F41">
        <w:rPr>
          <w:b/>
          <w:sz w:val="24"/>
        </w:rPr>
        <w:t>.</w:t>
      </w:r>
      <w:r w:rsidRPr="005713CC">
        <w:rPr>
          <w:b/>
          <w:sz w:val="24"/>
        </w:rPr>
        <w:t xml:space="preserve"> </w:t>
      </w:r>
      <w:r>
        <w:rPr>
          <w:b/>
          <w:sz w:val="24"/>
        </w:rPr>
        <w:t>Create zone</w:t>
      </w:r>
      <w:r w:rsidRPr="005713CC">
        <w:rPr>
          <w:b/>
          <w:sz w:val="24"/>
        </w:rPr>
        <w:t xml:space="preserve">: JSON </w:t>
      </w:r>
      <w:r>
        <w:rPr>
          <w:b/>
          <w:sz w:val="24"/>
        </w:rPr>
        <w:t>request</w:t>
      </w:r>
    </w:p>
    <w:p w14:paraId="618F0813"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47359C17"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"zone</w:t>
      </w:r>
      <w:proofErr w:type="gramStart"/>
      <w:r w:rsidRPr="00A4447F">
        <w:rPr>
          <w:rFonts w:asciiTheme="minorHAnsi" w:hAnsiTheme="minorHAnsi" w:cstheme="minorHAnsi"/>
        </w:rPr>
        <w:t>":{</w:t>
      </w:r>
      <w:proofErr w:type="gramEnd"/>
    </w:p>
    <w:p w14:paraId="6EB1FA5D"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"name":"testzone",</w:t>
      </w:r>
    </w:p>
    <w:p w14:paraId="3CDEC416"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"cluster_id":1</w:t>
      </w:r>
    </w:p>
    <w:p w14:paraId="49155509"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 xml:space="preserve">  }</w:t>
      </w:r>
    </w:p>
    <w:p w14:paraId="526C1A54" w14:textId="77777777" w:rsidR="00901806" w:rsidRPr="00A4447F" w:rsidRDefault="00901806" w:rsidP="001A2D9A">
      <w:pPr>
        <w:pStyle w:val="CodeBlock"/>
        <w:ind w:left="0"/>
        <w:rPr>
          <w:rFonts w:asciiTheme="minorHAnsi" w:hAnsiTheme="minorHAnsi" w:cstheme="minorHAnsi"/>
        </w:rPr>
      </w:pPr>
      <w:r w:rsidRPr="00A4447F">
        <w:rPr>
          <w:rFonts w:asciiTheme="minorHAnsi" w:hAnsiTheme="minorHAnsi" w:cstheme="minorHAnsi"/>
        </w:rPr>
        <w:t>}</w:t>
      </w:r>
    </w:p>
    <w:p w14:paraId="254157C9" w14:textId="6A545954" w:rsidR="00901806" w:rsidRPr="00DA3F56" w:rsidRDefault="001A2D9A" w:rsidP="001A2D9A">
      <w:pPr>
        <w:pStyle w:val="5"/>
      </w:pPr>
      <w:r>
        <w:t>Response</w:t>
      </w:r>
    </w:p>
    <w:p w14:paraId="75B9E41A" w14:textId="77777777" w:rsidR="001A2D9A" w:rsidRDefault="001A2D9A" w:rsidP="001A2D9A">
      <w:pPr>
        <w:rPr>
          <w:rFonts w:asciiTheme="minorHAnsi" w:hAnsiTheme="minorHAnsi" w:cstheme="minorHAnsi"/>
        </w:rPr>
      </w:pPr>
      <w:r w:rsidRPr="00E6524E">
        <w:rPr>
          <w:rFonts w:asciiTheme="minorHAnsi" w:hAnsiTheme="minorHAnsi" w:cstheme="minorHAnsi"/>
        </w:rPr>
        <w:t xml:space="preserve">This operation does not </w:t>
      </w:r>
      <w:r>
        <w:rPr>
          <w:rFonts w:asciiTheme="minorHAnsi" w:hAnsiTheme="minorHAnsi" w:cstheme="minorHAnsi"/>
        </w:rPr>
        <w:t>return</w:t>
      </w:r>
      <w:r w:rsidRPr="00E6524E">
        <w:rPr>
          <w:rFonts w:asciiTheme="minorHAnsi" w:hAnsiTheme="minorHAnsi" w:cstheme="minorHAnsi"/>
        </w:rPr>
        <w:t xml:space="preserve"> a </w:t>
      </w:r>
      <w:r>
        <w:rPr>
          <w:rFonts w:asciiTheme="minorHAnsi" w:hAnsiTheme="minorHAnsi" w:cstheme="minorHAnsi"/>
        </w:rPr>
        <w:t>response</w:t>
      </w:r>
      <w:r w:rsidRPr="00E6524E">
        <w:rPr>
          <w:rFonts w:asciiTheme="minorHAnsi" w:hAnsiTheme="minorHAnsi" w:cstheme="minorHAnsi"/>
        </w:rPr>
        <w:t xml:space="preserve"> body.</w:t>
      </w:r>
    </w:p>
    <w:p w14:paraId="32FE0BCD" w14:textId="7770A8DC" w:rsidR="001A2D9A" w:rsidRDefault="001A2D9A">
      <w:pPr>
        <w:spacing w:before="0" w:after="0" w:line="240" w:lineRule="auto"/>
        <w:rPr>
          <w:rFonts w:asciiTheme="minorHAnsi" w:hAnsiTheme="minorHAnsi" w:cstheme="minorHAnsi"/>
        </w:rPr>
      </w:pPr>
      <w:r>
        <w:rPr>
          <w:rFonts w:asciiTheme="minorHAnsi" w:hAnsiTheme="minorHAnsi" w:cstheme="minorHAnsi"/>
        </w:rPr>
        <w:br w:type="page"/>
      </w:r>
    </w:p>
    <w:p w14:paraId="57178852" w14:textId="3199A069" w:rsidR="00901806" w:rsidRDefault="00901806" w:rsidP="00901806">
      <w:pPr>
        <w:pStyle w:val="4"/>
        <w:rPr>
          <w:rFonts w:asciiTheme="minorHAnsi" w:hAnsiTheme="minorHAnsi" w:cstheme="minorHAnsi"/>
          <w:color w:val="0070C0"/>
          <w:sz w:val="32"/>
          <w:szCs w:val="32"/>
        </w:rPr>
      </w:pPr>
      <w:bookmarkStart w:id="131" w:name="_List"/>
      <w:bookmarkStart w:id="132" w:name="_List_zones"/>
      <w:bookmarkEnd w:id="131"/>
      <w:bookmarkEnd w:id="132"/>
      <w:r w:rsidRPr="001A2D9A">
        <w:rPr>
          <w:rFonts w:asciiTheme="minorHAnsi" w:hAnsiTheme="minorHAnsi" w:cstheme="minorHAnsi"/>
          <w:color w:val="0070C0"/>
          <w:sz w:val="32"/>
          <w:szCs w:val="32"/>
        </w:rPr>
        <w:lastRenderedPageBreak/>
        <w:t>List</w:t>
      </w:r>
      <w:r w:rsidR="00321B1B">
        <w:rPr>
          <w:rFonts w:asciiTheme="minorHAnsi" w:hAnsiTheme="minorHAnsi" w:cstheme="minorHAnsi"/>
          <w:color w:val="0070C0"/>
          <w:sz w:val="32"/>
          <w:szCs w:val="32"/>
        </w:rPr>
        <w:t xml:space="preserve"> zones</w:t>
      </w:r>
    </w:p>
    <w:tbl>
      <w:tblPr>
        <w:tblStyle w:val="af1"/>
        <w:tblW w:w="0" w:type="auto"/>
        <w:tblLook w:val="04A0" w:firstRow="1" w:lastRow="0" w:firstColumn="1" w:lastColumn="0" w:noHBand="0" w:noVBand="1"/>
      </w:tblPr>
      <w:tblGrid>
        <w:gridCol w:w="1032"/>
        <w:gridCol w:w="5056"/>
        <w:gridCol w:w="3262"/>
      </w:tblGrid>
      <w:tr w:rsidR="001A2D9A" w14:paraId="4C44190C" w14:textId="77777777" w:rsidTr="001A2D9A">
        <w:tc>
          <w:tcPr>
            <w:tcW w:w="1032" w:type="dxa"/>
          </w:tcPr>
          <w:p w14:paraId="545B9536" w14:textId="77777777" w:rsidR="001A2D9A" w:rsidRDefault="001A2D9A" w:rsidP="001A2D9A">
            <w:pPr>
              <w:jc w:val="center"/>
              <w:rPr>
                <w:rFonts w:asciiTheme="minorHAnsi" w:hAnsiTheme="minorHAnsi" w:cstheme="minorHAnsi"/>
              </w:rPr>
            </w:pPr>
            <w:r>
              <w:rPr>
                <w:rFonts w:asciiTheme="minorHAnsi" w:hAnsiTheme="minorHAnsi" w:cstheme="minorHAnsi"/>
              </w:rPr>
              <w:t>Method</w:t>
            </w:r>
          </w:p>
        </w:tc>
        <w:tc>
          <w:tcPr>
            <w:tcW w:w="5056" w:type="dxa"/>
          </w:tcPr>
          <w:p w14:paraId="587828DC" w14:textId="77777777" w:rsidR="001A2D9A" w:rsidRDefault="001A2D9A" w:rsidP="001A2D9A">
            <w:pPr>
              <w:jc w:val="center"/>
              <w:rPr>
                <w:rFonts w:asciiTheme="minorHAnsi" w:hAnsiTheme="minorHAnsi" w:cstheme="minorHAnsi"/>
              </w:rPr>
            </w:pPr>
            <w:r>
              <w:rPr>
                <w:rFonts w:asciiTheme="minorHAnsi" w:hAnsiTheme="minorHAnsi" w:cstheme="minorHAnsi"/>
              </w:rPr>
              <w:t>URI</w:t>
            </w:r>
          </w:p>
        </w:tc>
        <w:tc>
          <w:tcPr>
            <w:tcW w:w="3262" w:type="dxa"/>
          </w:tcPr>
          <w:p w14:paraId="14C45D83" w14:textId="77777777" w:rsidR="001A2D9A" w:rsidRDefault="001A2D9A" w:rsidP="001A2D9A">
            <w:pPr>
              <w:jc w:val="center"/>
              <w:rPr>
                <w:rFonts w:asciiTheme="minorHAnsi" w:hAnsiTheme="minorHAnsi" w:cstheme="minorHAnsi"/>
              </w:rPr>
            </w:pPr>
            <w:r>
              <w:rPr>
                <w:rFonts w:asciiTheme="minorHAnsi" w:hAnsiTheme="minorHAnsi" w:cstheme="minorHAnsi"/>
              </w:rPr>
              <w:t>Description</w:t>
            </w:r>
          </w:p>
        </w:tc>
      </w:tr>
      <w:tr w:rsidR="001A2D9A" w14:paraId="72971398" w14:textId="77777777" w:rsidTr="001A2D9A">
        <w:tc>
          <w:tcPr>
            <w:tcW w:w="1032" w:type="dxa"/>
          </w:tcPr>
          <w:p w14:paraId="6B81AC83" w14:textId="77777777" w:rsidR="001A2D9A" w:rsidRDefault="001A2D9A" w:rsidP="001A2D9A">
            <w:pPr>
              <w:rPr>
                <w:rFonts w:asciiTheme="minorHAnsi" w:hAnsiTheme="minorHAnsi" w:cstheme="minorHAnsi"/>
              </w:rPr>
            </w:pPr>
            <w:r>
              <w:rPr>
                <w:rFonts w:asciiTheme="minorHAnsi" w:hAnsiTheme="minorHAnsi" w:cstheme="minorHAnsi"/>
              </w:rPr>
              <w:t>GET</w:t>
            </w:r>
          </w:p>
        </w:tc>
        <w:tc>
          <w:tcPr>
            <w:tcW w:w="5056" w:type="dxa"/>
          </w:tcPr>
          <w:p w14:paraId="68C3FE8B" w14:textId="77777777" w:rsidR="001A2D9A" w:rsidRDefault="001A2D9A" w:rsidP="001A2D9A">
            <w:pPr>
              <w:rPr>
                <w:rFonts w:asciiTheme="minorHAnsi" w:hAnsiTheme="minorHAnsi" w:cstheme="minorHAnsi"/>
              </w:rPr>
            </w:pPr>
            <w:r>
              <w:rPr>
                <w:rFonts w:asciiTheme="minorHAnsi" w:hAnsiTheme="minorHAnsi" w:cstheme="minorHAnsi"/>
              </w:rPr>
              <w:t>/v1/{tenant_id}/zones</w:t>
            </w:r>
          </w:p>
        </w:tc>
        <w:tc>
          <w:tcPr>
            <w:tcW w:w="3262" w:type="dxa"/>
          </w:tcPr>
          <w:p w14:paraId="42091C7F" w14:textId="77777777" w:rsidR="001A2D9A" w:rsidRDefault="001A2D9A" w:rsidP="001A2D9A">
            <w:pPr>
              <w:rPr>
                <w:rFonts w:asciiTheme="minorHAnsi" w:hAnsiTheme="minorHAnsi" w:cstheme="minorHAnsi"/>
              </w:rPr>
            </w:pPr>
            <w:r>
              <w:rPr>
                <w:rFonts w:asciiTheme="minorHAnsi" w:hAnsiTheme="minorHAnsi" w:cstheme="minorHAnsi"/>
              </w:rPr>
              <w:t>Lists detail for all zones</w:t>
            </w:r>
          </w:p>
        </w:tc>
      </w:tr>
    </w:tbl>
    <w:p w14:paraId="4F2FA0B9" w14:textId="359E13F6" w:rsidR="00A52885" w:rsidRDefault="00A52885" w:rsidP="00A52885">
      <w:pPr>
        <w:rPr>
          <w:rFonts w:asciiTheme="minorHAnsi" w:hAnsiTheme="minorHAnsi" w:cstheme="minorHAnsi"/>
        </w:rPr>
      </w:pPr>
      <w:r w:rsidRPr="00AC1588">
        <w:rPr>
          <w:rFonts w:asciiTheme="minorHAnsi" w:hAnsiTheme="minorHAnsi" w:cstheme="minorHAnsi"/>
          <w:b/>
        </w:rPr>
        <w:t>Normal response codes:</w:t>
      </w:r>
      <w:r>
        <w:rPr>
          <w:rFonts w:asciiTheme="minorHAnsi" w:hAnsiTheme="minorHAnsi" w:cstheme="minorHAnsi"/>
        </w:rPr>
        <w:t xml:space="preserve"> 200</w:t>
      </w:r>
    </w:p>
    <w:p w14:paraId="44C90122" w14:textId="0C709704" w:rsidR="001A2D9A" w:rsidRDefault="00A52885" w:rsidP="00A52885">
      <w:pPr>
        <w:pStyle w:val="5"/>
      </w:pPr>
      <w:r>
        <w:t>Request</w:t>
      </w:r>
    </w:p>
    <w:p w14:paraId="702F355F" w14:textId="2D909040" w:rsidR="00A52885" w:rsidRDefault="00A52885" w:rsidP="00A52885">
      <w:r>
        <w:t xml:space="preserve">This table shows the URI parameters for the </w:t>
      </w:r>
      <w:r w:rsidR="00DD2CCA">
        <w:t>list zones</w:t>
      </w:r>
      <w:r>
        <w:t xml:space="preserve"> request:</w:t>
      </w:r>
    </w:p>
    <w:tbl>
      <w:tblPr>
        <w:tblStyle w:val="af1"/>
        <w:tblW w:w="0" w:type="auto"/>
        <w:tblLook w:val="04A0" w:firstRow="1" w:lastRow="0" w:firstColumn="1" w:lastColumn="0" w:noHBand="0" w:noVBand="1"/>
      </w:tblPr>
      <w:tblGrid>
        <w:gridCol w:w="2605"/>
        <w:gridCol w:w="1710"/>
        <w:gridCol w:w="5035"/>
      </w:tblGrid>
      <w:tr w:rsidR="00A52885" w14:paraId="59F03C1F" w14:textId="77777777" w:rsidTr="0007441C">
        <w:tc>
          <w:tcPr>
            <w:tcW w:w="2605" w:type="dxa"/>
          </w:tcPr>
          <w:p w14:paraId="5E1F83A2" w14:textId="77777777" w:rsidR="00A52885" w:rsidRDefault="00A52885" w:rsidP="0007441C">
            <w:pPr>
              <w:jc w:val="center"/>
            </w:pPr>
            <w:r>
              <w:t>Name</w:t>
            </w:r>
          </w:p>
        </w:tc>
        <w:tc>
          <w:tcPr>
            <w:tcW w:w="1710" w:type="dxa"/>
          </w:tcPr>
          <w:p w14:paraId="7A09BD15" w14:textId="77777777" w:rsidR="00A52885" w:rsidRDefault="00A52885" w:rsidP="0007441C">
            <w:pPr>
              <w:jc w:val="center"/>
            </w:pPr>
            <w:r>
              <w:t>Type</w:t>
            </w:r>
          </w:p>
        </w:tc>
        <w:tc>
          <w:tcPr>
            <w:tcW w:w="5035" w:type="dxa"/>
          </w:tcPr>
          <w:p w14:paraId="62A7C9A9" w14:textId="77777777" w:rsidR="00A52885" w:rsidRDefault="00A52885" w:rsidP="0007441C">
            <w:pPr>
              <w:jc w:val="center"/>
            </w:pPr>
            <w:r>
              <w:t>Description</w:t>
            </w:r>
          </w:p>
        </w:tc>
      </w:tr>
      <w:tr w:rsidR="00A52885" w14:paraId="22156243" w14:textId="77777777" w:rsidTr="0007441C">
        <w:tc>
          <w:tcPr>
            <w:tcW w:w="2605" w:type="dxa"/>
          </w:tcPr>
          <w:p w14:paraId="703F6865" w14:textId="77777777" w:rsidR="00A52885" w:rsidRDefault="00A52885" w:rsidP="0007441C">
            <w:r>
              <w:t>{tenant_id}</w:t>
            </w:r>
          </w:p>
        </w:tc>
        <w:tc>
          <w:tcPr>
            <w:tcW w:w="1710" w:type="dxa"/>
          </w:tcPr>
          <w:p w14:paraId="4B94E38D" w14:textId="77777777" w:rsidR="00A52885" w:rsidRDefault="00A52885" w:rsidP="0007441C">
            <w:r>
              <w:t>UUID</w:t>
            </w:r>
          </w:p>
        </w:tc>
        <w:tc>
          <w:tcPr>
            <w:tcW w:w="5035" w:type="dxa"/>
          </w:tcPr>
          <w:p w14:paraId="29EA719D" w14:textId="77777777" w:rsidR="00A52885" w:rsidRDefault="00A52885" w:rsidP="0007441C">
            <w:r w:rsidRPr="00AC1588">
              <w:t>The UUID of the tenant in a multi-tenancy cloud.</w:t>
            </w:r>
          </w:p>
        </w:tc>
      </w:tr>
    </w:tbl>
    <w:p w14:paraId="6038B944" w14:textId="77777777" w:rsidR="00A52885" w:rsidRDefault="00A52885" w:rsidP="00A52885">
      <w:pPr>
        <w:rPr>
          <w:rFonts w:asciiTheme="minorHAnsi" w:hAnsiTheme="minorHAnsi" w:cstheme="minorHAnsi"/>
        </w:rPr>
      </w:pPr>
      <w:r w:rsidRPr="00E6524E">
        <w:rPr>
          <w:rFonts w:asciiTheme="minorHAnsi" w:hAnsiTheme="minorHAnsi" w:cstheme="minorHAnsi"/>
        </w:rPr>
        <w:t>This operation does not accept a request body.</w:t>
      </w:r>
    </w:p>
    <w:p w14:paraId="147F3E10" w14:textId="54EC08B5" w:rsidR="00901806" w:rsidRDefault="00A52885" w:rsidP="00A52885">
      <w:pPr>
        <w:pStyle w:val="5"/>
      </w:pPr>
      <w:r>
        <w:t>Response</w:t>
      </w:r>
    </w:p>
    <w:p w14:paraId="0A9AAFB1" w14:textId="126C4094" w:rsidR="00A52885" w:rsidRPr="005713CC" w:rsidRDefault="00A52885" w:rsidP="00A52885">
      <w:pPr>
        <w:rPr>
          <w:b/>
          <w:sz w:val="24"/>
        </w:rPr>
      </w:pPr>
      <w:r w:rsidRPr="005713CC">
        <w:rPr>
          <w:b/>
          <w:sz w:val="24"/>
        </w:rPr>
        <w:t>Example 2.</w:t>
      </w:r>
      <w:r w:rsidR="0049337B">
        <w:rPr>
          <w:b/>
          <w:sz w:val="24"/>
        </w:rPr>
        <w:t>64</w:t>
      </w:r>
      <w:r w:rsidR="008F7F41">
        <w:rPr>
          <w:b/>
          <w:sz w:val="24"/>
        </w:rPr>
        <w:t>.</w:t>
      </w:r>
      <w:r w:rsidRPr="005713CC">
        <w:rPr>
          <w:b/>
          <w:sz w:val="24"/>
        </w:rPr>
        <w:t xml:space="preserve"> </w:t>
      </w:r>
      <w:r>
        <w:rPr>
          <w:b/>
          <w:sz w:val="24"/>
        </w:rPr>
        <w:t>List zones</w:t>
      </w:r>
      <w:r w:rsidRPr="005713CC">
        <w:rPr>
          <w:b/>
          <w:sz w:val="24"/>
        </w:rPr>
        <w:t xml:space="preserve">: JSON </w:t>
      </w:r>
      <w:r>
        <w:rPr>
          <w:b/>
          <w:sz w:val="24"/>
        </w:rPr>
        <w:t>response</w:t>
      </w:r>
    </w:p>
    <w:p w14:paraId="5DB7A799"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w:t>
      </w:r>
    </w:p>
    <w:p w14:paraId="69A583F4"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"zones": [</w:t>
      </w:r>
    </w:p>
    <w:p w14:paraId="0DC40CA6"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3525EA16"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"id": 1,</w:t>
      </w:r>
    </w:p>
    <w:p w14:paraId="0A922729"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"name": "zone_one"</w:t>
      </w:r>
    </w:p>
    <w:p w14:paraId="23F50937"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0A6F5B1A"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 xml:space="preserve">    ]</w:t>
      </w:r>
    </w:p>
    <w:p w14:paraId="6D0698EF" w14:textId="77777777" w:rsidR="00901806" w:rsidRPr="00DA3F56" w:rsidRDefault="00901806" w:rsidP="00A52885">
      <w:pPr>
        <w:pStyle w:val="CodeBlock"/>
        <w:ind w:left="0"/>
        <w:rPr>
          <w:rFonts w:asciiTheme="minorHAnsi" w:hAnsiTheme="minorHAnsi" w:cstheme="minorHAnsi"/>
        </w:rPr>
      </w:pPr>
      <w:r w:rsidRPr="00DA3F56">
        <w:rPr>
          <w:rFonts w:asciiTheme="minorHAnsi" w:hAnsiTheme="minorHAnsi" w:cstheme="minorHAnsi"/>
        </w:rPr>
        <w:t>}</w:t>
      </w:r>
    </w:p>
    <w:p w14:paraId="6C45B996" w14:textId="77777777" w:rsidR="00062D26" w:rsidRPr="00DA3F56" w:rsidRDefault="00062D26" w:rsidP="00062D26">
      <w:pPr>
        <w:rPr>
          <w:rFonts w:asciiTheme="minorHAnsi" w:hAnsiTheme="minorHAnsi" w:cstheme="minorHAnsi"/>
        </w:rPr>
      </w:pPr>
    </w:p>
    <w:p w14:paraId="49ED988B" w14:textId="77777777" w:rsidR="00062D26" w:rsidRPr="00DA3F56" w:rsidRDefault="00062D26" w:rsidP="00E701D4">
      <w:pPr>
        <w:pStyle w:val="1"/>
      </w:pPr>
      <w:bookmarkStart w:id="133" w:name="_Example"/>
      <w:bookmarkStart w:id="134" w:name="_Toc441503645"/>
      <w:bookmarkEnd w:id="133"/>
      <w:r w:rsidRPr="00DA3F56">
        <w:lastRenderedPageBreak/>
        <w:t>Example</w:t>
      </w:r>
      <w:bookmarkEnd w:id="134"/>
    </w:p>
    <w:p w14:paraId="38A45447" w14:textId="77777777" w:rsidR="007A49B0" w:rsidRDefault="00062D26" w:rsidP="006814F2">
      <w:pPr>
        <w:pStyle w:val="af8"/>
        <w:widowControl w:val="0"/>
        <w:numPr>
          <w:ilvl w:val="0"/>
          <w:numId w:val="9"/>
        </w:numPr>
        <w:spacing w:before="0" w:after="0" w:line="240" w:lineRule="auto"/>
        <w:jc w:val="both"/>
        <w:rPr>
          <w:rFonts w:asciiTheme="minorHAnsi" w:hAnsiTheme="minorHAnsi" w:cstheme="minorHAnsi"/>
        </w:rPr>
      </w:pPr>
      <w:r w:rsidRPr="007A49B0">
        <w:rPr>
          <w:rFonts w:asciiTheme="minorHAnsi" w:hAnsiTheme="minorHAnsi" w:cstheme="minorHAnsi"/>
        </w:rPr>
        <w:t>Running “admin-token” command to get token-tenant_id</w:t>
      </w:r>
      <w:r w:rsidR="007A49B0">
        <w:rPr>
          <w:rFonts w:asciiTheme="minorHAnsi" w:hAnsiTheme="minorHAnsi" w:cstheme="minorHAnsi"/>
        </w:rPr>
        <w:t>:</w:t>
      </w:r>
    </w:p>
    <w:p w14:paraId="630BE6AB" w14:textId="1341EBD5" w:rsidR="007A49B0" w:rsidRPr="007A49B0" w:rsidRDefault="007A49B0" w:rsidP="007A49B0">
      <w:pPr>
        <w:pStyle w:val="CodeBlock"/>
        <w:ind w:left="780"/>
      </w:pPr>
      <w:r w:rsidRPr="007A49B0">
        <w:t>$ admin-token</w:t>
      </w:r>
    </w:p>
    <w:p w14:paraId="0E6E4D03" w14:textId="2A7DEA13" w:rsidR="007A49B0" w:rsidRPr="007A49B0" w:rsidRDefault="007A49B0" w:rsidP="007A49B0">
      <w:pPr>
        <w:pStyle w:val="CodeBlock"/>
        <w:ind w:left="780"/>
      </w:pPr>
      <w:r w:rsidRPr="00DA3F56">
        <w:t>7</w:t>
      </w:r>
      <w:r>
        <w:t>06683f02dd147e391f2df8d7e7084a4-</w:t>
      </w:r>
      <w:r w:rsidRPr="00DA3F56">
        <w:t>733c7b55f69f41a3ac33b046cff111a3</w:t>
      </w:r>
    </w:p>
    <w:p w14:paraId="26AE22CA" w14:textId="2927142B" w:rsidR="007A49B0" w:rsidRDefault="007A49B0" w:rsidP="007A49B0">
      <w:pPr>
        <w:pStyle w:val="af8"/>
        <w:widowControl w:val="0"/>
        <w:spacing w:before="0" w:after="0" w:line="240" w:lineRule="auto"/>
        <w:ind w:left="780"/>
        <w:jc w:val="both"/>
        <w:rPr>
          <w:rFonts w:asciiTheme="minorHAnsi" w:hAnsiTheme="minorHAnsi" w:cstheme="minorHAnsi"/>
        </w:rPr>
      </w:pPr>
    </w:p>
    <w:p w14:paraId="792EA8E4" w14:textId="77777777" w:rsidR="007A49B0" w:rsidRDefault="007A49B0" w:rsidP="007A49B0">
      <w:pPr>
        <w:pStyle w:val="af8"/>
        <w:widowControl w:val="0"/>
        <w:spacing w:before="0" w:after="0" w:line="240" w:lineRule="auto"/>
        <w:ind w:left="780"/>
        <w:jc w:val="both"/>
        <w:rPr>
          <w:rFonts w:asciiTheme="minorHAnsi" w:hAnsiTheme="minorHAnsi" w:cstheme="minorHAnsi"/>
        </w:rPr>
      </w:pPr>
      <w:r>
        <w:rPr>
          <w:rFonts w:asciiTheme="minorHAnsi" w:hAnsiTheme="minorHAnsi" w:cstheme="minorHAnsi"/>
        </w:rPr>
        <w:t xml:space="preserve">The output is in the form of &lt;auth token&gt;-&lt;tenant id&gt;, so </w:t>
      </w:r>
    </w:p>
    <w:p w14:paraId="69092500" w14:textId="6E423049" w:rsidR="007A49B0" w:rsidRDefault="007A49B0" w:rsidP="007A49B0">
      <w:pPr>
        <w:pStyle w:val="af8"/>
        <w:widowControl w:val="0"/>
        <w:spacing w:before="0" w:after="0" w:line="240" w:lineRule="auto"/>
        <w:ind w:left="780"/>
        <w:jc w:val="both"/>
      </w:pPr>
      <w:r>
        <w:rPr>
          <w:rFonts w:asciiTheme="minorHAnsi" w:hAnsiTheme="minorHAnsi" w:cstheme="minorHAnsi"/>
        </w:rPr>
        <w:tab/>
        <w:t xml:space="preserve">auth-token is </w:t>
      </w:r>
      <w:r w:rsidRPr="00DA3F56">
        <w:t>7</w:t>
      </w:r>
      <w:r>
        <w:t xml:space="preserve">06683f02dd147e391f2df8d7e7084a4, </w:t>
      </w:r>
    </w:p>
    <w:p w14:paraId="63011229" w14:textId="7C435900" w:rsidR="007A49B0" w:rsidRDefault="007A49B0" w:rsidP="007A49B0">
      <w:pPr>
        <w:pStyle w:val="af8"/>
        <w:widowControl w:val="0"/>
        <w:spacing w:before="0" w:after="0" w:line="240" w:lineRule="auto"/>
        <w:ind w:left="780"/>
        <w:jc w:val="both"/>
      </w:pPr>
      <w:r>
        <w:tab/>
        <w:t xml:space="preserve">tenant id is </w:t>
      </w:r>
      <w:r w:rsidRPr="00DA3F56">
        <w:t>733c7b55f69f41a3ac33b046cff111a3</w:t>
      </w:r>
    </w:p>
    <w:p w14:paraId="646BE9FB" w14:textId="77777777" w:rsidR="007A49B0" w:rsidRDefault="007A49B0" w:rsidP="007A49B0">
      <w:pPr>
        <w:pStyle w:val="af8"/>
        <w:widowControl w:val="0"/>
        <w:spacing w:before="0" w:after="0" w:line="240" w:lineRule="auto"/>
        <w:ind w:left="780"/>
        <w:jc w:val="both"/>
        <w:rPr>
          <w:rFonts w:asciiTheme="minorHAnsi" w:hAnsiTheme="minorHAnsi" w:cstheme="minorHAnsi"/>
        </w:rPr>
      </w:pPr>
    </w:p>
    <w:p w14:paraId="023ABF35" w14:textId="77777777" w:rsidR="00062D26" w:rsidRPr="00DA3F56" w:rsidRDefault="00062D26" w:rsidP="00BE0DA9">
      <w:pPr>
        <w:pStyle w:val="af8"/>
        <w:widowControl w:val="0"/>
        <w:numPr>
          <w:ilvl w:val="0"/>
          <w:numId w:val="9"/>
        </w:numPr>
        <w:spacing w:before="0" w:after="0" w:line="240" w:lineRule="auto"/>
        <w:jc w:val="both"/>
        <w:rPr>
          <w:rFonts w:asciiTheme="minorHAnsi" w:hAnsiTheme="minorHAnsi" w:cstheme="minorHAnsi"/>
        </w:rPr>
      </w:pPr>
      <w:r w:rsidRPr="00DA3F56">
        <w:rPr>
          <w:rFonts w:asciiTheme="minorHAnsi" w:hAnsiTheme="minorHAnsi" w:cstheme="minorHAnsi"/>
        </w:rPr>
        <w:t>GET:</w:t>
      </w:r>
    </w:p>
    <w:p w14:paraId="22C60868" w14:textId="77777777" w:rsidR="00062D26" w:rsidRPr="00DA3F56" w:rsidRDefault="00062D26" w:rsidP="00E701D4">
      <w:pPr>
        <w:pStyle w:val="CodeBlock"/>
        <w:ind w:left="780"/>
      </w:pPr>
      <w:r w:rsidRPr="00DA3F56">
        <w:t>curl -XGET --header 'Content-type: application/json' --header 'X-Auth-Token:706683f02dd147e391f2df8d7e7084a4' http://192.168.123.193:8778/v1/733c7b55f69f41a3ac33b046cff111a3/clusters</w:t>
      </w:r>
    </w:p>
    <w:p w14:paraId="223D4172" w14:textId="77777777" w:rsidR="00062D26" w:rsidRPr="00DA3F56" w:rsidRDefault="00062D26" w:rsidP="00BE0DA9">
      <w:pPr>
        <w:pStyle w:val="af8"/>
        <w:widowControl w:val="0"/>
        <w:numPr>
          <w:ilvl w:val="0"/>
          <w:numId w:val="9"/>
        </w:numPr>
        <w:spacing w:before="0" w:after="0" w:line="240" w:lineRule="auto"/>
        <w:jc w:val="both"/>
        <w:rPr>
          <w:rFonts w:asciiTheme="minorHAnsi" w:hAnsiTheme="minorHAnsi" w:cstheme="minorHAnsi"/>
          <w:szCs w:val="21"/>
        </w:rPr>
      </w:pPr>
      <w:r w:rsidRPr="00DA3F56">
        <w:rPr>
          <w:rFonts w:asciiTheme="minorHAnsi" w:hAnsiTheme="minorHAnsi" w:cstheme="minorHAnsi"/>
          <w:szCs w:val="21"/>
        </w:rPr>
        <w:t>POST:</w:t>
      </w:r>
    </w:p>
    <w:p w14:paraId="7E57C45F" w14:textId="1AAC3666" w:rsidR="00062D26" w:rsidRPr="00DA3F56" w:rsidRDefault="00062D26" w:rsidP="00E701D4">
      <w:pPr>
        <w:pStyle w:val="CodeBlock"/>
        <w:ind w:left="780"/>
      </w:pPr>
      <w:r w:rsidRPr="00DA3F56">
        <w:t>curl -XPOST --header 'Content-type: application/json' --header 'X-Auth-Token:706683f02dd147e391f2df8d7e7084a4' http://192.168.123.193</w:t>
      </w:r>
      <w:bookmarkStart w:id="135" w:name="OLE_LINK27"/>
      <w:r w:rsidRPr="00DA3F56">
        <w:t>:8778/v1</w:t>
      </w:r>
      <w:bookmarkEnd w:id="135"/>
      <w:r w:rsidRPr="00DA3F56">
        <w:t>/733c7b55f69f41a3ac33b046cff111a3/storage_groups --data '{"storage_group": {"name": "group","friendly_name": "name","storage_class": "ssd","cluster_id": 1}}'</w:t>
      </w:r>
      <w:r w:rsidR="00E701D4">
        <w:tab/>
      </w:r>
    </w:p>
    <w:p w14:paraId="08156A20" w14:textId="77777777" w:rsidR="00062D26" w:rsidRPr="00DA3F56" w:rsidRDefault="00062D26" w:rsidP="00062D26">
      <w:pPr>
        <w:rPr>
          <w:rFonts w:asciiTheme="minorHAnsi" w:hAnsiTheme="minorHAnsi" w:cstheme="minorHAnsi"/>
        </w:rPr>
      </w:pPr>
    </w:p>
    <w:p w14:paraId="6C62B5F8" w14:textId="64688CEB" w:rsidR="00335B47" w:rsidRPr="00DA3F56" w:rsidRDefault="00335B47" w:rsidP="00335B47">
      <w:pPr>
        <w:rPr>
          <w:rFonts w:asciiTheme="minorHAnsi" w:hAnsiTheme="minorHAnsi" w:cstheme="minorHAnsi"/>
          <w:sz w:val="18"/>
        </w:rPr>
      </w:pPr>
    </w:p>
    <w:sectPr w:rsidR="00335B47" w:rsidRPr="00DA3F56" w:rsidSect="007D36F2">
      <w:headerReference w:type="even" r:id="rId14"/>
      <w:footerReference w:type="default" r:id="rId15"/>
      <w:pgSz w:w="12240" w:h="15840" w:code="1"/>
      <w:pgMar w:top="1440" w:right="1440" w:bottom="1440" w:left="1440" w:header="720" w:footer="432"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78563" w14:textId="77777777" w:rsidR="0054537F" w:rsidRDefault="0054537F">
      <w:r>
        <w:separator/>
      </w:r>
    </w:p>
  </w:endnote>
  <w:endnote w:type="continuationSeparator" w:id="0">
    <w:p w14:paraId="6696E65D" w14:textId="77777777" w:rsidR="0054537F" w:rsidRDefault="0054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Neo Sans Intel">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Intel Clear">
    <w:altName w:val="Arial"/>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D6645" w14:textId="77777777" w:rsidR="00AF5406" w:rsidRDefault="00AF5406" w:rsidP="00D457F7">
    <w:pPr>
      <w:pStyle w:val="a7"/>
      <w:tabs>
        <w:tab w:val="clear" w:pos="4320"/>
        <w:tab w:val="clear" w:pos="8640"/>
        <w:tab w:val="right" w:pos="10010"/>
      </w:tabs>
      <w:ind w:left="660"/>
      <w:jc w:val="right"/>
    </w:pPr>
    <w:r>
      <w:rPr>
        <w:sz w:val="18"/>
        <w:szCs w:val="18"/>
      </w:rPr>
      <w:t>VSM REST API Developer Guide</w:t>
    </w:r>
    <w:r w:rsidRPr="001B3B91">
      <w:rPr>
        <w:sz w:val="18"/>
        <w:szCs w:val="18"/>
      </w:rPr>
      <w:t xml:space="preserve"> </w:t>
    </w:r>
    <w:r>
      <w:rPr>
        <w:sz w:val="18"/>
        <w:szCs w:val="18"/>
      </w:rPr>
      <w:t>|</w:t>
    </w:r>
    <w:r w:rsidRPr="006F4D55">
      <w:rPr>
        <w:sz w:val="18"/>
        <w:szCs w:val="18"/>
      </w:rPr>
      <w:t xml:space="preserve"> </w:t>
    </w:r>
    <w:r w:rsidRPr="00666610">
      <w:rPr>
        <w:sz w:val="18"/>
        <w:szCs w:val="18"/>
      </w:rPr>
      <w:fldChar w:fldCharType="begin"/>
    </w:r>
    <w:r w:rsidRPr="00666610">
      <w:rPr>
        <w:sz w:val="18"/>
        <w:szCs w:val="18"/>
      </w:rPr>
      <w:instrText xml:space="preserve"> PAGE   \* MERGEFORMAT </w:instrText>
    </w:r>
    <w:r w:rsidRPr="00666610">
      <w:rPr>
        <w:sz w:val="18"/>
        <w:szCs w:val="18"/>
      </w:rPr>
      <w:fldChar w:fldCharType="separate"/>
    </w:r>
    <w:r w:rsidR="002A77A3">
      <w:rPr>
        <w:noProof/>
        <w:sz w:val="18"/>
        <w:szCs w:val="18"/>
      </w:rPr>
      <w:t>7</w:t>
    </w:r>
    <w:r w:rsidRPr="00666610">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3423A" w14:textId="77777777" w:rsidR="0054537F" w:rsidRDefault="0054537F">
      <w:r>
        <w:separator/>
      </w:r>
    </w:p>
  </w:footnote>
  <w:footnote w:type="continuationSeparator" w:id="0">
    <w:p w14:paraId="4F3C7D73" w14:textId="77777777" w:rsidR="0054537F" w:rsidRDefault="005453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CA3C8B" w14:textId="77777777" w:rsidR="00AF5406" w:rsidRDefault="0054537F">
    <w:pPr>
      <w:pStyle w:val="a5"/>
    </w:pPr>
    <w:r>
      <w:rPr>
        <w:noProof/>
        <w:lang w:eastAsia="en-US"/>
      </w:rPr>
      <w:pict w14:anchorId="736C67A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609.1pt;height:152.25pt;rotation:315;z-index:-251658752;mso-position-horizontal:center;mso-position-horizontal-relative:margin;mso-position-vertical:center;mso-position-vertical-relative:margin" o:allowincell="f" fillcolor="#ffafaf" stroked="f">
          <v:fill opacity=".5"/>
          <v:textpath style="font-family:&quot;Calibri&quot;;font-size:1pt" string="PARTIAL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36A2"/>
    <w:multiLevelType w:val="hybridMultilevel"/>
    <w:tmpl w:val="0BD09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D5AF3"/>
    <w:multiLevelType w:val="multilevel"/>
    <w:tmpl w:val="C79AEAE2"/>
    <w:styleLink w:val="WWOutlineListStyl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nsid w:val="0A132E3E"/>
    <w:multiLevelType w:val="multilevel"/>
    <w:tmpl w:val="B1B64712"/>
    <w:lvl w:ilvl="0">
      <w:start w:val="1"/>
      <w:numFmt w:val="decimal"/>
      <w:pStyle w:val="1"/>
      <w:suff w:val="space"/>
      <w:lvlText w:val="%1"/>
      <w:lvlJc w:val="left"/>
      <w:pPr>
        <w:ind w:left="5832" w:hanging="432"/>
      </w:pPr>
      <w:rPr>
        <w:rFonts w:cs="Times New Roman" w:hint="default"/>
      </w:rPr>
    </w:lvl>
    <w:lvl w:ilvl="1">
      <w:start w:val="1"/>
      <w:numFmt w:val="decimal"/>
      <w:pStyle w:val="2"/>
      <w:suff w:val="space"/>
      <w:lvlText w:val="%1.%2"/>
      <w:lvlJc w:val="left"/>
      <w:pPr>
        <w:ind w:left="756" w:hanging="576"/>
      </w:pPr>
      <w:rPr>
        <w:rFonts w:cs="Times New Roman" w:hint="default"/>
      </w:rPr>
    </w:lvl>
    <w:lvl w:ilvl="2">
      <w:start w:val="1"/>
      <w:numFmt w:val="decimal"/>
      <w:pStyle w:val="3"/>
      <w:suff w:val="space"/>
      <w:lvlText w:val="%1.%2.%3"/>
      <w:lvlJc w:val="left"/>
      <w:pPr>
        <w:ind w:left="720" w:hanging="720"/>
      </w:pPr>
      <w:rPr>
        <w:rFonts w:cs="Times New Roman" w:hint="default"/>
      </w:rPr>
    </w:lvl>
    <w:lvl w:ilvl="3">
      <w:start w:val="1"/>
      <w:numFmt w:val="decimal"/>
      <w:pStyle w:val="4"/>
      <w:suff w:val="space"/>
      <w:lvlText w:val="%1.%2.%3.%4"/>
      <w:lvlJc w:val="left"/>
      <w:pPr>
        <w:ind w:left="864" w:hanging="864"/>
      </w:pPr>
      <w:rPr>
        <w:rFonts w:cs="Times New Roman" w:hint="default"/>
      </w:rPr>
    </w:lvl>
    <w:lvl w:ilvl="4">
      <w:start w:val="1"/>
      <w:numFmt w:val="decimal"/>
      <w:pStyle w:val="5"/>
      <w:suff w:val="space"/>
      <w:lvlText w:val="%1.%2.%3.%4.%5"/>
      <w:lvlJc w:val="left"/>
      <w:pPr>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3">
    <w:nsid w:val="216B3258"/>
    <w:multiLevelType w:val="hybridMultilevel"/>
    <w:tmpl w:val="F5485C0A"/>
    <w:lvl w:ilvl="0" w:tplc="31AE6FBC">
      <w:numFmt w:val="bullet"/>
      <w:lvlText w:val="-"/>
      <w:lvlJc w:val="left"/>
      <w:pPr>
        <w:ind w:left="1080" w:hanging="360"/>
      </w:pPr>
      <w:rPr>
        <w:rFonts w:ascii="Calibri" w:eastAsia="MS Mincho"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110A6B"/>
    <w:multiLevelType w:val="hybridMultilevel"/>
    <w:tmpl w:val="ED7AE44C"/>
    <w:lvl w:ilvl="0" w:tplc="04090017">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35B81A0D"/>
    <w:multiLevelType w:val="hybridMultilevel"/>
    <w:tmpl w:val="B5AC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A65B4E"/>
    <w:multiLevelType w:val="hybridMultilevel"/>
    <w:tmpl w:val="706EA556"/>
    <w:lvl w:ilvl="0" w:tplc="5678A7AC">
      <w:start w:val="1"/>
      <w:numFmt w:val="decimal"/>
      <w:pStyle w:val="FAQ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7E65"/>
    <w:multiLevelType w:val="hybridMultilevel"/>
    <w:tmpl w:val="8D2446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1367C7"/>
    <w:multiLevelType w:val="hybridMultilevel"/>
    <w:tmpl w:val="0906A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C38196A">
      <w:start w:val="127"/>
      <w:numFmt w:val="bullet"/>
      <w:lvlText w:val="-"/>
      <w:lvlJc w:val="left"/>
      <w:pPr>
        <w:ind w:left="2160" w:hanging="360"/>
      </w:pPr>
      <w:rPr>
        <w:rFonts w:ascii="Calibri" w:eastAsia="MS Mincho"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193E65"/>
    <w:multiLevelType w:val="hybridMultilevel"/>
    <w:tmpl w:val="7174F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8"/>
  </w:num>
  <w:num w:numId="6">
    <w:abstractNumId w:val="6"/>
  </w:num>
  <w:num w:numId="7">
    <w:abstractNumId w:val="1"/>
  </w:num>
  <w:num w:numId="8">
    <w:abstractNumId w:val="3"/>
  </w:num>
  <w:num w:numId="9">
    <w:abstractNumId w:val="4"/>
  </w:num>
  <w:num w:numId="10">
    <w:abstractNumId w:val="0"/>
  </w:num>
  <w:num w:numId="11">
    <w:abstractNumId w:val="2"/>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24"/>
    <w:rsid w:val="00003899"/>
    <w:rsid w:val="000056DC"/>
    <w:rsid w:val="00005786"/>
    <w:rsid w:val="00010AAF"/>
    <w:rsid w:val="00011916"/>
    <w:rsid w:val="00011C75"/>
    <w:rsid w:val="00013F17"/>
    <w:rsid w:val="000150F1"/>
    <w:rsid w:val="000164C2"/>
    <w:rsid w:val="0002009B"/>
    <w:rsid w:val="00021D41"/>
    <w:rsid w:val="00023271"/>
    <w:rsid w:val="000262E8"/>
    <w:rsid w:val="00032BBD"/>
    <w:rsid w:val="00035600"/>
    <w:rsid w:val="00035E5F"/>
    <w:rsid w:val="00037408"/>
    <w:rsid w:val="00040687"/>
    <w:rsid w:val="00040CE3"/>
    <w:rsid w:val="000450D1"/>
    <w:rsid w:val="00045E13"/>
    <w:rsid w:val="0004642D"/>
    <w:rsid w:val="00051929"/>
    <w:rsid w:val="00052FB9"/>
    <w:rsid w:val="000543AA"/>
    <w:rsid w:val="000555A9"/>
    <w:rsid w:val="00062D26"/>
    <w:rsid w:val="00063069"/>
    <w:rsid w:val="00064901"/>
    <w:rsid w:val="000668B7"/>
    <w:rsid w:val="000678A8"/>
    <w:rsid w:val="0007441C"/>
    <w:rsid w:val="00074729"/>
    <w:rsid w:val="00077A54"/>
    <w:rsid w:val="00080081"/>
    <w:rsid w:val="00080862"/>
    <w:rsid w:val="0008108F"/>
    <w:rsid w:val="0008129A"/>
    <w:rsid w:val="0008171D"/>
    <w:rsid w:val="0008258F"/>
    <w:rsid w:val="00083EAF"/>
    <w:rsid w:val="00090E6F"/>
    <w:rsid w:val="00094BA1"/>
    <w:rsid w:val="00094E45"/>
    <w:rsid w:val="000A1580"/>
    <w:rsid w:val="000A2621"/>
    <w:rsid w:val="000A29D9"/>
    <w:rsid w:val="000A61D0"/>
    <w:rsid w:val="000B4A9A"/>
    <w:rsid w:val="000B4F0B"/>
    <w:rsid w:val="000B5845"/>
    <w:rsid w:val="000B696B"/>
    <w:rsid w:val="000B6E56"/>
    <w:rsid w:val="000B7EE4"/>
    <w:rsid w:val="000C0526"/>
    <w:rsid w:val="000C0CA1"/>
    <w:rsid w:val="000C1C4B"/>
    <w:rsid w:val="000C2566"/>
    <w:rsid w:val="000D6AE9"/>
    <w:rsid w:val="000E3127"/>
    <w:rsid w:val="000E795E"/>
    <w:rsid w:val="000E7A14"/>
    <w:rsid w:val="000F0561"/>
    <w:rsid w:val="000F0D63"/>
    <w:rsid w:val="000F12E7"/>
    <w:rsid w:val="000F1EC1"/>
    <w:rsid w:val="000F2ED0"/>
    <w:rsid w:val="000F5717"/>
    <w:rsid w:val="000F7F37"/>
    <w:rsid w:val="00100407"/>
    <w:rsid w:val="0010069D"/>
    <w:rsid w:val="0010299E"/>
    <w:rsid w:val="00104CE1"/>
    <w:rsid w:val="00105F05"/>
    <w:rsid w:val="00110A77"/>
    <w:rsid w:val="00110FDC"/>
    <w:rsid w:val="00111625"/>
    <w:rsid w:val="00111D69"/>
    <w:rsid w:val="0011285F"/>
    <w:rsid w:val="00113C46"/>
    <w:rsid w:val="00114A0B"/>
    <w:rsid w:val="0011762D"/>
    <w:rsid w:val="0012037F"/>
    <w:rsid w:val="00123D76"/>
    <w:rsid w:val="00124475"/>
    <w:rsid w:val="0012597D"/>
    <w:rsid w:val="00127458"/>
    <w:rsid w:val="001310F0"/>
    <w:rsid w:val="00132452"/>
    <w:rsid w:val="00135472"/>
    <w:rsid w:val="00135B1D"/>
    <w:rsid w:val="001361CC"/>
    <w:rsid w:val="00140E08"/>
    <w:rsid w:val="00144755"/>
    <w:rsid w:val="001459E9"/>
    <w:rsid w:val="001464FE"/>
    <w:rsid w:val="00146567"/>
    <w:rsid w:val="001511E2"/>
    <w:rsid w:val="00155E27"/>
    <w:rsid w:val="0016433E"/>
    <w:rsid w:val="00166852"/>
    <w:rsid w:val="00167987"/>
    <w:rsid w:val="001706E7"/>
    <w:rsid w:val="00171FEF"/>
    <w:rsid w:val="00173455"/>
    <w:rsid w:val="00174587"/>
    <w:rsid w:val="001822A2"/>
    <w:rsid w:val="00185F2E"/>
    <w:rsid w:val="00191F87"/>
    <w:rsid w:val="00195EBA"/>
    <w:rsid w:val="0019679C"/>
    <w:rsid w:val="00197466"/>
    <w:rsid w:val="001A15E1"/>
    <w:rsid w:val="001A17A2"/>
    <w:rsid w:val="001A2D9A"/>
    <w:rsid w:val="001A4D61"/>
    <w:rsid w:val="001A5AF9"/>
    <w:rsid w:val="001A7368"/>
    <w:rsid w:val="001B0F9A"/>
    <w:rsid w:val="001B101C"/>
    <w:rsid w:val="001B163F"/>
    <w:rsid w:val="001B3AC1"/>
    <w:rsid w:val="001B3B91"/>
    <w:rsid w:val="001B6848"/>
    <w:rsid w:val="001C0CF0"/>
    <w:rsid w:val="001C4E3E"/>
    <w:rsid w:val="001C502D"/>
    <w:rsid w:val="001C5EC9"/>
    <w:rsid w:val="001C5F00"/>
    <w:rsid w:val="001C7271"/>
    <w:rsid w:val="001D00EB"/>
    <w:rsid w:val="001D04CC"/>
    <w:rsid w:val="001D0574"/>
    <w:rsid w:val="001D1FC9"/>
    <w:rsid w:val="001D2C7C"/>
    <w:rsid w:val="001D5A4F"/>
    <w:rsid w:val="001D5A96"/>
    <w:rsid w:val="001D61EA"/>
    <w:rsid w:val="001D6AB5"/>
    <w:rsid w:val="001D7CD1"/>
    <w:rsid w:val="001D7DB8"/>
    <w:rsid w:val="001E2E62"/>
    <w:rsid w:val="001E3428"/>
    <w:rsid w:val="001F02DF"/>
    <w:rsid w:val="001F0743"/>
    <w:rsid w:val="001F4BBC"/>
    <w:rsid w:val="0020161F"/>
    <w:rsid w:val="002023F1"/>
    <w:rsid w:val="0020343A"/>
    <w:rsid w:val="0020518D"/>
    <w:rsid w:val="0020777B"/>
    <w:rsid w:val="0020793D"/>
    <w:rsid w:val="002079E7"/>
    <w:rsid w:val="00213485"/>
    <w:rsid w:val="00214805"/>
    <w:rsid w:val="00214EA5"/>
    <w:rsid w:val="00215E7A"/>
    <w:rsid w:val="00216043"/>
    <w:rsid w:val="00222A48"/>
    <w:rsid w:val="002249B0"/>
    <w:rsid w:val="00224BE6"/>
    <w:rsid w:val="00224F65"/>
    <w:rsid w:val="00225049"/>
    <w:rsid w:val="002257B9"/>
    <w:rsid w:val="00225BA7"/>
    <w:rsid w:val="00227D5E"/>
    <w:rsid w:val="0023117C"/>
    <w:rsid w:val="00232072"/>
    <w:rsid w:val="002405F3"/>
    <w:rsid w:val="002413A8"/>
    <w:rsid w:val="002414D3"/>
    <w:rsid w:val="00241B39"/>
    <w:rsid w:val="00243998"/>
    <w:rsid w:val="002445D0"/>
    <w:rsid w:val="00250AA3"/>
    <w:rsid w:val="00250F01"/>
    <w:rsid w:val="0025107A"/>
    <w:rsid w:val="002526B8"/>
    <w:rsid w:val="00252E5A"/>
    <w:rsid w:val="002562BF"/>
    <w:rsid w:val="00256A1A"/>
    <w:rsid w:val="00261BE3"/>
    <w:rsid w:val="00261BFC"/>
    <w:rsid w:val="00264335"/>
    <w:rsid w:val="0026555A"/>
    <w:rsid w:val="002665A5"/>
    <w:rsid w:val="0026682C"/>
    <w:rsid w:val="0027062A"/>
    <w:rsid w:val="00272201"/>
    <w:rsid w:val="002728C3"/>
    <w:rsid w:val="002772D3"/>
    <w:rsid w:val="00280811"/>
    <w:rsid w:val="00280D1A"/>
    <w:rsid w:val="00280E42"/>
    <w:rsid w:val="00281CAC"/>
    <w:rsid w:val="00282180"/>
    <w:rsid w:val="002862F3"/>
    <w:rsid w:val="00287223"/>
    <w:rsid w:val="00287ECF"/>
    <w:rsid w:val="00290666"/>
    <w:rsid w:val="00291F81"/>
    <w:rsid w:val="00292E0F"/>
    <w:rsid w:val="00292E13"/>
    <w:rsid w:val="002936AB"/>
    <w:rsid w:val="00295F21"/>
    <w:rsid w:val="0029623E"/>
    <w:rsid w:val="0029715A"/>
    <w:rsid w:val="002A060E"/>
    <w:rsid w:val="002A0929"/>
    <w:rsid w:val="002A120F"/>
    <w:rsid w:val="002A3C1A"/>
    <w:rsid w:val="002A3ED2"/>
    <w:rsid w:val="002A4801"/>
    <w:rsid w:val="002A4F60"/>
    <w:rsid w:val="002A77A3"/>
    <w:rsid w:val="002B09CC"/>
    <w:rsid w:val="002B2A00"/>
    <w:rsid w:val="002B659E"/>
    <w:rsid w:val="002B7426"/>
    <w:rsid w:val="002C2214"/>
    <w:rsid w:val="002C35BD"/>
    <w:rsid w:val="002C44FA"/>
    <w:rsid w:val="002C47D3"/>
    <w:rsid w:val="002C7E78"/>
    <w:rsid w:val="002D068F"/>
    <w:rsid w:val="002D09F4"/>
    <w:rsid w:val="002D315D"/>
    <w:rsid w:val="002D4849"/>
    <w:rsid w:val="002D70B3"/>
    <w:rsid w:val="002D7659"/>
    <w:rsid w:val="002E178F"/>
    <w:rsid w:val="002E1891"/>
    <w:rsid w:val="002E1DD7"/>
    <w:rsid w:val="002E2A2D"/>
    <w:rsid w:val="002E6366"/>
    <w:rsid w:val="002E75D1"/>
    <w:rsid w:val="002F1D7F"/>
    <w:rsid w:val="002F6DE0"/>
    <w:rsid w:val="003026CD"/>
    <w:rsid w:val="00302743"/>
    <w:rsid w:val="00304398"/>
    <w:rsid w:val="00310AAB"/>
    <w:rsid w:val="003118AD"/>
    <w:rsid w:val="003118C4"/>
    <w:rsid w:val="0031391A"/>
    <w:rsid w:val="00314905"/>
    <w:rsid w:val="0032069D"/>
    <w:rsid w:val="00321B1B"/>
    <w:rsid w:val="00322202"/>
    <w:rsid w:val="003240D9"/>
    <w:rsid w:val="003325DB"/>
    <w:rsid w:val="003338B1"/>
    <w:rsid w:val="00333AA7"/>
    <w:rsid w:val="00335B47"/>
    <w:rsid w:val="00337A22"/>
    <w:rsid w:val="00342B55"/>
    <w:rsid w:val="00342C53"/>
    <w:rsid w:val="003433E5"/>
    <w:rsid w:val="003449A1"/>
    <w:rsid w:val="003454F0"/>
    <w:rsid w:val="003459C1"/>
    <w:rsid w:val="00345A23"/>
    <w:rsid w:val="003460FC"/>
    <w:rsid w:val="00346193"/>
    <w:rsid w:val="003462B8"/>
    <w:rsid w:val="00347627"/>
    <w:rsid w:val="00347DFD"/>
    <w:rsid w:val="0035023D"/>
    <w:rsid w:val="00351331"/>
    <w:rsid w:val="00351E1C"/>
    <w:rsid w:val="00353367"/>
    <w:rsid w:val="0035431A"/>
    <w:rsid w:val="00354416"/>
    <w:rsid w:val="003611A6"/>
    <w:rsid w:val="00364188"/>
    <w:rsid w:val="00365C23"/>
    <w:rsid w:val="003662F1"/>
    <w:rsid w:val="00370BE7"/>
    <w:rsid w:val="00371E74"/>
    <w:rsid w:val="003721E6"/>
    <w:rsid w:val="00376851"/>
    <w:rsid w:val="003800DD"/>
    <w:rsid w:val="00381D40"/>
    <w:rsid w:val="00382496"/>
    <w:rsid w:val="00383775"/>
    <w:rsid w:val="00383D25"/>
    <w:rsid w:val="00383E11"/>
    <w:rsid w:val="00384AEC"/>
    <w:rsid w:val="0038598C"/>
    <w:rsid w:val="00387828"/>
    <w:rsid w:val="003878B4"/>
    <w:rsid w:val="00394A6B"/>
    <w:rsid w:val="003968A1"/>
    <w:rsid w:val="00396EDE"/>
    <w:rsid w:val="003A23C1"/>
    <w:rsid w:val="003A4579"/>
    <w:rsid w:val="003A6B89"/>
    <w:rsid w:val="003A73FE"/>
    <w:rsid w:val="003A745A"/>
    <w:rsid w:val="003A7B85"/>
    <w:rsid w:val="003B0B58"/>
    <w:rsid w:val="003B257B"/>
    <w:rsid w:val="003B349A"/>
    <w:rsid w:val="003B74F0"/>
    <w:rsid w:val="003B7B5F"/>
    <w:rsid w:val="003C00AC"/>
    <w:rsid w:val="003C11E8"/>
    <w:rsid w:val="003C29D5"/>
    <w:rsid w:val="003C4389"/>
    <w:rsid w:val="003C509E"/>
    <w:rsid w:val="003C5F16"/>
    <w:rsid w:val="003C7372"/>
    <w:rsid w:val="003C7F95"/>
    <w:rsid w:val="003D0D8C"/>
    <w:rsid w:val="003D1CC7"/>
    <w:rsid w:val="003D3F9B"/>
    <w:rsid w:val="003D491E"/>
    <w:rsid w:val="003D75D3"/>
    <w:rsid w:val="003D7948"/>
    <w:rsid w:val="003E13E4"/>
    <w:rsid w:val="003E2356"/>
    <w:rsid w:val="003E2A54"/>
    <w:rsid w:val="003E366A"/>
    <w:rsid w:val="003E3935"/>
    <w:rsid w:val="003E41C1"/>
    <w:rsid w:val="003E5D6D"/>
    <w:rsid w:val="003E62C9"/>
    <w:rsid w:val="003E75AE"/>
    <w:rsid w:val="003F0AB0"/>
    <w:rsid w:val="003F5E36"/>
    <w:rsid w:val="00400FF9"/>
    <w:rsid w:val="004063C1"/>
    <w:rsid w:val="0041057C"/>
    <w:rsid w:val="00410C21"/>
    <w:rsid w:val="004118D0"/>
    <w:rsid w:val="004119AD"/>
    <w:rsid w:val="0041580F"/>
    <w:rsid w:val="00415BEC"/>
    <w:rsid w:val="00416421"/>
    <w:rsid w:val="00420B9A"/>
    <w:rsid w:val="00420FB0"/>
    <w:rsid w:val="00422891"/>
    <w:rsid w:val="004263BA"/>
    <w:rsid w:val="00430015"/>
    <w:rsid w:val="00436C4A"/>
    <w:rsid w:val="0043751D"/>
    <w:rsid w:val="00447465"/>
    <w:rsid w:val="00447470"/>
    <w:rsid w:val="00447DAB"/>
    <w:rsid w:val="00447F56"/>
    <w:rsid w:val="00450946"/>
    <w:rsid w:val="0045162A"/>
    <w:rsid w:val="00451BB8"/>
    <w:rsid w:val="0045522B"/>
    <w:rsid w:val="0045548E"/>
    <w:rsid w:val="00456259"/>
    <w:rsid w:val="0045732F"/>
    <w:rsid w:val="00457409"/>
    <w:rsid w:val="0046081F"/>
    <w:rsid w:val="00462561"/>
    <w:rsid w:val="00465469"/>
    <w:rsid w:val="004662E3"/>
    <w:rsid w:val="00471B70"/>
    <w:rsid w:val="00473F3B"/>
    <w:rsid w:val="004740F7"/>
    <w:rsid w:val="00475220"/>
    <w:rsid w:val="0048015F"/>
    <w:rsid w:val="00481367"/>
    <w:rsid w:val="004813AF"/>
    <w:rsid w:val="0048311D"/>
    <w:rsid w:val="00487C25"/>
    <w:rsid w:val="00491739"/>
    <w:rsid w:val="00491E4A"/>
    <w:rsid w:val="00492494"/>
    <w:rsid w:val="0049337B"/>
    <w:rsid w:val="00495677"/>
    <w:rsid w:val="00497D45"/>
    <w:rsid w:val="004A0C38"/>
    <w:rsid w:val="004A194B"/>
    <w:rsid w:val="004A480F"/>
    <w:rsid w:val="004A7880"/>
    <w:rsid w:val="004B0157"/>
    <w:rsid w:val="004B2D22"/>
    <w:rsid w:val="004B3007"/>
    <w:rsid w:val="004B6351"/>
    <w:rsid w:val="004B6ACD"/>
    <w:rsid w:val="004B7904"/>
    <w:rsid w:val="004C174E"/>
    <w:rsid w:val="004C1BB5"/>
    <w:rsid w:val="004C31A4"/>
    <w:rsid w:val="004C4B5B"/>
    <w:rsid w:val="004C5301"/>
    <w:rsid w:val="004C75A5"/>
    <w:rsid w:val="004D0880"/>
    <w:rsid w:val="004D46A4"/>
    <w:rsid w:val="004E0710"/>
    <w:rsid w:val="004E2242"/>
    <w:rsid w:val="004E48D8"/>
    <w:rsid w:val="004E5065"/>
    <w:rsid w:val="004E516A"/>
    <w:rsid w:val="004F07DD"/>
    <w:rsid w:val="004F2134"/>
    <w:rsid w:val="004F2C48"/>
    <w:rsid w:val="004F53B6"/>
    <w:rsid w:val="005027BB"/>
    <w:rsid w:val="00502D5D"/>
    <w:rsid w:val="00505ECD"/>
    <w:rsid w:val="00510D43"/>
    <w:rsid w:val="00510F98"/>
    <w:rsid w:val="00511E84"/>
    <w:rsid w:val="00512F6C"/>
    <w:rsid w:val="0051320C"/>
    <w:rsid w:val="00513417"/>
    <w:rsid w:val="00516BFA"/>
    <w:rsid w:val="00517594"/>
    <w:rsid w:val="00517A9E"/>
    <w:rsid w:val="00521450"/>
    <w:rsid w:val="00522CDA"/>
    <w:rsid w:val="00523733"/>
    <w:rsid w:val="00524CCA"/>
    <w:rsid w:val="00525A87"/>
    <w:rsid w:val="00526B07"/>
    <w:rsid w:val="005320F9"/>
    <w:rsid w:val="005322B1"/>
    <w:rsid w:val="00534B89"/>
    <w:rsid w:val="00534D13"/>
    <w:rsid w:val="0053558B"/>
    <w:rsid w:val="005369DB"/>
    <w:rsid w:val="005374A7"/>
    <w:rsid w:val="00537894"/>
    <w:rsid w:val="00541F9B"/>
    <w:rsid w:val="00542DAA"/>
    <w:rsid w:val="00543D44"/>
    <w:rsid w:val="005449A5"/>
    <w:rsid w:val="00544E49"/>
    <w:rsid w:val="0054537F"/>
    <w:rsid w:val="005502E8"/>
    <w:rsid w:val="005523BA"/>
    <w:rsid w:val="00557C2C"/>
    <w:rsid w:val="005644E8"/>
    <w:rsid w:val="005652BB"/>
    <w:rsid w:val="005663E5"/>
    <w:rsid w:val="00566D78"/>
    <w:rsid w:val="0056748E"/>
    <w:rsid w:val="005713CC"/>
    <w:rsid w:val="00571984"/>
    <w:rsid w:val="00572ABE"/>
    <w:rsid w:val="005739F2"/>
    <w:rsid w:val="00574E7B"/>
    <w:rsid w:val="00583351"/>
    <w:rsid w:val="0058690E"/>
    <w:rsid w:val="00587B77"/>
    <w:rsid w:val="00590D47"/>
    <w:rsid w:val="00592681"/>
    <w:rsid w:val="00593125"/>
    <w:rsid w:val="00593403"/>
    <w:rsid w:val="00593B9B"/>
    <w:rsid w:val="00597169"/>
    <w:rsid w:val="005A04BE"/>
    <w:rsid w:val="005A0AD0"/>
    <w:rsid w:val="005A1C52"/>
    <w:rsid w:val="005A28FA"/>
    <w:rsid w:val="005A3590"/>
    <w:rsid w:val="005A37A0"/>
    <w:rsid w:val="005A69AA"/>
    <w:rsid w:val="005B0324"/>
    <w:rsid w:val="005B0755"/>
    <w:rsid w:val="005B1F8C"/>
    <w:rsid w:val="005B4505"/>
    <w:rsid w:val="005B4B46"/>
    <w:rsid w:val="005B54BB"/>
    <w:rsid w:val="005B7861"/>
    <w:rsid w:val="005C34D8"/>
    <w:rsid w:val="005C3903"/>
    <w:rsid w:val="005C4A98"/>
    <w:rsid w:val="005C55F6"/>
    <w:rsid w:val="005D2F0F"/>
    <w:rsid w:val="005D4A81"/>
    <w:rsid w:val="005D58A5"/>
    <w:rsid w:val="005D75CF"/>
    <w:rsid w:val="005D7BA7"/>
    <w:rsid w:val="005E0460"/>
    <w:rsid w:val="005E5048"/>
    <w:rsid w:val="005E51F5"/>
    <w:rsid w:val="005E609E"/>
    <w:rsid w:val="005E65CE"/>
    <w:rsid w:val="005E7F72"/>
    <w:rsid w:val="005F1C91"/>
    <w:rsid w:val="005F3118"/>
    <w:rsid w:val="005F3D14"/>
    <w:rsid w:val="005F4026"/>
    <w:rsid w:val="005F449A"/>
    <w:rsid w:val="005F5E99"/>
    <w:rsid w:val="005F63AA"/>
    <w:rsid w:val="006019A0"/>
    <w:rsid w:val="00602576"/>
    <w:rsid w:val="00604048"/>
    <w:rsid w:val="00604116"/>
    <w:rsid w:val="006049C2"/>
    <w:rsid w:val="00604AE5"/>
    <w:rsid w:val="00606A5B"/>
    <w:rsid w:val="00607216"/>
    <w:rsid w:val="00612507"/>
    <w:rsid w:val="006151C5"/>
    <w:rsid w:val="006152F1"/>
    <w:rsid w:val="0062067A"/>
    <w:rsid w:val="00621AD2"/>
    <w:rsid w:val="00624EC2"/>
    <w:rsid w:val="0062552A"/>
    <w:rsid w:val="006255ED"/>
    <w:rsid w:val="00627558"/>
    <w:rsid w:val="00631D75"/>
    <w:rsid w:val="00633C41"/>
    <w:rsid w:val="00633D8B"/>
    <w:rsid w:val="00635BDB"/>
    <w:rsid w:val="006364C8"/>
    <w:rsid w:val="006374D7"/>
    <w:rsid w:val="00640A9E"/>
    <w:rsid w:val="00641AC5"/>
    <w:rsid w:val="00642150"/>
    <w:rsid w:val="006428E5"/>
    <w:rsid w:val="00645A83"/>
    <w:rsid w:val="00646014"/>
    <w:rsid w:val="0064667F"/>
    <w:rsid w:val="0065121B"/>
    <w:rsid w:val="0065415B"/>
    <w:rsid w:val="0065457B"/>
    <w:rsid w:val="00655E92"/>
    <w:rsid w:val="00656DE4"/>
    <w:rsid w:val="006602AC"/>
    <w:rsid w:val="0066462D"/>
    <w:rsid w:val="00665AA7"/>
    <w:rsid w:val="00666610"/>
    <w:rsid w:val="006666BF"/>
    <w:rsid w:val="00667E4C"/>
    <w:rsid w:val="00672D59"/>
    <w:rsid w:val="00672F57"/>
    <w:rsid w:val="00674746"/>
    <w:rsid w:val="00675FC0"/>
    <w:rsid w:val="00676EDC"/>
    <w:rsid w:val="006775F7"/>
    <w:rsid w:val="00680B2E"/>
    <w:rsid w:val="00680CC6"/>
    <w:rsid w:val="00681D12"/>
    <w:rsid w:val="00682D4C"/>
    <w:rsid w:val="00683BBF"/>
    <w:rsid w:val="006841C7"/>
    <w:rsid w:val="00684BE6"/>
    <w:rsid w:val="00685087"/>
    <w:rsid w:val="006908DB"/>
    <w:rsid w:val="006974A2"/>
    <w:rsid w:val="00697A82"/>
    <w:rsid w:val="006A0C0E"/>
    <w:rsid w:val="006A3126"/>
    <w:rsid w:val="006A340C"/>
    <w:rsid w:val="006A3F03"/>
    <w:rsid w:val="006A60AE"/>
    <w:rsid w:val="006A7418"/>
    <w:rsid w:val="006A7460"/>
    <w:rsid w:val="006A7D13"/>
    <w:rsid w:val="006B0795"/>
    <w:rsid w:val="006B0821"/>
    <w:rsid w:val="006B33DD"/>
    <w:rsid w:val="006B68F5"/>
    <w:rsid w:val="006B6C65"/>
    <w:rsid w:val="006B7C74"/>
    <w:rsid w:val="006C0AB9"/>
    <w:rsid w:val="006C33DA"/>
    <w:rsid w:val="006C6C94"/>
    <w:rsid w:val="006C76A5"/>
    <w:rsid w:val="006C7B8E"/>
    <w:rsid w:val="006D055D"/>
    <w:rsid w:val="006D133E"/>
    <w:rsid w:val="006D5F64"/>
    <w:rsid w:val="006D63AC"/>
    <w:rsid w:val="006D7799"/>
    <w:rsid w:val="006D7978"/>
    <w:rsid w:val="006E05AA"/>
    <w:rsid w:val="006E0BBF"/>
    <w:rsid w:val="006E3F80"/>
    <w:rsid w:val="006E4355"/>
    <w:rsid w:val="006E5691"/>
    <w:rsid w:val="006E6B47"/>
    <w:rsid w:val="006F0BB4"/>
    <w:rsid w:val="006F0D11"/>
    <w:rsid w:val="006F1222"/>
    <w:rsid w:val="006F1B23"/>
    <w:rsid w:val="006F1B3A"/>
    <w:rsid w:val="006F3826"/>
    <w:rsid w:val="006F397C"/>
    <w:rsid w:val="006F4284"/>
    <w:rsid w:val="006F4D55"/>
    <w:rsid w:val="006F6B24"/>
    <w:rsid w:val="006F791F"/>
    <w:rsid w:val="0070000B"/>
    <w:rsid w:val="00701BBA"/>
    <w:rsid w:val="007036B8"/>
    <w:rsid w:val="00703F1B"/>
    <w:rsid w:val="007042E9"/>
    <w:rsid w:val="0070461D"/>
    <w:rsid w:val="007063D7"/>
    <w:rsid w:val="0071232D"/>
    <w:rsid w:val="007274AF"/>
    <w:rsid w:val="00731215"/>
    <w:rsid w:val="007328CF"/>
    <w:rsid w:val="00736EF5"/>
    <w:rsid w:val="00737EBF"/>
    <w:rsid w:val="00740261"/>
    <w:rsid w:val="0074226D"/>
    <w:rsid w:val="00742319"/>
    <w:rsid w:val="00743D8D"/>
    <w:rsid w:val="00744454"/>
    <w:rsid w:val="0074630E"/>
    <w:rsid w:val="007511C7"/>
    <w:rsid w:val="00751D2B"/>
    <w:rsid w:val="007533C1"/>
    <w:rsid w:val="00755E15"/>
    <w:rsid w:val="007572E4"/>
    <w:rsid w:val="00757B13"/>
    <w:rsid w:val="00762C1D"/>
    <w:rsid w:val="00764D6B"/>
    <w:rsid w:val="00764E22"/>
    <w:rsid w:val="0076591F"/>
    <w:rsid w:val="00765D81"/>
    <w:rsid w:val="007663D4"/>
    <w:rsid w:val="00767035"/>
    <w:rsid w:val="00767CCB"/>
    <w:rsid w:val="00771BD3"/>
    <w:rsid w:val="00772198"/>
    <w:rsid w:val="007747D6"/>
    <w:rsid w:val="00780026"/>
    <w:rsid w:val="00780C2E"/>
    <w:rsid w:val="00783876"/>
    <w:rsid w:val="00783EBE"/>
    <w:rsid w:val="007840C0"/>
    <w:rsid w:val="007850FD"/>
    <w:rsid w:val="0078630D"/>
    <w:rsid w:val="00786A70"/>
    <w:rsid w:val="00787ED0"/>
    <w:rsid w:val="00792CA7"/>
    <w:rsid w:val="00794A62"/>
    <w:rsid w:val="007971BC"/>
    <w:rsid w:val="00797F77"/>
    <w:rsid w:val="007A0384"/>
    <w:rsid w:val="007A08F1"/>
    <w:rsid w:val="007A13AE"/>
    <w:rsid w:val="007A49B0"/>
    <w:rsid w:val="007A593E"/>
    <w:rsid w:val="007A6194"/>
    <w:rsid w:val="007A6C1F"/>
    <w:rsid w:val="007A79D9"/>
    <w:rsid w:val="007B0802"/>
    <w:rsid w:val="007B3B97"/>
    <w:rsid w:val="007B72C6"/>
    <w:rsid w:val="007B76AF"/>
    <w:rsid w:val="007B7ECB"/>
    <w:rsid w:val="007C0B92"/>
    <w:rsid w:val="007C1CD3"/>
    <w:rsid w:val="007C5034"/>
    <w:rsid w:val="007C743C"/>
    <w:rsid w:val="007C766E"/>
    <w:rsid w:val="007D21B9"/>
    <w:rsid w:val="007D36F2"/>
    <w:rsid w:val="007D4FD2"/>
    <w:rsid w:val="007D7EC3"/>
    <w:rsid w:val="007E0345"/>
    <w:rsid w:val="007E0B54"/>
    <w:rsid w:val="007E1297"/>
    <w:rsid w:val="007E19BF"/>
    <w:rsid w:val="007E1B59"/>
    <w:rsid w:val="007E23C1"/>
    <w:rsid w:val="007E4F95"/>
    <w:rsid w:val="007E5668"/>
    <w:rsid w:val="007E71F8"/>
    <w:rsid w:val="007E7EF3"/>
    <w:rsid w:val="007F0686"/>
    <w:rsid w:val="007F68F0"/>
    <w:rsid w:val="00800ED8"/>
    <w:rsid w:val="008018A1"/>
    <w:rsid w:val="0080732E"/>
    <w:rsid w:val="00811683"/>
    <w:rsid w:val="00812365"/>
    <w:rsid w:val="0081618F"/>
    <w:rsid w:val="00817919"/>
    <w:rsid w:val="00820694"/>
    <w:rsid w:val="00820E32"/>
    <w:rsid w:val="008228E8"/>
    <w:rsid w:val="00823D68"/>
    <w:rsid w:val="008242EF"/>
    <w:rsid w:val="00824E11"/>
    <w:rsid w:val="0082540D"/>
    <w:rsid w:val="0082661C"/>
    <w:rsid w:val="00827285"/>
    <w:rsid w:val="0083004F"/>
    <w:rsid w:val="00830E8D"/>
    <w:rsid w:val="00831983"/>
    <w:rsid w:val="008333C8"/>
    <w:rsid w:val="0083407A"/>
    <w:rsid w:val="00835D21"/>
    <w:rsid w:val="008368BF"/>
    <w:rsid w:val="008400F1"/>
    <w:rsid w:val="00840EB3"/>
    <w:rsid w:val="008423E7"/>
    <w:rsid w:val="00843A72"/>
    <w:rsid w:val="00845821"/>
    <w:rsid w:val="00846B60"/>
    <w:rsid w:val="008477DA"/>
    <w:rsid w:val="00850C1B"/>
    <w:rsid w:val="00851818"/>
    <w:rsid w:val="00853B14"/>
    <w:rsid w:val="00855164"/>
    <w:rsid w:val="00855B6F"/>
    <w:rsid w:val="008563C4"/>
    <w:rsid w:val="008564B8"/>
    <w:rsid w:val="008610C5"/>
    <w:rsid w:val="00864DCB"/>
    <w:rsid w:val="0086545D"/>
    <w:rsid w:val="00865D19"/>
    <w:rsid w:val="008763FF"/>
    <w:rsid w:val="0088604A"/>
    <w:rsid w:val="00891B67"/>
    <w:rsid w:val="008945EE"/>
    <w:rsid w:val="0089473A"/>
    <w:rsid w:val="0089560D"/>
    <w:rsid w:val="0089642C"/>
    <w:rsid w:val="008A0C85"/>
    <w:rsid w:val="008A12B0"/>
    <w:rsid w:val="008A2D62"/>
    <w:rsid w:val="008A40D2"/>
    <w:rsid w:val="008A4356"/>
    <w:rsid w:val="008A47B4"/>
    <w:rsid w:val="008A4915"/>
    <w:rsid w:val="008A55AF"/>
    <w:rsid w:val="008B010B"/>
    <w:rsid w:val="008B2EF7"/>
    <w:rsid w:val="008B4145"/>
    <w:rsid w:val="008B5537"/>
    <w:rsid w:val="008B686A"/>
    <w:rsid w:val="008B6D07"/>
    <w:rsid w:val="008C0A7F"/>
    <w:rsid w:val="008C10D8"/>
    <w:rsid w:val="008C1BE9"/>
    <w:rsid w:val="008C287F"/>
    <w:rsid w:val="008C349F"/>
    <w:rsid w:val="008C3AF5"/>
    <w:rsid w:val="008C6FAF"/>
    <w:rsid w:val="008D19C2"/>
    <w:rsid w:val="008D2672"/>
    <w:rsid w:val="008D3098"/>
    <w:rsid w:val="008D436C"/>
    <w:rsid w:val="008D45D8"/>
    <w:rsid w:val="008E0208"/>
    <w:rsid w:val="008E328F"/>
    <w:rsid w:val="008E39BC"/>
    <w:rsid w:val="008E542F"/>
    <w:rsid w:val="008E69D3"/>
    <w:rsid w:val="008F368A"/>
    <w:rsid w:val="008F4D83"/>
    <w:rsid w:val="008F5498"/>
    <w:rsid w:val="008F5E1F"/>
    <w:rsid w:val="008F685D"/>
    <w:rsid w:val="008F7F41"/>
    <w:rsid w:val="00901806"/>
    <w:rsid w:val="0090283C"/>
    <w:rsid w:val="00902857"/>
    <w:rsid w:val="00904A5F"/>
    <w:rsid w:val="00905A16"/>
    <w:rsid w:val="0090750E"/>
    <w:rsid w:val="00907590"/>
    <w:rsid w:val="00910611"/>
    <w:rsid w:val="00910CFF"/>
    <w:rsid w:val="00915BAE"/>
    <w:rsid w:val="009160C2"/>
    <w:rsid w:val="00916C24"/>
    <w:rsid w:val="00916F40"/>
    <w:rsid w:val="00916F7E"/>
    <w:rsid w:val="00920E0E"/>
    <w:rsid w:val="00922725"/>
    <w:rsid w:val="009244DA"/>
    <w:rsid w:val="00925346"/>
    <w:rsid w:val="00925BF2"/>
    <w:rsid w:val="0092732A"/>
    <w:rsid w:val="00940639"/>
    <w:rsid w:val="009411F2"/>
    <w:rsid w:val="00941BEB"/>
    <w:rsid w:val="00942918"/>
    <w:rsid w:val="009444A6"/>
    <w:rsid w:val="00944DA2"/>
    <w:rsid w:val="00953C2B"/>
    <w:rsid w:val="00953D04"/>
    <w:rsid w:val="00954EC3"/>
    <w:rsid w:val="00956F58"/>
    <w:rsid w:val="00961404"/>
    <w:rsid w:val="0096226D"/>
    <w:rsid w:val="009646DA"/>
    <w:rsid w:val="00966353"/>
    <w:rsid w:val="009663AE"/>
    <w:rsid w:val="009666DC"/>
    <w:rsid w:val="0096689A"/>
    <w:rsid w:val="009668AE"/>
    <w:rsid w:val="009673C4"/>
    <w:rsid w:val="0096743A"/>
    <w:rsid w:val="00967DFF"/>
    <w:rsid w:val="00971F19"/>
    <w:rsid w:val="00972AD6"/>
    <w:rsid w:val="009732E6"/>
    <w:rsid w:val="00977577"/>
    <w:rsid w:val="00977AB0"/>
    <w:rsid w:val="009801BB"/>
    <w:rsid w:val="00980CD1"/>
    <w:rsid w:val="00982023"/>
    <w:rsid w:val="00982FB6"/>
    <w:rsid w:val="00984BB5"/>
    <w:rsid w:val="00985A04"/>
    <w:rsid w:val="00987973"/>
    <w:rsid w:val="00993CFA"/>
    <w:rsid w:val="00993F6B"/>
    <w:rsid w:val="00994B90"/>
    <w:rsid w:val="00995059"/>
    <w:rsid w:val="0099568C"/>
    <w:rsid w:val="009977DC"/>
    <w:rsid w:val="009A0BCE"/>
    <w:rsid w:val="009A0C12"/>
    <w:rsid w:val="009A0D24"/>
    <w:rsid w:val="009A39EC"/>
    <w:rsid w:val="009A4039"/>
    <w:rsid w:val="009A6588"/>
    <w:rsid w:val="009B18CA"/>
    <w:rsid w:val="009B34AE"/>
    <w:rsid w:val="009B6FB9"/>
    <w:rsid w:val="009C242A"/>
    <w:rsid w:val="009C3735"/>
    <w:rsid w:val="009C4C9A"/>
    <w:rsid w:val="009C579C"/>
    <w:rsid w:val="009C5FA5"/>
    <w:rsid w:val="009C6F19"/>
    <w:rsid w:val="009C77B7"/>
    <w:rsid w:val="009D48B0"/>
    <w:rsid w:val="009D4C5D"/>
    <w:rsid w:val="009D64F1"/>
    <w:rsid w:val="009E0F09"/>
    <w:rsid w:val="009E3614"/>
    <w:rsid w:val="009E4909"/>
    <w:rsid w:val="009E4E43"/>
    <w:rsid w:val="009E5FFB"/>
    <w:rsid w:val="009F0523"/>
    <w:rsid w:val="009F1BBE"/>
    <w:rsid w:val="009F3616"/>
    <w:rsid w:val="009F5715"/>
    <w:rsid w:val="00A001A7"/>
    <w:rsid w:val="00A0052D"/>
    <w:rsid w:val="00A017E6"/>
    <w:rsid w:val="00A03302"/>
    <w:rsid w:val="00A0555B"/>
    <w:rsid w:val="00A066BD"/>
    <w:rsid w:val="00A06A5B"/>
    <w:rsid w:val="00A109B9"/>
    <w:rsid w:val="00A130CA"/>
    <w:rsid w:val="00A13F04"/>
    <w:rsid w:val="00A14CC9"/>
    <w:rsid w:val="00A15C27"/>
    <w:rsid w:val="00A20348"/>
    <w:rsid w:val="00A207AC"/>
    <w:rsid w:val="00A22E2D"/>
    <w:rsid w:val="00A24B5E"/>
    <w:rsid w:val="00A25EB7"/>
    <w:rsid w:val="00A27A77"/>
    <w:rsid w:val="00A30053"/>
    <w:rsid w:val="00A302EE"/>
    <w:rsid w:val="00A30D43"/>
    <w:rsid w:val="00A34193"/>
    <w:rsid w:val="00A34E29"/>
    <w:rsid w:val="00A36BE3"/>
    <w:rsid w:val="00A40138"/>
    <w:rsid w:val="00A40FFE"/>
    <w:rsid w:val="00A42ECD"/>
    <w:rsid w:val="00A43ABD"/>
    <w:rsid w:val="00A43DE2"/>
    <w:rsid w:val="00A474DD"/>
    <w:rsid w:val="00A50180"/>
    <w:rsid w:val="00A50554"/>
    <w:rsid w:val="00A50D57"/>
    <w:rsid w:val="00A52885"/>
    <w:rsid w:val="00A53F35"/>
    <w:rsid w:val="00A54380"/>
    <w:rsid w:val="00A578E0"/>
    <w:rsid w:val="00A606EF"/>
    <w:rsid w:val="00A62D06"/>
    <w:rsid w:val="00A64054"/>
    <w:rsid w:val="00A647DD"/>
    <w:rsid w:val="00A702BB"/>
    <w:rsid w:val="00A7038C"/>
    <w:rsid w:val="00A712E9"/>
    <w:rsid w:val="00A73525"/>
    <w:rsid w:val="00A760EC"/>
    <w:rsid w:val="00A76E73"/>
    <w:rsid w:val="00A77B8E"/>
    <w:rsid w:val="00A83A64"/>
    <w:rsid w:val="00A867C5"/>
    <w:rsid w:val="00A91144"/>
    <w:rsid w:val="00A92211"/>
    <w:rsid w:val="00A92784"/>
    <w:rsid w:val="00A93BE1"/>
    <w:rsid w:val="00A93C14"/>
    <w:rsid w:val="00A95387"/>
    <w:rsid w:val="00A95E6E"/>
    <w:rsid w:val="00A96B5D"/>
    <w:rsid w:val="00A96FF7"/>
    <w:rsid w:val="00AA036B"/>
    <w:rsid w:val="00AA0CAA"/>
    <w:rsid w:val="00AA0E94"/>
    <w:rsid w:val="00AA1E57"/>
    <w:rsid w:val="00AA3FE4"/>
    <w:rsid w:val="00AA609C"/>
    <w:rsid w:val="00AA735A"/>
    <w:rsid w:val="00AB17B1"/>
    <w:rsid w:val="00AB2300"/>
    <w:rsid w:val="00AB4A47"/>
    <w:rsid w:val="00AB66B6"/>
    <w:rsid w:val="00AB7919"/>
    <w:rsid w:val="00AC0418"/>
    <w:rsid w:val="00AC1588"/>
    <w:rsid w:val="00AC24D7"/>
    <w:rsid w:val="00AC4955"/>
    <w:rsid w:val="00AC6110"/>
    <w:rsid w:val="00AC630D"/>
    <w:rsid w:val="00AC63D0"/>
    <w:rsid w:val="00AC7942"/>
    <w:rsid w:val="00AD0F56"/>
    <w:rsid w:val="00AD1F9A"/>
    <w:rsid w:val="00AD2A35"/>
    <w:rsid w:val="00AD7328"/>
    <w:rsid w:val="00AE0E1A"/>
    <w:rsid w:val="00AE3FDC"/>
    <w:rsid w:val="00AE5AC7"/>
    <w:rsid w:val="00AE6AD5"/>
    <w:rsid w:val="00AE76A1"/>
    <w:rsid w:val="00AE7F20"/>
    <w:rsid w:val="00AF2299"/>
    <w:rsid w:val="00AF3843"/>
    <w:rsid w:val="00AF40AE"/>
    <w:rsid w:val="00AF5406"/>
    <w:rsid w:val="00AF56AC"/>
    <w:rsid w:val="00AF583E"/>
    <w:rsid w:val="00AF63F6"/>
    <w:rsid w:val="00AF6DA3"/>
    <w:rsid w:val="00AF717F"/>
    <w:rsid w:val="00B00658"/>
    <w:rsid w:val="00B078AC"/>
    <w:rsid w:val="00B114A4"/>
    <w:rsid w:val="00B13DEA"/>
    <w:rsid w:val="00B13ED2"/>
    <w:rsid w:val="00B15C83"/>
    <w:rsid w:val="00B17758"/>
    <w:rsid w:val="00B23C7B"/>
    <w:rsid w:val="00B27FA1"/>
    <w:rsid w:val="00B309B1"/>
    <w:rsid w:val="00B374B7"/>
    <w:rsid w:val="00B53F62"/>
    <w:rsid w:val="00B54039"/>
    <w:rsid w:val="00B55320"/>
    <w:rsid w:val="00B5702F"/>
    <w:rsid w:val="00B602F3"/>
    <w:rsid w:val="00B60548"/>
    <w:rsid w:val="00B6058C"/>
    <w:rsid w:val="00B60B69"/>
    <w:rsid w:val="00B6113A"/>
    <w:rsid w:val="00B623DA"/>
    <w:rsid w:val="00B62494"/>
    <w:rsid w:val="00B63BAA"/>
    <w:rsid w:val="00B63BCF"/>
    <w:rsid w:val="00B66DFE"/>
    <w:rsid w:val="00B70310"/>
    <w:rsid w:val="00B71CF1"/>
    <w:rsid w:val="00B722DF"/>
    <w:rsid w:val="00B73437"/>
    <w:rsid w:val="00B73444"/>
    <w:rsid w:val="00B73455"/>
    <w:rsid w:val="00B73750"/>
    <w:rsid w:val="00B755FA"/>
    <w:rsid w:val="00B81797"/>
    <w:rsid w:val="00B91402"/>
    <w:rsid w:val="00B93E46"/>
    <w:rsid w:val="00B96046"/>
    <w:rsid w:val="00B9730D"/>
    <w:rsid w:val="00B979F6"/>
    <w:rsid w:val="00B97D93"/>
    <w:rsid w:val="00BA0727"/>
    <w:rsid w:val="00BA201D"/>
    <w:rsid w:val="00BA229A"/>
    <w:rsid w:val="00BA6DBD"/>
    <w:rsid w:val="00BB3567"/>
    <w:rsid w:val="00BB381C"/>
    <w:rsid w:val="00BB7679"/>
    <w:rsid w:val="00BC2B97"/>
    <w:rsid w:val="00BC5440"/>
    <w:rsid w:val="00BC60A6"/>
    <w:rsid w:val="00BD14B2"/>
    <w:rsid w:val="00BD1E0D"/>
    <w:rsid w:val="00BD284F"/>
    <w:rsid w:val="00BD67E0"/>
    <w:rsid w:val="00BE0DA9"/>
    <w:rsid w:val="00BE0F63"/>
    <w:rsid w:val="00BE12B4"/>
    <w:rsid w:val="00BE3128"/>
    <w:rsid w:val="00BE5436"/>
    <w:rsid w:val="00BF1096"/>
    <w:rsid w:val="00BF18A4"/>
    <w:rsid w:val="00BF26DB"/>
    <w:rsid w:val="00BF29BE"/>
    <w:rsid w:val="00BF5583"/>
    <w:rsid w:val="00C00608"/>
    <w:rsid w:val="00C01993"/>
    <w:rsid w:val="00C035A6"/>
    <w:rsid w:val="00C0489B"/>
    <w:rsid w:val="00C04A59"/>
    <w:rsid w:val="00C06EBA"/>
    <w:rsid w:val="00C07781"/>
    <w:rsid w:val="00C07C78"/>
    <w:rsid w:val="00C1036D"/>
    <w:rsid w:val="00C15766"/>
    <w:rsid w:val="00C15F78"/>
    <w:rsid w:val="00C162D9"/>
    <w:rsid w:val="00C2339E"/>
    <w:rsid w:val="00C23ACD"/>
    <w:rsid w:val="00C23CC4"/>
    <w:rsid w:val="00C26EBF"/>
    <w:rsid w:val="00C2729E"/>
    <w:rsid w:val="00C27A55"/>
    <w:rsid w:val="00C27E86"/>
    <w:rsid w:val="00C302FA"/>
    <w:rsid w:val="00C32DA2"/>
    <w:rsid w:val="00C32ED6"/>
    <w:rsid w:val="00C34C14"/>
    <w:rsid w:val="00C358A9"/>
    <w:rsid w:val="00C36A4E"/>
    <w:rsid w:val="00C4021A"/>
    <w:rsid w:val="00C409E9"/>
    <w:rsid w:val="00C425CD"/>
    <w:rsid w:val="00C437AA"/>
    <w:rsid w:val="00C442C1"/>
    <w:rsid w:val="00C451DD"/>
    <w:rsid w:val="00C45AFD"/>
    <w:rsid w:val="00C47797"/>
    <w:rsid w:val="00C50403"/>
    <w:rsid w:val="00C51E12"/>
    <w:rsid w:val="00C51E57"/>
    <w:rsid w:val="00C61842"/>
    <w:rsid w:val="00C621EC"/>
    <w:rsid w:val="00C638B2"/>
    <w:rsid w:val="00C63FA0"/>
    <w:rsid w:val="00C6649D"/>
    <w:rsid w:val="00C6661E"/>
    <w:rsid w:val="00C71BE0"/>
    <w:rsid w:val="00C7648F"/>
    <w:rsid w:val="00C83088"/>
    <w:rsid w:val="00C84314"/>
    <w:rsid w:val="00C8447C"/>
    <w:rsid w:val="00C8724A"/>
    <w:rsid w:val="00C87521"/>
    <w:rsid w:val="00C87C14"/>
    <w:rsid w:val="00C90110"/>
    <w:rsid w:val="00C92BA2"/>
    <w:rsid w:val="00C938F7"/>
    <w:rsid w:val="00C94AA4"/>
    <w:rsid w:val="00C95519"/>
    <w:rsid w:val="00CA042E"/>
    <w:rsid w:val="00CA11B9"/>
    <w:rsid w:val="00CA5888"/>
    <w:rsid w:val="00CA66CE"/>
    <w:rsid w:val="00CB15C4"/>
    <w:rsid w:val="00CB2017"/>
    <w:rsid w:val="00CB24BC"/>
    <w:rsid w:val="00CB4A55"/>
    <w:rsid w:val="00CB4F44"/>
    <w:rsid w:val="00CB5C8F"/>
    <w:rsid w:val="00CB7B59"/>
    <w:rsid w:val="00CB7BEB"/>
    <w:rsid w:val="00CC046B"/>
    <w:rsid w:val="00CC049B"/>
    <w:rsid w:val="00CC05E4"/>
    <w:rsid w:val="00CC200D"/>
    <w:rsid w:val="00CC36B5"/>
    <w:rsid w:val="00CC7085"/>
    <w:rsid w:val="00CC79E5"/>
    <w:rsid w:val="00CD03D7"/>
    <w:rsid w:val="00CD38B6"/>
    <w:rsid w:val="00CD53C1"/>
    <w:rsid w:val="00CD795A"/>
    <w:rsid w:val="00CD7FD4"/>
    <w:rsid w:val="00CE0BEE"/>
    <w:rsid w:val="00CE1500"/>
    <w:rsid w:val="00CE15A7"/>
    <w:rsid w:val="00CE2023"/>
    <w:rsid w:val="00CE2C77"/>
    <w:rsid w:val="00CE34C8"/>
    <w:rsid w:val="00CE5866"/>
    <w:rsid w:val="00CE7AEB"/>
    <w:rsid w:val="00CF31DB"/>
    <w:rsid w:val="00CF3B00"/>
    <w:rsid w:val="00CF42A6"/>
    <w:rsid w:val="00CF71CE"/>
    <w:rsid w:val="00D0215A"/>
    <w:rsid w:val="00D0432D"/>
    <w:rsid w:val="00D0677F"/>
    <w:rsid w:val="00D1173C"/>
    <w:rsid w:val="00D11CB0"/>
    <w:rsid w:val="00D17805"/>
    <w:rsid w:val="00D20042"/>
    <w:rsid w:val="00D241A2"/>
    <w:rsid w:val="00D30621"/>
    <w:rsid w:val="00D3082A"/>
    <w:rsid w:val="00D3118B"/>
    <w:rsid w:val="00D31C35"/>
    <w:rsid w:val="00D31EC2"/>
    <w:rsid w:val="00D327EE"/>
    <w:rsid w:val="00D33D19"/>
    <w:rsid w:val="00D34563"/>
    <w:rsid w:val="00D34D72"/>
    <w:rsid w:val="00D3679F"/>
    <w:rsid w:val="00D37DDC"/>
    <w:rsid w:val="00D4014F"/>
    <w:rsid w:val="00D419B4"/>
    <w:rsid w:val="00D457F7"/>
    <w:rsid w:val="00D45D4D"/>
    <w:rsid w:val="00D546EE"/>
    <w:rsid w:val="00D5659A"/>
    <w:rsid w:val="00D56824"/>
    <w:rsid w:val="00D56E38"/>
    <w:rsid w:val="00D57E5E"/>
    <w:rsid w:val="00D609F2"/>
    <w:rsid w:val="00D61466"/>
    <w:rsid w:val="00D61D8C"/>
    <w:rsid w:val="00D635E5"/>
    <w:rsid w:val="00D6634C"/>
    <w:rsid w:val="00D722E4"/>
    <w:rsid w:val="00D73390"/>
    <w:rsid w:val="00D73876"/>
    <w:rsid w:val="00D74247"/>
    <w:rsid w:val="00D7570B"/>
    <w:rsid w:val="00D76AE4"/>
    <w:rsid w:val="00D8514E"/>
    <w:rsid w:val="00D86FD1"/>
    <w:rsid w:val="00D871D6"/>
    <w:rsid w:val="00D9073F"/>
    <w:rsid w:val="00D909FD"/>
    <w:rsid w:val="00D91F2F"/>
    <w:rsid w:val="00D929EE"/>
    <w:rsid w:val="00D93586"/>
    <w:rsid w:val="00D9383D"/>
    <w:rsid w:val="00D95A40"/>
    <w:rsid w:val="00D9784E"/>
    <w:rsid w:val="00D97EA7"/>
    <w:rsid w:val="00DA0EAB"/>
    <w:rsid w:val="00DA0F5F"/>
    <w:rsid w:val="00DA1936"/>
    <w:rsid w:val="00DA2725"/>
    <w:rsid w:val="00DA2D27"/>
    <w:rsid w:val="00DA33D9"/>
    <w:rsid w:val="00DA3F56"/>
    <w:rsid w:val="00DA526D"/>
    <w:rsid w:val="00DA54F6"/>
    <w:rsid w:val="00DB0452"/>
    <w:rsid w:val="00DB0670"/>
    <w:rsid w:val="00DB4489"/>
    <w:rsid w:val="00DB48E5"/>
    <w:rsid w:val="00DB507F"/>
    <w:rsid w:val="00DB6C72"/>
    <w:rsid w:val="00DB6F3F"/>
    <w:rsid w:val="00DB7738"/>
    <w:rsid w:val="00DC0A4F"/>
    <w:rsid w:val="00DC2237"/>
    <w:rsid w:val="00DC3512"/>
    <w:rsid w:val="00DC3FA3"/>
    <w:rsid w:val="00DC4DB8"/>
    <w:rsid w:val="00DC5E79"/>
    <w:rsid w:val="00DD025E"/>
    <w:rsid w:val="00DD23E2"/>
    <w:rsid w:val="00DD2CCA"/>
    <w:rsid w:val="00DD2F0F"/>
    <w:rsid w:val="00DD31E5"/>
    <w:rsid w:val="00DD3A3D"/>
    <w:rsid w:val="00DE30AB"/>
    <w:rsid w:val="00DE7836"/>
    <w:rsid w:val="00DE7A20"/>
    <w:rsid w:val="00DF0E14"/>
    <w:rsid w:val="00DF59B8"/>
    <w:rsid w:val="00DF76FF"/>
    <w:rsid w:val="00E079B0"/>
    <w:rsid w:val="00E10E55"/>
    <w:rsid w:val="00E12571"/>
    <w:rsid w:val="00E12A2C"/>
    <w:rsid w:val="00E1654D"/>
    <w:rsid w:val="00E22054"/>
    <w:rsid w:val="00E30698"/>
    <w:rsid w:val="00E36848"/>
    <w:rsid w:val="00E41C14"/>
    <w:rsid w:val="00E45C5B"/>
    <w:rsid w:val="00E45C66"/>
    <w:rsid w:val="00E46060"/>
    <w:rsid w:val="00E47047"/>
    <w:rsid w:val="00E474E3"/>
    <w:rsid w:val="00E52F2B"/>
    <w:rsid w:val="00E553A5"/>
    <w:rsid w:val="00E55545"/>
    <w:rsid w:val="00E56198"/>
    <w:rsid w:val="00E57CAE"/>
    <w:rsid w:val="00E62B45"/>
    <w:rsid w:val="00E63B8B"/>
    <w:rsid w:val="00E6524E"/>
    <w:rsid w:val="00E65726"/>
    <w:rsid w:val="00E665D6"/>
    <w:rsid w:val="00E67823"/>
    <w:rsid w:val="00E701D4"/>
    <w:rsid w:val="00E72C82"/>
    <w:rsid w:val="00E74A34"/>
    <w:rsid w:val="00E7749B"/>
    <w:rsid w:val="00E8126E"/>
    <w:rsid w:val="00E84509"/>
    <w:rsid w:val="00E86D4C"/>
    <w:rsid w:val="00E87B5D"/>
    <w:rsid w:val="00E90A9E"/>
    <w:rsid w:val="00E9130A"/>
    <w:rsid w:val="00E9378E"/>
    <w:rsid w:val="00E9499F"/>
    <w:rsid w:val="00E9757C"/>
    <w:rsid w:val="00E97B15"/>
    <w:rsid w:val="00E97D59"/>
    <w:rsid w:val="00EA33E4"/>
    <w:rsid w:val="00EA6386"/>
    <w:rsid w:val="00EB1A1D"/>
    <w:rsid w:val="00EB21A2"/>
    <w:rsid w:val="00EB3096"/>
    <w:rsid w:val="00EB3BB6"/>
    <w:rsid w:val="00EB4771"/>
    <w:rsid w:val="00EB4C3A"/>
    <w:rsid w:val="00EB53A2"/>
    <w:rsid w:val="00EB53C1"/>
    <w:rsid w:val="00EC42FC"/>
    <w:rsid w:val="00EC7478"/>
    <w:rsid w:val="00ED02C9"/>
    <w:rsid w:val="00ED08D9"/>
    <w:rsid w:val="00ED119C"/>
    <w:rsid w:val="00ED3A24"/>
    <w:rsid w:val="00ED4DA7"/>
    <w:rsid w:val="00ED5B55"/>
    <w:rsid w:val="00ED7D20"/>
    <w:rsid w:val="00ED7F06"/>
    <w:rsid w:val="00EE0145"/>
    <w:rsid w:val="00EE07F4"/>
    <w:rsid w:val="00EE1B67"/>
    <w:rsid w:val="00EE22A8"/>
    <w:rsid w:val="00EE3829"/>
    <w:rsid w:val="00EE68CE"/>
    <w:rsid w:val="00EF13A6"/>
    <w:rsid w:val="00EF23A5"/>
    <w:rsid w:val="00EF2F42"/>
    <w:rsid w:val="00EF6C11"/>
    <w:rsid w:val="00EF709C"/>
    <w:rsid w:val="00EF7312"/>
    <w:rsid w:val="00EF7AB0"/>
    <w:rsid w:val="00F03639"/>
    <w:rsid w:val="00F10564"/>
    <w:rsid w:val="00F122EB"/>
    <w:rsid w:val="00F15158"/>
    <w:rsid w:val="00F15FDD"/>
    <w:rsid w:val="00F16ACC"/>
    <w:rsid w:val="00F16B20"/>
    <w:rsid w:val="00F22624"/>
    <w:rsid w:val="00F22777"/>
    <w:rsid w:val="00F23BB9"/>
    <w:rsid w:val="00F25D65"/>
    <w:rsid w:val="00F26768"/>
    <w:rsid w:val="00F273FA"/>
    <w:rsid w:val="00F276C1"/>
    <w:rsid w:val="00F302FE"/>
    <w:rsid w:val="00F3103E"/>
    <w:rsid w:val="00F327B8"/>
    <w:rsid w:val="00F32BB7"/>
    <w:rsid w:val="00F3687A"/>
    <w:rsid w:val="00F36DF7"/>
    <w:rsid w:val="00F40849"/>
    <w:rsid w:val="00F41AB2"/>
    <w:rsid w:val="00F421F7"/>
    <w:rsid w:val="00F432AE"/>
    <w:rsid w:val="00F46383"/>
    <w:rsid w:val="00F47CDA"/>
    <w:rsid w:val="00F50636"/>
    <w:rsid w:val="00F51E82"/>
    <w:rsid w:val="00F51EF2"/>
    <w:rsid w:val="00F53092"/>
    <w:rsid w:val="00F537E4"/>
    <w:rsid w:val="00F54C1C"/>
    <w:rsid w:val="00F56D49"/>
    <w:rsid w:val="00F56F93"/>
    <w:rsid w:val="00F61F3E"/>
    <w:rsid w:val="00F6240C"/>
    <w:rsid w:val="00F673FB"/>
    <w:rsid w:val="00F67D27"/>
    <w:rsid w:val="00F72BF2"/>
    <w:rsid w:val="00F76EE1"/>
    <w:rsid w:val="00F77D57"/>
    <w:rsid w:val="00F8313F"/>
    <w:rsid w:val="00F865B5"/>
    <w:rsid w:val="00F90B07"/>
    <w:rsid w:val="00F911D1"/>
    <w:rsid w:val="00F91CBD"/>
    <w:rsid w:val="00FA0522"/>
    <w:rsid w:val="00FA0529"/>
    <w:rsid w:val="00FA0DD9"/>
    <w:rsid w:val="00FA1E2C"/>
    <w:rsid w:val="00FA31C5"/>
    <w:rsid w:val="00FA639D"/>
    <w:rsid w:val="00FA7123"/>
    <w:rsid w:val="00FA7C08"/>
    <w:rsid w:val="00FB117C"/>
    <w:rsid w:val="00FB1623"/>
    <w:rsid w:val="00FB188D"/>
    <w:rsid w:val="00FB59C8"/>
    <w:rsid w:val="00FB7CE1"/>
    <w:rsid w:val="00FC5895"/>
    <w:rsid w:val="00FC6ED6"/>
    <w:rsid w:val="00FD4FA7"/>
    <w:rsid w:val="00FD561B"/>
    <w:rsid w:val="00FD6307"/>
    <w:rsid w:val="00FE16B8"/>
    <w:rsid w:val="00FE2C15"/>
    <w:rsid w:val="00FE4267"/>
    <w:rsid w:val="00FE4BBD"/>
    <w:rsid w:val="00FE5CFE"/>
    <w:rsid w:val="00FE5E1F"/>
    <w:rsid w:val="00FE631B"/>
    <w:rsid w:val="00FE73C0"/>
    <w:rsid w:val="00FF071A"/>
    <w:rsid w:val="00FF0BA5"/>
    <w:rsid w:val="00FF272D"/>
    <w:rsid w:val="00FF5D6E"/>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71F029"/>
  <w15:docId w15:val="{E60164BA-615E-4101-AD75-814390F0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2">
    <w:lsdException w:name="Normal" w:locked="1" w:uiPriority="14"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4"/>
    <w:qFormat/>
    <w:rsid w:val="00132452"/>
    <w:pPr>
      <w:spacing w:before="120" w:after="120" w:line="252" w:lineRule="auto"/>
    </w:pPr>
    <w:rPr>
      <w:rFonts w:ascii="Calibri" w:hAnsi="Calibri"/>
      <w:color w:val="3C3C3C"/>
      <w:sz w:val="22"/>
      <w:szCs w:val="24"/>
      <w:lang w:eastAsia="ja-JP"/>
    </w:rPr>
  </w:style>
  <w:style w:type="paragraph" w:styleId="1">
    <w:name w:val="heading 1"/>
    <w:basedOn w:val="a"/>
    <w:next w:val="a"/>
    <w:link w:val="10"/>
    <w:uiPriority w:val="9"/>
    <w:qFormat/>
    <w:rsid w:val="00AF40AE"/>
    <w:pPr>
      <w:keepNext/>
      <w:pageBreakBefore/>
      <w:numPr>
        <w:numId w:val="1"/>
      </w:numPr>
      <w:pBdr>
        <w:bottom w:val="single" w:sz="4" w:space="1" w:color="808080"/>
      </w:pBdr>
      <w:spacing w:before="240" w:after="60"/>
      <w:ind w:left="432"/>
      <w:outlineLvl w:val="0"/>
    </w:pPr>
    <w:rPr>
      <w:rFonts w:cs="Arial"/>
      <w:b/>
      <w:bCs/>
      <w:color w:val="0068A2"/>
      <w:kern w:val="32"/>
      <w:sz w:val="48"/>
      <w:szCs w:val="32"/>
    </w:rPr>
  </w:style>
  <w:style w:type="paragraph" w:styleId="2">
    <w:name w:val="heading 2"/>
    <w:basedOn w:val="a"/>
    <w:next w:val="a"/>
    <w:link w:val="20"/>
    <w:uiPriority w:val="9"/>
    <w:qFormat/>
    <w:rsid w:val="00A22E2D"/>
    <w:pPr>
      <w:keepNext/>
      <w:numPr>
        <w:ilvl w:val="1"/>
        <w:numId w:val="1"/>
      </w:numPr>
      <w:spacing w:before="480" w:after="60"/>
      <w:outlineLvl w:val="1"/>
    </w:pPr>
    <w:rPr>
      <w:rFonts w:cs="Arial"/>
      <w:b/>
      <w:bCs/>
      <w:iCs/>
      <w:color w:val="0070C0"/>
      <w:sz w:val="32"/>
      <w:szCs w:val="28"/>
    </w:rPr>
  </w:style>
  <w:style w:type="paragraph" w:styleId="3">
    <w:name w:val="heading 3"/>
    <w:basedOn w:val="a"/>
    <w:next w:val="a"/>
    <w:link w:val="30"/>
    <w:uiPriority w:val="9"/>
    <w:qFormat/>
    <w:rsid w:val="00A22E2D"/>
    <w:pPr>
      <w:keepNext/>
      <w:numPr>
        <w:ilvl w:val="2"/>
        <w:numId w:val="1"/>
      </w:numPr>
      <w:tabs>
        <w:tab w:val="left" w:pos="1440"/>
      </w:tabs>
      <w:spacing w:before="480" w:after="60"/>
      <w:outlineLvl w:val="2"/>
    </w:pPr>
    <w:rPr>
      <w:rFonts w:cs="Arial"/>
      <w:b/>
      <w:bCs/>
      <w:color w:val="0070C0"/>
      <w:sz w:val="26"/>
      <w:szCs w:val="26"/>
    </w:rPr>
  </w:style>
  <w:style w:type="paragraph" w:styleId="4">
    <w:name w:val="heading 4"/>
    <w:basedOn w:val="a"/>
    <w:next w:val="a"/>
    <w:link w:val="40"/>
    <w:uiPriority w:val="9"/>
    <w:qFormat/>
    <w:rsid w:val="00A76E73"/>
    <w:pPr>
      <w:keepNext/>
      <w:numPr>
        <w:ilvl w:val="3"/>
        <w:numId w:val="1"/>
      </w:numPr>
      <w:spacing w:before="240" w:after="60"/>
      <w:outlineLvl w:val="3"/>
    </w:pPr>
    <w:rPr>
      <w:rFonts w:ascii="Times New Roman" w:hAnsi="Times New Roman"/>
      <w:b/>
      <w:bCs/>
      <w:sz w:val="28"/>
      <w:szCs w:val="28"/>
    </w:rPr>
  </w:style>
  <w:style w:type="paragraph" w:styleId="5">
    <w:name w:val="heading 5"/>
    <w:basedOn w:val="a"/>
    <w:next w:val="a"/>
    <w:link w:val="50"/>
    <w:qFormat/>
    <w:rsid w:val="00304398"/>
    <w:pPr>
      <w:numPr>
        <w:ilvl w:val="4"/>
        <w:numId w:val="1"/>
      </w:numPr>
      <w:spacing w:before="240" w:after="60"/>
      <w:outlineLvl w:val="4"/>
    </w:pPr>
    <w:rPr>
      <w:b/>
      <w:bCs/>
      <w:iCs/>
      <w:color w:val="0070C0"/>
      <w:sz w:val="26"/>
      <w:szCs w:val="26"/>
    </w:rPr>
  </w:style>
  <w:style w:type="paragraph" w:styleId="6">
    <w:name w:val="heading 6"/>
    <w:basedOn w:val="a"/>
    <w:next w:val="a"/>
    <w:link w:val="60"/>
    <w:qFormat/>
    <w:rsid w:val="00A76E73"/>
    <w:pPr>
      <w:numPr>
        <w:ilvl w:val="5"/>
        <w:numId w:val="1"/>
      </w:numPr>
      <w:spacing w:before="240" w:after="60"/>
      <w:outlineLvl w:val="5"/>
    </w:pPr>
    <w:rPr>
      <w:rFonts w:ascii="Times New Roman" w:hAnsi="Times New Roman"/>
      <w:b/>
      <w:bCs/>
      <w:szCs w:val="22"/>
    </w:rPr>
  </w:style>
  <w:style w:type="paragraph" w:styleId="7">
    <w:name w:val="heading 7"/>
    <w:basedOn w:val="a"/>
    <w:next w:val="a"/>
    <w:link w:val="70"/>
    <w:qFormat/>
    <w:rsid w:val="00A76E73"/>
    <w:pPr>
      <w:numPr>
        <w:ilvl w:val="6"/>
        <w:numId w:val="1"/>
      </w:numPr>
      <w:spacing w:before="240" w:after="60"/>
      <w:outlineLvl w:val="6"/>
    </w:pPr>
    <w:rPr>
      <w:rFonts w:ascii="Times New Roman" w:hAnsi="Times New Roman"/>
      <w:sz w:val="24"/>
    </w:rPr>
  </w:style>
  <w:style w:type="paragraph" w:styleId="8">
    <w:name w:val="heading 8"/>
    <w:basedOn w:val="a"/>
    <w:next w:val="a"/>
    <w:link w:val="80"/>
    <w:qFormat/>
    <w:rsid w:val="00A76E73"/>
    <w:pPr>
      <w:numPr>
        <w:ilvl w:val="7"/>
        <w:numId w:val="1"/>
      </w:numPr>
      <w:spacing w:before="240" w:after="60"/>
      <w:outlineLvl w:val="7"/>
    </w:pPr>
    <w:rPr>
      <w:rFonts w:ascii="Times New Roman" w:hAnsi="Times New Roman"/>
      <w:i/>
      <w:iCs/>
      <w:sz w:val="24"/>
    </w:rPr>
  </w:style>
  <w:style w:type="paragraph" w:styleId="9">
    <w:name w:val="heading 9"/>
    <w:basedOn w:val="a"/>
    <w:next w:val="a"/>
    <w:link w:val="90"/>
    <w:qFormat/>
    <w:rsid w:val="00A76E73"/>
    <w:pPr>
      <w:numPr>
        <w:ilvl w:val="8"/>
        <w:numId w:val="1"/>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F40AE"/>
    <w:rPr>
      <w:rFonts w:ascii="Calibri" w:hAnsi="Calibri" w:cs="Arial"/>
      <w:b/>
      <w:bCs/>
      <w:color w:val="0068A2"/>
      <w:kern w:val="32"/>
      <w:sz w:val="48"/>
      <w:szCs w:val="32"/>
      <w:lang w:eastAsia="ja-JP"/>
    </w:rPr>
  </w:style>
  <w:style w:type="character" w:customStyle="1" w:styleId="20">
    <w:name w:val="标题 2字符"/>
    <w:basedOn w:val="a0"/>
    <w:link w:val="2"/>
    <w:uiPriority w:val="9"/>
    <w:rsid w:val="00A22E2D"/>
    <w:rPr>
      <w:rFonts w:ascii="Calibri" w:hAnsi="Calibri" w:cs="Arial"/>
      <w:b/>
      <w:bCs/>
      <w:iCs/>
      <w:color w:val="0070C0"/>
      <w:sz w:val="32"/>
      <w:szCs w:val="28"/>
      <w:lang w:eastAsia="ja-JP"/>
    </w:rPr>
  </w:style>
  <w:style w:type="character" w:customStyle="1" w:styleId="30">
    <w:name w:val="标题 3字符"/>
    <w:basedOn w:val="a0"/>
    <w:link w:val="3"/>
    <w:uiPriority w:val="9"/>
    <w:rsid w:val="00A22E2D"/>
    <w:rPr>
      <w:rFonts w:ascii="Calibri" w:hAnsi="Calibri" w:cs="Arial"/>
      <w:b/>
      <w:bCs/>
      <w:color w:val="0070C0"/>
      <w:sz w:val="26"/>
      <w:szCs w:val="26"/>
      <w:lang w:eastAsia="ja-JP"/>
    </w:rPr>
  </w:style>
  <w:style w:type="character" w:customStyle="1" w:styleId="40">
    <w:name w:val="标题 4字符"/>
    <w:basedOn w:val="a0"/>
    <w:link w:val="4"/>
    <w:uiPriority w:val="9"/>
    <w:rsid w:val="00A76E73"/>
    <w:rPr>
      <w:b/>
      <w:bCs/>
      <w:color w:val="3C3C3C"/>
      <w:sz w:val="28"/>
      <w:szCs w:val="28"/>
      <w:lang w:eastAsia="ja-JP"/>
    </w:rPr>
  </w:style>
  <w:style w:type="character" w:customStyle="1" w:styleId="50">
    <w:name w:val="标题 5字符"/>
    <w:basedOn w:val="a0"/>
    <w:link w:val="5"/>
    <w:rsid w:val="00304398"/>
    <w:rPr>
      <w:rFonts w:ascii="Calibri" w:hAnsi="Calibri"/>
      <w:b/>
      <w:bCs/>
      <w:iCs/>
      <w:color w:val="0070C0"/>
      <w:sz w:val="26"/>
      <w:szCs w:val="26"/>
      <w:lang w:eastAsia="ja-JP"/>
    </w:rPr>
  </w:style>
  <w:style w:type="character" w:customStyle="1" w:styleId="60">
    <w:name w:val="标题 6字符"/>
    <w:basedOn w:val="a0"/>
    <w:link w:val="6"/>
    <w:rsid w:val="00A76E73"/>
    <w:rPr>
      <w:b/>
      <w:bCs/>
      <w:color w:val="3C3C3C"/>
      <w:sz w:val="22"/>
      <w:szCs w:val="22"/>
      <w:lang w:eastAsia="ja-JP"/>
    </w:rPr>
  </w:style>
  <w:style w:type="character" w:customStyle="1" w:styleId="70">
    <w:name w:val="标题 7字符"/>
    <w:basedOn w:val="a0"/>
    <w:link w:val="7"/>
    <w:rsid w:val="00A76E73"/>
    <w:rPr>
      <w:color w:val="3C3C3C"/>
      <w:sz w:val="24"/>
      <w:szCs w:val="24"/>
      <w:lang w:eastAsia="ja-JP"/>
    </w:rPr>
  </w:style>
  <w:style w:type="character" w:customStyle="1" w:styleId="80">
    <w:name w:val="标题 8字符"/>
    <w:basedOn w:val="a0"/>
    <w:link w:val="8"/>
    <w:rsid w:val="00A76E73"/>
    <w:rPr>
      <w:i/>
      <w:iCs/>
      <w:color w:val="3C3C3C"/>
      <w:sz w:val="24"/>
      <w:szCs w:val="24"/>
      <w:lang w:eastAsia="ja-JP"/>
    </w:rPr>
  </w:style>
  <w:style w:type="character" w:customStyle="1" w:styleId="90">
    <w:name w:val="标题 9字符"/>
    <w:basedOn w:val="a0"/>
    <w:link w:val="9"/>
    <w:rsid w:val="00A76E73"/>
    <w:rPr>
      <w:rFonts w:ascii="Arial" w:hAnsi="Arial" w:cs="Arial"/>
      <w:color w:val="3C3C3C"/>
      <w:sz w:val="22"/>
      <w:szCs w:val="22"/>
      <w:lang w:eastAsia="ja-JP"/>
    </w:rPr>
  </w:style>
  <w:style w:type="paragraph" w:styleId="a3">
    <w:name w:val="Title"/>
    <w:basedOn w:val="a"/>
    <w:link w:val="a4"/>
    <w:qFormat/>
    <w:rsid w:val="00A76E73"/>
    <w:pPr>
      <w:spacing w:before="240" w:after="60"/>
      <w:outlineLvl w:val="0"/>
    </w:pPr>
    <w:rPr>
      <w:rFonts w:ascii="Arial" w:hAnsi="Arial" w:cs="Arial"/>
      <w:b/>
      <w:bCs/>
      <w:kern w:val="28"/>
      <w:sz w:val="32"/>
      <w:szCs w:val="32"/>
    </w:rPr>
  </w:style>
  <w:style w:type="character" w:customStyle="1" w:styleId="a4">
    <w:name w:val="标题字符"/>
    <w:basedOn w:val="a0"/>
    <w:link w:val="a3"/>
    <w:rsid w:val="00A76E73"/>
    <w:rPr>
      <w:rFonts w:ascii="Arial" w:hAnsi="Arial" w:cs="Arial"/>
      <w:b/>
      <w:bCs/>
      <w:color w:val="3C3C3C"/>
      <w:kern w:val="28"/>
      <w:sz w:val="32"/>
      <w:szCs w:val="32"/>
      <w:lang w:eastAsia="ja-JP"/>
    </w:rPr>
  </w:style>
  <w:style w:type="paragraph" w:styleId="a5">
    <w:name w:val="header"/>
    <w:basedOn w:val="a"/>
    <w:link w:val="a6"/>
    <w:uiPriority w:val="99"/>
    <w:rsid w:val="00A76E73"/>
    <w:pPr>
      <w:tabs>
        <w:tab w:val="center" w:pos="4320"/>
        <w:tab w:val="right" w:pos="8640"/>
      </w:tabs>
    </w:pPr>
  </w:style>
  <w:style w:type="character" w:customStyle="1" w:styleId="a6">
    <w:name w:val="页眉字符"/>
    <w:basedOn w:val="a0"/>
    <w:link w:val="a5"/>
    <w:uiPriority w:val="99"/>
    <w:rsid w:val="00A76E73"/>
    <w:rPr>
      <w:rFonts w:ascii="Calibri" w:hAnsi="Calibri"/>
      <w:color w:val="3C3C3C"/>
      <w:szCs w:val="24"/>
      <w:lang w:eastAsia="ja-JP"/>
    </w:rPr>
  </w:style>
  <w:style w:type="paragraph" w:styleId="a7">
    <w:name w:val="footer"/>
    <w:basedOn w:val="a"/>
    <w:link w:val="a8"/>
    <w:uiPriority w:val="99"/>
    <w:rsid w:val="00A76E73"/>
    <w:pPr>
      <w:tabs>
        <w:tab w:val="center" w:pos="4320"/>
        <w:tab w:val="right" w:pos="8640"/>
      </w:tabs>
    </w:pPr>
  </w:style>
  <w:style w:type="character" w:customStyle="1" w:styleId="a8">
    <w:name w:val="页脚字符"/>
    <w:basedOn w:val="a0"/>
    <w:link w:val="a7"/>
    <w:uiPriority w:val="99"/>
    <w:rsid w:val="00A76E73"/>
    <w:rPr>
      <w:rFonts w:ascii="Calibri" w:hAnsi="Calibri"/>
      <w:color w:val="3C3C3C"/>
      <w:szCs w:val="24"/>
      <w:lang w:eastAsia="ja-JP"/>
    </w:rPr>
  </w:style>
  <w:style w:type="character" w:styleId="a9">
    <w:name w:val="annotation reference"/>
    <w:basedOn w:val="a0"/>
    <w:uiPriority w:val="99"/>
    <w:semiHidden/>
    <w:rsid w:val="00A76E73"/>
    <w:rPr>
      <w:rFonts w:cs="Times New Roman"/>
      <w:sz w:val="16"/>
      <w:szCs w:val="16"/>
    </w:rPr>
  </w:style>
  <w:style w:type="paragraph" w:styleId="aa">
    <w:name w:val="annotation text"/>
    <w:basedOn w:val="a"/>
    <w:link w:val="ab"/>
    <w:uiPriority w:val="99"/>
    <w:rsid w:val="00A76E73"/>
    <w:rPr>
      <w:szCs w:val="20"/>
    </w:rPr>
  </w:style>
  <w:style w:type="character" w:customStyle="1" w:styleId="ab">
    <w:name w:val="批注文字字符"/>
    <w:basedOn w:val="a0"/>
    <w:link w:val="aa"/>
    <w:uiPriority w:val="99"/>
    <w:rsid w:val="00A76E73"/>
    <w:rPr>
      <w:rFonts w:ascii="Calibri" w:hAnsi="Calibri"/>
      <w:color w:val="3C3C3C"/>
      <w:lang w:eastAsia="ja-JP"/>
    </w:rPr>
  </w:style>
  <w:style w:type="paragraph" w:styleId="ac">
    <w:name w:val="annotation subject"/>
    <w:basedOn w:val="aa"/>
    <w:next w:val="aa"/>
    <w:link w:val="ad"/>
    <w:uiPriority w:val="99"/>
    <w:semiHidden/>
    <w:rsid w:val="00A76E73"/>
    <w:rPr>
      <w:b/>
      <w:bCs/>
    </w:rPr>
  </w:style>
  <w:style w:type="character" w:customStyle="1" w:styleId="ad">
    <w:name w:val="批注主题字符"/>
    <w:basedOn w:val="ab"/>
    <w:link w:val="ac"/>
    <w:uiPriority w:val="99"/>
    <w:semiHidden/>
    <w:rsid w:val="00A76E73"/>
    <w:rPr>
      <w:rFonts w:ascii="Calibri" w:hAnsi="Calibri"/>
      <w:b/>
      <w:bCs/>
      <w:color w:val="3C3C3C"/>
      <w:lang w:eastAsia="ja-JP"/>
    </w:rPr>
  </w:style>
  <w:style w:type="paragraph" w:styleId="ae">
    <w:name w:val="Balloon Text"/>
    <w:basedOn w:val="a"/>
    <w:link w:val="af"/>
    <w:uiPriority w:val="99"/>
    <w:semiHidden/>
    <w:rsid w:val="00A76E73"/>
    <w:rPr>
      <w:rFonts w:ascii="Tahoma" w:hAnsi="Tahoma" w:cs="Tahoma"/>
      <w:sz w:val="16"/>
      <w:szCs w:val="16"/>
    </w:rPr>
  </w:style>
  <w:style w:type="character" w:customStyle="1" w:styleId="af">
    <w:name w:val="批注框文本字符"/>
    <w:basedOn w:val="a0"/>
    <w:link w:val="ae"/>
    <w:uiPriority w:val="99"/>
    <w:semiHidden/>
    <w:rsid w:val="00A76E73"/>
    <w:rPr>
      <w:rFonts w:ascii="Tahoma" w:hAnsi="Tahoma" w:cs="Tahoma"/>
      <w:color w:val="3C3C3C"/>
      <w:sz w:val="16"/>
      <w:szCs w:val="16"/>
      <w:lang w:eastAsia="ja-JP"/>
    </w:rPr>
  </w:style>
  <w:style w:type="character" w:styleId="af0">
    <w:name w:val="Hyperlink"/>
    <w:basedOn w:val="a0"/>
    <w:uiPriority w:val="99"/>
    <w:rsid w:val="00A76E73"/>
    <w:rPr>
      <w:rFonts w:cs="Times New Roman"/>
      <w:color w:val="1A33FF"/>
      <w:u w:val="single"/>
    </w:rPr>
  </w:style>
  <w:style w:type="paragraph" w:customStyle="1" w:styleId="Question">
    <w:name w:val="Question"/>
    <w:basedOn w:val="a"/>
    <w:next w:val="a"/>
    <w:uiPriority w:val="99"/>
    <w:rsid w:val="00A76E73"/>
    <w:rPr>
      <w:b/>
      <w:i/>
      <w:color w:val="1A33FF"/>
      <w:sz w:val="24"/>
    </w:rPr>
  </w:style>
  <w:style w:type="table" w:styleId="af1">
    <w:name w:val="Table Grid"/>
    <w:basedOn w:val="a1"/>
    <w:uiPriority w:val="59"/>
    <w:rsid w:val="00A76E73"/>
    <w:pPr>
      <w:spacing w:after="2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FollowedHyperlink"/>
    <w:basedOn w:val="a0"/>
    <w:uiPriority w:val="99"/>
    <w:rsid w:val="00A76E73"/>
    <w:rPr>
      <w:rFonts w:cs="Times New Roman"/>
      <w:color w:val="800080"/>
      <w:u w:val="single"/>
    </w:rPr>
  </w:style>
  <w:style w:type="paragraph" w:styleId="af3">
    <w:name w:val="Date"/>
    <w:basedOn w:val="a"/>
    <w:next w:val="a"/>
    <w:link w:val="af4"/>
    <w:uiPriority w:val="99"/>
    <w:rsid w:val="00A76E73"/>
  </w:style>
  <w:style w:type="character" w:customStyle="1" w:styleId="af4">
    <w:name w:val="日期字符"/>
    <w:basedOn w:val="a0"/>
    <w:link w:val="af3"/>
    <w:uiPriority w:val="99"/>
    <w:rsid w:val="00A76E73"/>
    <w:rPr>
      <w:rFonts w:ascii="Calibri" w:hAnsi="Calibri"/>
      <w:color w:val="3C3C3C"/>
      <w:szCs w:val="24"/>
      <w:lang w:eastAsia="ja-JP"/>
    </w:rPr>
  </w:style>
  <w:style w:type="character" w:styleId="af5">
    <w:name w:val="Emphasis"/>
    <w:basedOn w:val="a0"/>
    <w:uiPriority w:val="20"/>
    <w:qFormat/>
    <w:locked/>
    <w:rsid w:val="00A76E73"/>
    <w:rPr>
      <w:i/>
      <w:iCs/>
    </w:rPr>
  </w:style>
  <w:style w:type="paragraph" w:styleId="af6">
    <w:name w:val="Revision"/>
    <w:hidden/>
    <w:uiPriority w:val="99"/>
    <w:semiHidden/>
    <w:rsid w:val="001B3AC1"/>
    <w:rPr>
      <w:rFonts w:ascii="Neo Sans Intel" w:hAnsi="Neo Sans Intel"/>
      <w:color w:val="3C3C3C"/>
      <w:szCs w:val="24"/>
      <w:lang w:eastAsia="ja-JP"/>
    </w:rPr>
  </w:style>
  <w:style w:type="paragraph" w:customStyle="1" w:styleId="Pa7">
    <w:name w:val="Pa7"/>
    <w:basedOn w:val="a"/>
    <w:next w:val="a"/>
    <w:rsid w:val="00A76E73"/>
    <w:pPr>
      <w:autoSpaceDE w:val="0"/>
      <w:autoSpaceDN w:val="0"/>
      <w:adjustRightInd w:val="0"/>
      <w:spacing w:before="60" w:after="0" w:line="181" w:lineRule="atLeast"/>
    </w:pPr>
    <w:rPr>
      <w:color w:val="auto"/>
      <w:sz w:val="24"/>
    </w:rPr>
  </w:style>
  <w:style w:type="character" w:styleId="af7">
    <w:name w:val="Strong"/>
    <w:basedOn w:val="a0"/>
    <w:uiPriority w:val="22"/>
    <w:qFormat/>
    <w:locked/>
    <w:rsid w:val="00A76E73"/>
    <w:rPr>
      <w:b/>
      <w:bCs/>
    </w:rPr>
  </w:style>
  <w:style w:type="paragraph" w:styleId="af8">
    <w:name w:val="List Paragraph"/>
    <w:basedOn w:val="a"/>
    <w:uiPriority w:val="34"/>
    <w:qFormat/>
    <w:rsid w:val="00A606EF"/>
    <w:pPr>
      <w:ind w:left="720"/>
      <w:contextualSpacing/>
    </w:pPr>
  </w:style>
  <w:style w:type="paragraph" w:styleId="11">
    <w:name w:val="toc 1"/>
    <w:basedOn w:val="a"/>
    <w:next w:val="a"/>
    <w:autoRedefine/>
    <w:uiPriority w:val="39"/>
    <w:unhideWhenUsed/>
    <w:rsid w:val="00F32BB7"/>
    <w:pPr>
      <w:tabs>
        <w:tab w:val="right" w:leader="dot" w:pos="9360"/>
      </w:tabs>
      <w:spacing w:after="100" w:line="276" w:lineRule="auto"/>
    </w:pPr>
    <w:rPr>
      <w:rFonts w:asciiTheme="minorHAnsi" w:eastAsiaTheme="minorEastAsia" w:hAnsiTheme="minorHAnsi" w:cstheme="minorBidi"/>
      <w:color w:val="auto"/>
      <w:szCs w:val="22"/>
      <w:lang w:eastAsia="zh-CN"/>
    </w:rPr>
  </w:style>
  <w:style w:type="paragraph" w:styleId="21">
    <w:name w:val="toc 2"/>
    <w:basedOn w:val="a"/>
    <w:next w:val="a"/>
    <w:autoRedefine/>
    <w:uiPriority w:val="39"/>
    <w:unhideWhenUsed/>
    <w:rsid w:val="00AA1E57"/>
    <w:pPr>
      <w:spacing w:after="100" w:line="276" w:lineRule="auto"/>
      <w:ind w:left="220"/>
    </w:pPr>
    <w:rPr>
      <w:rFonts w:asciiTheme="minorHAnsi" w:eastAsiaTheme="minorEastAsia" w:hAnsiTheme="minorHAnsi" w:cstheme="minorBidi"/>
      <w:color w:val="auto"/>
      <w:szCs w:val="22"/>
      <w:lang w:eastAsia="zh-CN"/>
    </w:rPr>
  </w:style>
  <w:style w:type="paragraph" w:styleId="31">
    <w:name w:val="toc 3"/>
    <w:basedOn w:val="a"/>
    <w:next w:val="a"/>
    <w:autoRedefine/>
    <w:uiPriority w:val="39"/>
    <w:unhideWhenUsed/>
    <w:rsid w:val="00AA1E57"/>
    <w:pPr>
      <w:spacing w:after="100" w:line="276" w:lineRule="auto"/>
      <w:ind w:left="440"/>
    </w:pPr>
    <w:rPr>
      <w:rFonts w:asciiTheme="minorHAnsi" w:eastAsiaTheme="minorEastAsia" w:hAnsiTheme="minorHAnsi" w:cstheme="minorBidi"/>
      <w:color w:val="auto"/>
      <w:szCs w:val="22"/>
      <w:lang w:eastAsia="zh-CN"/>
    </w:rPr>
  </w:style>
  <w:style w:type="paragraph" w:styleId="af9">
    <w:name w:val="Normal (Web)"/>
    <w:basedOn w:val="a"/>
    <w:uiPriority w:val="99"/>
    <w:semiHidden/>
    <w:unhideWhenUsed/>
    <w:rsid w:val="00AA1E57"/>
    <w:pPr>
      <w:spacing w:before="100" w:beforeAutospacing="1" w:after="100" w:afterAutospacing="1" w:line="240" w:lineRule="auto"/>
    </w:pPr>
    <w:rPr>
      <w:rFonts w:ascii="Times New Roman" w:eastAsiaTheme="minorEastAsia" w:hAnsi="Times New Roman"/>
      <w:color w:val="auto"/>
      <w:sz w:val="24"/>
      <w:lang w:eastAsia="zh-CN"/>
    </w:rPr>
  </w:style>
  <w:style w:type="paragraph" w:styleId="afa">
    <w:name w:val="No Spacing"/>
    <w:link w:val="afb"/>
    <w:uiPriority w:val="1"/>
    <w:qFormat/>
    <w:rsid w:val="00AA1E57"/>
    <w:rPr>
      <w:rFonts w:asciiTheme="minorHAnsi" w:eastAsiaTheme="minorEastAsia" w:hAnsiTheme="minorHAnsi" w:cstheme="minorBidi"/>
      <w:sz w:val="22"/>
      <w:szCs w:val="22"/>
      <w:lang w:eastAsia="ja-JP"/>
    </w:rPr>
  </w:style>
  <w:style w:type="character" w:customStyle="1" w:styleId="afb">
    <w:name w:val="无间隔字符"/>
    <w:basedOn w:val="a0"/>
    <w:link w:val="afa"/>
    <w:uiPriority w:val="1"/>
    <w:rsid w:val="00AA1E57"/>
    <w:rPr>
      <w:rFonts w:asciiTheme="minorHAnsi" w:eastAsiaTheme="minorEastAsia" w:hAnsiTheme="minorHAnsi" w:cstheme="minorBidi"/>
      <w:sz w:val="22"/>
      <w:szCs w:val="22"/>
      <w:lang w:eastAsia="ja-JP"/>
    </w:rPr>
  </w:style>
  <w:style w:type="paragraph" w:styleId="afc">
    <w:name w:val="Plain Text"/>
    <w:basedOn w:val="a"/>
    <w:link w:val="afd"/>
    <w:uiPriority w:val="99"/>
    <w:semiHidden/>
    <w:unhideWhenUsed/>
    <w:rsid w:val="00AA1E57"/>
    <w:pPr>
      <w:spacing w:after="0" w:line="240" w:lineRule="auto"/>
    </w:pPr>
    <w:rPr>
      <w:rFonts w:eastAsiaTheme="minorEastAsia" w:cs="Consolas"/>
      <w:color w:val="auto"/>
      <w:szCs w:val="21"/>
      <w:lang w:eastAsia="zh-CN"/>
    </w:rPr>
  </w:style>
  <w:style w:type="character" w:customStyle="1" w:styleId="afd">
    <w:name w:val="纯文本字符"/>
    <w:basedOn w:val="a0"/>
    <w:link w:val="afc"/>
    <w:uiPriority w:val="99"/>
    <w:semiHidden/>
    <w:rsid w:val="00AA1E57"/>
    <w:rPr>
      <w:rFonts w:ascii="Calibri" w:eastAsiaTheme="minorEastAsia" w:hAnsi="Calibri" w:cs="Consolas"/>
      <w:sz w:val="22"/>
      <w:szCs w:val="21"/>
      <w:lang w:eastAsia="zh-CN"/>
    </w:rPr>
  </w:style>
  <w:style w:type="paragraph" w:customStyle="1" w:styleId="DocumentTable">
    <w:name w:val="Document Table"/>
    <w:basedOn w:val="a"/>
    <w:rsid w:val="00AA1E57"/>
    <w:pPr>
      <w:tabs>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s>
      <w:spacing w:after="0" w:line="240" w:lineRule="auto"/>
      <w:jc w:val="both"/>
    </w:pPr>
    <w:rPr>
      <w:rFonts w:ascii="Times New Roman" w:eastAsia="宋体" w:hAnsi="Times New Roman"/>
      <w:color w:val="auto"/>
      <w:sz w:val="24"/>
      <w:lang w:eastAsia="en-US"/>
    </w:rPr>
  </w:style>
  <w:style w:type="paragraph" w:customStyle="1" w:styleId="CodeBlock">
    <w:name w:val="Code Block"/>
    <w:basedOn w:val="a"/>
    <w:link w:val="CodeBlockChar"/>
    <w:qFormat/>
    <w:rsid w:val="00AA1E57"/>
    <w:pPr>
      <w:pBdr>
        <w:left w:val="single" w:sz="12" w:space="4" w:color="auto"/>
      </w:pBdr>
      <w:shd w:val="clear" w:color="auto" w:fill="F2F2F2"/>
      <w:spacing w:before="60" w:after="60" w:line="240" w:lineRule="auto"/>
      <w:ind w:left="432"/>
    </w:pPr>
    <w:rPr>
      <w:rFonts w:ascii="Consolas" w:eastAsia="宋体" w:hAnsi="Consolas"/>
      <w:color w:val="auto"/>
      <w:sz w:val="18"/>
      <w:szCs w:val="22"/>
      <w:lang w:eastAsia="zh-CN"/>
    </w:rPr>
  </w:style>
  <w:style w:type="character" w:customStyle="1" w:styleId="CodeBlockChar">
    <w:name w:val="Code Block Char"/>
    <w:link w:val="CodeBlock"/>
    <w:rsid w:val="00AA1E57"/>
    <w:rPr>
      <w:rFonts w:ascii="Consolas" w:eastAsia="宋体" w:hAnsi="Consolas"/>
      <w:sz w:val="18"/>
      <w:szCs w:val="22"/>
      <w:shd w:val="clear" w:color="auto" w:fill="F2F2F2"/>
      <w:lang w:eastAsia="zh-CN"/>
    </w:rPr>
  </w:style>
  <w:style w:type="paragraph" w:customStyle="1" w:styleId="Figure">
    <w:name w:val="Figure"/>
    <w:basedOn w:val="a"/>
    <w:uiPriority w:val="14"/>
    <w:qFormat/>
    <w:rsid w:val="00AA1E57"/>
    <w:pPr>
      <w:spacing w:before="240" w:after="240"/>
      <w:ind w:left="720"/>
      <w:jc w:val="center"/>
    </w:pPr>
    <w:rPr>
      <w:rFonts w:ascii="Verdana" w:hAnsi="Verdana" w:cs="Tahoma"/>
    </w:rPr>
  </w:style>
  <w:style w:type="paragraph" w:customStyle="1" w:styleId="FAQquestion">
    <w:name w:val="FAQ question"/>
    <w:basedOn w:val="a"/>
    <w:uiPriority w:val="14"/>
    <w:qFormat/>
    <w:rsid w:val="00F76EE1"/>
    <w:pPr>
      <w:numPr>
        <w:numId w:val="6"/>
      </w:numPr>
      <w:spacing w:before="240" w:after="60"/>
    </w:pPr>
    <w:rPr>
      <w:b/>
    </w:rPr>
  </w:style>
  <w:style w:type="paragraph" w:customStyle="1" w:styleId="FAQanswer">
    <w:name w:val="FAQ answer"/>
    <w:basedOn w:val="a"/>
    <w:uiPriority w:val="14"/>
    <w:qFormat/>
    <w:rsid w:val="00F76EE1"/>
    <w:pPr>
      <w:spacing w:before="0"/>
      <w:ind w:left="720"/>
    </w:pPr>
  </w:style>
  <w:style w:type="paragraph" w:styleId="afe">
    <w:name w:val="TOC Heading"/>
    <w:basedOn w:val="1"/>
    <w:next w:val="a"/>
    <w:uiPriority w:val="39"/>
    <w:semiHidden/>
    <w:unhideWhenUsed/>
    <w:qFormat/>
    <w:rsid w:val="000A1580"/>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WWCharOUTLINELVL9">
    <w:name w:val="WW_CharOUTLINELVL9"/>
    <w:uiPriority w:val="99"/>
    <w:rsid w:val="00522CDA"/>
    <w:rPr>
      <w:rFonts w:eastAsia="Times New Roman"/>
    </w:rPr>
  </w:style>
  <w:style w:type="character" w:customStyle="1" w:styleId="apple-converted-space">
    <w:name w:val="apple-converted-space"/>
    <w:basedOn w:val="a0"/>
    <w:rsid w:val="002C47D3"/>
  </w:style>
  <w:style w:type="paragraph" w:styleId="41">
    <w:name w:val="toc 4"/>
    <w:basedOn w:val="a"/>
    <w:next w:val="a"/>
    <w:autoRedefine/>
    <w:uiPriority w:val="39"/>
    <w:unhideWhenUsed/>
    <w:rsid w:val="00B13ED2"/>
    <w:pPr>
      <w:spacing w:before="0" w:after="100" w:line="276" w:lineRule="auto"/>
      <w:ind w:left="660"/>
    </w:pPr>
    <w:rPr>
      <w:rFonts w:asciiTheme="minorHAnsi" w:eastAsiaTheme="minorEastAsia" w:hAnsiTheme="minorHAnsi" w:cstheme="minorBidi"/>
      <w:color w:val="auto"/>
      <w:szCs w:val="22"/>
      <w:lang w:eastAsia="zh-CN"/>
    </w:rPr>
  </w:style>
  <w:style w:type="paragraph" w:styleId="51">
    <w:name w:val="toc 5"/>
    <w:basedOn w:val="a"/>
    <w:next w:val="a"/>
    <w:autoRedefine/>
    <w:uiPriority w:val="39"/>
    <w:unhideWhenUsed/>
    <w:rsid w:val="00B13ED2"/>
    <w:pPr>
      <w:spacing w:before="0" w:after="100" w:line="276" w:lineRule="auto"/>
      <w:ind w:left="880"/>
    </w:pPr>
    <w:rPr>
      <w:rFonts w:asciiTheme="minorHAnsi" w:eastAsiaTheme="minorEastAsia" w:hAnsiTheme="minorHAnsi" w:cstheme="minorBidi"/>
      <w:color w:val="auto"/>
      <w:szCs w:val="22"/>
      <w:lang w:eastAsia="zh-CN"/>
    </w:rPr>
  </w:style>
  <w:style w:type="paragraph" w:styleId="61">
    <w:name w:val="toc 6"/>
    <w:basedOn w:val="a"/>
    <w:next w:val="a"/>
    <w:autoRedefine/>
    <w:uiPriority w:val="39"/>
    <w:unhideWhenUsed/>
    <w:rsid w:val="00B13ED2"/>
    <w:pPr>
      <w:spacing w:before="0" w:after="100" w:line="276" w:lineRule="auto"/>
      <w:ind w:left="1100"/>
    </w:pPr>
    <w:rPr>
      <w:rFonts w:asciiTheme="minorHAnsi" w:eastAsiaTheme="minorEastAsia" w:hAnsiTheme="minorHAnsi" w:cstheme="minorBidi"/>
      <w:color w:val="auto"/>
      <w:szCs w:val="22"/>
      <w:lang w:eastAsia="zh-CN"/>
    </w:rPr>
  </w:style>
  <w:style w:type="paragraph" w:styleId="71">
    <w:name w:val="toc 7"/>
    <w:basedOn w:val="a"/>
    <w:next w:val="a"/>
    <w:autoRedefine/>
    <w:uiPriority w:val="39"/>
    <w:unhideWhenUsed/>
    <w:rsid w:val="00B13ED2"/>
    <w:pPr>
      <w:spacing w:before="0" w:after="100" w:line="276" w:lineRule="auto"/>
      <w:ind w:left="1320"/>
    </w:pPr>
    <w:rPr>
      <w:rFonts w:asciiTheme="minorHAnsi" w:eastAsiaTheme="minorEastAsia" w:hAnsiTheme="minorHAnsi" w:cstheme="minorBidi"/>
      <w:color w:val="auto"/>
      <w:szCs w:val="22"/>
      <w:lang w:eastAsia="zh-CN"/>
    </w:rPr>
  </w:style>
  <w:style w:type="paragraph" w:styleId="81">
    <w:name w:val="toc 8"/>
    <w:basedOn w:val="a"/>
    <w:next w:val="a"/>
    <w:autoRedefine/>
    <w:uiPriority w:val="39"/>
    <w:unhideWhenUsed/>
    <w:rsid w:val="00B13ED2"/>
    <w:pPr>
      <w:spacing w:before="0" w:after="100" w:line="276" w:lineRule="auto"/>
      <w:ind w:left="1540"/>
    </w:pPr>
    <w:rPr>
      <w:rFonts w:asciiTheme="minorHAnsi" w:eastAsiaTheme="minorEastAsia" w:hAnsiTheme="minorHAnsi" w:cstheme="minorBidi"/>
      <w:color w:val="auto"/>
      <w:szCs w:val="22"/>
      <w:lang w:eastAsia="zh-CN"/>
    </w:rPr>
  </w:style>
  <w:style w:type="paragraph" w:styleId="91">
    <w:name w:val="toc 9"/>
    <w:basedOn w:val="a"/>
    <w:next w:val="a"/>
    <w:autoRedefine/>
    <w:uiPriority w:val="39"/>
    <w:unhideWhenUsed/>
    <w:rsid w:val="00B13ED2"/>
    <w:pPr>
      <w:spacing w:before="0" w:after="100" w:line="276" w:lineRule="auto"/>
      <w:ind w:left="1760"/>
    </w:pPr>
    <w:rPr>
      <w:rFonts w:asciiTheme="minorHAnsi" w:eastAsiaTheme="minorEastAsia" w:hAnsiTheme="minorHAnsi" w:cstheme="minorBidi"/>
      <w:color w:val="auto"/>
      <w:szCs w:val="22"/>
      <w:lang w:eastAsia="zh-CN"/>
    </w:rPr>
  </w:style>
  <w:style w:type="numbering" w:customStyle="1" w:styleId="WWOutlineListStyle">
    <w:name w:val="WW_OutlineListStyle"/>
    <w:basedOn w:val="a2"/>
    <w:rsid w:val="00593B9B"/>
    <w:pPr>
      <w:numPr>
        <w:numId w:val="7"/>
      </w:numPr>
    </w:pPr>
  </w:style>
  <w:style w:type="character" w:customStyle="1" w:styleId="pl-c">
    <w:name w:val="pl-c"/>
    <w:basedOn w:val="a0"/>
    <w:rsid w:val="0070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736">
      <w:bodyDiv w:val="1"/>
      <w:marLeft w:val="0"/>
      <w:marRight w:val="0"/>
      <w:marTop w:val="0"/>
      <w:marBottom w:val="0"/>
      <w:divBdr>
        <w:top w:val="none" w:sz="0" w:space="0" w:color="auto"/>
        <w:left w:val="none" w:sz="0" w:space="0" w:color="auto"/>
        <w:bottom w:val="none" w:sz="0" w:space="0" w:color="auto"/>
        <w:right w:val="none" w:sz="0" w:space="0" w:color="auto"/>
      </w:divBdr>
    </w:div>
    <w:div w:id="74012637">
      <w:bodyDiv w:val="1"/>
      <w:marLeft w:val="0"/>
      <w:marRight w:val="0"/>
      <w:marTop w:val="0"/>
      <w:marBottom w:val="0"/>
      <w:divBdr>
        <w:top w:val="none" w:sz="0" w:space="0" w:color="auto"/>
        <w:left w:val="none" w:sz="0" w:space="0" w:color="auto"/>
        <w:bottom w:val="none" w:sz="0" w:space="0" w:color="auto"/>
        <w:right w:val="none" w:sz="0" w:space="0" w:color="auto"/>
      </w:divBdr>
    </w:div>
    <w:div w:id="177937097">
      <w:bodyDiv w:val="1"/>
      <w:marLeft w:val="0"/>
      <w:marRight w:val="0"/>
      <w:marTop w:val="0"/>
      <w:marBottom w:val="0"/>
      <w:divBdr>
        <w:top w:val="none" w:sz="0" w:space="0" w:color="auto"/>
        <w:left w:val="none" w:sz="0" w:space="0" w:color="auto"/>
        <w:bottom w:val="none" w:sz="0" w:space="0" w:color="auto"/>
        <w:right w:val="none" w:sz="0" w:space="0" w:color="auto"/>
      </w:divBdr>
    </w:div>
    <w:div w:id="234631914">
      <w:bodyDiv w:val="1"/>
      <w:marLeft w:val="0"/>
      <w:marRight w:val="0"/>
      <w:marTop w:val="0"/>
      <w:marBottom w:val="0"/>
      <w:divBdr>
        <w:top w:val="none" w:sz="0" w:space="0" w:color="auto"/>
        <w:left w:val="none" w:sz="0" w:space="0" w:color="auto"/>
        <w:bottom w:val="none" w:sz="0" w:space="0" w:color="auto"/>
        <w:right w:val="none" w:sz="0" w:space="0" w:color="auto"/>
      </w:divBdr>
    </w:div>
    <w:div w:id="339746789">
      <w:bodyDiv w:val="1"/>
      <w:marLeft w:val="0"/>
      <w:marRight w:val="0"/>
      <w:marTop w:val="0"/>
      <w:marBottom w:val="0"/>
      <w:divBdr>
        <w:top w:val="none" w:sz="0" w:space="0" w:color="auto"/>
        <w:left w:val="none" w:sz="0" w:space="0" w:color="auto"/>
        <w:bottom w:val="none" w:sz="0" w:space="0" w:color="auto"/>
        <w:right w:val="none" w:sz="0" w:space="0" w:color="auto"/>
      </w:divBdr>
      <w:divsChild>
        <w:div w:id="85807631">
          <w:marLeft w:val="360"/>
          <w:marRight w:val="0"/>
          <w:marTop w:val="180"/>
          <w:marBottom w:val="0"/>
          <w:divBdr>
            <w:top w:val="none" w:sz="0" w:space="0" w:color="auto"/>
            <w:left w:val="none" w:sz="0" w:space="0" w:color="auto"/>
            <w:bottom w:val="none" w:sz="0" w:space="0" w:color="auto"/>
            <w:right w:val="none" w:sz="0" w:space="0" w:color="auto"/>
          </w:divBdr>
        </w:div>
        <w:div w:id="1634285004">
          <w:marLeft w:val="360"/>
          <w:marRight w:val="0"/>
          <w:marTop w:val="180"/>
          <w:marBottom w:val="0"/>
          <w:divBdr>
            <w:top w:val="none" w:sz="0" w:space="0" w:color="auto"/>
            <w:left w:val="none" w:sz="0" w:space="0" w:color="auto"/>
            <w:bottom w:val="none" w:sz="0" w:space="0" w:color="auto"/>
            <w:right w:val="none" w:sz="0" w:space="0" w:color="auto"/>
          </w:divBdr>
        </w:div>
        <w:div w:id="871961797">
          <w:marLeft w:val="360"/>
          <w:marRight w:val="0"/>
          <w:marTop w:val="180"/>
          <w:marBottom w:val="0"/>
          <w:divBdr>
            <w:top w:val="none" w:sz="0" w:space="0" w:color="auto"/>
            <w:left w:val="none" w:sz="0" w:space="0" w:color="auto"/>
            <w:bottom w:val="none" w:sz="0" w:space="0" w:color="auto"/>
            <w:right w:val="none" w:sz="0" w:space="0" w:color="auto"/>
          </w:divBdr>
        </w:div>
        <w:div w:id="639041947">
          <w:marLeft w:val="360"/>
          <w:marRight w:val="0"/>
          <w:marTop w:val="180"/>
          <w:marBottom w:val="0"/>
          <w:divBdr>
            <w:top w:val="none" w:sz="0" w:space="0" w:color="auto"/>
            <w:left w:val="none" w:sz="0" w:space="0" w:color="auto"/>
            <w:bottom w:val="none" w:sz="0" w:space="0" w:color="auto"/>
            <w:right w:val="none" w:sz="0" w:space="0" w:color="auto"/>
          </w:divBdr>
        </w:div>
      </w:divsChild>
    </w:div>
    <w:div w:id="362873968">
      <w:bodyDiv w:val="1"/>
      <w:marLeft w:val="0"/>
      <w:marRight w:val="0"/>
      <w:marTop w:val="0"/>
      <w:marBottom w:val="0"/>
      <w:divBdr>
        <w:top w:val="none" w:sz="0" w:space="0" w:color="auto"/>
        <w:left w:val="none" w:sz="0" w:space="0" w:color="auto"/>
        <w:bottom w:val="none" w:sz="0" w:space="0" w:color="auto"/>
        <w:right w:val="none" w:sz="0" w:space="0" w:color="auto"/>
      </w:divBdr>
    </w:div>
    <w:div w:id="817499030">
      <w:bodyDiv w:val="1"/>
      <w:marLeft w:val="0"/>
      <w:marRight w:val="0"/>
      <w:marTop w:val="0"/>
      <w:marBottom w:val="0"/>
      <w:divBdr>
        <w:top w:val="none" w:sz="0" w:space="0" w:color="auto"/>
        <w:left w:val="none" w:sz="0" w:space="0" w:color="auto"/>
        <w:bottom w:val="none" w:sz="0" w:space="0" w:color="auto"/>
        <w:right w:val="none" w:sz="0" w:space="0" w:color="auto"/>
      </w:divBdr>
      <w:divsChild>
        <w:div w:id="1832483101">
          <w:marLeft w:val="360"/>
          <w:marRight w:val="0"/>
          <w:marTop w:val="180"/>
          <w:marBottom w:val="0"/>
          <w:divBdr>
            <w:top w:val="none" w:sz="0" w:space="0" w:color="auto"/>
            <w:left w:val="none" w:sz="0" w:space="0" w:color="auto"/>
            <w:bottom w:val="none" w:sz="0" w:space="0" w:color="auto"/>
            <w:right w:val="none" w:sz="0" w:space="0" w:color="auto"/>
          </w:divBdr>
        </w:div>
        <w:div w:id="1593583737">
          <w:marLeft w:val="360"/>
          <w:marRight w:val="0"/>
          <w:marTop w:val="180"/>
          <w:marBottom w:val="0"/>
          <w:divBdr>
            <w:top w:val="none" w:sz="0" w:space="0" w:color="auto"/>
            <w:left w:val="none" w:sz="0" w:space="0" w:color="auto"/>
            <w:bottom w:val="none" w:sz="0" w:space="0" w:color="auto"/>
            <w:right w:val="none" w:sz="0" w:space="0" w:color="auto"/>
          </w:divBdr>
        </w:div>
      </w:divsChild>
    </w:div>
    <w:div w:id="819419055">
      <w:bodyDiv w:val="1"/>
      <w:marLeft w:val="0"/>
      <w:marRight w:val="0"/>
      <w:marTop w:val="0"/>
      <w:marBottom w:val="0"/>
      <w:divBdr>
        <w:top w:val="none" w:sz="0" w:space="0" w:color="auto"/>
        <w:left w:val="none" w:sz="0" w:space="0" w:color="auto"/>
        <w:bottom w:val="none" w:sz="0" w:space="0" w:color="auto"/>
        <w:right w:val="none" w:sz="0" w:space="0" w:color="auto"/>
      </w:divBdr>
    </w:div>
    <w:div w:id="1068917496">
      <w:bodyDiv w:val="1"/>
      <w:marLeft w:val="0"/>
      <w:marRight w:val="0"/>
      <w:marTop w:val="0"/>
      <w:marBottom w:val="0"/>
      <w:divBdr>
        <w:top w:val="none" w:sz="0" w:space="0" w:color="auto"/>
        <w:left w:val="none" w:sz="0" w:space="0" w:color="auto"/>
        <w:bottom w:val="none" w:sz="0" w:space="0" w:color="auto"/>
        <w:right w:val="none" w:sz="0" w:space="0" w:color="auto"/>
      </w:divBdr>
    </w:div>
    <w:div w:id="1153181313">
      <w:bodyDiv w:val="1"/>
      <w:marLeft w:val="0"/>
      <w:marRight w:val="0"/>
      <w:marTop w:val="0"/>
      <w:marBottom w:val="0"/>
      <w:divBdr>
        <w:top w:val="none" w:sz="0" w:space="0" w:color="auto"/>
        <w:left w:val="none" w:sz="0" w:space="0" w:color="auto"/>
        <w:bottom w:val="none" w:sz="0" w:space="0" w:color="auto"/>
        <w:right w:val="none" w:sz="0" w:space="0" w:color="auto"/>
      </w:divBdr>
    </w:div>
    <w:div w:id="1181163092">
      <w:bodyDiv w:val="1"/>
      <w:marLeft w:val="0"/>
      <w:marRight w:val="0"/>
      <w:marTop w:val="0"/>
      <w:marBottom w:val="0"/>
      <w:divBdr>
        <w:top w:val="none" w:sz="0" w:space="0" w:color="auto"/>
        <w:left w:val="none" w:sz="0" w:space="0" w:color="auto"/>
        <w:bottom w:val="none" w:sz="0" w:space="0" w:color="auto"/>
        <w:right w:val="none" w:sz="0" w:space="0" w:color="auto"/>
      </w:divBdr>
      <w:divsChild>
        <w:div w:id="1125928012">
          <w:marLeft w:val="1166"/>
          <w:marRight w:val="0"/>
          <w:marTop w:val="0"/>
          <w:marBottom w:val="0"/>
          <w:divBdr>
            <w:top w:val="none" w:sz="0" w:space="0" w:color="auto"/>
            <w:left w:val="none" w:sz="0" w:space="0" w:color="auto"/>
            <w:bottom w:val="none" w:sz="0" w:space="0" w:color="auto"/>
            <w:right w:val="none" w:sz="0" w:space="0" w:color="auto"/>
          </w:divBdr>
        </w:div>
        <w:div w:id="819659327">
          <w:marLeft w:val="1886"/>
          <w:marRight w:val="0"/>
          <w:marTop w:val="0"/>
          <w:marBottom w:val="0"/>
          <w:divBdr>
            <w:top w:val="none" w:sz="0" w:space="0" w:color="auto"/>
            <w:left w:val="none" w:sz="0" w:space="0" w:color="auto"/>
            <w:bottom w:val="none" w:sz="0" w:space="0" w:color="auto"/>
            <w:right w:val="none" w:sz="0" w:space="0" w:color="auto"/>
          </w:divBdr>
        </w:div>
        <w:div w:id="132063524">
          <w:marLeft w:val="1886"/>
          <w:marRight w:val="0"/>
          <w:marTop w:val="0"/>
          <w:marBottom w:val="0"/>
          <w:divBdr>
            <w:top w:val="none" w:sz="0" w:space="0" w:color="auto"/>
            <w:left w:val="none" w:sz="0" w:space="0" w:color="auto"/>
            <w:bottom w:val="none" w:sz="0" w:space="0" w:color="auto"/>
            <w:right w:val="none" w:sz="0" w:space="0" w:color="auto"/>
          </w:divBdr>
        </w:div>
        <w:div w:id="1308433494">
          <w:marLeft w:val="1166"/>
          <w:marRight w:val="0"/>
          <w:marTop w:val="0"/>
          <w:marBottom w:val="0"/>
          <w:divBdr>
            <w:top w:val="none" w:sz="0" w:space="0" w:color="auto"/>
            <w:left w:val="none" w:sz="0" w:space="0" w:color="auto"/>
            <w:bottom w:val="none" w:sz="0" w:space="0" w:color="auto"/>
            <w:right w:val="none" w:sz="0" w:space="0" w:color="auto"/>
          </w:divBdr>
        </w:div>
        <w:div w:id="1000503376">
          <w:marLeft w:val="1886"/>
          <w:marRight w:val="0"/>
          <w:marTop w:val="0"/>
          <w:marBottom w:val="0"/>
          <w:divBdr>
            <w:top w:val="none" w:sz="0" w:space="0" w:color="auto"/>
            <w:left w:val="none" w:sz="0" w:space="0" w:color="auto"/>
            <w:bottom w:val="none" w:sz="0" w:space="0" w:color="auto"/>
            <w:right w:val="none" w:sz="0" w:space="0" w:color="auto"/>
          </w:divBdr>
        </w:div>
        <w:div w:id="195972726">
          <w:marLeft w:val="1886"/>
          <w:marRight w:val="0"/>
          <w:marTop w:val="0"/>
          <w:marBottom w:val="0"/>
          <w:divBdr>
            <w:top w:val="none" w:sz="0" w:space="0" w:color="auto"/>
            <w:left w:val="none" w:sz="0" w:space="0" w:color="auto"/>
            <w:bottom w:val="none" w:sz="0" w:space="0" w:color="auto"/>
            <w:right w:val="none" w:sz="0" w:space="0" w:color="auto"/>
          </w:divBdr>
        </w:div>
        <w:div w:id="1045984518">
          <w:marLeft w:val="1886"/>
          <w:marRight w:val="0"/>
          <w:marTop w:val="0"/>
          <w:marBottom w:val="0"/>
          <w:divBdr>
            <w:top w:val="none" w:sz="0" w:space="0" w:color="auto"/>
            <w:left w:val="none" w:sz="0" w:space="0" w:color="auto"/>
            <w:bottom w:val="none" w:sz="0" w:space="0" w:color="auto"/>
            <w:right w:val="none" w:sz="0" w:space="0" w:color="auto"/>
          </w:divBdr>
        </w:div>
        <w:div w:id="1905336410">
          <w:marLeft w:val="1166"/>
          <w:marRight w:val="0"/>
          <w:marTop w:val="0"/>
          <w:marBottom w:val="0"/>
          <w:divBdr>
            <w:top w:val="none" w:sz="0" w:space="0" w:color="auto"/>
            <w:left w:val="none" w:sz="0" w:space="0" w:color="auto"/>
            <w:bottom w:val="none" w:sz="0" w:space="0" w:color="auto"/>
            <w:right w:val="none" w:sz="0" w:space="0" w:color="auto"/>
          </w:divBdr>
        </w:div>
        <w:div w:id="1820413326">
          <w:marLeft w:val="1886"/>
          <w:marRight w:val="0"/>
          <w:marTop w:val="0"/>
          <w:marBottom w:val="0"/>
          <w:divBdr>
            <w:top w:val="none" w:sz="0" w:space="0" w:color="auto"/>
            <w:left w:val="none" w:sz="0" w:space="0" w:color="auto"/>
            <w:bottom w:val="none" w:sz="0" w:space="0" w:color="auto"/>
            <w:right w:val="none" w:sz="0" w:space="0" w:color="auto"/>
          </w:divBdr>
        </w:div>
        <w:div w:id="735126551">
          <w:marLeft w:val="1886"/>
          <w:marRight w:val="0"/>
          <w:marTop w:val="0"/>
          <w:marBottom w:val="0"/>
          <w:divBdr>
            <w:top w:val="none" w:sz="0" w:space="0" w:color="auto"/>
            <w:left w:val="none" w:sz="0" w:space="0" w:color="auto"/>
            <w:bottom w:val="none" w:sz="0" w:space="0" w:color="auto"/>
            <w:right w:val="none" w:sz="0" w:space="0" w:color="auto"/>
          </w:divBdr>
        </w:div>
        <w:div w:id="1946765776">
          <w:marLeft w:val="1886"/>
          <w:marRight w:val="0"/>
          <w:marTop w:val="0"/>
          <w:marBottom w:val="0"/>
          <w:divBdr>
            <w:top w:val="none" w:sz="0" w:space="0" w:color="auto"/>
            <w:left w:val="none" w:sz="0" w:space="0" w:color="auto"/>
            <w:bottom w:val="none" w:sz="0" w:space="0" w:color="auto"/>
            <w:right w:val="none" w:sz="0" w:space="0" w:color="auto"/>
          </w:divBdr>
        </w:div>
      </w:divsChild>
    </w:div>
    <w:div w:id="1316494879">
      <w:bodyDiv w:val="1"/>
      <w:marLeft w:val="0"/>
      <w:marRight w:val="0"/>
      <w:marTop w:val="0"/>
      <w:marBottom w:val="0"/>
      <w:divBdr>
        <w:top w:val="none" w:sz="0" w:space="0" w:color="auto"/>
        <w:left w:val="none" w:sz="0" w:space="0" w:color="auto"/>
        <w:bottom w:val="none" w:sz="0" w:space="0" w:color="auto"/>
        <w:right w:val="none" w:sz="0" w:space="0" w:color="auto"/>
      </w:divBdr>
    </w:div>
    <w:div w:id="1351712296">
      <w:bodyDiv w:val="1"/>
      <w:marLeft w:val="0"/>
      <w:marRight w:val="0"/>
      <w:marTop w:val="0"/>
      <w:marBottom w:val="0"/>
      <w:divBdr>
        <w:top w:val="none" w:sz="0" w:space="0" w:color="auto"/>
        <w:left w:val="none" w:sz="0" w:space="0" w:color="auto"/>
        <w:bottom w:val="none" w:sz="0" w:space="0" w:color="auto"/>
        <w:right w:val="none" w:sz="0" w:space="0" w:color="auto"/>
      </w:divBdr>
    </w:div>
    <w:div w:id="1510408282">
      <w:bodyDiv w:val="1"/>
      <w:marLeft w:val="0"/>
      <w:marRight w:val="0"/>
      <w:marTop w:val="0"/>
      <w:marBottom w:val="0"/>
      <w:divBdr>
        <w:top w:val="none" w:sz="0" w:space="0" w:color="auto"/>
        <w:left w:val="none" w:sz="0" w:space="0" w:color="auto"/>
        <w:bottom w:val="none" w:sz="0" w:space="0" w:color="auto"/>
        <w:right w:val="none" w:sz="0" w:space="0" w:color="auto"/>
      </w:divBdr>
    </w:div>
    <w:div w:id="1916433972">
      <w:bodyDiv w:val="1"/>
      <w:marLeft w:val="0"/>
      <w:marRight w:val="0"/>
      <w:marTop w:val="0"/>
      <w:marBottom w:val="0"/>
      <w:divBdr>
        <w:top w:val="none" w:sz="0" w:space="0" w:color="auto"/>
        <w:left w:val="none" w:sz="0" w:space="0" w:color="auto"/>
        <w:bottom w:val="none" w:sz="0" w:space="0" w:color="auto"/>
        <w:right w:val="none" w:sz="0" w:space="0" w:color="auto"/>
      </w:divBdr>
    </w:div>
    <w:div w:id="19925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github.com/01org/virtual-storage-manager/" TargetMode="External"/><Relationship Id="rId13" Type="http://schemas.openxmlformats.org/officeDocument/2006/relationships/hyperlink" Target="http://vsm-discuss.33411.n7.nabble.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Mesh%20white%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5F271A-CC0A-B44B-B8EB-1B3C31C2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C:\Users\Matt\AppData\Roaming\Microsoft\Templates\Mesh white paper.dot</Template>
  <TotalTime>1</TotalTime>
  <Pages>99</Pages>
  <Words>10760</Words>
  <Characters>61333</Characters>
  <Application>Microsoft Macintosh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71950</CharactersWithSpaces>
  <SharedDoc>false</SharedDoc>
  <HLinks>
    <vt:vector size="12" baseType="variant">
      <vt:variant>
        <vt:i4>6225990</vt:i4>
      </vt:variant>
      <vt:variant>
        <vt:i4>3</vt:i4>
      </vt:variant>
      <vt:variant>
        <vt:i4>0</vt:i4>
      </vt:variant>
      <vt:variant>
        <vt:i4>5</vt:i4>
      </vt:variant>
      <vt:variant>
        <vt:lpwstr>http://www.intel.com/performance</vt:lpwstr>
      </vt:variant>
      <vt:variant>
        <vt:lpwstr/>
      </vt:variant>
      <vt:variant>
        <vt:i4>5505050</vt:i4>
      </vt:variant>
      <vt:variant>
        <vt:i4>0</vt:i4>
      </vt:variant>
      <vt:variant>
        <vt:i4>0</vt:i4>
      </vt:variant>
      <vt:variant>
        <vt:i4>5</vt:i4>
      </vt:variant>
      <vt:variant>
        <vt:lpwstr>http://www.intel.com/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Yaguang</dc:creator>
  <cp:keywords>CTPClassification=CTP_IC:VisualMarkings=</cp:keywords>
  <cp:lastModifiedBy>Microsoft Office 用户</cp:lastModifiedBy>
  <cp:revision>2</cp:revision>
  <cp:lastPrinted>2016-01-25T08:45:00Z</cp:lastPrinted>
  <dcterms:created xsi:type="dcterms:W3CDTF">2017-11-28T09:56:00Z</dcterms:created>
  <dcterms:modified xsi:type="dcterms:W3CDTF">2017-11-28T09:56:00Z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165732f3-1ba4-460f-b51c-1cad989a2e42</vt:lpwstr>
  </property>
  <property fmtid="{D5CDD505-2E9C-101B-9397-08002B2CF9AE}" pid="3" name="CTP_BU">
    <vt:lpwstr>SSG ENABLING GROUP</vt:lpwstr>
  </property>
  <property fmtid="{D5CDD505-2E9C-101B-9397-08002B2CF9AE}" pid="4" name="CTP_TimeStamp">
    <vt:lpwstr>2016-05-18 08:54:05Z</vt:lpwstr>
  </property>
  <property fmtid="{D5CDD505-2E9C-101B-9397-08002B2CF9AE}" pid="5" name="CTPClassification">
    <vt:lpwstr>CTP_IC</vt:lpwstr>
  </property>
</Properties>
</file>